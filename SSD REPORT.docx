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466632087"/>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14174"/>
          </w:tblGrid>
          <w:tr w:rsidR="00834C50">
            <w:trPr>
              <w:trHeight w:val="2880"/>
              <w:jc w:val="center"/>
            </w:trPr>
            <w:tc>
              <w:tcPr>
                <w:tcW w:w="5000" w:type="pct"/>
              </w:tcPr>
              <w:p w:rsidR="00834C50" w:rsidRDefault="00834C50" w:rsidP="001278C6">
                <w:pPr>
                  <w:pStyle w:val="NoSpacing"/>
                  <w:jc w:val="center"/>
                  <w:rPr>
                    <w:rFonts w:asciiTheme="majorHAnsi" w:eastAsiaTheme="majorEastAsia" w:hAnsiTheme="majorHAnsi" w:cstheme="majorBidi"/>
                    <w:caps/>
                  </w:rPr>
                </w:pPr>
              </w:p>
            </w:tc>
          </w:tr>
          <w:tr w:rsidR="00834C50">
            <w:trPr>
              <w:trHeight w:val="1440"/>
              <w:jc w:val="center"/>
            </w:trPr>
            <w:sdt>
              <w:sdtPr>
                <w:rPr>
                  <w:rFonts w:asciiTheme="majorHAnsi" w:eastAsiaTheme="majorEastAsia" w:hAnsiTheme="majorHAnsi" w:cstheme="majorBidi"/>
                  <w:sz w:val="80"/>
                  <w:szCs w:val="80"/>
                </w:rPr>
                <w:alias w:val="Title"/>
                <w:id w:val="15524250"/>
                <w:placeholder>
                  <w:docPart w:val="12A5DA436DA44F60A4C71FFEBFD8C3BD"/>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rsidR="00834C50" w:rsidRDefault="001278C6" w:rsidP="001278C6">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Geometry Quiz</w:t>
                    </w:r>
                  </w:p>
                </w:tc>
              </w:sdtContent>
            </w:sdt>
          </w:tr>
          <w:tr w:rsidR="00834C50">
            <w:trPr>
              <w:trHeight w:val="720"/>
              <w:jc w:val="center"/>
            </w:trPr>
            <w:sdt>
              <w:sdtPr>
                <w:rPr>
                  <w:rFonts w:asciiTheme="majorHAnsi" w:eastAsiaTheme="majorEastAsia" w:hAnsiTheme="majorHAnsi" w:cstheme="majorBidi"/>
                  <w:sz w:val="44"/>
                  <w:szCs w:val="44"/>
                </w:rPr>
                <w:alias w:val="Subtitle"/>
                <w:id w:val="15524255"/>
                <w:placeholder>
                  <w:docPart w:val="9229469FABA94D5092F71A3902FE903F"/>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rsidR="00834C50" w:rsidRDefault="001278C6" w:rsidP="001278C6">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Software Systems Development AS Unit 2 Coursework</w:t>
                    </w:r>
                  </w:p>
                </w:tc>
              </w:sdtContent>
            </w:sdt>
          </w:tr>
          <w:tr w:rsidR="00834C50">
            <w:trPr>
              <w:trHeight w:val="360"/>
              <w:jc w:val="center"/>
            </w:trPr>
            <w:tc>
              <w:tcPr>
                <w:tcW w:w="5000" w:type="pct"/>
                <w:vAlign w:val="center"/>
              </w:tcPr>
              <w:p w:rsidR="00834C50" w:rsidRDefault="00834C50">
                <w:pPr>
                  <w:pStyle w:val="NoSpacing"/>
                  <w:jc w:val="center"/>
                </w:pPr>
              </w:p>
            </w:tc>
          </w:tr>
          <w:tr w:rsidR="00834C50">
            <w:trPr>
              <w:trHeight w:val="360"/>
              <w:jc w:val="center"/>
            </w:trPr>
            <w:sdt>
              <w:sdtPr>
                <w:rPr>
                  <w:b/>
                  <w:bCs/>
                </w:rPr>
                <w:alias w:val="Author"/>
                <w:id w:val="15524260"/>
                <w:placeholder>
                  <w:docPart w:val="4A3A978CEC8548C48235B9E028D98B31"/>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834C50" w:rsidRDefault="00834C50">
                    <w:pPr>
                      <w:pStyle w:val="NoSpacing"/>
                      <w:jc w:val="center"/>
                      <w:rPr>
                        <w:b/>
                        <w:bCs/>
                      </w:rPr>
                    </w:pPr>
                    <w:r>
                      <w:rPr>
                        <w:b/>
                        <w:bCs/>
                      </w:rPr>
                      <w:t>Adam McNeill</w:t>
                    </w:r>
                  </w:p>
                </w:tc>
              </w:sdtContent>
            </w:sdt>
          </w:tr>
          <w:tr w:rsidR="00834C5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000" w:type="pct"/>
                    <w:vAlign w:val="center"/>
                  </w:tcPr>
                  <w:p w:rsidR="00834C50" w:rsidRDefault="001278C6" w:rsidP="001278C6">
                    <w:pPr>
                      <w:pStyle w:val="NoSpacing"/>
                      <w:jc w:val="center"/>
                      <w:rPr>
                        <w:b/>
                        <w:bCs/>
                      </w:rPr>
                    </w:pPr>
                    <w:r>
                      <w:rPr>
                        <w:b/>
                        <w:bCs/>
                      </w:rPr>
                      <w:t>Candidate 1099</w:t>
                    </w:r>
                  </w:p>
                </w:tc>
              </w:sdtContent>
            </w:sdt>
          </w:tr>
        </w:tbl>
        <w:p w:rsidR="00834C50" w:rsidRDefault="00834C50"/>
        <w:p w:rsidR="00834C50" w:rsidRDefault="00834C50"/>
        <w:tbl>
          <w:tblPr>
            <w:tblpPr w:leftFromText="187" w:rightFromText="187" w:horzAnchor="margin" w:tblpXSpec="center" w:tblpYSpec="bottom"/>
            <w:tblW w:w="5000" w:type="pct"/>
            <w:tblLook w:val="04A0" w:firstRow="1" w:lastRow="0" w:firstColumn="1" w:lastColumn="0" w:noHBand="0" w:noVBand="1"/>
          </w:tblPr>
          <w:tblGrid>
            <w:gridCol w:w="14174"/>
          </w:tblGrid>
          <w:tr w:rsidR="00834C50">
            <w:sdt>
              <w:sdtPr>
                <w:alias w:val="Abstract"/>
                <w:id w:val="8276291"/>
                <w:showingPlcHdr/>
                <w:dataBinding w:prefixMappings="xmlns:ns0='http://schemas.microsoft.com/office/2006/coverPageProps'" w:xpath="/ns0:CoverPageProperties[1]/ns0:Abstract[1]" w:storeItemID="{55AF091B-3C7A-41E3-B477-F2FDAA23CFDA}"/>
                <w:text/>
              </w:sdtPr>
              <w:sdtContent>
                <w:tc>
                  <w:tcPr>
                    <w:tcW w:w="5000" w:type="pct"/>
                  </w:tcPr>
                  <w:p w:rsidR="00834C50" w:rsidRDefault="00834C50">
                    <w:pPr>
                      <w:pStyle w:val="NoSpacing"/>
                    </w:pPr>
                    <w:r>
                      <w:t>[Type the abstract of the document here. The abstract is typically a short summary of the contents of the document. Type the abstract of the document here. The abstract is typically a short summary of the contents of the document.]</w:t>
                    </w:r>
                  </w:p>
                </w:tc>
              </w:sdtContent>
            </w:sdt>
          </w:tr>
        </w:tbl>
        <w:p w:rsidR="00834C50" w:rsidRDefault="00834C50"/>
        <w:p w:rsidR="00834C50" w:rsidRDefault="00834C50">
          <w:r>
            <w:br w:type="page"/>
          </w:r>
        </w:p>
      </w:sdtContent>
    </w:sdt>
    <w:sdt>
      <w:sdtPr>
        <w:rPr>
          <w:rFonts w:asciiTheme="minorHAnsi" w:eastAsiaTheme="minorHAnsi" w:hAnsiTheme="minorHAnsi" w:cstheme="minorBidi"/>
          <w:b w:val="0"/>
          <w:bCs w:val="0"/>
          <w:color w:val="auto"/>
          <w:sz w:val="22"/>
          <w:szCs w:val="22"/>
          <w:lang w:val="en-GB" w:eastAsia="en-US"/>
        </w:rPr>
        <w:id w:val="-1152603600"/>
        <w:docPartObj>
          <w:docPartGallery w:val="Table of Contents"/>
          <w:docPartUnique/>
        </w:docPartObj>
      </w:sdtPr>
      <w:sdtEndPr>
        <w:rPr>
          <w:noProof/>
        </w:rPr>
      </w:sdtEndPr>
      <w:sdtContent>
        <w:p w:rsidR="00A61E01" w:rsidRDefault="00A61E01" w:rsidP="00A61E01">
          <w:pPr>
            <w:pStyle w:val="TOCHeading"/>
          </w:pPr>
          <w:r>
            <w:t>Contents</w:t>
          </w:r>
        </w:p>
        <w:p w:rsidR="00712F53" w:rsidRDefault="00A61E01">
          <w:pPr>
            <w:pStyle w:val="TOC1"/>
            <w:tabs>
              <w:tab w:val="right" w:leader="dot" w:pos="13948"/>
            </w:tabs>
            <w:rPr>
              <w:rFonts w:eastAsiaTheme="minorEastAsia"/>
              <w:noProof/>
              <w:lang w:eastAsia="en-GB"/>
            </w:rPr>
          </w:pPr>
          <w:r>
            <w:fldChar w:fldCharType="begin"/>
          </w:r>
          <w:r>
            <w:instrText xml:space="preserve"> TOC \o "1-3" \h \z \u </w:instrText>
          </w:r>
          <w:r>
            <w:fldChar w:fldCharType="separate"/>
          </w:r>
          <w:hyperlink w:anchor="_Toc449342552" w:history="1">
            <w:r w:rsidR="00712F53" w:rsidRPr="00D44CA0">
              <w:rPr>
                <w:rStyle w:val="Hyperlink"/>
                <w:noProof/>
              </w:rPr>
              <w:t>Introduction</w:t>
            </w:r>
            <w:r w:rsidR="00712F53">
              <w:rPr>
                <w:noProof/>
                <w:webHidden/>
              </w:rPr>
              <w:tab/>
            </w:r>
            <w:r w:rsidR="00712F53">
              <w:rPr>
                <w:noProof/>
                <w:webHidden/>
              </w:rPr>
              <w:fldChar w:fldCharType="begin"/>
            </w:r>
            <w:r w:rsidR="00712F53">
              <w:rPr>
                <w:noProof/>
                <w:webHidden/>
              </w:rPr>
              <w:instrText xml:space="preserve"> PAGEREF _Toc449342552 \h </w:instrText>
            </w:r>
            <w:r w:rsidR="00712F53">
              <w:rPr>
                <w:noProof/>
                <w:webHidden/>
              </w:rPr>
            </w:r>
            <w:r w:rsidR="00712F53">
              <w:rPr>
                <w:noProof/>
                <w:webHidden/>
              </w:rPr>
              <w:fldChar w:fldCharType="separate"/>
            </w:r>
            <w:r w:rsidR="00712F53">
              <w:rPr>
                <w:noProof/>
                <w:webHidden/>
              </w:rPr>
              <w:t>3</w:t>
            </w:r>
            <w:r w:rsidR="00712F53">
              <w:rPr>
                <w:noProof/>
                <w:webHidden/>
              </w:rPr>
              <w:fldChar w:fldCharType="end"/>
            </w:r>
          </w:hyperlink>
        </w:p>
        <w:p w:rsidR="00712F53" w:rsidRDefault="00B948D1">
          <w:pPr>
            <w:pStyle w:val="TOC1"/>
            <w:tabs>
              <w:tab w:val="right" w:leader="dot" w:pos="13948"/>
            </w:tabs>
            <w:rPr>
              <w:rFonts w:eastAsiaTheme="minorEastAsia"/>
              <w:noProof/>
              <w:lang w:eastAsia="en-GB"/>
            </w:rPr>
          </w:pPr>
          <w:hyperlink w:anchor="_Toc449342553" w:history="1">
            <w:r w:rsidR="00712F53" w:rsidRPr="00D44CA0">
              <w:rPr>
                <w:rStyle w:val="Hyperlink"/>
                <w:noProof/>
              </w:rPr>
              <w:t>User Requirements:</w:t>
            </w:r>
            <w:r w:rsidR="00712F53">
              <w:rPr>
                <w:noProof/>
                <w:webHidden/>
              </w:rPr>
              <w:tab/>
            </w:r>
            <w:r w:rsidR="00712F53">
              <w:rPr>
                <w:noProof/>
                <w:webHidden/>
              </w:rPr>
              <w:fldChar w:fldCharType="begin"/>
            </w:r>
            <w:r w:rsidR="00712F53">
              <w:rPr>
                <w:noProof/>
                <w:webHidden/>
              </w:rPr>
              <w:instrText xml:space="preserve"> PAGEREF _Toc449342553 \h </w:instrText>
            </w:r>
            <w:r w:rsidR="00712F53">
              <w:rPr>
                <w:noProof/>
                <w:webHidden/>
              </w:rPr>
            </w:r>
            <w:r w:rsidR="00712F53">
              <w:rPr>
                <w:noProof/>
                <w:webHidden/>
              </w:rPr>
              <w:fldChar w:fldCharType="separate"/>
            </w:r>
            <w:r w:rsidR="00712F53">
              <w:rPr>
                <w:noProof/>
                <w:webHidden/>
              </w:rPr>
              <w:t>4</w:t>
            </w:r>
            <w:r w:rsidR="00712F53">
              <w:rPr>
                <w:noProof/>
                <w:webHidden/>
              </w:rPr>
              <w:fldChar w:fldCharType="end"/>
            </w:r>
          </w:hyperlink>
        </w:p>
        <w:p w:rsidR="00712F53" w:rsidRDefault="00B948D1">
          <w:pPr>
            <w:pStyle w:val="TOC1"/>
            <w:tabs>
              <w:tab w:val="right" w:leader="dot" w:pos="13948"/>
            </w:tabs>
            <w:rPr>
              <w:rFonts w:eastAsiaTheme="minorEastAsia"/>
              <w:noProof/>
              <w:lang w:eastAsia="en-GB"/>
            </w:rPr>
          </w:pPr>
          <w:hyperlink w:anchor="_Toc449342554" w:history="1">
            <w:r w:rsidR="00712F53" w:rsidRPr="00D44CA0">
              <w:rPr>
                <w:rStyle w:val="Hyperlink"/>
                <w:noProof/>
              </w:rPr>
              <w:t>Initial Plans</w:t>
            </w:r>
            <w:r w:rsidR="00712F53">
              <w:rPr>
                <w:noProof/>
                <w:webHidden/>
              </w:rPr>
              <w:tab/>
            </w:r>
            <w:r w:rsidR="00712F53">
              <w:rPr>
                <w:noProof/>
                <w:webHidden/>
              </w:rPr>
              <w:fldChar w:fldCharType="begin"/>
            </w:r>
            <w:r w:rsidR="00712F53">
              <w:rPr>
                <w:noProof/>
                <w:webHidden/>
              </w:rPr>
              <w:instrText xml:space="preserve"> PAGEREF _Toc449342554 \h </w:instrText>
            </w:r>
            <w:r w:rsidR="00712F53">
              <w:rPr>
                <w:noProof/>
                <w:webHidden/>
              </w:rPr>
            </w:r>
            <w:r w:rsidR="00712F53">
              <w:rPr>
                <w:noProof/>
                <w:webHidden/>
              </w:rPr>
              <w:fldChar w:fldCharType="separate"/>
            </w:r>
            <w:r w:rsidR="00712F53">
              <w:rPr>
                <w:noProof/>
                <w:webHidden/>
              </w:rPr>
              <w:t>6</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w:anchor="_Toc449342555" w:history="1">
            <w:r w:rsidR="00712F53" w:rsidRPr="00D44CA0">
              <w:rPr>
                <w:rStyle w:val="Hyperlink"/>
                <w:noProof/>
              </w:rPr>
              <w:t>Consultation with the Client</w:t>
            </w:r>
            <w:r w:rsidR="00712F53">
              <w:rPr>
                <w:noProof/>
                <w:webHidden/>
              </w:rPr>
              <w:tab/>
            </w:r>
            <w:r w:rsidR="00712F53">
              <w:rPr>
                <w:noProof/>
                <w:webHidden/>
              </w:rPr>
              <w:fldChar w:fldCharType="begin"/>
            </w:r>
            <w:r w:rsidR="00712F53">
              <w:rPr>
                <w:noProof/>
                <w:webHidden/>
              </w:rPr>
              <w:instrText xml:space="preserve"> PAGEREF _Toc449342555 \h </w:instrText>
            </w:r>
            <w:r w:rsidR="00712F53">
              <w:rPr>
                <w:noProof/>
                <w:webHidden/>
              </w:rPr>
            </w:r>
            <w:r w:rsidR="00712F53">
              <w:rPr>
                <w:noProof/>
                <w:webHidden/>
              </w:rPr>
              <w:fldChar w:fldCharType="separate"/>
            </w:r>
            <w:r w:rsidR="00712F53">
              <w:rPr>
                <w:noProof/>
                <w:webHidden/>
              </w:rPr>
              <w:t>14</w:t>
            </w:r>
            <w:r w:rsidR="00712F53">
              <w:rPr>
                <w:noProof/>
                <w:webHidden/>
              </w:rPr>
              <w:fldChar w:fldCharType="end"/>
            </w:r>
          </w:hyperlink>
        </w:p>
        <w:p w:rsidR="00712F53" w:rsidRDefault="00B948D1">
          <w:pPr>
            <w:pStyle w:val="TOC1"/>
            <w:tabs>
              <w:tab w:val="right" w:leader="dot" w:pos="13948"/>
            </w:tabs>
            <w:rPr>
              <w:rFonts w:eastAsiaTheme="minorEastAsia"/>
              <w:noProof/>
              <w:lang w:eastAsia="en-GB"/>
            </w:rPr>
          </w:pPr>
          <w:hyperlink w:anchor="_Toc449342556" w:history="1">
            <w:r w:rsidR="00712F53" w:rsidRPr="00D44CA0">
              <w:rPr>
                <w:rStyle w:val="Hyperlink"/>
                <w:noProof/>
              </w:rPr>
              <w:t>Detailed Storyboards</w:t>
            </w:r>
            <w:r w:rsidR="00712F53">
              <w:rPr>
                <w:noProof/>
                <w:webHidden/>
              </w:rPr>
              <w:tab/>
            </w:r>
            <w:r w:rsidR="00712F53">
              <w:rPr>
                <w:noProof/>
                <w:webHidden/>
              </w:rPr>
              <w:fldChar w:fldCharType="begin"/>
            </w:r>
            <w:r w:rsidR="00712F53">
              <w:rPr>
                <w:noProof/>
                <w:webHidden/>
              </w:rPr>
              <w:instrText xml:space="preserve"> PAGEREF _Toc449342556 \h </w:instrText>
            </w:r>
            <w:r w:rsidR="00712F53">
              <w:rPr>
                <w:noProof/>
                <w:webHidden/>
              </w:rPr>
            </w:r>
            <w:r w:rsidR="00712F53">
              <w:rPr>
                <w:noProof/>
                <w:webHidden/>
              </w:rPr>
              <w:fldChar w:fldCharType="separate"/>
            </w:r>
            <w:r w:rsidR="00712F53">
              <w:rPr>
                <w:noProof/>
                <w:webHidden/>
              </w:rPr>
              <w:t>15</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r:id="rId10" w:anchor="_Toc449342557" w:history="1">
            <w:r w:rsidR="00712F53" w:rsidRPr="00D44CA0">
              <w:rPr>
                <w:rStyle w:val="Hyperlink"/>
                <w:noProof/>
              </w:rPr>
              <w:t>MasterForm</w:t>
            </w:r>
            <w:r w:rsidR="00712F53">
              <w:rPr>
                <w:noProof/>
                <w:webHidden/>
              </w:rPr>
              <w:tab/>
            </w:r>
            <w:r w:rsidR="00712F53">
              <w:rPr>
                <w:noProof/>
                <w:webHidden/>
              </w:rPr>
              <w:fldChar w:fldCharType="begin"/>
            </w:r>
            <w:r w:rsidR="00712F53">
              <w:rPr>
                <w:noProof/>
                <w:webHidden/>
              </w:rPr>
              <w:instrText xml:space="preserve"> PAGEREF _Toc449342557 \h </w:instrText>
            </w:r>
            <w:r w:rsidR="00712F53">
              <w:rPr>
                <w:noProof/>
                <w:webHidden/>
              </w:rPr>
            </w:r>
            <w:r w:rsidR="00712F53">
              <w:rPr>
                <w:noProof/>
                <w:webHidden/>
              </w:rPr>
              <w:fldChar w:fldCharType="separate"/>
            </w:r>
            <w:r w:rsidR="00712F53">
              <w:rPr>
                <w:noProof/>
                <w:webHidden/>
              </w:rPr>
              <w:t>15</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r:id="rId11" w:anchor="_Toc449342558" w:history="1">
            <w:r w:rsidR="00712F53" w:rsidRPr="00D44CA0">
              <w:rPr>
                <w:rStyle w:val="Hyperlink"/>
                <w:noProof/>
              </w:rPr>
              <w:t>Loading Screen</w:t>
            </w:r>
            <w:r w:rsidR="00712F53">
              <w:rPr>
                <w:noProof/>
                <w:webHidden/>
              </w:rPr>
              <w:tab/>
            </w:r>
            <w:r w:rsidR="00712F53">
              <w:rPr>
                <w:noProof/>
                <w:webHidden/>
              </w:rPr>
              <w:fldChar w:fldCharType="begin"/>
            </w:r>
            <w:r w:rsidR="00712F53">
              <w:rPr>
                <w:noProof/>
                <w:webHidden/>
              </w:rPr>
              <w:instrText xml:space="preserve"> PAGEREF _Toc449342558 \h </w:instrText>
            </w:r>
            <w:r w:rsidR="00712F53">
              <w:rPr>
                <w:noProof/>
                <w:webHidden/>
              </w:rPr>
            </w:r>
            <w:r w:rsidR="00712F53">
              <w:rPr>
                <w:noProof/>
                <w:webHidden/>
              </w:rPr>
              <w:fldChar w:fldCharType="separate"/>
            </w:r>
            <w:r w:rsidR="00712F53">
              <w:rPr>
                <w:noProof/>
                <w:webHidden/>
              </w:rPr>
              <w:t>18</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r:id="rId12" w:anchor="_Toc449342559" w:history="1">
            <w:r w:rsidR="00712F53" w:rsidRPr="00D44CA0">
              <w:rPr>
                <w:rStyle w:val="Hyperlink"/>
                <w:noProof/>
              </w:rPr>
              <w:t>Splash Screen</w:t>
            </w:r>
            <w:r w:rsidR="00712F53">
              <w:rPr>
                <w:noProof/>
                <w:webHidden/>
              </w:rPr>
              <w:tab/>
            </w:r>
            <w:r w:rsidR="00712F53">
              <w:rPr>
                <w:noProof/>
                <w:webHidden/>
              </w:rPr>
              <w:fldChar w:fldCharType="begin"/>
            </w:r>
            <w:r w:rsidR="00712F53">
              <w:rPr>
                <w:noProof/>
                <w:webHidden/>
              </w:rPr>
              <w:instrText xml:space="preserve"> PAGEREF _Toc449342559 \h </w:instrText>
            </w:r>
            <w:r w:rsidR="00712F53">
              <w:rPr>
                <w:noProof/>
                <w:webHidden/>
              </w:rPr>
            </w:r>
            <w:r w:rsidR="00712F53">
              <w:rPr>
                <w:noProof/>
                <w:webHidden/>
              </w:rPr>
              <w:fldChar w:fldCharType="separate"/>
            </w:r>
            <w:r w:rsidR="00712F53">
              <w:rPr>
                <w:noProof/>
                <w:webHidden/>
              </w:rPr>
              <w:t>20</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r:id="rId13" w:anchor="_Toc449342560" w:history="1">
            <w:r w:rsidR="00712F53" w:rsidRPr="00D44CA0">
              <w:rPr>
                <w:rStyle w:val="Hyperlink"/>
                <w:noProof/>
              </w:rPr>
              <w:t>Log In</w:t>
            </w:r>
            <w:r w:rsidR="00712F53">
              <w:rPr>
                <w:noProof/>
                <w:webHidden/>
              </w:rPr>
              <w:tab/>
            </w:r>
            <w:r w:rsidR="00712F53">
              <w:rPr>
                <w:noProof/>
                <w:webHidden/>
              </w:rPr>
              <w:fldChar w:fldCharType="begin"/>
            </w:r>
            <w:r w:rsidR="00712F53">
              <w:rPr>
                <w:noProof/>
                <w:webHidden/>
              </w:rPr>
              <w:instrText xml:space="preserve"> PAGEREF _Toc449342560 \h </w:instrText>
            </w:r>
            <w:r w:rsidR="00712F53">
              <w:rPr>
                <w:noProof/>
                <w:webHidden/>
              </w:rPr>
            </w:r>
            <w:r w:rsidR="00712F53">
              <w:rPr>
                <w:noProof/>
                <w:webHidden/>
              </w:rPr>
              <w:fldChar w:fldCharType="separate"/>
            </w:r>
            <w:r w:rsidR="00712F53">
              <w:rPr>
                <w:noProof/>
                <w:webHidden/>
              </w:rPr>
              <w:t>22</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r:id="rId14" w:anchor="_Toc449342561" w:history="1">
            <w:r w:rsidR="00712F53" w:rsidRPr="00D44CA0">
              <w:rPr>
                <w:rStyle w:val="Hyperlink"/>
                <w:noProof/>
              </w:rPr>
              <w:t>Sign Up</w:t>
            </w:r>
            <w:r w:rsidR="00712F53">
              <w:rPr>
                <w:noProof/>
                <w:webHidden/>
              </w:rPr>
              <w:tab/>
            </w:r>
            <w:r w:rsidR="00712F53">
              <w:rPr>
                <w:noProof/>
                <w:webHidden/>
              </w:rPr>
              <w:fldChar w:fldCharType="begin"/>
            </w:r>
            <w:r w:rsidR="00712F53">
              <w:rPr>
                <w:noProof/>
                <w:webHidden/>
              </w:rPr>
              <w:instrText xml:space="preserve"> PAGEREF _Toc449342561 \h </w:instrText>
            </w:r>
            <w:r w:rsidR="00712F53">
              <w:rPr>
                <w:noProof/>
                <w:webHidden/>
              </w:rPr>
            </w:r>
            <w:r w:rsidR="00712F53">
              <w:rPr>
                <w:noProof/>
                <w:webHidden/>
              </w:rPr>
              <w:fldChar w:fldCharType="separate"/>
            </w:r>
            <w:r w:rsidR="00712F53">
              <w:rPr>
                <w:noProof/>
                <w:webHidden/>
              </w:rPr>
              <w:t>24</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r:id="rId15" w:anchor="_Toc449342562" w:history="1">
            <w:r w:rsidR="00712F53" w:rsidRPr="00D44CA0">
              <w:rPr>
                <w:rStyle w:val="Hyperlink"/>
                <w:noProof/>
              </w:rPr>
              <w:t>Main Menu</w:t>
            </w:r>
            <w:r w:rsidR="00712F53">
              <w:rPr>
                <w:noProof/>
                <w:webHidden/>
              </w:rPr>
              <w:tab/>
            </w:r>
            <w:r w:rsidR="00712F53">
              <w:rPr>
                <w:noProof/>
                <w:webHidden/>
              </w:rPr>
              <w:fldChar w:fldCharType="begin"/>
            </w:r>
            <w:r w:rsidR="00712F53">
              <w:rPr>
                <w:noProof/>
                <w:webHidden/>
              </w:rPr>
              <w:instrText xml:space="preserve"> PAGEREF _Toc449342562 \h </w:instrText>
            </w:r>
            <w:r w:rsidR="00712F53">
              <w:rPr>
                <w:noProof/>
                <w:webHidden/>
              </w:rPr>
            </w:r>
            <w:r w:rsidR="00712F53">
              <w:rPr>
                <w:noProof/>
                <w:webHidden/>
              </w:rPr>
              <w:fldChar w:fldCharType="separate"/>
            </w:r>
            <w:r w:rsidR="00712F53">
              <w:rPr>
                <w:noProof/>
                <w:webHidden/>
              </w:rPr>
              <w:t>26</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r:id="rId16" w:anchor="_Toc449342563" w:history="1">
            <w:r w:rsidR="00712F53" w:rsidRPr="00D44CA0">
              <w:rPr>
                <w:rStyle w:val="Hyperlink"/>
                <w:noProof/>
              </w:rPr>
              <w:t>Question 1</w:t>
            </w:r>
            <w:r w:rsidR="00712F53">
              <w:rPr>
                <w:noProof/>
                <w:webHidden/>
              </w:rPr>
              <w:tab/>
            </w:r>
            <w:r w:rsidR="00712F53">
              <w:rPr>
                <w:noProof/>
                <w:webHidden/>
              </w:rPr>
              <w:fldChar w:fldCharType="begin"/>
            </w:r>
            <w:r w:rsidR="00712F53">
              <w:rPr>
                <w:noProof/>
                <w:webHidden/>
              </w:rPr>
              <w:instrText xml:space="preserve"> PAGEREF _Toc449342563 \h </w:instrText>
            </w:r>
            <w:r w:rsidR="00712F53">
              <w:rPr>
                <w:noProof/>
                <w:webHidden/>
              </w:rPr>
            </w:r>
            <w:r w:rsidR="00712F53">
              <w:rPr>
                <w:noProof/>
                <w:webHidden/>
              </w:rPr>
              <w:fldChar w:fldCharType="separate"/>
            </w:r>
            <w:r w:rsidR="00712F53">
              <w:rPr>
                <w:noProof/>
                <w:webHidden/>
              </w:rPr>
              <w:t>28</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w:anchor="_Toc449342564" w:history="1">
            <w:r w:rsidR="00712F53" w:rsidRPr="00D44CA0">
              <w:rPr>
                <w:rStyle w:val="Hyperlink"/>
                <w:noProof/>
              </w:rPr>
              <w:t>Question 2</w:t>
            </w:r>
            <w:r w:rsidR="00712F53">
              <w:rPr>
                <w:noProof/>
                <w:webHidden/>
              </w:rPr>
              <w:tab/>
            </w:r>
            <w:r w:rsidR="00712F53">
              <w:rPr>
                <w:noProof/>
                <w:webHidden/>
              </w:rPr>
              <w:fldChar w:fldCharType="begin"/>
            </w:r>
            <w:r w:rsidR="00712F53">
              <w:rPr>
                <w:noProof/>
                <w:webHidden/>
              </w:rPr>
              <w:instrText xml:space="preserve"> PAGEREF _Toc449342564 \h </w:instrText>
            </w:r>
            <w:r w:rsidR="00712F53">
              <w:rPr>
                <w:noProof/>
                <w:webHidden/>
              </w:rPr>
            </w:r>
            <w:r w:rsidR="00712F53">
              <w:rPr>
                <w:noProof/>
                <w:webHidden/>
              </w:rPr>
              <w:fldChar w:fldCharType="separate"/>
            </w:r>
            <w:r w:rsidR="00712F53">
              <w:rPr>
                <w:noProof/>
                <w:webHidden/>
              </w:rPr>
              <w:t>30</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w:anchor="_Toc449342565" w:history="1">
            <w:r w:rsidR="00712F53" w:rsidRPr="00D44CA0">
              <w:rPr>
                <w:rStyle w:val="Hyperlink"/>
                <w:noProof/>
              </w:rPr>
              <w:t>Question 3</w:t>
            </w:r>
            <w:r w:rsidR="00712F53">
              <w:rPr>
                <w:noProof/>
                <w:webHidden/>
              </w:rPr>
              <w:tab/>
            </w:r>
            <w:r w:rsidR="00712F53">
              <w:rPr>
                <w:noProof/>
                <w:webHidden/>
              </w:rPr>
              <w:fldChar w:fldCharType="begin"/>
            </w:r>
            <w:r w:rsidR="00712F53">
              <w:rPr>
                <w:noProof/>
                <w:webHidden/>
              </w:rPr>
              <w:instrText xml:space="preserve"> PAGEREF _Toc449342565 \h </w:instrText>
            </w:r>
            <w:r w:rsidR="00712F53">
              <w:rPr>
                <w:noProof/>
                <w:webHidden/>
              </w:rPr>
            </w:r>
            <w:r w:rsidR="00712F53">
              <w:rPr>
                <w:noProof/>
                <w:webHidden/>
              </w:rPr>
              <w:fldChar w:fldCharType="separate"/>
            </w:r>
            <w:r w:rsidR="00712F53">
              <w:rPr>
                <w:noProof/>
                <w:webHidden/>
              </w:rPr>
              <w:t>32</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w:anchor="_Toc449342566" w:history="1">
            <w:r w:rsidR="00712F53" w:rsidRPr="00D44CA0">
              <w:rPr>
                <w:rStyle w:val="Hyperlink"/>
                <w:noProof/>
              </w:rPr>
              <w:t>Question 4</w:t>
            </w:r>
            <w:r w:rsidR="00712F53">
              <w:rPr>
                <w:noProof/>
                <w:webHidden/>
              </w:rPr>
              <w:tab/>
            </w:r>
            <w:r w:rsidR="00712F53">
              <w:rPr>
                <w:noProof/>
                <w:webHidden/>
              </w:rPr>
              <w:fldChar w:fldCharType="begin"/>
            </w:r>
            <w:r w:rsidR="00712F53">
              <w:rPr>
                <w:noProof/>
                <w:webHidden/>
              </w:rPr>
              <w:instrText xml:space="preserve"> PAGEREF _Toc449342566 \h </w:instrText>
            </w:r>
            <w:r w:rsidR="00712F53">
              <w:rPr>
                <w:noProof/>
                <w:webHidden/>
              </w:rPr>
            </w:r>
            <w:r w:rsidR="00712F53">
              <w:rPr>
                <w:noProof/>
                <w:webHidden/>
              </w:rPr>
              <w:fldChar w:fldCharType="separate"/>
            </w:r>
            <w:r w:rsidR="00712F53">
              <w:rPr>
                <w:noProof/>
                <w:webHidden/>
              </w:rPr>
              <w:t>35</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w:anchor="_Toc449342567" w:history="1">
            <w:r w:rsidR="00712F53" w:rsidRPr="00D44CA0">
              <w:rPr>
                <w:rStyle w:val="Hyperlink"/>
                <w:noProof/>
              </w:rPr>
              <w:t>Question 5</w:t>
            </w:r>
            <w:r w:rsidR="00712F53">
              <w:rPr>
                <w:noProof/>
                <w:webHidden/>
              </w:rPr>
              <w:tab/>
            </w:r>
            <w:r w:rsidR="00712F53">
              <w:rPr>
                <w:noProof/>
                <w:webHidden/>
              </w:rPr>
              <w:fldChar w:fldCharType="begin"/>
            </w:r>
            <w:r w:rsidR="00712F53">
              <w:rPr>
                <w:noProof/>
                <w:webHidden/>
              </w:rPr>
              <w:instrText xml:space="preserve"> PAGEREF _Toc449342567 \h </w:instrText>
            </w:r>
            <w:r w:rsidR="00712F53">
              <w:rPr>
                <w:noProof/>
                <w:webHidden/>
              </w:rPr>
            </w:r>
            <w:r w:rsidR="00712F53">
              <w:rPr>
                <w:noProof/>
                <w:webHidden/>
              </w:rPr>
              <w:fldChar w:fldCharType="separate"/>
            </w:r>
            <w:r w:rsidR="00712F53">
              <w:rPr>
                <w:noProof/>
                <w:webHidden/>
              </w:rPr>
              <w:t>37</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w:anchor="_Toc449342568" w:history="1">
            <w:r w:rsidR="00712F53" w:rsidRPr="00D44CA0">
              <w:rPr>
                <w:rStyle w:val="Hyperlink"/>
                <w:noProof/>
              </w:rPr>
              <w:t>Results Screen</w:t>
            </w:r>
            <w:r w:rsidR="00712F53">
              <w:rPr>
                <w:noProof/>
                <w:webHidden/>
              </w:rPr>
              <w:tab/>
            </w:r>
            <w:r w:rsidR="00712F53">
              <w:rPr>
                <w:noProof/>
                <w:webHidden/>
              </w:rPr>
              <w:fldChar w:fldCharType="begin"/>
            </w:r>
            <w:r w:rsidR="00712F53">
              <w:rPr>
                <w:noProof/>
                <w:webHidden/>
              </w:rPr>
              <w:instrText xml:space="preserve"> PAGEREF _Toc449342568 \h </w:instrText>
            </w:r>
            <w:r w:rsidR="00712F53">
              <w:rPr>
                <w:noProof/>
                <w:webHidden/>
              </w:rPr>
            </w:r>
            <w:r w:rsidR="00712F53">
              <w:rPr>
                <w:noProof/>
                <w:webHidden/>
              </w:rPr>
              <w:fldChar w:fldCharType="separate"/>
            </w:r>
            <w:r w:rsidR="00712F53">
              <w:rPr>
                <w:noProof/>
                <w:webHidden/>
              </w:rPr>
              <w:t>39</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w:anchor="_Toc449342570" w:history="1">
            <w:r w:rsidR="00712F53" w:rsidRPr="00D44CA0">
              <w:rPr>
                <w:rStyle w:val="Hyperlink"/>
                <w:noProof/>
              </w:rPr>
              <w:t>High Scores</w:t>
            </w:r>
            <w:r w:rsidR="00712F53">
              <w:rPr>
                <w:noProof/>
                <w:webHidden/>
              </w:rPr>
              <w:tab/>
            </w:r>
            <w:r w:rsidR="00712F53">
              <w:rPr>
                <w:noProof/>
                <w:webHidden/>
              </w:rPr>
              <w:fldChar w:fldCharType="begin"/>
            </w:r>
            <w:r w:rsidR="00712F53">
              <w:rPr>
                <w:noProof/>
                <w:webHidden/>
              </w:rPr>
              <w:instrText xml:space="preserve"> PAGEREF _Toc449342570 \h </w:instrText>
            </w:r>
            <w:r w:rsidR="00712F53">
              <w:rPr>
                <w:noProof/>
                <w:webHidden/>
              </w:rPr>
            </w:r>
            <w:r w:rsidR="00712F53">
              <w:rPr>
                <w:noProof/>
                <w:webHidden/>
              </w:rPr>
              <w:fldChar w:fldCharType="separate"/>
            </w:r>
            <w:r w:rsidR="00712F53">
              <w:rPr>
                <w:noProof/>
                <w:webHidden/>
              </w:rPr>
              <w:t>41</w:t>
            </w:r>
            <w:r w:rsidR="00712F53">
              <w:rPr>
                <w:noProof/>
                <w:webHidden/>
              </w:rPr>
              <w:fldChar w:fldCharType="end"/>
            </w:r>
          </w:hyperlink>
        </w:p>
        <w:p w:rsidR="00712F53" w:rsidRDefault="00B948D1">
          <w:pPr>
            <w:pStyle w:val="TOC1"/>
            <w:tabs>
              <w:tab w:val="right" w:leader="dot" w:pos="13948"/>
            </w:tabs>
            <w:rPr>
              <w:rFonts w:eastAsiaTheme="minorEastAsia"/>
              <w:noProof/>
              <w:lang w:eastAsia="en-GB"/>
            </w:rPr>
          </w:pPr>
          <w:hyperlink w:anchor="_Toc449342571" w:history="1">
            <w:r w:rsidR="00712F53" w:rsidRPr="00D44CA0">
              <w:rPr>
                <w:rStyle w:val="Hyperlink"/>
                <w:noProof/>
              </w:rPr>
              <w:t>Test Plan</w:t>
            </w:r>
            <w:r w:rsidR="00712F53">
              <w:rPr>
                <w:noProof/>
                <w:webHidden/>
              </w:rPr>
              <w:tab/>
            </w:r>
            <w:r w:rsidR="00712F53">
              <w:rPr>
                <w:noProof/>
                <w:webHidden/>
              </w:rPr>
              <w:fldChar w:fldCharType="begin"/>
            </w:r>
            <w:r w:rsidR="00712F53">
              <w:rPr>
                <w:noProof/>
                <w:webHidden/>
              </w:rPr>
              <w:instrText xml:space="preserve"> PAGEREF _Toc449342571 \h </w:instrText>
            </w:r>
            <w:r w:rsidR="00712F53">
              <w:rPr>
                <w:noProof/>
                <w:webHidden/>
              </w:rPr>
            </w:r>
            <w:r w:rsidR="00712F53">
              <w:rPr>
                <w:noProof/>
                <w:webHidden/>
              </w:rPr>
              <w:fldChar w:fldCharType="separate"/>
            </w:r>
            <w:r w:rsidR="00712F53">
              <w:rPr>
                <w:noProof/>
                <w:webHidden/>
              </w:rPr>
              <w:t>43</w:t>
            </w:r>
            <w:r w:rsidR="00712F53">
              <w:rPr>
                <w:noProof/>
                <w:webHidden/>
              </w:rPr>
              <w:fldChar w:fldCharType="end"/>
            </w:r>
          </w:hyperlink>
        </w:p>
        <w:p w:rsidR="00712F53" w:rsidRDefault="00B948D1">
          <w:pPr>
            <w:pStyle w:val="TOC1"/>
            <w:tabs>
              <w:tab w:val="right" w:leader="dot" w:pos="13948"/>
            </w:tabs>
            <w:rPr>
              <w:rFonts w:eastAsiaTheme="minorEastAsia"/>
              <w:noProof/>
              <w:lang w:eastAsia="en-GB"/>
            </w:rPr>
          </w:pPr>
          <w:hyperlink w:anchor="_Toc449342572" w:history="1">
            <w:r w:rsidR="00712F53" w:rsidRPr="00D44CA0">
              <w:rPr>
                <w:rStyle w:val="Hyperlink"/>
                <w:noProof/>
              </w:rPr>
              <w:t>Testing</w:t>
            </w:r>
            <w:r w:rsidR="00712F53">
              <w:rPr>
                <w:noProof/>
                <w:webHidden/>
              </w:rPr>
              <w:tab/>
            </w:r>
            <w:r w:rsidR="00712F53">
              <w:rPr>
                <w:noProof/>
                <w:webHidden/>
              </w:rPr>
              <w:fldChar w:fldCharType="begin"/>
            </w:r>
            <w:r w:rsidR="00712F53">
              <w:rPr>
                <w:noProof/>
                <w:webHidden/>
              </w:rPr>
              <w:instrText xml:space="preserve"> PAGEREF _Toc449342572 \h </w:instrText>
            </w:r>
            <w:r w:rsidR="00712F53">
              <w:rPr>
                <w:noProof/>
                <w:webHidden/>
              </w:rPr>
            </w:r>
            <w:r w:rsidR="00712F53">
              <w:rPr>
                <w:noProof/>
                <w:webHidden/>
              </w:rPr>
              <w:fldChar w:fldCharType="separate"/>
            </w:r>
            <w:r w:rsidR="00712F53">
              <w:rPr>
                <w:noProof/>
                <w:webHidden/>
              </w:rPr>
              <w:t>45</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w:anchor="_Toc449342573" w:history="1">
            <w:r w:rsidR="00712F53" w:rsidRPr="00D44CA0">
              <w:rPr>
                <w:rStyle w:val="Hyperlink"/>
                <w:noProof/>
              </w:rPr>
              <w:t>frmMainMenu</w:t>
            </w:r>
            <w:r w:rsidR="00712F53">
              <w:rPr>
                <w:noProof/>
                <w:webHidden/>
              </w:rPr>
              <w:tab/>
            </w:r>
            <w:r w:rsidR="00712F53">
              <w:rPr>
                <w:noProof/>
                <w:webHidden/>
              </w:rPr>
              <w:fldChar w:fldCharType="begin"/>
            </w:r>
            <w:r w:rsidR="00712F53">
              <w:rPr>
                <w:noProof/>
                <w:webHidden/>
              </w:rPr>
              <w:instrText xml:space="preserve"> PAGEREF _Toc449342573 \h </w:instrText>
            </w:r>
            <w:r w:rsidR="00712F53">
              <w:rPr>
                <w:noProof/>
                <w:webHidden/>
              </w:rPr>
            </w:r>
            <w:r w:rsidR="00712F53">
              <w:rPr>
                <w:noProof/>
                <w:webHidden/>
              </w:rPr>
              <w:fldChar w:fldCharType="separate"/>
            </w:r>
            <w:r w:rsidR="00712F53">
              <w:rPr>
                <w:noProof/>
                <w:webHidden/>
              </w:rPr>
              <w:t>46</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w:anchor="_Toc449342574" w:history="1">
            <w:r w:rsidR="00712F53" w:rsidRPr="00D44CA0">
              <w:rPr>
                <w:rStyle w:val="Hyperlink"/>
                <w:noProof/>
              </w:rPr>
              <w:t>frmQuestion1</w:t>
            </w:r>
            <w:r w:rsidR="00712F53">
              <w:rPr>
                <w:noProof/>
                <w:webHidden/>
              </w:rPr>
              <w:tab/>
            </w:r>
            <w:r w:rsidR="00712F53">
              <w:rPr>
                <w:noProof/>
                <w:webHidden/>
              </w:rPr>
              <w:fldChar w:fldCharType="begin"/>
            </w:r>
            <w:r w:rsidR="00712F53">
              <w:rPr>
                <w:noProof/>
                <w:webHidden/>
              </w:rPr>
              <w:instrText xml:space="preserve"> PAGEREF _Toc449342574 \h </w:instrText>
            </w:r>
            <w:r w:rsidR="00712F53">
              <w:rPr>
                <w:noProof/>
                <w:webHidden/>
              </w:rPr>
            </w:r>
            <w:r w:rsidR="00712F53">
              <w:rPr>
                <w:noProof/>
                <w:webHidden/>
              </w:rPr>
              <w:fldChar w:fldCharType="separate"/>
            </w:r>
            <w:r w:rsidR="00712F53">
              <w:rPr>
                <w:noProof/>
                <w:webHidden/>
              </w:rPr>
              <w:t>46</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w:anchor="_Toc449342575" w:history="1">
            <w:r w:rsidR="00712F53" w:rsidRPr="00D44CA0">
              <w:rPr>
                <w:rStyle w:val="Hyperlink"/>
                <w:noProof/>
              </w:rPr>
              <w:t>frmQuestion2</w:t>
            </w:r>
            <w:r w:rsidR="00712F53">
              <w:rPr>
                <w:noProof/>
                <w:webHidden/>
              </w:rPr>
              <w:tab/>
            </w:r>
            <w:r w:rsidR="00712F53">
              <w:rPr>
                <w:noProof/>
                <w:webHidden/>
              </w:rPr>
              <w:fldChar w:fldCharType="begin"/>
            </w:r>
            <w:r w:rsidR="00712F53">
              <w:rPr>
                <w:noProof/>
                <w:webHidden/>
              </w:rPr>
              <w:instrText xml:space="preserve"> PAGEREF _Toc449342575 \h </w:instrText>
            </w:r>
            <w:r w:rsidR="00712F53">
              <w:rPr>
                <w:noProof/>
                <w:webHidden/>
              </w:rPr>
            </w:r>
            <w:r w:rsidR="00712F53">
              <w:rPr>
                <w:noProof/>
                <w:webHidden/>
              </w:rPr>
              <w:fldChar w:fldCharType="separate"/>
            </w:r>
            <w:r w:rsidR="00712F53">
              <w:rPr>
                <w:noProof/>
                <w:webHidden/>
              </w:rPr>
              <w:t>47</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w:anchor="_Toc449342576" w:history="1">
            <w:r w:rsidR="00712F53" w:rsidRPr="00D44CA0">
              <w:rPr>
                <w:rStyle w:val="Hyperlink"/>
                <w:noProof/>
              </w:rPr>
              <w:t>frmQuestion3</w:t>
            </w:r>
            <w:r w:rsidR="00712F53">
              <w:rPr>
                <w:noProof/>
                <w:webHidden/>
              </w:rPr>
              <w:tab/>
            </w:r>
            <w:r w:rsidR="00712F53">
              <w:rPr>
                <w:noProof/>
                <w:webHidden/>
              </w:rPr>
              <w:fldChar w:fldCharType="begin"/>
            </w:r>
            <w:r w:rsidR="00712F53">
              <w:rPr>
                <w:noProof/>
                <w:webHidden/>
              </w:rPr>
              <w:instrText xml:space="preserve"> PAGEREF _Toc449342576 \h </w:instrText>
            </w:r>
            <w:r w:rsidR="00712F53">
              <w:rPr>
                <w:noProof/>
                <w:webHidden/>
              </w:rPr>
            </w:r>
            <w:r w:rsidR="00712F53">
              <w:rPr>
                <w:noProof/>
                <w:webHidden/>
              </w:rPr>
              <w:fldChar w:fldCharType="separate"/>
            </w:r>
            <w:r w:rsidR="00712F53">
              <w:rPr>
                <w:noProof/>
                <w:webHidden/>
              </w:rPr>
              <w:t>47</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w:anchor="_Toc449342577" w:history="1">
            <w:r w:rsidR="00712F53" w:rsidRPr="00D44CA0">
              <w:rPr>
                <w:rStyle w:val="Hyperlink"/>
                <w:noProof/>
              </w:rPr>
              <w:t>frmQuestion4</w:t>
            </w:r>
            <w:r w:rsidR="00712F53">
              <w:rPr>
                <w:noProof/>
                <w:webHidden/>
              </w:rPr>
              <w:tab/>
            </w:r>
            <w:r w:rsidR="00712F53">
              <w:rPr>
                <w:noProof/>
                <w:webHidden/>
              </w:rPr>
              <w:fldChar w:fldCharType="begin"/>
            </w:r>
            <w:r w:rsidR="00712F53">
              <w:rPr>
                <w:noProof/>
                <w:webHidden/>
              </w:rPr>
              <w:instrText xml:space="preserve"> PAGEREF _Toc449342577 \h </w:instrText>
            </w:r>
            <w:r w:rsidR="00712F53">
              <w:rPr>
                <w:noProof/>
                <w:webHidden/>
              </w:rPr>
            </w:r>
            <w:r w:rsidR="00712F53">
              <w:rPr>
                <w:noProof/>
                <w:webHidden/>
              </w:rPr>
              <w:fldChar w:fldCharType="separate"/>
            </w:r>
            <w:r w:rsidR="00712F53">
              <w:rPr>
                <w:noProof/>
                <w:webHidden/>
              </w:rPr>
              <w:t>48</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w:anchor="_Toc449342578" w:history="1">
            <w:r w:rsidR="00712F53" w:rsidRPr="00D44CA0">
              <w:rPr>
                <w:rStyle w:val="Hyperlink"/>
                <w:noProof/>
              </w:rPr>
              <w:t>frmQuestion5</w:t>
            </w:r>
            <w:r w:rsidR="00712F53">
              <w:rPr>
                <w:noProof/>
                <w:webHidden/>
              </w:rPr>
              <w:tab/>
            </w:r>
            <w:r w:rsidR="00712F53">
              <w:rPr>
                <w:noProof/>
                <w:webHidden/>
              </w:rPr>
              <w:fldChar w:fldCharType="begin"/>
            </w:r>
            <w:r w:rsidR="00712F53">
              <w:rPr>
                <w:noProof/>
                <w:webHidden/>
              </w:rPr>
              <w:instrText xml:space="preserve"> PAGEREF _Toc449342578 \h </w:instrText>
            </w:r>
            <w:r w:rsidR="00712F53">
              <w:rPr>
                <w:noProof/>
                <w:webHidden/>
              </w:rPr>
            </w:r>
            <w:r w:rsidR="00712F53">
              <w:rPr>
                <w:noProof/>
                <w:webHidden/>
              </w:rPr>
              <w:fldChar w:fldCharType="separate"/>
            </w:r>
            <w:r w:rsidR="00712F53">
              <w:rPr>
                <w:noProof/>
                <w:webHidden/>
              </w:rPr>
              <w:t>48</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w:anchor="_Toc449342579" w:history="1">
            <w:r w:rsidR="00712F53" w:rsidRPr="00D44CA0">
              <w:rPr>
                <w:rStyle w:val="Hyperlink"/>
                <w:noProof/>
              </w:rPr>
              <w:t>frmResultScreen</w:t>
            </w:r>
            <w:r w:rsidR="00712F53">
              <w:rPr>
                <w:noProof/>
                <w:webHidden/>
              </w:rPr>
              <w:tab/>
            </w:r>
            <w:r w:rsidR="00712F53">
              <w:rPr>
                <w:noProof/>
                <w:webHidden/>
              </w:rPr>
              <w:fldChar w:fldCharType="begin"/>
            </w:r>
            <w:r w:rsidR="00712F53">
              <w:rPr>
                <w:noProof/>
                <w:webHidden/>
              </w:rPr>
              <w:instrText xml:space="preserve"> PAGEREF _Toc449342579 \h </w:instrText>
            </w:r>
            <w:r w:rsidR="00712F53">
              <w:rPr>
                <w:noProof/>
                <w:webHidden/>
              </w:rPr>
            </w:r>
            <w:r w:rsidR="00712F53">
              <w:rPr>
                <w:noProof/>
                <w:webHidden/>
              </w:rPr>
              <w:fldChar w:fldCharType="separate"/>
            </w:r>
            <w:r w:rsidR="00712F53">
              <w:rPr>
                <w:noProof/>
                <w:webHidden/>
              </w:rPr>
              <w:t>48</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w:anchor="_Toc449342580" w:history="1">
            <w:r w:rsidR="00712F53" w:rsidRPr="00D44CA0">
              <w:rPr>
                <w:rStyle w:val="Hyperlink"/>
                <w:noProof/>
              </w:rPr>
              <w:t>frmHighScores</w:t>
            </w:r>
            <w:r w:rsidR="00712F53">
              <w:rPr>
                <w:noProof/>
                <w:webHidden/>
              </w:rPr>
              <w:tab/>
            </w:r>
            <w:r w:rsidR="00712F53">
              <w:rPr>
                <w:noProof/>
                <w:webHidden/>
              </w:rPr>
              <w:fldChar w:fldCharType="begin"/>
            </w:r>
            <w:r w:rsidR="00712F53">
              <w:rPr>
                <w:noProof/>
                <w:webHidden/>
              </w:rPr>
              <w:instrText xml:space="preserve"> PAGEREF _Toc449342580 \h </w:instrText>
            </w:r>
            <w:r w:rsidR="00712F53">
              <w:rPr>
                <w:noProof/>
                <w:webHidden/>
              </w:rPr>
            </w:r>
            <w:r w:rsidR="00712F53">
              <w:rPr>
                <w:noProof/>
                <w:webHidden/>
              </w:rPr>
              <w:fldChar w:fldCharType="separate"/>
            </w:r>
            <w:r w:rsidR="00712F53">
              <w:rPr>
                <w:noProof/>
                <w:webHidden/>
              </w:rPr>
              <w:t>49</w:t>
            </w:r>
            <w:r w:rsidR="00712F53">
              <w:rPr>
                <w:noProof/>
                <w:webHidden/>
              </w:rPr>
              <w:fldChar w:fldCharType="end"/>
            </w:r>
          </w:hyperlink>
        </w:p>
        <w:p w:rsidR="00712F53" w:rsidRDefault="00B948D1">
          <w:pPr>
            <w:pStyle w:val="TOC1"/>
            <w:tabs>
              <w:tab w:val="right" w:leader="dot" w:pos="13948"/>
            </w:tabs>
            <w:rPr>
              <w:rFonts w:eastAsiaTheme="minorEastAsia"/>
              <w:noProof/>
              <w:lang w:eastAsia="en-GB"/>
            </w:rPr>
          </w:pPr>
          <w:hyperlink w:anchor="_Toc449342581" w:history="1">
            <w:r w:rsidR="00712F53" w:rsidRPr="00D44CA0">
              <w:rPr>
                <w:rStyle w:val="Hyperlink"/>
                <w:noProof/>
              </w:rPr>
              <w:t>Test Evidence</w:t>
            </w:r>
            <w:r w:rsidR="00712F53">
              <w:rPr>
                <w:noProof/>
                <w:webHidden/>
              </w:rPr>
              <w:tab/>
            </w:r>
            <w:r w:rsidR="00712F53">
              <w:rPr>
                <w:noProof/>
                <w:webHidden/>
              </w:rPr>
              <w:fldChar w:fldCharType="begin"/>
            </w:r>
            <w:r w:rsidR="00712F53">
              <w:rPr>
                <w:noProof/>
                <w:webHidden/>
              </w:rPr>
              <w:instrText xml:space="preserve"> PAGEREF _Toc449342581 \h </w:instrText>
            </w:r>
            <w:r w:rsidR="00712F53">
              <w:rPr>
                <w:noProof/>
                <w:webHidden/>
              </w:rPr>
            </w:r>
            <w:r w:rsidR="00712F53">
              <w:rPr>
                <w:noProof/>
                <w:webHidden/>
              </w:rPr>
              <w:fldChar w:fldCharType="separate"/>
            </w:r>
            <w:r w:rsidR="00712F53">
              <w:rPr>
                <w:noProof/>
                <w:webHidden/>
              </w:rPr>
              <w:t>50</w:t>
            </w:r>
            <w:r w:rsidR="00712F53">
              <w:rPr>
                <w:noProof/>
                <w:webHidden/>
              </w:rPr>
              <w:fldChar w:fldCharType="end"/>
            </w:r>
          </w:hyperlink>
        </w:p>
        <w:p w:rsidR="00712F53" w:rsidRDefault="00B948D1">
          <w:pPr>
            <w:pStyle w:val="TOC1"/>
            <w:tabs>
              <w:tab w:val="right" w:leader="dot" w:pos="13948"/>
            </w:tabs>
            <w:rPr>
              <w:rFonts w:eastAsiaTheme="minorEastAsia"/>
              <w:noProof/>
              <w:lang w:eastAsia="en-GB"/>
            </w:rPr>
          </w:pPr>
          <w:hyperlink w:anchor="_Toc449342582" w:history="1">
            <w:r w:rsidR="00712F53" w:rsidRPr="00D44CA0">
              <w:rPr>
                <w:rStyle w:val="Hyperlink"/>
                <w:noProof/>
              </w:rPr>
              <w:t>EVALUATION</w:t>
            </w:r>
            <w:r w:rsidR="00712F53">
              <w:rPr>
                <w:noProof/>
                <w:webHidden/>
              </w:rPr>
              <w:tab/>
            </w:r>
            <w:r w:rsidR="00712F53">
              <w:rPr>
                <w:noProof/>
                <w:webHidden/>
              </w:rPr>
              <w:fldChar w:fldCharType="begin"/>
            </w:r>
            <w:r w:rsidR="00712F53">
              <w:rPr>
                <w:noProof/>
                <w:webHidden/>
              </w:rPr>
              <w:instrText xml:space="preserve"> PAGEREF _Toc449342582 \h </w:instrText>
            </w:r>
            <w:r w:rsidR="00712F53">
              <w:rPr>
                <w:noProof/>
                <w:webHidden/>
              </w:rPr>
            </w:r>
            <w:r w:rsidR="00712F53">
              <w:rPr>
                <w:noProof/>
                <w:webHidden/>
              </w:rPr>
              <w:fldChar w:fldCharType="separate"/>
            </w:r>
            <w:r w:rsidR="00712F53">
              <w:rPr>
                <w:noProof/>
                <w:webHidden/>
              </w:rPr>
              <w:t>84</w:t>
            </w:r>
            <w:r w:rsidR="00712F53">
              <w:rPr>
                <w:noProof/>
                <w:webHidden/>
              </w:rPr>
              <w:fldChar w:fldCharType="end"/>
            </w:r>
          </w:hyperlink>
        </w:p>
        <w:p w:rsidR="00712F53" w:rsidRDefault="00B948D1">
          <w:pPr>
            <w:pStyle w:val="TOC1"/>
            <w:tabs>
              <w:tab w:val="right" w:leader="dot" w:pos="13948"/>
            </w:tabs>
            <w:rPr>
              <w:rFonts w:eastAsiaTheme="minorEastAsia"/>
              <w:noProof/>
              <w:lang w:eastAsia="en-GB"/>
            </w:rPr>
          </w:pPr>
          <w:hyperlink w:anchor="_Toc449342583" w:history="1">
            <w:r w:rsidR="00712F53" w:rsidRPr="00D44CA0">
              <w:rPr>
                <w:rStyle w:val="Hyperlink"/>
                <w:noProof/>
              </w:rPr>
              <w:t>Beta Testing and Response to Feedback</w:t>
            </w:r>
            <w:r w:rsidR="00712F53">
              <w:rPr>
                <w:noProof/>
                <w:webHidden/>
              </w:rPr>
              <w:tab/>
            </w:r>
            <w:r w:rsidR="00712F53">
              <w:rPr>
                <w:noProof/>
                <w:webHidden/>
              </w:rPr>
              <w:fldChar w:fldCharType="begin"/>
            </w:r>
            <w:r w:rsidR="00712F53">
              <w:rPr>
                <w:noProof/>
                <w:webHidden/>
              </w:rPr>
              <w:instrText xml:space="preserve"> PAGEREF _Toc449342583 \h </w:instrText>
            </w:r>
            <w:r w:rsidR="00712F53">
              <w:rPr>
                <w:noProof/>
                <w:webHidden/>
              </w:rPr>
            </w:r>
            <w:r w:rsidR="00712F53">
              <w:rPr>
                <w:noProof/>
                <w:webHidden/>
              </w:rPr>
              <w:fldChar w:fldCharType="separate"/>
            </w:r>
            <w:r w:rsidR="00712F53">
              <w:rPr>
                <w:noProof/>
                <w:webHidden/>
              </w:rPr>
              <w:t>89</w:t>
            </w:r>
            <w:r w:rsidR="00712F53">
              <w:rPr>
                <w:noProof/>
                <w:webHidden/>
              </w:rPr>
              <w:fldChar w:fldCharType="end"/>
            </w:r>
          </w:hyperlink>
        </w:p>
        <w:p w:rsidR="00712F53" w:rsidRDefault="00B948D1">
          <w:pPr>
            <w:pStyle w:val="TOC2"/>
            <w:tabs>
              <w:tab w:val="right" w:leader="dot" w:pos="13948"/>
            </w:tabs>
            <w:rPr>
              <w:rFonts w:eastAsiaTheme="minorEastAsia"/>
              <w:noProof/>
              <w:lang w:eastAsia="en-GB"/>
            </w:rPr>
          </w:pPr>
          <w:hyperlink w:anchor="_Toc449342584" w:history="1">
            <w:r w:rsidR="00712F53" w:rsidRPr="00D44CA0">
              <w:rPr>
                <w:rStyle w:val="Hyperlink"/>
                <w:noProof/>
              </w:rPr>
              <w:t>Appendix:</w:t>
            </w:r>
            <w:r w:rsidR="00712F53">
              <w:rPr>
                <w:noProof/>
                <w:webHidden/>
              </w:rPr>
              <w:tab/>
            </w:r>
            <w:r w:rsidR="00712F53">
              <w:rPr>
                <w:noProof/>
                <w:webHidden/>
              </w:rPr>
              <w:fldChar w:fldCharType="begin"/>
            </w:r>
            <w:r w:rsidR="00712F53">
              <w:rPr>
                <w:noProof/>
                <w:webHidden/>
              </w:rPr>
              <w:instrText xml:space="preserve"> PAGEREF _Toc449342584 \h </w:instrText>
            </w:r>
            <w:r w:rsidR="00712F53">
              <w:rPr>
                <w:noProof/>
                <w:webHidden/>
              </w:rPr>
            </w:r>
            <w:r w:rsidR="00712F53">
              <w:rPr>
                <w:noProof/>
                <w:webHidden/>
              </w:rPr>
              <w:fldChar w:fldCharType="separate"/>
            </w:r>
            <w:r w:rsidR="00712F53">
              <w:rPr>
                <w:noProof/>
                <w:webHidden/>
              </w:rPr>
              <w:t>91</w:t>
            </w:r>
            <w:r w:rsidR="00712F53">
              <w:rPr>
                <w:noProof/>
                <w:webHidden/>
              </w:rPr>
              <w:fldChar w:fldCharType="end"/>
            </w:r>
          </w:hyperlink>
        </w:p>
        <w:p w:rsidR="00A61E01" w:rsidRDefault="00A61E01" w:rsidP="00A61E01">
          <w:r>
            <w:rPr>
              <w:b/>
              <w:bCs/>
              <w:noProof/>
            </w:rPr>
            <w:fldChar w:fldCharType="end"/>
          </w:r>
        </w:p>
      </w:sdtContent>
    </w:sdt>
    <w:p w:rsidR="001278C6" w:rsidRDefault="001278C6"/>
    <w:p w:rsidR="001278C6" w:rsidRDefault="001278C6"/>
    <w:p w:rsidR="00834C50" w:rsidRDefault="00834C50">
      <w:pPr>
        <w:rPr>
          <w:rFonts w:asciiTheme="majorHAnsi" w:eastAsiaTheme="majorEastAsia" w:hAnsiTheme="majorHAnsi" w:cstheme="majorBidi"/>
          <w:color w:val="323E4F" w:themeColor="text2" w:themeShade="BF"/>
          <w:spacing w:val="5"/>
          <w:kern w:val="28"/>
          <w:sz w:val="52"/>
          <w:szCs w:val="52"/>
        </w:rPr>
      </w:pPr>
    </w:p>
    <w:p w:rsidR="00834C50" w:rsidRDefault="00834C50">
      <w:pPr>
        <w:rPr>
          <w:rFonts w:asciiTheme="majorHAnsi" w:eastAsiaTheme="majorEastAsia" w:hAnsiTheme="majorHAnsi" w:cstheme="majorBidi"/>
          <w:color w:val="323E4F" w:themeColor="text2" w:themeShade="BF"/>
          <w:spacing w:val="5"/>
          <w:kern w:val="28"/>
          <w:sz w:val="52"/>
          <w:szCs w:val="52"/>
        </w:rPr>
      </w:pPr>
      <w:r>
        <w:rPr>
          <w:rFonts w:asciiTheme="majorHAnsi" w:eastAsiaTheme="majorEastAsia" w:hAnsiTheme="majorHAnsi" w:cstheme="majorBidi"/>
          <w:color w:val="323E4F" w:themeColor="text2" w:themeShade="BF"/>
          <w:spacing w:val="5"/>
          <w:kern w:val="28"/>
          <w:sz w:val="52"/>
          <w:szCs w:val="52"/>
        </w:rPr>
        <w:br w:type="page"/>
      </w:r>
    </w:p>
    <w:p w:rsidR="00585958" w:rsidRDefault="00585958">
      <w:pPr>
        <w:rPr>
          <w:rFonts w:asciiTheme="majorHAnsi" w:eastAsiaTheme="majorEastAsia" w:hAnsiTheme="majorHAnsi" w:cstheme="majorBidi"/>
          <w:color w:val="323E4F" w:themeColor="text2" w:themeShade="BF"/>
          <w:spacing w:val="5"/>
          <w:kern w:val="28"/>
          <w:sz w:val="52"/>
          <w:szCs w:val="52"/>
        </w:rPr>
      </w:pPr>
    </w:p>
    <w:p w:rsidR="00834C50" w:rsidRDefault="00834C50" w:rsidP="00834C50">
      <w:pPr>
        <w:pStyle w:val="Heading1"/>
      </w:pPr>
      <w:bookmarkStart w:id="0" w:name="_Toc449342552"/>
      <w:r>
        <w:t>Introduction</w:t>
      </w:r>
      <w:bookmarkEnd w:id="0"/>
    </w:p>
    <w:p w:rsidR="00834C50" w:rsidRPr="00834C50" w:rsidRDefault="00834C50" w:rsidP="00834C50"/>
    <w:p w:rsidR="00834C50" w:rsidRPr="00F438C6" w:rsidRDefault="00834C50" w:rsidP="00834C50">
      <w:pPr>
        <w:rPr>
          <w:sz w:val="24"/>
        </w:rPr>
      </w:pPr>
      <w:r w:rsidRPr="00F438C6">
        <w:rPr>
          <w:sz w:val="24"/>
        </w:rPr>
        <w:t xml:space="preserve">The principal of my former primary school has contacted me to tell me that the school is installing a new computer suite in order to introduce a higher level of digital learning within the school. Whilst the computers themselves enable digital learning to take place, the computers need educational software in order to teach the pupils, this is why my principal contacted me; he has asked that I produce an educational and interactive application for the pupils in the form of a quiz game, to teach the topic of basic geometry to prepare pupils for their end of year in-house examinations. As there is a limited amount of computers, the client has asked for the quiz to be timed so that each student has a maximum of 30 seconds to complete each question, he has also asked that the quiz cover topics from quadrilaterals, triangles, and their properties. </w:t>
      </w:r>
    </w:p>
    <w:p w:rsidR="00834C50" w:rsidRPr="00F438C6" w:rsidRDefault="00834C50" w:rsidP="00834C50">
      <w:pPr>
        <w:rPr>
          <w:sz w:val="24"/>
        </w:rPr>
      </w:pPr>
      <w:r w:rsidRPr="00F438C6">
        <w:rPr>
          <w:sz w:val="24"/>
        </w:rPr>
        <w:t>The client would like the quiz to be as intuitive and robust as possible, and has insisted that at least one of the questions is randomised somehow to create a new user experience each time the game is played; additionally he would like a unique response system for each question, including text fields, drag and drop, true/fa</w:t>
      </w:r>
      <w:r w:rsidR="00603D01">
        <w:rPr>
          <w:sz w:val="24"/>
        </w:rPr>
        <w:t xml:space="preserve">lse questions and selecting an answer from </w:t>
      </w:r>
      <w:r w:rsidRPr="00F438C6">
        <w:rPr>
          <w:sz w:val="24"/>
        </w:rPr>
        <w:t>range of choices</w:t>
      </w:r>
      <w:r w:rsidR="00603D01">
        <w:rPr>
          <w:sz w:val="24"/>
        </w:rPr>
        <w:t xml:space="preserve"> in a combo-box</w:t>
      </w:r>
      <w:r w:rsidRPr="00F438C6">
        <w:rPr>
          <w:sz w:val="24"/>
        </w:rPr>
        <w:t>. The client also insists on the inclusion of an account system wherein a pupil can log in to their account when playing the game as a means to track their progress, which will be reflected in their ‘score’; another function that the client has requested.</w:t>
      </w:r>
      <w:r w:rsidR="00603D01">
        <w:rPr>
          <w:sz w:val="24"/>
        </w:rPr>
        <w:t xml:space="preserve"> Moreover, as this is an educational quiz, the client has requested that an extensive help function be included that is accessible from every page.</w:t>
      </w:r>
    </w:p>
    <w:p w:rsidR="00834C50" w:rsidRDefault="00834C50" w:rsidP="00834C50">
      <w:pPr>
        <w:rPr>
          <w:sz w:val="24"/>
          <w:vertAlign w:val="superscript"/>
        </w:rPr>
      </w:pPr>
      <w:r w:rsidRPr="00F438C6">
        <w:rPr>
          <w:sz w:val="24"/>
        </w:rPr>
        <w:t xml:space="preserve">In order to give pupils ample time to complete the quiz for revisionary </w:t>
      </w:r>
      <w:r>
        <w:rPr>
          <w:sz w:val="24"/>
        </w:rPr>
        <w:t xml:space="preserve">purposes, the client </w:t>
      </w:r>
      <w:r w:rsidRPr="00F438C6">
        <w:rPr>
          <w:sz w:val="24"/>
        </w:rPr>
        <w:t>has asked that the quiz be completed by May 1</w:t>
      </w:r>
      <w:r w:rsidRPr="00F438C6">
        <w:rPr>
          <w:sz w:val="24"/>
          <w:vertAlign w:val="superscript"/>
        </w:rPr>
        <w:t>st</w:t>
      </w:r>
    </w:p>
    <w:p w:rsidR="001278C6" w:rsidRPr="001278C6" w:rsidRDefault="001278C6" w:rsidP="00834C50">
      <w:pPr>
        <w:rPr>
          <w:sz w:val="24"/>
        </w:rPr>
      </w:pPr>
    </w:p>
    <w:p w:rsidR="001278C6" w:rsidRDefault="001278C6">
      <w:pPr>
        <w:rPr>
          <w:rFonts w:asciiTheme="majorHAnsi" w:eastAsiaTheme="majorEastAsia" w:hAnsiTheme="majorHAnsi" w:cstheme="majorBidi"/>
          <w:b/>
          <w:bCs/>
          <w:color w:val="2E74B5" w:themeColor="accent1" w:themeShade="BF"/>
          <w:sz w:val="28"/>
          <w:szCs w:val="28"/>
        </w:rPr>
      </w:pPr>
      <w:r>
        <w:br w:type="page"/>
      </w:r>
    </w:p>
    <w:p w:rsidR="00834C50" w:rsidRDefault="00834C50" w:rsidP="00834C50">
      <w:pPr>
        <w:pStyle w:val="Heading1"/>
      </w:pPr>
      <w:bookmarkStart w:id="1" w:name="_Toc449342553"/>
      <w:r>
        <w:lastRenderedPageBreak/>
        <w:t>User Requirements:</w:t>
      </w:r>
      <w:bookmarkEnd w:id="1"/>
    </w:p>
    <w:p w:rsidR="00834C50" w:rsidRDefault="00834C50" w:rsidP="00834C50">
      <w:pPr>
        <w:pStyle w:val="ListParagraph"/>
        <w:numPr>
          <w:ilvl w:val="0"/>
          <w:numId w:val="1"/>
        </w:numPr>
        <w:rPr>
          <w:sz w:val="24"/>
        </w:rPr>
      </w:pPr>
      <w:r>
        <w:rPr>
          <w:sz w:val="24"/>
        </w:rPr>
        <w:t>Create an educational quiz game</w:t>
      </w:r>
    </w:p>
    <w:p w:rsidR="00834C50" w:rsidRDefault="00834C50" w:rsidP="00834C50">
      <w:pPr>
        <w:pStyle w:val="ListParagraph"/>
        <w:numPr>
          <w:ilvl w:val="0"/>
          <w:numId w:val="1"/>
        </w:numPr>
        <w:rPr>
          <w:sz w:val="24"/>
        </w:rPr>
      </w:pPr>
      <w:r>
        <w:rPr>
          <w:sz w:val="24"/>
        </w:rPr>
        <w:t>Must be playable from a computer running windows 7</w:t>
      </w:r>
    </w:p>
    <w:p w:rsidR="00834C50" w:rsidRDefault="00834C50" w:rsidP="00834C50">
      <w:pPr>
        <w:pStyle w:val="ListParagraph"/>
        <w:numPr>
          <w:ilvl w:val="0"/>
          <w:numId w:val="1"/>
        </w:numPr>
        <w:rPr>
          <w:sz w:val="24"/>
        </w:rPr>
      </w:pPr>
      <w:r>
        <w:rPr>
          <w:sz w:val="24"/>
        </w:rPr>
        <w:t>It must teach the topic of Geometry</w:t>
      </w:r>
    </w:p>
    <w:p w:rsidR="00834C50" w:rsidRDefault="00834C50" w:rsidP="00834C50">
      <w:pPr>
        <w:pStyle w:val="ListParagraph"/>
        <w:numPr>
          <w:ilvl w:val="1"/>
          <w:numId w:val="1"/>
        </w:numPr>
        <w:rPr>
          <w:sz w:val="24"/>
        </w:rPr>
      </w:pPr>
      <w:r>
        <w:rPr>
          <w:sz w:val="24"/>
        </w:rPr>
        <w:t xml:space="preserve">Focus on 2D shapes </w:t>
      </w:r>
    </w:p>
    <w:p w:rsidR="00834C50" w:rsidRDefault="00834C50" w:rsidP="00834C50">
      <w:pPr>
        <w:pStyle w:val="ListParagraph"/>
        <w:numPr>
          <w:ilvl w:val="1"/>
          <w:numId w:val="1"/>
        </w:numPr>
        <w:rPr>
          <w:sz w:val="24"/>
        </w:rPr>
      </w:pPr>
      <w:r>
        <w:rPr>
          <w:sz w:val="24"/>
        </w:rPr>
        <w:t>The properties of quadrilateral and triangular shapes</w:t>
      </w:r>
    </w:p>
    <w:p w:rsidR="00834C50" w:rsidRDefault="00834C50" w:rsidP="00834C50">
      <w:pPr>
        <w:pStyle w:val="ListParagraph"/>
        <w:numPr>
          <w:ilvl w:val="0"/>
          <w:numId w:val="1"/>
        </w:numPr>
        <w:rPr>
          <w:sz w:val="24"/>
        </w:rPr>
      </w:pPr>
      <w:r>
        <w:rPr>
          <w:sz w:val="24"/>
        </w:rPr>
        <w:t>It must be intuitive enough for 7-11 year olds to be able to play it unsupervised</w:t>
      </w:r>
    </w:p>
    <w:p w:rsidR="00834C50" w:rsidRDefault="00834C50" w:rsidP="00834C50">
      <w:pPr>
        <w:pStyle w:val="ListParagraph"/>
        <w:numPr>
          <w:ilvl w:val="1"/>
          <w:numId w:val="1"/>
        </w:numPr>
        <w:rPr>
          <w:sz w:val="24"/>
        </w:rPr>
      </w:pPr>
      <w:r>
        <w:rPr>
          <w:sz w:val="24"/>
        </w:rPr>
        <w:t>Help screen accessible from every other screen in the game</w:t>
      </w:r>
    </w:p>
    <w:p w:rsidR="00834C50" w:rsidRDefault="00834C50" w:rsidP="00834C50">
      <w:pPr>
        <w:pStyle w:val="ListParagraph"/>
        <w:numPr>
          <w:ilvl w:val="1"/>
          <w:numId w:val="1"/>
        </w:numPr>
        <w:rPr>
          <w:sz w:val="24"/>
        </w:rPr>
      </w:pPr>
      <w:r>
        <w:rPr>
          <w:sz w:val="24"/>
        </w:rPr>
        <w:t>Tool tips included to explain what intractable properties do</w:t>
      </w:r>
    </w:p>
    <w:p w:rsidR="00834C50" w:rsidRDefault="00834C50" w:rsidP="00834C50">
      <w:pPr>
        <w:pStyle w:val="ListParagraph"/>
        <w:numPr>
          <w:ilvl w:val="1"/>
          <w:numId w:val="1"/>
        </w:numPr>
        <w:rPr>
          <w:sz w:val="24"/>
        </w:rPr>
      </w:pPr>
      <w:r>
        <w:rPr>
          <w:sz w:val="24"/>
        </w:rPr>
        <w:t xml:space="preserve">Feedback after questions </w:t>
      </w:r>
    </w:p>
    <w:p w:rsidR="00834C50" w:rsidRDefault="00834C50" w:rsidP="00834C50">
      <w:pPr>
        <w:pStyle w:val="ListParagraph"/>
        <w:numPr>
          <w:ilvl w:val="0"/>
          <w:numId w:val="1"/>
        </w:numPr>
        <w:rPr>
          <w:sz w:val="24"/>
        </w:rPr>
      </w:pPr>
      <w:r>
        <w:rPr>
          <w:sz w:val="24"/>
        </w:rPr>
        <w:t>It must have sign up/log in functions with</w:t>
      </w:r>
      <w:r w:rsidR="00FF4AE6">
        <w:rPr>
          <w:sz w:val="24"/>
        </w:rPr>
        <w:t xml:space="preserve"> user credentials held in a file</w:t>
      </w:r>
    </w:p>
    <w:p w:rsidR="00FF4AE6" w:rsidRDefault="00FF4AE6" w:rsidP="00834C50">
      <w:pPr>
        <w:pStyle w:val="ListParagraph"/>
        <w:numPr>
          <w:ilvl w:val="0"/>
          <w:numId w:val="1"/>
        </w:numPr>
        <w:rPr>
          <w:sz w:val="24"/>
        </w:rPr>
      </w:pPr>
      <w:r>
        <w:rPr>
          <w:sz w:val="24"/>
        </w:rPr>
        <w:t xml:space="preserve">Navigation should be intuitive; appropriately named buttons, exhaustive use of a menu strip. </w:t>
      </w:r>
    </w:p>
    <w:p w:rsidR="00FF4AE6" w:rsidRDefault="00FF4AE6" w:rsidP="00834C50">
      <w:pPr>
        <w:pStyle w:val="ListParagraph"/>
        <w:numPr>
          <w:ilvl w:val="0"/>
          <w:numId w:val="1"/>
        </w:numPr>
        <w:rPr>
          <w:sz w:val="24"/>
        </w:rPr>
      </w:pPr>
      <w:r>
        <w:rPr>
          <w:sz w:val="24"/>
        </w:rPr>
        <w:t>Ensure every form bar the loading screen can be accessed from any other screen without needing to reload the game.</w:t>
      </w:r>
    </w:p>
    <w:p w:rsidR="00FF4AE6" w:rsidRPr="00FF4AE6" w:rsidRDefault="00FF4AE6" w:rsidP="00FF4AE6">
      <w:pPr>
        <w:pStyle w:val="ListParagraph"/>
        <w:numPr>
          <w:ilvl w:val="0"/>
          <w:numId w:val="1"/>
        </w:numPr>
        <w:rPr>
          <w:sz w:val="24"/>
        </w:rPr>
      </w:pPr>
      <w:r>
        <w:rPr>
          <w:sz w:val="24"/>
        </w:rPr>
        <w:t>Must feature at least 5 questions</w:t>
      </w:r>
    </w:p>
    <w:p w:rsidR="00834C50" w:rsidRDefault="00834C50" w:rsidP="00834C50">
      <w:pPr>
        <w:pStyle w:val="ListParagraph"/>
        <w:numPr>
          <w:ilvl w:val="0"/>
          <w:numId w:val="1"/>
        </w:numPr>
        <w:rPr>
          <w:sz w:val="24"/>
        </w:rPr>
      </w:pPr>
      <w:r>
        <w:rPr>
          <w:sz w:val="24"/>
        </w:rPr>
        <w:t>Each question must have a unique response type</w:t>
      </w:r>
    </w:p>
    <w:p w:rsidR="00834C50" w:rsidRDefault="00834C50" w:rsidP="00834C50">
      <w:pPr>
        <w:pStyle w:val="ListParagraph"/>
        <w:numPr>
          <w:ilvl w:val="1"/>
          <w:numId w:val="1"/>
        </w:numPr>
        <w:rPr>
          <w:sz w:val="24"/>
        </w:rPr>
      </w:pPr>
      <w:r>
        <w:rPr>
          <w:sz w:val="24"/>
        </w:rPr>
        <w:t>True/False</w:t>
      </w:r>
    </w:p>
    <w:p w:rsidR="00834C50" w:rsidRDefault="00834C50" w:rsidP="00834C50">
      <w:pPr>
        <w:pStyle w:val="ListParagraph"/>
        <w:numPr>
          <w:ilvl w:val="1"/>
          <w:numId w:val="1"/>
        </w:numPr>
        <w:rPr>
          <w:sz w:val="24"/>
        </w:rPr>
      </w:pPr>
      <w:r>
        <w:rPr>
          <w:sz w:val="24"/>
        </w:rPr>
        <w:t>Text Input</w:t>
      </w:r>
    </w:p>
    <w:p w:rsidR="00834C50" w:rsidRDefault="00834C50" w:rsidP="00834C50">
      <w:pPr>
        <w:pStyle w:val="ListParagraph"/>
        <w:numPr>
          <w:ilvl w:val="1"/>
          <w:numId w:val="1"/>
        </w:numPr>
        <w:rPr>
          <w:sz w:val="24"/>
        </w:rPr>
      </w:pPr>
      <w:r>
        <w:rPr>
          <w:sz w:val="24"/>
        </w:rPr>
        <w:t>Button input</w:t>
      </w:r>
    </w:p>
    <w:p w:rsidR="00834C50" w:rsidRDefault="00834C50" w:rsidP="00834C50">
      <w:pPr>
        <w:pStyle w:val="ListParagraph"/>
        <w:numPr>
          <w:ilvl w:val="1"/>
          <w:numId w:val="1"/>
        </w:numPr>
        <w:rPr>
          <w:sz w:val="24"/>
        </w:rPr>
      </w:pPr>
      <w:r>
        <w:rPr>
          <w:sz w:val="24"/>
        </w:rPr>
        <w:t>Selecting options from a drop-down combo box</w:t>
      </w:r>
    </w:p>
    <w:p w:rsidR="00834C50" w:rsidRDefault="00834C50" w:rsidP="00834C50">
      <w:pPr>
        <w:pStyle w:val="ListParagraph"/>
        <w:numPr>
          <w:ilvl w:val="1"/>
          <w:numId w:val="1"/>
        </w:numPr>
        <w:rPr>
          <w:sz w:val="24"/>
        </w:rPr>
      </w:pPr>
      <w:r>
        <w:rPr>
          <w:sz w:val="24"/>
        </w:rPr>
        <w:t xml:space="preserve">Drag/drop </w:t>
      </w:r>
    </w:p>
    <w:p w:rsidR="00834C50" w:rsidRDefault="00834C50" w:rsidP="001606E7">
      <w:pPr>
        <w:pStyle w:val="ListParagraph"/>
        <w:numPr>
          <w:ilvl w:val="0"/>
          <w:numId w:val="1"/>
        </w:numPr>
        <w:rPr>
          <w:sz w:val="24"/>
        </w:rPr>
      </w:pPr>
      <w:r>
        <w:rPr>
          <w:sz w:val="24"/>
        </w:rPr>
        <w:t>The application must be completed by May 1</w:t>
      </w:r>
      <w:r w:rsidRPr="009D3209">
        <w:rPr>
          <w:sz w:val="24"/>
          <w:vertAlign w:val="superscript"/>
        </w:rPr>
        <w:t>st</w:t>
      </w:r>
    </w:p>
    <w:p w:rsidR="00834C50" w:rsidRDefault="00834C50" w:rsidP="00834C50">
      <w:pPr>
        <w:pStyle w:val="ListParagraph"/>
        <w:numPr>
          <w:ilvl w:val="0"/>
          <w:numId w:val="1"/>
        </w:numPr>
        <w:rPr>
          <w:sz w:val="24"/>
        </w:rPr>
      </w:pPr>
      <w:r>
        <w:rPr>
          <w:sz w:val="24"/>
        </w:rPr>
        <w:t>Randomisation used at least once to create a new user experience each time the game is played</w:t>
      </w:r>
    </w:p>
    <w:p w:rsidR="00834C50" w:rsidRDefault="00834C50" w:rsidP="00834C50">
      <w:pPr>
        <w:pStyle w:val="ListParagraph"/>
        <w:numPr>
          <w:ilvl w:val="0"/>
          <w:numId w:val="1"/>
        </w:numPr>
        <w:rPr>
          <w:sz w:val="24"/>
        </w:rPr>
      </w:pPr>
      <w:r>
        <w:rPr>
          <w:sz w:val="24"/>
        </w:rPr>
        <w:t>A scoring system to track the pupils progress</w:t>
      </w:r>
    </w:p>
    <w:p w:rsidR="00834C50" w:rsidRDefault="001606E7" w:rsidP="00834C50">
      <w:pPr>
        <w:pStyle w:val="ListParagraph"/>
        <w:numPr>
          <w:ilvl w:val="1"/>
          <w:numId w:val="1"/>
        </w:numPr>
        <w:rPr>
          <w:sz w:val="24"/>
        </w:rPr>
      </w:pPr>
      <w:r>
        <w:rPr>
          <w:sz w:val="24"/>
        </w:rPr>
        <w:t>A high score</w:t>
      </w:r>
      <w:r w:rsidR="008E52DB">
        <w:rPr>
          <w:sz w:val="24"/>
        </w:rPr>
        <w:t xml:space="preserve"> table that compares high scores and shows the names of the best players</w:t>
      </w:r>
    </w:p>
    <w:p w:rsidR="00D17513" w:rsidRDefault="00D17513" w:rsidP="00834C50">
      <w:pPr>
        <w:pStyle w:val="ListParagraph"/>
        <w:numPr>
          <w:ilvl w:val="1"/>
          <w:numId w:val="1"/>
        </w:numPr>
        <w:rPr>
          <w:sz w:val="24"/>
        </w:rPr>
      </w:pPr>
      <w:r>
        <w:rPr>
          <w:sz w:val="24"/>
        </w:rPr>
        <w:t>Scores saved in a file</w:t>
      </w:r>
    </w:p>
    <w:p w:rsidR="008E52DB" w:rsidRDefault="008E52DB" w:rsidP="008E52DB">
      <w:pPr>
        <w:pStyle w:val="ListParagraph"/>
        <w:numPr>
          <w:ilvl w:val="0"/>
          <w:numId w:val="1"/>
        </w:numPr>
        <w:rPr>
          <w:sz w:val="24"/>
        </w:rPr>
      </w:pPr>
      <w:r>
        <w:rPr>
          <w:sz w:val="24"/>
        </w:rPr>
        <w:t>Help available on every usable form</w:t>
      </w:r>
    </w:p>
    <w:p w:rsidR="008E52DB" w:rsidRDefault="008E52DB" w:rsidP="008E52DB">
      <w:pPr>
        <w:pStyle w:val="ListParagraph"/>
        <w:numPr>
          <w:ilvl w:val="0"/>
          <w:numId w:val="1"/>
        </w:numPr>
        <w:rPr>
          <w:sz w:val="24"/>
        </w:rPr>
      </w:pPr>
      <w:r>
        <w:rPr>
          <w:sz w:val="24"/>
        </w:rPr>
        <w:t>Ability to restart the quiz any time</w:t>
      </w:r>
    </w:p>
    <w:p w:rsidR="008E52DB" w:rsidRDefault="008E52DB" w:rsidP="008E52DB">
      <w:pPr>
        <w:pStyle w:val="ListParagraph"/>
        <w:numPr>
          <w:ilvl w:val="0"/>
          <w:numId w:val="1"/>
        </w:numPr>
        <w:rPr>
          <w:sz w:val="24"/>
        </w:rPr>
      </w:pPr>
      <w:r>
        <w:rPr>
          <w:sz w:val="24"/>
        </w:rPr>
        <w:lastRenderedPageBreak/>
        <w:t>To be able to exit the quiz at any point during gameplay</w:t>
      </w:r>
    </w:p>
    <w:p w:rsidR="00D17513" w:rsidRDefault="00D17513" w:rsidP="008E52DB">
      <w:pPr>
        <w:pStyle w:val="ListParagraph"/>
        <w:numPr>
          <w:ilvl w:val="0"/>
          <w:numId w:val="1"/>
        </w:numPr>
        <w:rPr>
          <w:sz w:val="24"/>
        </w:rPr>
      </w:pPr>
      <w:r>
        <w:rPr>
          <w:sz w:val="24"/>
        </w:rPr>
        <w:t>Menu Strip and toolbar items consistent to include:</w:t>
      </w:r>
    </w:p>
    <w:p w:rsidR="00D17513" w:rsidRDefault="00D17513" w:rsidP="00D17513">
      <w:pPr>
        <w:pStyle w:val="ListParagraph"/>
        <w:numPr>
          <w:ilvl w:val="1"/>
          <w:numId w:val="1"/>
        </w:numPr>
        <w:rPr>
          <w:sz w:val="24"/>
        </w:rPr>
      </w:pPr>
      <w:r>
        <w:rPr>
          <w:sz w:val="24"/>
        </w:rPr>
        <w:t>Logging out</w:t>
      </w:r>
    </w:p>
    <w:p w:rsidR="00D17513" w:rsidRDefault="00D17513" w:rsidP="00D17513">
      <w:pPr>
        <w:pStyle w:val="ListParagraph"/>
        <w:numPr>
          <w:ilvl w:val="1"/>
          <w:numId w:val="1"/>
        </w:numPr>
        <w:rPr>
          <w:sz w:val="24"/>
        </w:rPr>
      </w:pPr>
      <w:r>
        <w:rPr>
          <w:sz w:val="24"/>
        </w:rPr>
        <w:t>Restarting the quiz</w:t>
      </w:r>
    </w:p>
    <w:p w:rsidR="00D17513" w:rsidRDefault="00D17513" w:rsidP="00D17513">
      <w:pPr>
        <w:pStyle w:val="ListParagraph"/>
        <w:numPr>
          <w:ilvl w:val="1"/>
          <w:numId w:val="1"/>
        </w:numPr>
        <w:rPr>
          <w:sz w:val="24"/>
        </w:rPr>
      </w:pPr>
      <w:r>
        <w:rPr>
          <w:sz w:val="24"/>
        </w:rPr>
        <w:t>Exiting the quiz</w:t>
      </w:r>
    </w:p>
    <w:p w:rsidR="00D17513" w:rsidRDefault="00D17513" w:rsidP="00D17513">
      <w:pPr>
        <w:pStyle w:val="ListParagraph"/>
        <w:numPr>
          <w:ilvl w:val="1"/>
          <w:numId w:val="1"/>
        </w:numPr>
        <w:rPr>
          <w:sz w:val="24"/>
        </w:rPr>
      </w:pPr>
      <w:r>
        <w:rPr>
          <w:sz w:val="24"/>
        </w:rPr>
        <w:t>Viewing the high scores</w:t>
      </w:r>
    </w:p>
    <w:p w:rsidR="00D17513" w:rsidRDefault="00D17513" w:rsidP="00D17513">
      <w:pPr>
        <w:pStyle w:val="ListParagraph"/>
        <w:numPr>
          <w:ilvl w:val="1"/>
          <w:numId w:val="1"/>
        </w:numPr>
        <w:rPr>
          <w:sz w:val="24"/>
        </w:rPr>
      </w:pPr>
      <w:r>
        <w:rPr>
          <w:sz w:val="24"/>
        </w:rPr>
        <w:t>Displaying help</w:t>
      </w:r>
    </w:p>
    <w:p w:rsidR="00D17513" w:rsidRDefault="00D17513" w:rsidP="00D17513">
      <w:pPr>
        <w:pStyle w:val="ListParagraph"/>
        <w:ind w:left="1440"/>
        <w:rPr>
          <w:sz w:val="24"/>
        </w:rPr>
      </w:pPr>
    </w:p>
    <w:p w:rsidR="00D17513" w:rsidRPr="008E52DB" w:rsidRDefault="00D17513" w:rsidP="00D17513">
      <w:pPr>
        <w:pStyle w:val="ListParagraph"/>
        <w:rPr>
          <w:sz w:val="24"/>
        </w:rPr>
      </w:pPr>
    </w:p>
    <w:p w:rsidR="00170379" w:rsidRDefault="00B80B9C" w:rsidP="00834C50">
      <w:pPr>
        <w:pStyle w:val="Heading1"/>
      </w:pPr>
      <w:r w:rsidRPr="00585958">
        <w:br w:type="page"/>
      </w:r>
      <w:bookmarkStart w:id="2" w:name="_Toc449342554"/>
      <w:r w:rsidR="001074E6">
        <w:rPr>
          <w:noProof/>
          <w:lang w:eastAsia="en-GB"/>
        </w:rPr>
        <w:lastRenderedPageBreak/>
        <mc:AlternateContent>
          <mc:Choice Requires="wps">
            <w:drawing>
              <wp:anchor distT="0" distB="0" distL="114300" distR="114300" simplePos="0" relativeHeight="251746304" behindDoc="0" locked="0" layoutInCell="1" allowOverlap="1" wp14:anchorId="4E87A3F7" wp14:editId="44AA285A">
                <wp:simplePos x="0" y="0"/>
                <wp:positionH relativeFrom="column">
                  <wp:posOffset>7520940</wp:posOffset>
                </wp:positionH>
                <wp:positionV relativeFrom="paragraph">
                  <wp:posOffset>388620</wp:posOffset>
                </wp:positionV>
                <wp:extent cx="1474470" cy="468630"/>
                <wp:effectExtent l="0" t="0" r="11430" b="26670"/>
                <wp:wrapNone/>
                <wp:docPr id="38" name="Rectangle 38"/>
                <wp:cNvGraphicFramePr/>
                <a:graphic xmlns:a="http://schemas.openxmlformats.org/drawingml/2006/main">
                  <a:graphicData uri="http://schemas.microsoft.com/office/word/2010/wordprocessingShape">
                    <wps:wsp>
                      <wps:cNvSpPr/>
                      <wps:spPr>
                        <a:xfrm>
                          <a:off x="0" y="0"/>
                          <a:ext cx="1474470" cy="4686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83729" w:rsidRDefault="00083729" w:rsidP="00083729">
                            <w:pPr>
                              <w:jc w:val="center"/>
                            </w:pPr>
                            <w:r>
                              <w:t>Colourful/relevan</w:t>
                            </w:r>
                            <w:r w:rsidR="003C11B6">
                              <w:t xml:space="preserve">t </w:t>
                            </w:r>
                            <w:r>
                              <w:t>to theme 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26" style="position:absolute;margin-left:592.2pt;margin-top:30.6pt;width:116.1pt;height:36.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" fillcolor="white [3201]" strokecolor="black [3213]" strokeweight="1pt">
                <v:textbox>
                  <w:txbxContent>
                    <w:p w:rsidR="00083729" w:rsidRDefault="00083729" w:rsidP="00083729">
                      <w:pPr>
                        <w:jc w:val="center"/>
                      </w:pPr>
                      <w:r>
                        <w:t>Colourful/relevan</w:t>
                      </w:r>
                      <w:r w:rsidR="003C11B6">
                        <w:t xml:space="preserve">t </w:t>
                      </w:r>
                      <w:r>
                        <w:t>to theme background</w:t>
                      </w:r>
                    </w:p>
                  </w:txbxContent>
                </v:textbox>
              </v:rect>
            </w:pict>
          </mc:Fallback>
        </mc:AlternateContent>
      </w:r>
      <w:r w:rsidR="00170379">
        <w:rPr>
          <w:noProof/>
          <w:lang w:eastAsia="en-GB"/>
        </w:rPr>
        <w:drawing>
          <wp:anchor distT="0" distB="0" distL="114300" distR="114300" simplePos="0" relativeHeight="251723264" behindDoc="0" locked="0" layoutInCell="1" allowOverlap="1" wp14:anchorId="689FDA2C" wp14:editId="5781BB5A">
            <wp:simplePos x="0" y="0"/>
            <wp:positionH relativeFrom="column">
              <wp:posOffset>1392072</wp:posOffset>
            </wp:positionH>
            <wp:positionV relativeFrom="paragraph">
              <wp:posOffset>300251</wp:posOffset>
            </wp:positionV>
            <wp:extent cx="5753100" cy="5114925"/>
            <wp:effectExtent l="0" t="0" r="0" b="9525"/>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53100" cy="5114925"/>
                    </a:xfrm>
                    <a:prstGeom prst="rect">
                      <a:avLst/>
                    </a:prstGeom>
                  </pic:spPr>
                </pic:pic>
              </a:graphicData>
            </a:graphic>
            <wp14:sizeRelH relativeFrom="page">
              <wp14:pctWidth>0</wp14:pctWidth>
            </wp14:sizeRelH>
            <wp14:sizeRelV relativeFrom="page">
              <wp14:pctHeight>0</wp14:pctHeight>
            </wp14:sizeRelV>
          </wp:anchor>
        </w:drawing>
      </w:r>
      <w:r w:rsidR="00834C50">
        <w:t>Initial Plans</w:t>
      </w:r>
      <w:bookmarkEnd w:id="2"/>
    </w:p>
    <w:p w:rsidR="00585958" w:rsidRDefault="001074E6" w:rsidP="00834C50">
      <w:pPr>
        <w:pStyle w:val="Heading1"/>
      </w:pPr>
      <w:r>
        <w:rPr>
          <w:noProof/>
          <w:lang w:eastAsia="en-GB"/>
        </w:rPr>
        <mc:AlternateContent>
          <mc:Choice Requires="wps">
            <w:drawing>
              <wp:anchor distT="0" distB="0" distL="114300" distR="114300" simplePos="0" relativeHeight="251748352" behindDoc="0" locked="0" layoutInCell="1" allowOverlap="1" wp14:anchorId="26FD3EB8" wp14:editId="5C5BD635">
                <wp:simplePos x="0" y="0"/>
                <wp:positionH relativeFrom="column">
                  <wp:posOffset>6606540</wp:posOffset>
                </wp:positionH>
                <wp:positionV relativeFrom="paragraph">
                  <wp:posOffset>225425</wp:posOffset>
                </wp:positionV>
                <wp:extent cx="914400" cy="948690"/>
                <wp:effectExtent l="38100" t="0" r="19050" b="60960"/>
                <wp:wrapNone/>
                <wp:docPr id="40" name="Straight Arrow Connector 40"/>
                <wp:cNvGraphicFramePr/>
                <a:graphic xmlns:a="http://schemas.openxmlformats.org/drawingml/2006/main">
                  <a:graphicData uri="http://schemas.microsoft.com/office/word/2010/wordprocessingShape">
                    <wps:wsp>
                      <wps:cNvCnPr/>
                      <wps:spPr>
                        <a:xfrm flipH="1">
                          <a:off x="0" y="0"/>
                          <a:ext cx="914400" cy="9486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40" o:spid="_x0000_s1026" type="#_x0000_t32" style="position:absolute;margin-left:520.2pt;margin-top:17.75pt;width:1in;height:74.7pt;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" strokecolor="#5b9bd5 [3204]" strokeweight=".5pt">
                <v:stroke endarrow="open" joinstyle="miter"/>
              </v:shape>
            </w:pict>
          </mc:Fallback>
        </mc:AlternateContent>
      </w:r>
      <w:r>
        <w:rPr>
          <w:noProof/>
          <w:lang w:eastAsia="en-GB"/>
        </w:rPr>
        <mc:AlternateContent>
          <mc:Choice Requires="wps">
            <w:drawing>
              <wp:anchor distT="0" distB="0" distL="114300" distR="114300" simplePos="0" relativeHeight="251747328" behindDoc="0" locked="0" layoutInCell="1" allowOverlap="1" wp14:anchorId="4A35A664" wp14:editId="073D1CD4">
                <wp:simplePos x="0" y="0"/>
                <wp:positionH relativeFrom="column">
                  <wp:posOffset>798830</wp:posOffset>
                </wp:positionH>
                <wp:positionV relativeFrom="paragraph">
                  <wp:posOffset>442595</wp:posOffset>
                </wp:positionV>
                <wp:extent cx="2355850" cy="902970"/>
                <wp:effectExtent l="0" t="0" r="82550" b="68580"/>
                <wp:wrapNone/>
                <wp:docPr id="39" name="Straight Arrow Connector 39"/>
                <wp:cNvGraphicFramePr/>
                <a:graphic xmlns:a="http://schemas.openxmlformats.org/drawingml/2006/main">
                  <a:graphicData uri="http://schemas.microsoft.com/office/word/2010/wordprocessingShape">
                    <wps:wsp>
                      <wps:cNvCnPr/>
                      <wps:spPr>
                        <a:xfrm>
                          <a:off x="0" y="0"/>
                          <a:ext cx="2355850" cy="902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9" o:spid="_x0000_s1026" type="#_x0000_t32" style="position:absolute;margin-left:62.9pt;margin-top:34.85pt;width:185.5pt;height:71.1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" strokecolor="#5b9bd5 [3204]" strokeweight=".5pt">
                <v:stroke endarrow="open" joinstyle="miter"/>
              </v:shape>
            </w:pict>
          </mc:Fallback>
        </mc:AlternateContent>
      </w:r>
      <w:r w:rsidR="00083729">
        <w:rPr>
          <w:noProof/>
          <w:lang w:eastAsia="en-GB"/>
        </w:rPr>
        <mc:AlternateContent>
          <mc:Choice Requires="wps">
            <w:drawing>
              <wp:anchor distT="0" distB="0" distL="114300" distR="114300" simplePos="0" relativeHeight="251744256" behindDoc="0" locked="0" layoutInCell="1" allowOverlap="1" wp14:anchorId="1905BA36" wp14:editId="0BC56198">
                <wp:simplePos x="0" y="0"/>
                <wp:positionH relativeFrom="column">
                  <wp:posOffset>-400050</wp:posOffset>
                </wp:positionH>
                <wp:positionV relativeFrom="paragraph">
                  <wp:posOffset>225425</wp:posOffset>
                </wp:positionV>
                <wp:extent cx="1199408" cy="427512"/>
                <wp:effectExtent l="0" t="0" r="20320" b="10795"/>
                <wp:wrapNone/>
                <wp:docPr id="37" name="Rectangle 37"/>
                <wp:cNvGraphicFramePr/>
                <a:graphic xmlns:a="http://schemas.openxmlformats.org/drawingml/2006/main">
                  <a:graphicData uri="http://schemas.microsoft.com/office/word/2010/wordprocessingShape">
                    <wps:wsp>
                      <wps:cNvSpPr/>
                      <wps:spPr>
                        <a:xfrm>
                          <a:off x="0" y="0"/>
                          <a:ext cx="1199408" cy="4275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83729" w:rsidRDefault="00083729" w:rsidP="00083729">
                            <w:pPr>
                              <w:jc w:val="center"/>
                            </w:pPr>
                            <w:proofErr w:type="gramStart"/>
                            <w:r>
                              <w:t>Create  A</w:t>
                            </w:r>
                            <w:proofErr w:type="gramEnd"/>
                            <w:r>
                              <w:t xml:space="preserve"> sign up button/form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27" style="position:absolute;margin-left:-31.5pt;margin-top:17.75pt;width:94.45pt;height:33.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" fillcolor="white [3201]" strokecolor="black [3213]" strokeweight="1pt">
                <v:textbox>
                  <w:txbxContent>
                    <w:p w:rsidR="00083729" w:rsidRDefault="00083729" w:rsidP="00083729">
                      <w:pPr>
                        <w:jc w:val="center"/>
                      </w:pPr>
                      <w:proofErr w:type="gramStart"/>
                      <w:r>
                        <w:t>Create  A</w:t>
                      </w:r>
                      <w:proofErr w:type="gramEnd"/>
                      <w:r>
                        <w:t xml:space="preserve"> sign up button/form</w:t>
                      </w:r>
                    </w:p>
                  </w:txbxContent>
                </v:textbox>
              </v:rect>
            </w:pict>
          </mc:Fallback>
        </mc:AlternateContent>
      </w:r>
      <w:r w:rsidR="00585958">
        <w:br w:type="page"/>
      </w:r>
    </w:p>
    <w:p w:rsidR="00170379" w:rsidRDefault="001074E6">
      <w:r>
        <w:rPr>
          <w:noProof/>
          <w:lang w:eastAsia="en-GB"/>
        </w:rPr>
        <w:lastRenderedPageBreak/>
        <mc:AlternateContent>
          <mc:Choice Requires="wps">
            <w:drawing>
              <wp:anchor distT="0" distB="0" distL="114300" distR="114300" simplePos="0" relativeHeight="251754496" behindDoc="0" locked="0" layoutInCell="1" allowOverlap="1">
                <wp:simplePos x="0" y="0"/>
                <wp:positionH relativeFrom="column">
                  <wp:posOffset>1280160</wp:posOffset>
                </wp:positionH>
                <wp:positionV relativeFrom="paragraph">
                  <wp:posOffset>182880</wp:posOffset>
                </wp:positionV>
                <wp:extent cx="960120" cy="777240"/>
                <wp:effectExtent l="0" t="38100" r="49530" b="22860"/>
                <wp:wrapNone/>
                <wp:docPr id="448" name="Straight Arrow Connector 448"/>
                <wp:cNvGraphicFramePr/>
                <a:graphic xmlns:a="http://schemas.openxmlformats.org/drawingml/2006/main">
                  <a:graphicData uri="http://schemas.microsoft.com/office/word/2010/wordprocessingShape">
                    <wps:wsp>
                      <wps:cNvCnPr/>
                      <wps:spPr>
                        <a:xfrm flipV="1">
                          <a:off x="0" y="0"/>
                          <a:ext cx="960120" cy="7772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8" o:spid="_x0000_s1026" type="#_x0000_t32" style="position:absolute;margin-left:100.8pt;margin-top:14.4pt;width:75.6pt;height:61.2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" strokecolor="#5b9bd5 [3204]" strokeweight=".5pt">
                <v:stroke endarrow="open" joinstyle="miter"/>
              </v:shape>
            </w:pict>
          </mc:Fallback>
        </mc:AlternateContent>
      </w:r>
      <w:r>
        <w:rPr>
          <w:noProof/>
          <w:lang w:eastAsia="en-GB"/>
        </w:rPr>
        <mc:AlternateContent>
          <mc:Choice Requires="wps">
            <w:drawing>
              <wp:anchor distT="0" distB="0" distL="114300" distR="114300" simplePos="0" relativeHeight="251753472" behindDoc="0" locked="0" layoutInCell="1" allowOverlap="1" wp14:anchorId="40101BED" wp14:editId="450C24D8">
                <wp:simplePos x="0" y="0"/>
                <wp:positionH relativeFrom="column">
                  <wp:posOffset>-434340</wp:posOffset>
                </wp:positionH>
                <wp:positionV relativeFrom="paragraph">
                  <wp:posOffset>765810</wp:posOffset>
                </wp:positionV>
                <wp:extent cx="1714500" cy="731520"/>
                <wp:effectExtent l="0" t="0" r="19050" b="11430"/>
                <wp:wrapNone/>
                <wp:docPr id="43" name="Rectangle 43"/>
                <wp:cNvGraphicFramePr/>
                <a:graphic xmlns:a="http://schemas.openxmlformats.org/drawingml/2006/main">
                  <a:graphicData uri="http://schemas.microsoft.com/office/word/2010/wordprocessingShape">
                    <wps:wsp>
                      <wps:cNvSpPr/>
                      <wps:spPr>
                        <a:xfrm>
                          <a:off x="0" y="0"/>
                          <a:ext cx="1714500" cy="731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074E6" w:rsidRDefault="001074E6" w:rsidP="001074E6">
                            <w:pPr>
                              <w:jc w:val="center"/>
                            </w:pPr>
                            <w:r>
                              <w:t>Menu Strip; create a menu strip as outlined in the user 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28" style="position:absolute;margin-left:-34.2pt;margin-top:60.3pt;width:135pt;height:5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" fillcolor="white [3201]" strokecolor="black [3213]" strokeweight="1pt">
                <v:textbox>
                  <w:txbxContent>
                    <w:p w:rsidR="001074E6" w:rsidRDefault="001074E6" w:rsidP="001074E6">
                      <w:pPr>
                        <w:jc w:val="center"/>
                      </w:pPr>
                      <w:r>
                        <w:t>Menu Strip; create a menu strip as outlined in the user requirements</w:t>
                      </w:r>
                    </w:p>
                  </w:txbxContent>
                </v:textbox>
              </v:rect>
            </w:pict>
          </mc:Fallback>
        </mc:AlternateContent>
      </w:r>
      <w:r w:rsidR="00170379">
        <w:rPr>
          <w:noProof/>
          <w:lang w:eastAsia="en-GB"/>
        </w:rPr>
        <w:drawing>
          <wp:anchor distT="0" distB="0" distL="114300" distR="114300" simplePos="0" relativeHeight="251724288" behindDoc="0" locked="0" layoutInCell="1" allowOverlap="1" wp14:anchorId="21F831DC" wp14:editId="499D88A8">
            <wp:simplePos x="0" y="0"/>
            <wp:positionH relativeFrom="column">
              <wp:posOffset>1541704</wp:posOffset>
            </wp:positionH>
            <wp:positionV relativeFrom="paragraph">
              <wp:posOffset>0</wp:posOffset>
            </wp:positionV>
            <wp:extent cx="5781675" cy="5657850"/>
            <wp:effectExtent l="0" t="0" r="9525" b="0"/>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81675" cy="5657850"/>
                    </a:xfrm>
                    <a:prstGeom prst="rect">
                      <a:avLst/>
                    </a:prstGeom>
                  </pic:spPr>
                </pic:pic>
              </a:graphicData>
            </a:graphic>
            <wp14:sizeRelH relativeFrom="page">
              <wp14:pctWidth>0</wp14:pctWidth>
            </wp14:sizeRelH>
            <wp14:sizeRelV relativeFrom="page">
              <wp14:pctHeight>0</wp14:pctHeight>
            </wp14:sizeRelV>
          </wp:anchor>
        </w:drawing>
      </w:r>
      <w:r w:rsidR="00170379">
        <w:br w:type="page"/>
      </w:r>
    </w:p>
    <w:p w:rsidR="00170379" w:rsidRDefault="00170379">
      <w:r>
        <w:rPr>
          <w:noProof/>
          <w:lang w:eastAsia="en-GB"/>
        </w:rPr>
        <w:lastRenderedPageBreak/>
        <w:drawing>
          <wp:anchor distT="0" distB="0" distL="114300" distR="114300" simplePos="0" relativeHeight="251732992" behindDoc="0" locked="0" layoutInCell="1" allowOverlap="1">
            <wp:simplePos x="0" y="0"/>
            <wp:positionH relativeFrom="column">
              <wp:posOffset>1569493</wp:posOffset>
            </wp:positionH>
            <wp:positionV relativeFrom="paragraph">
              <wp:posOffset>0</wp:posOffset>
            </wp:positionV>
            <wp:extent cx="5734050" cy="5467350"/>
            <wp:effectExtent l="0" t="0" r="0" b="0"/>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4050" cy="5467350"/>
                    </a:xfrm>
                    <a:prstGeom prst="rect">
                      <a:avLst/>
                    </a:prstGeom>
                  </pic:spPr>
                </pic:pic>
              </a:graphicData>
            </a:graphic>
            <wp14:sizeRelH relativeFrom="page">
              <wp14:pctWidth>0</wp14:pctWidth>
            </wp14:sizeRelH>
            <wp14:sizeRelV relativeFrom="page">
              <wp14:pctHeight>0</wp14:pctHeight>
            </wp14:sizeRelV>
          </wp:anchor>
        </w:drawing>
      </w:r>
    </w:p>
    <w:p w:rsidR="00170379" w:rsidRDefault="001074E6">
      <w:r>
        <w:rPr>
          <w:noProof/>
          <w:lang w:eastAsia="en-GB"/>
        </w:rPr>
        <mc:AlternateContent>
          <mc:Choice Requires="wps">
            <w:drawing>
              <wp:anchor distT="0" distB="0" distL="114300" distR="114300" simplePos="0" relativeHeight="251751424" behindDoc="0" locked="0" layoutInCell="1" allowOverlap="1">
                <wp:simplePos x="0" y="0"/>
                <wp:positionH relativeFrom="column">
                  <wp:posOffset>1303020</wp:posOffset>
                </wp:positionH>
                <wp:positionV relativeFrom="paragraph">
                  <wp:posOffset>765810</wp:posOffset>
                </wp:positionV>
                <wp:extent cx="822960" cy="434340"/>
                <wp:effectExtent l="0" t="0" r="72390" b="60960"/>
                <wp:wrapNone/>
                <wp:docPr id="42" name="Straight Arrow Connector 42"/>
                <wp:cNvGraphicFramePr/>
                <a:graphic xmlns:a="http://schemas.openxmlformats.org/drawingml/2006/main">
                  <a:graphicData uri="http://schemas.microsoft.com/office/word/2010/wordprocessingShape">
                    <wps:wsp>
                      <wps:cNvCnPr/>
                      <wps:spPr>
                        <a:xfrm>
                          <a:off x="0" y="0"/>
                          <a:ext cx="822960" cy="4343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2" o:spid="_x0000_s1026" type="#_x0000_t32" style="position:absolute;margin-left:102.6pt;margin-top:60.3pt;width:64.8pt;height:34.2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" strokecolor="#5b9bd5 [3204]" strokeweight=".5pt">
                <v:stroke endarrow="open" joinstyle="miter"/>
              </v:shape>
            </w:pict>
          </mc:Fallback>
        </mc:AlternateContent>
      </w:r>
      <w:r>
        <w:rPr>
          <w:noProof/>
          <w:lang w:eastAsia="en-GB"/>
        </w:rPr>
        <mc:AlternateContent>
          <mc:Choice Requires="wps">
            <w:drawing>
              <wp:anchor distT="0" distB="0" distL="114300" distR="114300" simplePos="0" relativeHeight="251750400" behindDoc="0" locked="0" layoutInCell="1" allowOverlap="1" wp14:anchorId="40101BED" wp14:editId="450C24D8">
                <wp:simplePos x="0" y="0"/>
                <wp:positionH relativeFrom="column">
                  <wp:posOffset>-251460</wp:posOffset>
                </wp:positionH>
                <wp:positionV relativeFrom="paragraph">
                  <wp:posOffset>525780</wp:posOffset>
                </wp:positionV>
                <wp:extent cx="1554480" cy="868680"/>
                <wp:effectExtent l="0" t="0" r="26670" b="26670"/>
                <wp:wrapNone/>
                <wp:docPr id="41" name="Rectangle 41"/>
                <wp:cNvGraphicFramePr/>
                <a:graphic xmlns:a="http://schemas.openxmlformats.org/drawingml/2006/main">
                  <a:graphicData uri="http://schemas.microsoft.com/office/word/2010/wordprocessingShape">
                    <wps:wsp>
                      <wps:cNvSpPr/>
                      <wps:spPr>
                        <a:xfrm>
                          <a:off x="0" y="0"/>
                          <a:ext cx="1554480" cy="8686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074E6" w:rsidRDefault="001074E6" w:rsidP="001074E6">
                            <w:pPr>
                              <w:jc w:val="center"/>
                            </w:pPr>
                            <w:r>
                              <w:t>Difficulty options promote elitism in children (Single difficulty)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29" style="position:absolute;margin-left:-19.8pt;margin-top:41.4pt;width:122.4pt;height:68.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" fillcolor="white [3201]" strokecolor="black [3213]" strokeweight="1pt">
                <v:textbox>
                  <w:txbxContent>
                    <w:p w:rsidR="001074E6" w:rsidRDefault="001074E6" w:rsidP="001074E6">
                      <w:pPr>
                        <w:jc w:val="center"/>
                      </w:pPr>
                      <w:r>
                        <w:t>Difficulty options promote elitism in children (Single difficulty)</w:t>
                      </w:r>
                    </w:p>
                  </w:txbxContent>
                </v:textbox>
              </v:rect>
            </w:pict>
          </mc:Fallback>
        </mc:AlternateContent>
      </w:r>
      <w:r w:rsidR="00170379">
        <w:br w:type="page"/>
      </w:r>
    </w:p>
    <w:p w:rsidR="00170379" w:rsidRDefault="00170379">
      <w:r>
        <w:rPr>
          <w:noProof/>
          <w:lang w:eastAsia="en-GB"/>
        </w:rPr>
        <w:lastRenderedPageBreak/>
        <w:drawing>
          <wp:anchor distT="0" distB="0" distL="114300" distR="114300" simplePos="0" relativeHeight="251725312" behindDoc="0" locked="0" layoutInCell="1" allowOverlap="1" wp14:anchorId="1DF1809C" wp14:editId="54DFA05C">
            <wp:simplePos x="0" y="0"/>
            <wp:positionH relativeFrom="column">
              <wp:posOffset>1624084</wp:posOffset>
            </wp:positionH>
            <wp:positionV relativeFrom="paragraph">
              <wp:posOffset>95534</wp:posOffset>
            </wp:positionV>
            <wp:extent cx="5621020" cy="5731510"/>
            <wp:effectExtent l="0" t="0" r="0" b="2540"/>
            <wp:wrapSquare wrapText="bothSides"/>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21020" cy="5731510"/>
                    </a:xfrm>
                    <a:prstGeom prst="rect">
                      <a:avLst/>
                    </a:prstGeom>
                  </pic:spPr>
                </pic:pic>
              </a:graphicData>
            </a:graphic>
            <wp14:sizeRelH relativeFrom="page">
              <wp14:pctWidth>0</wp14:pctWidth>
            </wp14:sizeRelH>
            <wp14:sizeRelV relativeFrom="page">
              <wp14:pctHeight>0</wp14:pctHeight>
            </wp14:sizeRelV>
          </wp:anchor>
        </w:drawing>
      </w:r>
    </w:p>
    <w:p w:rsidR="00170379" w:rsidRDefault="00170379">
      <w:r>
        <w:br w:type="page"/>
      </w:r>
    </w:p>
    <w:p w:rsidR="00170379" w:rsidRDefault="00170379">
      <w:r>
        <w:rPr>
          <w:noProof/>
          <w:lang w:eastAsia="en-GB"/>
        </w:rPr>
        <w:lastRenderedPageBreak/>
        <w:drawing>
          <wp:anchor distT="0" distB="0" distL="114300" distR="114300" simplePos="0" relativeHeight="251726336" behindDoc="0" locked="0" layoutInCell="1" allowOverlap="1" wp14:anchorId="24C031F1" wp14:editId="7C48C07D">
            <wp:simplePos x="0" y="0"/>
            <wp:positionH relativeFrom="column">
              <wp:posOffset>1542197</wp:posOffset>
            </wp:positionH>
            <wp:positionV relativeFrom="paragraph">
              <wp:posOffset>13648</wp:posOffset>
            </wp:positionV>
            <wp:extent cx="5791200" cy="4143375"/>
            <wp:effectExtent l="0" t="0" r="0" b="952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91200" cy="4143375"/>
                    </a:xfrm>
                    <a:prstGeom prst="rect">
                      <a:avLst/>
                    </a:prstGeom>
                  </pic:spPr>
                </pic:pic>
              </a:graphicData>
            </a:graphic>
            <wp14:sizeRelH relativeFrom="page">
              <wp14:pctWidth>0</wp14:pctWidth>
            </wp14:sizeRelH>
            <wp14:sizeRelV relativeFrom="page">
              <wp14:pctHeight>0</wp14:pctHeight>
            </wp14:sizeRelV>
          </wp:anchor>
        </w:drawing>
      </w:r>
    </w:p>
    <w:p w:rsidR="00170379" w:rsidRDefault="000B5AF3">
      <w:r>
        <w:rPr>
          <w:noProof/>
          <w:lang w:eastAsia="en-GB"/>
        </w:rPr>
        <mc:AlternateContent>
          <mc:Choice Requires="wps">
            <w:drawing>
              <wp:anchor distT="0" distB="0" distL="114300" distR="114300" simplePos="0" relativeHeight="251757568" behindDoc="0" locked="0" layoutInCell="1" allowOverlap="1">
                <wp:simplePos x="0" y="0"/>
                <wp:positionH relativeFrom="column">
                  <wp:posOffset>947420</wp:posOffset>
                </wp:positionH>
                <wp:positionV relativeFrom="paragraph">
                  <wp:posOffset>1165860</wp:posOffset>
                </wp:positionV>
                <wp:extent cx="3144520" cy="1497330"/>
                <wp:effectExtent l="0" t="0" r="93980" b="64770"/>
                <wp:wrapNone/>
                <wp:docPr id="457" name="Straight Arrow Connector 457"/>
                <wp:cNvGraphicFramePr/>
                <a:graphic xmlns:a="http://schemas.openxmlformats.org/drawingml/2006/main">
                  <a:graphicData uri="http://schemas.microsoft.com/office/word/2010/wordprocessingShape">
                    <wps:wsp>
                      <wps:cNvCnPr/>
                      <wps:spPr>
                        <a:xfrm>
                          <a:off x="0" y="0"/>
                          <a:ext cx="3144520" cy="14973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57" o:spid="_x0000_s1026" type="#_x0000_t32" style="position:absolute;margin-left:74.6pt;margin-top:91.8pt;width:247.6pt;height:117.9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" strokecolor="#5b9bd5 [3204]" strokeweight=".5pt">
                <v:stroke endarrow="open" joinstyle="miter"/>
              </v:shape>
            </w:pict>
          </mc:Fallback>
        </mc:AlternateContent>
      </w:r>
      <w:r>
        <w:rPr>
          <w:noProof/>
          <w:lang w:eastAsia="en-GB"/>
        </w:rPr>
        <mc:AlternateContent>
          <mc:Choice Requires="wps">
            <w:drawing>
              <wp:anchor distT="0" distB="0" distL="114300" distR="114300" simplePos="0" relativeHeight="251756544" behindDoc="0" locked="0" layoutInCell="1" allowOverlap="1" wp14:anchorId="40101BED" wp14:editId="450C24D8">
                <wp:simplePos x="0" y="0"/>
                <wp:positionH relativeFrom="column">
                  <wp:posOffset>-251460</wp:posOffset>
                </wp:positionH>
                <wp:positionV relativeFrom="paragraph">
                  <wp:posOffset>525780</wp:posOffset>
                </wp:positionV>
                <wp:extent cx="1199408" cy="640080"/>
                <wp:effectExtent l="0" t="0" r="20320" b="26670"/>
                <wp:wrapNone/>
                <wp:docPr id="449" name="Rectangle 449"/>
                <wp:cNvGraphicFramePr/>
                <a:graphic xmlns:a="http://schemas.openxmlformats.org/drawingml/2006/main">
                  <a:graphicData uri="http://schemas.microsoft.com/office/word/2010/wordprocessingShape">
                    <wps:wsp>
                      <wps:cNvSpPr/>
                      <wps:spPr>
                        <a:xfrm>
                          <a:off x="0" y="0"/>
                          <a:ext cx="1199408" cy="6400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5AF3" w:rsidRDefault="000B5AF3" w:rsidP="000B5AF3">
                            <w:pPr>
                              <w:jc w:val="center"/>
                            </w:pPr>
                            <w:r>
                              <w:t>All shapes should be 2D, T/F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9" o:spid="_x0000_s1030" style="position:absolute;margin-left:-19.8pt;margin-top:41.4pt;width:94.45pt;height:50.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" fillcolor="white [3201]" strokecolor="black [3213]" strokeweight="1pt">
                <v:textbox>
                  <w:txbxContent>
                    <w:p w:rsidR="000B5AF3" w:rsidRDefault="000B5AF3" w:rsidP="000B5AF3">
                      <w:pPr>
                        <w:jc w:val="center"/>
                      </w:pPr>
                      <w:r>
                        <w:t>All shapes should be 2D, T/F response.</w:t>
                      </w:r>
                    </w:p>
                  </w:txbxContent>
                </v:textbox>
              </v:rect>
            </w:pict>
          </mc:Fallback>
        </mc:AlternateContent>
      </w:r>
      <w:r w:rsidR="00170379">
        <w:br w:type="page"/>
      </w:r>
    </w:p>
    <w:p w:rsidR="00170379" w:rsidRDefault="00D0204E">
      <w:r>
        <w:rPr>
          <w:noProof/>
          <w:lang w:eastAsia="en-GB"/>
        </w:rPr>
        <w:lastRenderedPageBreak/>
        <mc:AlternateContent>
          <mc:Choice Requires="wpg">
            <w:drawing>
              <wp:anchor distT="0" distB="0" distL="114300" distR="114300" simplePos="0" relativeHeight="251742208" behindDoc="0" locked="0" layoutInCell="1" allowOverlap="1">
                <wp:simplePos x="0" y="0"/>
                <wp:positionH relativeFrom="column">
                  <wp:posOffset>1528549</wp:posOffset>
                </wp:positionH>
                <wp:positionV relativeFrom="paragraph">
                  <wp:posOffset>0</wp:posOffset>
                </wp:positionV>
                <wp:extent cx="5810250" cy="4950583"/>
                <wp:effectExtent l="0" t="0" r="0" b="2540"/>
                <wp:wrapSquare wrapText="bothSides"/>
                <wp:docPr id="541" name="Group 541"/>
                <wp:cNvGraphicFramePr/>
                <a:graphic xmlns:a="http://schemas.openxmlformats.org/drawingml/2006/main">
                  <a:graphicData uri="http://schemas.microsoft.com/office/word/2010/wordprocessingGroup">
                    <wpg:wgp>
                      <wpg:cNvGrpSpPr/>
                      <wpg:grpSpPr>
                        <a:xfrm>
                          <a:off x="0" y="0"/>
                          <a:ext cx="5810250" cy="4950583"/>
                          <a:chOff x="0" y="0"/>
                          <a:chExt cx="5810250" cy="4950583"/>
                        </a:xfrm>
                      </wpg:grpSpPr>
                      <pic:pic xmlns:pic="http://schemas.openxmlformats.org/drawingml/2006/picture">
                        <pic:nvPicPr>
                          <pic:cNvPr id="539" name="Picture 53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40944" y="0"/>
                            <a:ext cx="5734050" cy="3305175"/>
                          </a:xfrm>
                          <a:prstGeom prst="rect">
                            <a:avLst/>
                          </a:prstGeom>
                        </pic:spPr>
                      </pic:pic>
                      <pic:pic xmlns:pic="http://schemas.openxmlformats.org/drawingml/2006/picture">
                        <pic:nvPicPr>
                          <pic:cNvPr id="540" name="Picture 54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3302758"/>
                            <a:ext cx="5810250" cy="1647825"/>
                          </a:xfrm>
                          <a:prstGeom prst="rect">
                            <a:avLst/>
                          </a:prstGeom>
                        </pic:spPr>
                      </pic:pic>
                    </wpg:wgp>
                  </a:graphicData>
                </a:graphic>
              </wp:anchor>
            </w:drawing>
          </mc:Choice>
          <mc:Fallback xmlns:w15="http://schemas.microsoft.com/office/word/2012/wordml">
            <w:pict>
              <v:group w14:anchorId="68E3CF6E" id="Group 541" o:spid="_x0000_s1026" style="position:absolute;margin-left:120.35pt;margin-top:0;width:457.5pt;height:389.8pt;z-index:251742208" coordsize="58102,49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9" o:spid="_x0000_s1027" type="#_x0000_t75" style="position:absolute;left:409;width:57340;height:33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xIrXGAAAA3AAAAA8AAABkcnMvZG93bnJldi54bWxEj81uwjAQhO+V+g7WVuqtOC30JykGVUhU&#10;SD2R9MJtiZc4rb0OsYHw9rhSJY6jmflGM50Pzooj9aH1rOBxlIEgrr1uuVHwXS0f3kCEiKzReiYF&#10;Zwown93eTLHQ/sRrOpaxEQnCoUAFJsaukDLUhhyGke+Ik7fzvcOYZN9I3eMpwZ2VT1n2Ih22nBYM&#10;drQwVP+WB6egyjf718n+55BX9Pm13UhrS7NU6v5u+HgHEWmI1/B/e6UVPI9z+DuTjoCcX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XEitcYAAADcAAAADwAAAAAAAAAAAAAA&#10;AACfAgAAZHJzL2Rvd25yZXYueG1sUEsFBgAAAAAEAAQA9wAAAJIDAAAAAA==&#10;">
                  <v:imagedata r:id="rId24" o:title=""/>
                  <v:path arrowok="t"/>
                </v:shape>
                <v:shape id="Picture 540" o:spid="_x0000_s1028" type="#_x0000_t75" style="position:absolute;top:33027;width:58102;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0RhfDAAAA3AAAAA8AAABkcnMvZG93bnJldi54bWxET89rwjAUvg/8H8ITdhmaTNyQahQZiGMH&#10;x6wXb4/mmRabl9rEtttfvxwGO358v1ebwdWiozZUnjU8TxUI4sKbiq2GU76bLECEiGyw9kwavinA&#10;Zj16WGFmfM9f1B2jFSmEQ4YayhibTMpQlOQwTH1DnLiLbx3GBFsrTYt9Cne1nCn1Kh1WnBpKbOit&#10;pOJ6vDsNH4eA+87Zg5qr/LY4f/70TzbX+nE8bJcgIg3xX/znfjcaXuZpfjqTjoBc/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jRGF8MAAADcAAAADwAAAAAAAAAAAAAAAACf&#10;AgAAZHJzL2Rvd25yZXYueG1sUEsFBgAAAAAEAAQA9wAAAI8DAAAAAA==&#10;">
                  <v:imagedata r:id="rId25" o:title=""/>
                  <v:path arrowok="t"/>
                </v:shape>
                <w10:wrap type="square"/>
              </v:group>
            </w:pict>
          </mc:Fallback>
        </mc:AlternateContent>
      </w:r>
    </w:p>
    <w:p w:rsidR="00170379" w:rsidRPr="00D0204E" w:rsidRDefault="000B5AF3">
      <w:pPr>
        <w:rPr>
          <w:b/>
        </w:rPr>
      </w:pPr>
      <w:r>
        <w:rPr>
          <w:noProof/>
          <w:lang w:eastAsia="en-GB"/>
        </w:rPr>
        <mc:AlternateContent>
          <mc:Choice Requires="wps">
            <w:drawing>
              <wp:anchor distT="0" distB="0" distL="114300" distR="114300" simplePos="0" relativeHeight="251759616" behindDoc="0" locked="0" layoutInCell="1" allowOverlap="1" wp14:anchorId="02336319" wp14:editId="086D661D">
                <wp:simplePos x="0" y="0"/>
                <wp:positionH relativeFrom="column">
                  <wp:posOffset>-251460</wp:posOffset>
                </wp:positionH>
                <wp:positionV relativeFrom="paragraph">
                  <wp:posOffset>525780</wp:posOffset>
                </wp:positionV>
                <wp:extent cx="1198880" cy="777240"/>
                <wp:effectExtent l="0" t="0" r="20320" b="22860"/>
                <wp:wrapNone/>
                <wp:docPr id="460" name="Rectangle 460"/>
                <wp:cNvGraphicFramePr/>
                <a:graphic xmlns:a="http://schemas.openxmlformats.org/drawingml/2006/main">
                  <a:graphicData uri="http://schemas.microsoft.com/office/word/2010/wordprocessingShape">
                    <wps:wsp>
                      <wps:cNvSpPr/>
                      <wps:spPr>
                        <a:xfrm>
                          <a:off x="0" y="0"/>
                          <a:ext cx="1198880" cy="7772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5AF3" w:rsidRDefault="000B5AF3" w:rsidP="000B5AF3">
                            <w:pPr>
                              <w:jc w:val="center"/>
                            </w:pPr>
                            <w:r>
                              <w:t>Vertices not studied at P7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0" o:spid="_x0000_s1031" style="position:absolute;margin-left:-19.8pt;margin-top:41.4pt;width:94.4pt;height:61.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" fillcolor="white [3201]" strokecolor="black [3213]" strokeweight="1pt">
                <v:textbox>
                  <w:txbxContent>
                    <w:p w:rsidR="000B5AF3" w:rsidRDefault="000B5AF3" w:rsidP="000B5AF3">
                      <w:pPr>
                        <w:jc w:val="center"/>
                      </w:pPr>
                      <w:r>
                        <w:t>Vertices not studied at P7</w:t>
                      </w:r>
                    </w:p>
                  </w:txbxContent>
                </v:textbox>
              </v:rect>
            </w:pict>
          </mc:Fallback>
        </mc:AlternateContent>
      </w:r>
      <w:r>
        <w:rPr>
          <w:noProof/>
          <w:lang w:eastAsia="en-GB"/>
        </w:rPr>
        <mc:AlternateContent>
          <mc:Choice Requires="wps">
            <w:drawing>
              <wp:anchor distT="0" distB="0" distL="114300" distR="114300" simplePos="0" relativeHeight="251760640" behindDoc="0" locked="0" layoutInCell="1" allowOverlap="1" wp14:anchorId="12621BD0" wp14:editId="58D1C304">
                <wp:simplePos x="0" y="0"/>
                <wp:positionH relativeFrom="column">
                  <wp:posOffset>947420</wp:posOffset>
                </wp:positionH>
                <wp:positionV relativeFrom="paragraph">
                  <wp:posOffset>742950</wp:posOffset>
                </wp:positionV>
                <wp:extent cx="2550160" cy="560070"/>
                <wp:effectExtent l="0" t="0" r="78740" b="87630"/>
                <wp:wrapNone/>
                <wp:docPr id="505" name="Straight Arrow Connector 505"/>
                <wp:cNvGraphicFramePr/>
                <a:graphic xmlns:a="http://schemas.openxmlformats.org/drawingml/2006/main">
                  <a:graphicData uri="http://schemas.microsoft.com/office/word/2010/wordprocessingShape">
                    <wps:wsp>
                      <wps:cNvCnPr/>
                      <wps:spPr>
                        <a:xfrm>
                          <a:off x="0" y="0"/>
                          <a:ext cx="2550160" cy="5600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05" o:spid="_x0000_s1026" type="#_x0000_t32" style="position:absolute;margin-left:74.6pt;margin-top:58.5pt;width:200.8pt;height:44.1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" strokecolor="#5b9bd5 [3204]" strokeweight=".5pt">
                <v:stroke endarrow="open" joinstyle="miter"/>
              </v:shape>
            </w:pict>
          </mc:Fallback>
        </mc:AlternateContent>
      </w:r>
      <w:r w:rsidR="00170379">
        <w:br w:type="page"/>
      </w:r>
    </w:p>
    <w:p w:rsidR="00170379" w:rsidRDefault="00170379">
      <w:r>
        <w:rPr>
          <w:noProof/>
          <w:lang w:eastAsia="en-GB"/>
        </w:rPr>
        <w:lastRenderedPageBreak/>
        <w:drawing>
          <wp:anchor distT="0" distB="0" distL="114300" distR="114300" simplePos="0" relativeHeight="251727360" behindDoc="0" locked="0" layoutInCell="1" allowOverlap="1" wp14:anchorId="03050512" wp14:editId="72A02DCC">
            <wp:simplePos x="0" y="0"/>
            <wp:positionH relativeFrom="column">
              <wp:posOffset>1501253</wp:posOffset>
            </wp:positionH>
            <wp:positionV relativeFrom="paragraph">
              <wp:posOffset>0</wp:posOffset>
            </wp:positionV>
            <wp:extent cx="5867400" cy="4629150"/>
            <wp:effectExtent l="0" t="0" r="0"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67400" cy="4629150"/>
                    </a:xfrm>
                    <a:prstGeom prst="rect">
                      <a:avLst/>
                    </a:prstGeom>
                  </pic:spPr>
                </pic:pic>
              </a:graphicData>
            </a:graphic>
            <wp14:sizeRelH relativeFrom="page">
              <wp14:pctWidth>0</wp14:pctWidth>
            </wp14:sizeRelH>
            <wp14:sizeRelV relativeFrom="page">
              <wp14:pctHeight>0</wp14:pctHeight>
            </wp14:sizeRelV>
          </wp:anchor>
        </w:drawing>
      </w:r>
    </w:p>
    <w:p w:rsidR="00170379" w:rsidRDefault="00170379">
      <w:r>
        <w:br w:type="page"/>
      </w:r>
    </w:p>
    <w:p w:rsidR="00170379" w:rsidRDefault="00170379">
      <w:r>
        <w:rPr>
          <w:noProof/>
          <w:lang w:eastAsia="en-GB"/>
        </w:rPr>
        <w:lastRenderedPageBreak/>
        <mc:AlternateContent>
          <mc:Choice Requires="wpg">
            <w:drawing>
              <wp:anchor distT="0" distB="0" distL="114300" distR="114300" simplePos="0" relativeHeight="251739136" behindDoc="0" locked="0" layoutInCell="1" allowOverlap="1">
                <wp:simplePos x="0" y="0"/>
                <wp:positionH relativeFrom="column">
                  <wp:posOffset>1555845</wp:posOffset>
                </wp:positionH>
                <wp:positionV relativeFrom="paragraph">
                  <wp:posOffset>13648</wp:posOffset>
                </wp:positionV>
                <wp:extent cx="5753100" cy="4386049"/>
                <wp:effectExtent l="0" t="0" r="0" b="0"/>
                <wp:wrapSquare wrapText="bothSides"/>
                <wp:docPr id="538" name="Group 538"/>
                <wp:cNvGraphicFramePr/>
                <a:graphic xmlns:a="http://schemas.openxmlformats.org/drawingml/2006/main">
                  <a:graphicData uri="http://schemas.microsoft.com/office/word/2010/wordprocessingGroup">
                    <wpg:wgp>
                      <wpg:cNvGrpSpPr/>
                      <wpg:grpSpPr>
                        <a:xfrm>
                          <a:off x="0" y="0"/>
                          <a:ext cx="5753100" cy="4386049"/>
                          <a:chOff x="0" y="0"/>
                          <a:chExt cx="5753100" cy="4386049"/>
                        </a:xfrm>
                      </wpg:grpSpPr>
                      <pic:pic xmlns:pic="http://schemas.openxmlformats.org/drawingml/2006/picture">
                        <pic:nvPicPr>
                          <pic:cNvPr id="536" name="Picture 53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53100" cy="3324225"/>
                          </a:xfrm>
                          <a:prstGeom prst="rect">
                            <a:avLst/>
                          </a:prstGeom>
                        </pic:spPr>
                      </pic:pic>
                      <pic:pic xmlns:pic="http://schemas.openxmlformats.org/drawingml/2006/picture">
                        <pic:nvPicPr>
                          <pic:cNvPr id="537" name="Picture 53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3357349"/>
                            <a:ext cx="5724525" cy="1028700"/>
                          </a:xfrm>
                          <a:prstGeom prst="rect">
                            <a:avLst/>
                          </a:prstGeom>
                        </pic:spPr>
                      </pic:pic>
                    </wpg:wgp>
                  </a:graphicData>
                </a:graphic>
              </wp:anchor>
            </w:drawing>
          </mc:Choice>
          <mc:Fallback xmlns:w15="http://schemas.microsoft.com/office/word/2012/wordml">
            <w:pict>
              <v:group w14:anchorId="32BF0BC1" id="Group 538" o:spid="_x0000_s1026" style="position:absolute;margin-left:122.5pt;margin-top:1.05pt;width:453pt;height:345.35pt;z-index:251739136" coordsize="57531,43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">
                <v:shape id="Picture 536" o:spid="_x0000_s1027" type="#_x0000_t75" style="position:absolute;width:57531;height:33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DLW3GAAAA3AAAAA8AAABkcnMvZG93bnJldi54bWxEj81rAjEUxO8F/4fwhF6KZttF0a1R+glF&#10;8ODHxdsjed1dTF62Sarb/74pFDwOM/MbZrHqnRVnCrH1rOB+XIAg1t60XCs47N9HMxAxIRu0nknB&#10;D0VYLQc3C6yMv/CWzrtUiwzhWKGCJqWukjLqhhzGse+Is/fpg8OUZailCXjJcGflQ1FMpcOW80KD&#10;Hb00pE+7b6fgme5mpT5t1mXQx6+Je7XxbW6Vuh32T48gEvXpGv5vfxgFk3IKf2fyEZ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0MtbcYAAADcAAAADwAAAAAAAAAAAAAA&#10;AACfAgAAZHJzL2Rvd25yZXYueG1sUEsFBgAAAAAEAAQA9wAAAJIDAAAAAA==&#10;">
                  <v:imagedata r:id="rId29" o:title=""/>
                  <v:path arrowok="t"/>
                </v:shape>
                <v:shape id="Picture 537" o:spid="_x0000_s1028" type="#_x0000_t75" style="position:absolute;top:33573;width:57245;height:10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iF97GAAAA3AAAAA8AAABkcnMvZG93bnJldi54bWxEj09rwkAUxO8Fv8PyBG91o+IfUlcRUZHS&#10;g1rp+Zl9JtHs25hdNfbTuwWhx2FmfsOMp7UpxI0ql1tW0GlHIIgTq3NOFey/l+8jEM4jaywsk4IH&#10;OZhOGm9jjLW985ZuO5+KAGEXo4LM+zKW0iUZGXRtWxIH72grgz7IKpW6wnuAm0J2o2ggDeYcFjIs&#10;aZ5Rct5djQJzsKfLZf65OG7so//1c92sDr8zpVrNevYBwlPt/8Ov9lor6PeG8HcmHAE5e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uIX3sYAAADcAAAADwAAAAAAAAAAAAAA&#10;AACfAgAAZHJzL2Rvd25yZXYueG1sUEsFBgAAAAAEAAQA9wAAAJIDAAAAAA==&#10;">
                  <v:imagedata r:id="rId30" o:title=""/>
                  <v:path arrowok="t"/>
                </v:shape>
                <w10:wrap type="square"/>
              </v:group>
            </w:pict>
          </mc:Fallback>
        </mc:AlternateContent>
      </w:r>
    </w:p>
    <w:p w:rsidR="00170379" w:rsidRDefault="000B5AF3">
      <w:r>
        <w:rPr>
          <w:noProof/>
          <w:lang w:eastAsia="en-GB"/>
        </w:rPr>
        <mc:AlternateContent>
          <mc:Choice Requires="wps">
            <w:drawing>
              <wp:anchor distT="0" distB="0" distL="114300" distR="114300" simplePos="0" relativeHeight="251762688" behindDoc="0" locked="0" layoutInCell="1" allowOverlap="1" wp14:anchorId="40101BED" wp14:editId="450C24D8">
                <wp:simplePos x="0" y="0"/>
                <wp:positionH relativeFrom="column">
                  <wp:posOffset>-251460</wp:posOffset>
                </wp:positionH>
                <wp:positionV relativeFrom="paragraph">
                  <wp:posOffset>525780</wp:posOffset>
                </wp:positionV>
                <wp:extent cx="1474470" cy="925830"/>
                <wp:effectExtent l="0" t="0" r="11430" b="26670"/>
                <wp:wrapNone/>
                <wp:docPr id="520" name="Rectangle 520"/>
                <wp:cNvGraphicFramePr/>
                <a:graphic xmlns:a="http://schemas.openxmlformats.org/drawingml/2006/main">
                  <a:graphicData uri="http://schemas.microsoft.com/office/word/2010/wordprocessingShape">
                    <wps:wsp>
                      <wps:cNvSpPr/>
                      <wps:spPr>
                        <a:xfrm>
                          <a:off x="0" y="0"/>
                          <a:ext cx="1474470" cy="9258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B5AF3" w:rsidRDefault="000B5AF3" w:rsidP="000B5AF3">
                            <w:pPr>
                              <w:jc w:val="center"/>
                            </w:pPr>
                            <w:r>
                              <w:t>Take advantage of visuals for this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0" o:spid="_x0000_s1032" style="position:absolute;margin-left:-19.8pt;margin-top:41.4pt;width:116.1pt;height:72.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" fillcolor="white [3201]" strokecolor="black [3213]" strokeweight="1pt">
                <v:textbox>
                  <w:txbxContent>
                    <w:p w:rsidR="000B5AF3" w:rsidRDefault="000B5AF3" w:rsidP="000B5AF3">
                      <w:pPr>
                        <w:jc w:val="center"/>
                      </w:pPr>
                      <w:r>
                        <w:t>Take advantage of visuals for this question</w:t>
                      </w:r>
                    </w:p>
                  </w:txbxContent>
                </v:textbox>
              </v:rect>
            </w:pict>
          </mc:Fallback>
        </mc:AlternateContent>
      </w:r>
      <w:r w:rsidR="00170379">
        <w:br w:type="page"/>
      </w:r>
    </w:p>
    <w:p w:rsidR="00170379" w:rsidRDefault="00487A8A" w:rsidP="00487A8A">
      <w:pPr>
        <w:pStyle w:val="Heading2"/>
      </w:pPr>
      <w:bookmarkStart w:id="3" w:name="_Toc449342555"/>
      <w:r>
        <w:lastRenderedPageBreak/>
        <w:t>Consultation with the Client</w:t>
      </w:r>
      <w:bookmarkEnd w:id="3"/>
    </w:p>
    <w:p w:rsidR="00487A8A" w:rsidRPr="008D145F" w:rsidRDefault="00487A8A" w:rsidP="008D145F">
      <w:pPr>
        <w:spacing w:line="276" w:lineRule="auto"/>
        <w:rPr>
          <w:sz w:val="24"/>
        </w:rPr>
      </w:pPr>
      <w:r w:rsidRPr="008D145F">
        <w:rPr>
          <w:sz w:val="24"/>
        </w:rPr>
        <w:t>I brought my initial designs to the client to gain feedback before the detailed design process took place.</w:t>
      </w:r>
    </w:p>
    <w:p w:rsidR="00487A8A" w:rsidRPr="008D145F" w:rsidRDefault="00487A8A" w:rsidP="008D145F">
      <w:pPr>
        <w:spacing w:line="276" w:lineRule="auto"/>
        <w:rPr>
          <w:sz w:val="24"/>
        </w:rPr>
      </w:pPr>
      <w:r w:rsidRPr="008D145F">
        <w:rPr>
          <w:sz w:val="24"/>
        </w:rPr>
        <w:t xml:space="preserve">Firstly, the client noted that the log in screen was fine but noted that I hadn’t </w:t>
      </w:r>
      <w:proofErr w:type="gramStart"/>
      <w:r w:rsidRPr="008D145F">
        <w:rPr>
          <w:sz w:val="24"/>
        </w:rPr>
        <w:t>include</w:t>
      </w:r>
      <w:proofErr w:type="gramEnd"/>
      <w:r w:rsidRPr="008D145F">
        <w:rPr>
          <w:sz w:val="24"/>
        </w:rPr>
        <w:t xml:space="preserve"> a way to sign up in the first place. He noted that my Sign Up screen should have three fields, the third of which being a confirm password field and asked that they were placed on separate forms to prevent confusion on behalf of the children</w:t>
      </w:r>
    </w:p>
    <w:p w:rsidR="00487A8A" w:rsidRPr="008D145F" w:rsidRDefault="00487A8A" w:rsidP="008D145F">
      <w:pPr>
        <w:spacing w:line="276" w:lineRule="auto"/>
        <w:rPr>
          <w:sz w:val="24"/>
        </w:rPr>
      </w:pPr>
      <w:r w:rsidRPr="008D145F">
        <w:rPr>
          <w:sz w:val="24"/>
        </w:rPr>
        <w:t>In terms of question content the client has stated that whilst some question types; namely A and D, the content was exceptional, but that for question types B and C the questioning of ‘Vertices’ is a topic not studied until post primary, and requested that the subject matter of these questions were changed to include angles and exclusively 2D shapes.</w:t>
      </w:r>
    </w:p>
    <w:p w:rsidR="00487A8A" w:rsidRPr="008D145F" w:rsidRDefault="00487A8A" w:rsidP="008D145F">
      <w:pPr>
        <w:spacing w:line="276" w:lineRule="auto"/>
        <w:rPr>
          <w:sz w:val="24"/>
        </w:rPr>
      </w:pPr>
      <w:r w:rsidRPr="008D145F">
        <w:rPr>
          <w:sz w:val="24"/>
        </w:rPr>
        <w:t>The client noted that I had no plans for a menu strip with tool bar items in place and basically no inclusion of efficient help facilities but understood that help is too specific to the final project to begin coding now; nonetheless he requested that the menu and toolbar items outlined in the agreed requirements were satisfied.</w:t>
      </w:r>
    </w:p>
    <w:p w:rsidR="00487A8A" w:rsidRPr="008D145F" w:rsidRDefault="00487A8A" w:rsidP="008D145F">
      <w:pPr>
        <w:spacing w:line="276" w:lineRule="auto"/>
        <w:rPr>
          <w:sz w:val="24"/>
        </w:rPr>
      </w:pPr>
      <w:r w:rsidRPr="008D145F">
        <w:rPr>
          <w:sz w:val="24"/>
        </w:rPr>
        <w:t>The lack of a High Score table was alarming</w:t>
      </w:r>
      <w:r w:rsidR="00477BD9" w:rsidRPr="008D145F">
        <w:rPr>
          <w:sz w:val="24"/>
        </w:rPr>
        <w:t xml:space="preserve"> to the client and he requested that attention was drawn to that.</w:t>
      </w:r>
    </w:p>
    <w:p w:rsidR="00477BD9" w:rsidRPr="008D145F" w:rsidRDefault="00477BD9" w:rsidP="008D145F">
      <w:pPr>
        <w:spacing w:line="276" w:lineRule="auto"/>
        <w:rPr>
          <w:sz w:val="24"/>
        </w:rPr>
      </w:pPr>
      <w:r w:rsidRPr="008D145F">
        <w:rPr>
          <w:sz w:val="24"/>
        </w:rPr>
        <w:t>For the drag and drop question (E) the client stated that I missed an opportunity to manipulate images and visuals which would be more effective at teaching the concepts of shapes, and requested that I</w:t>
      </w:r>
      <w:r w:rsidR="00B03CE2" w:rsidRPr="008D145F">
        <w:rPr>
          <w:sz w:val="24"/>
        </w:rPr>
        <w:t xml:space="preserve"> used visuals for this question. </w:t>
      </w:r>
    </w:p>
    <w:p w:rsidR="00D9412D" w:rsidRPr="008D145F" w:rsidRDefault="00D9412D" w:rsidP="008D145F">
      <w:pPr>
        <w:spacing w:line="276" w:lineRule="auto"/>
        <w:rPr>
          <w:sz w:val="24"/>
        </w:rPr>
      </w:pPr>
      <w:r w:rsidRPr="008D145F">
        <w:rPr>
          <w:sz w:val="24"/>
        </w:rPr>
        <w:t>Specific request to remove difficulty selections as they promote elitism between students that creates a negative learning environment and potential arguments between students</w:t>
      </w:r>
    </w:p>
    <w:p w:rsidR="00083729" w:rsidRPr="00487A8A" w:rsidRDefault="00083729" w:rsidP="00487A8A"/>
    <w:p w:rsidR="00B80B9C" w:rsidRDefault="00170379">
      <w:r>
        <w:br w:type="page"/>
      </w:r>
    </w:p>
    <w:p w:rsidR="00880DB7" w:rsidRDefault="00585958" w:rsidP="00834C50">
      <w:pPr>
        <w:pStyle w:val="Heading1"/>
      </w:pPr>
      <w:bookmarkStart w:id="4" w:name="_Toc449342556"/>
      <w:r>
        <w:lastRenderedPageBreak/>
        <w:t>Detailed Storyboards</w:t>
      </w:r>
      <w:bookmarkEnd w:id="4"/>
    </w:p>
    <w:p w:rsidR="00834C50" w:rsidRDefault="00B921F2" w:rsidP="00834C50">
      <w:r>
        <w:rPr>
          <w:noProof/>
          <w:lang w:eastAsia="en-GB"/>
        </w:rPr>
        <mc:AlternateContent>
          <mc:Choice Requires="wpg">
            <w:drawing>
              <wp:anchor distT="0" distB="0" distL="114300" distR="114300" simplePos="0" relativeHeight="251691520" behindDoc="0" locked="0" layoutInCell="1" allowOverlap="1">
                <wp:simplePos x="0" y="0"/>
                <wp:positionH relativeFrom="column">
                  <wp:posOffset>0</wp:posOffset>
                </wp:positionH>
                <wp:positionV relativeFrom="paragraph">
                  <wp:posOffset>68305</wp:posOffset>
                </wp:positionV>
                <wp:extent cx="9666226" cy="5172501"/>
                <wp:effectExtent l="0" t="0" r="11430" b="28575"/>
                <wp:wrapNone/>
                <wp:docPr id="325" name="Group 325"/>
                <wp:cNvGraphicFramePr/>
                <a:graphic xmlns:a="http://schemas.openxmlformats.org/drawingml/2006/main">
                  <a:graphicData uri="http://schemas.microsoft.com/office/word/2010/wordprocessingGroup">
                    <wpg:wgp>
                      <wpg:cNvGrpSpPr/>
                      <wpg:grpSpPr>
                        <a:xfrm>
                          <a:off x="0" y="0"/>
                          <a:ext cx="9666226" cy="5172501"/>
                          <a:chOff x="0" y="0"/>
                          <a:chExt cx="9666226" cy="5172501"/>
                        </a:xfrm>
                      </wpg:grpSpPr>
                      <wps:wsp>
                        <wps:cNvPr id="47" name="Text Box 2"/>
                        <wps:cNvSpPr txBox="1">
                          <a:spLocks noChangeArrowheads="1"/>
                        </wps:cNvSpPr>
                        <wps:spPr bwMode="auto">
                          <a:xfrm>
                            <a:off x="8147713" y="1651379"/>
                            <a:ext cx="1450274" cy="955343"/>
                          </a:xfrm>
                          <a:prstGeom prst="rect">
                            <a:avLst/>
                          </a:prstGeom>
                          <a:solidFill>
                            <a:srgbClr val="FFFFFF"/>
                          </a:solidFill>
                          <a:ln w="9525">
                            <a:solidFill>
                              <a:srgbClr val="000000"/>
                            </a:solidFill>
                            <a:miter lim="800000"/>
                            <a:headEnd/>
                            <a:tailEnd/>
                          </a:ln>
                        </wps:spPr>
                        <wps:txbx>
                          <w:txbxContent>
                            <w:p w:rsidR="00B948D1" w:rsidRPr="00346A9A" w:rsidRDefault="00B948D1" w:rsidP="00834C50">
                              <w:pPr>
                                <w:rPr>
                                  <w:sz w:val="24"/>
                                </w:rPr>
                              </w:pPr>
                              <w:proofErr w:type="spellStart"/>
                              <w:proofErr w:type="gramStart"/>
                              <w:r w:rsidRPr="00346A9A">
                                <w:rPr>
                                  <w:sz w:val="24"/>
                                </w:rPr>
                                <w:t>picTitle</w:t>
                              </w:r>
                              <w:proofErr w:type="spellEnd"/>
                              <w:proofErr w:type="gramEnd"/>
                              <w:r w:rsidRPr="00346A9A">
                                <w:rPr>
                                  <w:sz w:val="24"/>
                                </w:rPr>
                                <w:t xml:space="preserve">: </w:t>
                              </w:r>
                              <w:proofErr w:type="spellStart"/>
                              <w:r w:rsidRPr="00346A9A">
                                <w:rPr>
                                  <w:sz w:val="24"/>
                                </w:rPr>
                                <w:t>Picturebox</w:t>
                              </w:r>
                              <w:proofErr w:type="spellEnd"/>
                              <w:r w:rsidRPr="00346A9A">
                                <w:rPr>
                                  <w:sz w:val="24"/>
                                </w:rPr>
                                <w:t xml:space="preserve"> containing an image of the games title, ‘Title.png</w:t>
                              </w:r>
                            </w:p>
                          </w:txbxContent>
                        </wps:txbx>
                        <wps:bodyPr rot="0" vert="horz" wrap="square" lIns="91440" tIns="45720" rIns="91440" bIns="45720" anchor="t" anchorCtr="0">
                          <a:noAutofit/>
                        </wps:bodyPr>
                      </wps:wsp>
                      <wps:wsp>
                        <wps:cNvPr id="48" name="Text Box 2"/>
                        <wps:cNvSpPr txBox="1">
                          <a:spLocks noChangeArrowheads="1"/>
                        </wps:cNvSpPr>
                        <wps:spPr bwMode="auto">
                          <a:xfrm>
                            <a:off x="8215952" y="0"/>
                            <a:ext cx="1450274" cy="1322961"/>
                          </a:xfrm>
                          <a:prstGeom prst="rect">
                            <a:avLst/>
                          </a:prstGeom>
                          <a:solidFill>
                            <a:srgbClr val="FFFFFF"/>
                          </a:solidFill>
                          <a:ln w="9525">
                            <a:solidFill>
                              <a:srgbClr val="000000"/>
                            </a:solidFill>
                            <a:miter lim="800000"/>
                            <a:headEnd/>
                            <a:tailEnd/>
                          </a:ln>
                        </wps:spPr>
                        <wps:txbx>
                          <w:txbxContent>
                            <w:p w:rsidR="00B948D1" w:rsidRPr="00346A9A" w:rsidRDefault="00B948D1" w:rsidP="00834C50">
                              <w:pPr>
                                <w:rPr>
                                  <w:sz w:val="24"/>
                                </w:rPr>
                              </w:pPr>
                              <w:r w:rsidRPr="00346A9A">
                                <w:rPr>
                                  <w:sz w:val="24"/>
                                </w:rPr>
                                <w:t>Each form will have dimensions 640x480 and feature the background image ‘Background.png</w:t>
                              </w:r>
                            </w:p>
                          </w:txbxContent>
                        </wps:txbx>
                        <wps:bodyPr rot="0" vert="horz" wrap="square" lIns="91440" tIns="45720" rIns="91440" bIns="45720" anchor="t" anchorCtr="0">
                          <a:noAutofit/>
                        </wps:bodyPr>
                      </wps:wsp>
                      <wpg:grpSp>
                        <wpg:cNvPr id="50" name="Group 50"/>
                        <wpg:cNvGrpSpPr/>
                        <wpg:grpSpPr>
                          <a:xfrm>
                            <a:off x="1555845" y="1091821"/>
                            <a:ext cx="6068695" cy="3546475"/>
                            <a:chOff x="0" y="0"/>
                            <a:chExt cx="6068695" cy="3546475"/>
                          </a:xfrm>
                        </wpg:grpSpPr>
                        <wps:wsp>
                          <wps:cNvPr id="45" name="Text Box 2"/>
                          <wps:cNvSpPr txBox="1">
                            <a:spLocks noChangeArrowheads="1"/>
                          </wps:cNvSpPr>
                          <wps:spPr bwMode="auto">
                            <a:xfrm>
                              <a:off x="0" y="0"/>
                              <a:ext cx="6068695" cy="3546475"/>
                            </a:xfrm>
                            <a:prstGeom prst="rect">
                              <a:avLst/>
                            </a:prstGeom>
                            <a:solidFill>
                              <a:srgbClr val="FFFFFF"/>
                            </a:solidFill>
                            <a:ln w="9525">
                              <a:solidFill>
                                <a:srgbClr val="000000"/>
                              </a:solidFill>
                              <a:miter lim="800000"/>
                              <a:headEnd/>
                              <a:tailEnd/>
                            </a:ln>
                          </wps:spPr>
                          <wps:txbx>
                            <w:txbxContent>
                              <w:p w:rsidR="00B948D1" w:rsidRDefault="00B948D1" w:rsidP="00834C50"/>
                            </w:txbxContent>
                          </wps:txbx>
                          <wps:bodyPr rot="0" vert="horz" wrap="square" lIns="91440" tIns="45720" rIns="91440" bIns="45720" anchor="t" anchorCtr="0">
                            <a:noAutofit/>
                          </wps:bodyPr>
                        </wps:wsp>
                        <wps:wsp>
                          <wps:cNvPr id="46" name="Rounded Rectangle 46"/>
                          <wps:cNvSpPr/>
                          <wps:spPr>
                            <a:xfrm>
                              <a:off x="777922" y="559558"/>
                              <a:ext cx="4492625" cy="6934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 name="Text Box 2"/>
                        <wps:cNvSpPr txBox="1">
                          <a:spLocks noChangeArrowheads="1"/>
                        </wps:cNvSpPr>
                        <wps:spPr bwMode="auto">
                          <a:xfrm>
                            <a:off x="2811439" y="327546"/>
                            <a:ext cx="3562187" cy="551150"/>
                          </a:xfrm>
                          <a:prstGeom prst="rect">
                            <a:avLst/>
                          </a:prstGeom>
                          <a:solidFill>
                            <a:srgbClr val="FFFFFF"/>
                          </a:solidFill>
                          <a:ln w="9525">
                            <a:solidFill>
                              <a:srgbClr val="000000"/>
                            </a:solidFill>
                            <a:miter lim="800000"/>
                            <a:headEnd/>
                            <a:tailEnd/>
                          </a:ln>
                        </wps:spPr>
                        <wps:txbx>
                          <w:txbxContent>
                            <w:p w:rsidR="00B948D1" w:rsidRPr="00834C50" w:rsidRDefault="00B948D1" w:rsidP="00834C50">
                              <w:pPr>
                                <w:pStyle w:val="Heading2"/>
                                <w:jc w:val="center"/>
                                <w:rPr>
                                  <w:sz w:val="32"/>
                                </w:rPr>
                              </w:pPr>
                              <w:bookmarkStart w:id="5" w:name="_Toc449342557"/>
                              <w:proofErr w:type="spellStart"/>
                              <w:r w:rsidRPr="00834C50">
                                <w:rPr>
                                  <w:sz w:val="32"/>
                                </w:rPr>
                                <w:t>MasterForm</w:t>
                              </w:r>
                              <w:bookmarkEnd w:id="5"/>
                              <w:proofErr w:type="spellEnd"/>
                            </w:p>
                          </w:txbxContent>
                        </wps:txbx>
                        <wps:bodyPr rot="0" vert="horz" wrap="square" lIns="91440" tIns="45720" rIns="91440" bIns="45720" anchor="t" anchorCtr="0">
                          <a:noAutofit/>
                        </wps:bodyPr>
                      </wps:wsp>
                      <wps:wsp>
                        <wps:cNvPr id="51" name="Rectangle 51"/>
                        <wps:cNvSpPr/>
                        <wps:spPr>
                          <a:xfrm>
                            <a:off x="1569493" y="1105469"/>
                            <a:ext cx="914400" cy="845820"/>
                          </a:xfrm>
                          <a:prstGeom prst="rect">
                            <a:avLst/>
                          </a:prstGeom>
                          <a:solidFill>
                            <a:schemeClr val="bg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948D1" w:rsidRDefault="00B948D1" w:rsidP="00A61E01">
                              <w:pPr>
                                <w:jc w:val="center"/>
                              </w:pPr>
                              <w:r>
                                <w:t>Game</w:t>
                              </w:r>
                            </w:p>
                            <w:p w:rsidR="00B948D1" w:rsidRDefault="00B948D1" w:rsidP="00A61E01">
                              <w:pPr>
                                <w:jc w:val="center"/>
                              </w:pPr>
                              <w:r>
                                <w:t>Restart Quiz</w:t>
                              </w:r>
                            </w:p>
                            <w:p w:rsidR="00B948D1" w:rsidRDefault="00B948D1" w:rsidP="00A61E01">
                              <w:pPr>
                                <w:jc w:val="center"/>
                              </w:pPr>
                              <w: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2470245" y="1091821"/>
                            <a:ext cx="900752" cy="1105469"/>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48D1" w:rsidRDefault="00B948D1" w:rsidP="00AE50D3">
                              <w:pPr>
                                <w:jc w:val="center"/>
                              </w:pPr>
                              <w:r>
                                <w:t>View</w:t>
                              </w:r>
                            </w:p>
                            <w:p w:rsidR="00B948D1" w:rsidRDefault="00B948D1" w:rsidP="00AE50D3">
                              <w:pPr>
                                <w:jc w:val="center"/>
                              </w:pPr>
                              <w:proofErr w:type="spellStart"/>
                              <w:r>
                                <w:t>HighScores</w:t>
                              </w:r>
                              <w:proofErr w:type="spellEnd"/>
                            </w:p>
                            <w:p w:rsidR="00B948D1" w:rsidRDefault="00B948D1" w:rsidP="00AE50D3">
                              <w:pPr>
                                <w:jc w:val="center"/>
                              </w:pPr>
                              <w:r>
                                <w:t>Main Menu</w:t>
                              </w:r>
                            </w:p>
                            <w:p w:rsidR="00B948D1" w:rsidRDefault="00B948D1" w:rsidP="00AE50D3">
                              <w:pPr>
                                <w:jc w:val="center"/>
                              </w:pPr>
                              <w: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3248167" y="1105469"/>
                            <a:ext cx="1064526" cy="573206"/>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48D1" w:rsidRDefault="00B948D1" w:rsidP="00AE50D3">
                              <w:pPr>
                                <w:jc w:val="center"/>
                              </w:pPr>
                              <w:r>
                                <w:t xml:space="preserve">Exit </w:t>
                              </w:r>
                            </w:p>
                            <w:p w:rsidR="00B948D1" w:rsidRDefault="00B948D1" w:rsidP="00AE50D3">
                              <w:pPr>
                                <w:jc w:val="center"/>
                              </w:pPr>
                              <w:r>
                                <w:t>Exit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37731" y="4026090"/>
                            <a:ext cx="805218" cy="2456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AE50D3">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637731" y="4271749"/>
                            <a:ext cx="805218" cy="2456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AE50D3">
                              <w:pPr>
                                <w:jc w:val="center"/>
                              </w:pPr>
                              <w:r>
                                <w:t>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0" y="1787857"/>
                            <a:ext cx="1228299" cy="2593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346A9A">
                              <w:pPr>
                                <w:jc w:val="center"/>
                              </w:pPr>
                              <w:proofErr w:type="spellStart"/>
                              <w:proofErr w:type="gramStart"/>
                              <w:r>
                                <w:t>tspLogOut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2292824"/>
                            <a:ext cx="1228299" cy="2593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346A9A">
                              <w:pPr>
                                <w:jc w:val="center"/>
                              </w:pPr>
                              <w:proofErr w:type="spellStart"/>
                              <w:proofErr w:type="gramStart"/>
                              <w:r>
                                <w:t>tspHighScores</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0" y="2770496"/>
                            <a:ext cx="1228299" cy="2593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346A9A">
                              <w:pPr>
                                <w:jc w:val="center"/>
                              </w:pPr>
                              <w:proofErr w:type="spellStart"/>
                              <w:proofErr w:type="gramStart"/>
                              <w:r>
                                <w:t>tspMainMenu</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6550925" y="682388"/>
                            <a:ext cx="1228299" cy="2593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346A9A">
                              <w:pPr>
                                <w:jc w:val="center"/>
                              </w:pPr>
                              <w:proofErr w:type="spellStart"/>
                              <w:proofErr w:type="gramStart"/>
                              <w:r>
                                <w:t>mnuExitSystem</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0" y="4408227"/>
                            <a:ext cx="1228299" cy="2593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346A9A">
                              <w:pPr>
                                <w:jc w:val="center"/>
                              </w:pPr>
                              <w:proofErr w:type="spellStart"/>
                              <w:proofErr w:type="gramStart"/>
                              <w:r>
                                <w:t>lblUser</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214651" y="736979"/>
                            <a:ext cx="1228299" cy="2593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346A9A">
                              <w:pPr>
                                <w:jc w:val="center"/>
                              </w:pPr>
                              <w:proofErr w:type="spellStart"/>
                              <w:proofErr w:type="gramStart"/>
                              <w:r w:rsidRPr="00513237">
                                <w:t>mnuGame</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0" y="1282890"/>
                            <a:ext cx="1228299" cy="2593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346A9A">
                              <w:pPr>
                                <w:jc w:val="center"/>
                              </w:pPr>
                              <w:proofErr w:type="spellStart"/>
                              <w:proofErr w:type="gramStart"/>
                              <w:r w:rsidRPr="00257A0A">
                                <w:t>tspRestart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201003" y="300251"/>
                            <a:ext cx="1228299" cy="2593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346A9A">
                              <w:pPr>
                                <w:jc w:val="center"/>
                              </w:pPr>
                              <w:proofErr w:type="spellStart"/>
                              <w:proofErr w:type="gramStart"/>
                              <w:r w:rsidRPr="00513237">
                                <w:t>mnu</w:t>
                              </w:r>
                              <w:r>
                                <w:t>View</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0" y="3207224"/>
                            <a:ext cx="1228299" cy="2593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346A9A">
                              <w:pPr>
                                <w:jc w:val="center"/>
                              </w:pPr>
                              <w:proofErr w:type="spellStart"/>
                              <w:proofErr w:type="gramStart"/>
                              <w:r>
                                <w:t>tspHelp</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6564573" y="245660"/>
                            <a:ext cx="1228299" cy="2593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346A9A">
                              <w:pPr>
                                <w:jc w:val="center"/>
                              </w:pPr>
                              <w:proofErr w:type="spellStart"/>
                              <w:proofErr w:type="gramStart"/>
                              <w:r w:rsidRPr="00513237">
                                <w:t>mnu</w:t>
                              </w:r>
                              <w:r>
                                <w:t>Exit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0" y="4913194"/>
                            <a:ext cx="1228299" cy="2593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B921F2">
                              <w:pPr>
                                <w:jc w:val="center"/>
                              </w:pPr>
                              <w:proofErr w:type="spellStart"/>
                              <w:proofErr w:type="gramStart"/>
                              <w:r>
                                <w:t>lblScore</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Straight Arrow Connector 306"/>
                        <wps:cNvCnPr/>
                        <wps:spPr>
                          <a:xfrm>
                            <a:off x="2429301" y="573206"/>
                            <a:ext cx="436937" cy="5595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 name="Straight Arrow Connector 307"/>
                        <wps:cNvCnPr/>
                        <wps:spPr>
                          <a:xfrm>
                            <a:off x="1255594" y="955343"/>
                            <a:ext cx="532263" cy="245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6" name="Straight Arrow Connector 316"/>
                        <wps:cNvCnPr/>
                        <wps:spPr>
                          <a:xfrm>
                            <a:off x="1187355" y="1433015"/>
                            <a:ext cx="545911" cy="818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7" name="Straight Arrow Connector 317"/>
                        <wps:cNvCnPr/>
                        <wps:spPr>
                          <a:xfrm flipV="1">
                            <a:off x="1187355" y="1828800"/>
                            <a:ext cx="641445" cy="1224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8" name="Straight Arrow Connector 318"/>
                        <wps:cNvCnPr/>
                        <wps:spPr>
                          <a:xfrm flipV="1">
                            <a:off x="1146412" y="1842448"/>
                            <a:ext cx="1610436" cy="10508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9" name="Straight Arrow Connector 319"/>
                        <wps:cNvCnPr/>
                        <wps:spPr>
                          <a:xfrm flipV="1">
                            <a:off x="1228299" y="1487606"/>
                            <a:ext cx="1460519" cy="8871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 name="Straight Arrow Connector 211"/>
                        <wps:cNvCnPr/>
                        <wps:spPr>
                          <a:xfrm flipV="1">
                            <a:off x="1201003" y="2115403"/>
                            <a:ext cx="1624084" cy="11191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7" name="Straight Arrow Connector 217"/>
                        <wps:cNvCnPr/>
                        <wps:spPr>
                          <a:xfrm flipV="1">
                            <a:off x="1173707" y="4162567"/>
                            <a:ext cx="559113" cy="2866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0" name="Straight Arrow Connector 320"/>
                        <wps:cNvCnPr/>
                        <wps:spPr>
                          <a:xfrm flipV="1">
                            <a:off x="1132764" y="4490114"/>
                            <a:ext cx="668740" cy="5322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1" name="Straight Arrow Connector 321"/>
                        <wps:cNvCnPr/>
                        <wps:spPr>
                          <a:xfrm flipH="1">
                            <a:off x="3998794" y="450376"/>
                            <a:ext cx="2593075" cy="7500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2" name="Straight Arrow Connector 322"/>
                        <wps:cNvCnPr/>
                        <wps:spPr>
                          <a:xfrm flipH="1">
                            <a:off x="4148919" y="914400"/>
                            <a:ext cx="2470245" cy="5732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3" name="Straight Arrow Connector 323"/>
                        <wps:cNvCnPr/>
                        <wps:spPr>
                          <a:xfrm flipH="1" flipV="1">
                            <a:off x="6701051" y="2115403"/>
                            <a:ext cx="1473958" cy="409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wps:cNvCnPr/>
                        <wps:spPr>
                          <a:xfrm flipH="1">
                            <a:off x="7356143" y="1023582"/>
                            <a:ext cx="928048" cy="6960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5="http://schemas.microsoft.com/office/word/2012/wordml">
            <w:pict>
              <v:group id="Group 325" o:spid="_x0000_s1026" style="position:absolute;margin-left:0;margin-top:5.4pt;width:761.1pt;height:407.3pt;z-index:251691520" coordsize="96662,51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">
                <v:shapetype id="_x0000_t202" coordsize="21600,21600" o:spt="202" path="m,l,21600r21600,l21600,xe">
                  <v:stroke joinstyle="miter"/>
                  <v:path gradientshapeok="t" o:connecttype="rect"/>
                </v:shapetype>
                <v:shape id="_x0000_s1027" type="#_x0000_t202" style="position:absolute;left:81477;top:16513;width:14502;height:9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7v8UA&#10;AADbAAAADwAAAGRycy9kb3ducmV2LnhtbESPT2sCMRTE70K/Q3hCL6LZtqJ2u1FKQbE3a0Wvj83b&#10;P7h52Sbpuv32Rih4HGbmN0y26k0jOnK+tqzgaZKAIM6trrlUcPhejxcgfEDW2FgmBX/kYbV8GGSY&#10;anvhL+r2oRQRwj5FBVUIbSqlzysy6Ce2JY5eYZ3BEKUrpXZ4iXDTyOckmUmDNceFClv6qCg/73+N&#10;gsV0253858vumM+K5jWM5t3mxyn1OOzf30AE6sM9/N/eagXTO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LTu/xQAAANsAAAAPAAAAAAAAAAAAAAAAAJgCAABkcnMv&#10;ZG93bnJldi54bWxQSwUGAAAAAAQABAD1AAAAigMAAAAA&#10;">
                  <v:textbox>
                    <w:txbxContent>
                      <w:p w:rsidR="0050118E" w:rsidRPr="00346A9A" w:rsidRDefault="0050118E" w:rsidP="00834C50">
                        <w:pPr>
                          <w:rPr>
                            <w:sz w:val="24"/>
                          </w:rPr>
                        </w:pPr>
                        <w:proofErr w:type="spellStart"/>
                        <w:proofErr w:type="gramStart"/>
                        <w:r w:rsidRPr="00346A9A">
                          <w:rPr>
                            <w:sz w:val="24"/>
                          </w:rPr>
                          <w:t>picTitle</w:t>
                        </w:r>
                        <w:proofErr w:type="spellEnd"/>
                        <w:proofErr w:type="gramEnd"/>
                        <w:r w:rsidRPr="00346A9A">
                          <w:rPr>
                            <w:sz w:val="24"/>
                          </w:rPr>
                          <w:t xml:space="preserve">: </w:t>
                        </w:r>
                        <w:proofErr w:type="spellStart"/>
                        <w:r w:rsidRPr="00346A9A">
                          <w:rPr>
                            <w:sz w:val="24"/>
                          </w:rPr>
                          <w:t>Picturebox</w:t>
                        </w:r>
                        <w:proofErr w:type="spellEnd"/>
                        <w:r w:rsidRPr="00346A9A">
                          <w:rPr>
                            <w:sz w:val="24"/>
                          </w:rPr>
                          <w:t xml:space="preserve"> containing an image of the games title, ‘Title.png</w:t>
                        </w:r>
                      </w:p>
                    </w:txbxContent>
                  </v:textbox>
                </v:shape>
                <v:shape id="_x0000_s1028" type="#_x0000_t202" style="position:absolute;left:82159;width:14503;height:13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50118E" w:rsidRPr="00346A9A" w:rsidRDefault="0050118E" w:rsidP="00834C50">
                        <w:pPr>
                          <w:rPr>
                            <w:sz w:val="24"/>
                          </w:rPr>
                        </w:pPr>
                        <w:r w:rsidRPr="00346A9A">
                          <w:rPr>
                            <w:sz w:val="24"/>
                          </w:rPr>
                          <w:t>Each form will have dimensions 640x480 and feature the background image ‘Background.png</w:t>
                        </w:r>
                      </w:p>
                    </w:txbxContent>
                  </v:textbox>
                </v:shape>
                <v:group id="Group 50" o:spid="_x0000_s1029" style="position:absolute;left:15558;top:10918;width:60687;height:35464" coordsize="60686,354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_x0000_s1030" type="#_x0000_t202" style="position:absolute;width:60686;height:35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50118E" w:rsidRDefault="0050118E" w:rsidP="00834C50"/>
                      </w:txbxContent>
                    </v:textbox>
                  </v:shape>
                  <v:roundrect id="Rounded Rectangle 46" o:spid="_x0000_s1031" style="position:absolute;left:7779;top:5595;width:44926;height:69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2zcMA&#10;AADbAAAADwAAAGRycy9kb3ducmV2LnhtbESPT2sCMRTE7wW/Q3iF3mq21oqsRvEPguCpWy/enpvn&#10;ZtvNy5Kkmn57Uyj0OMzMb5j5MtlOXMmH1rGCl2EBgrh2uuVGwfFj9zwFESKyxs4xKfihAMvF4GGO&#10;pXY3fqdrFRuRIRxKVGBi7EspQ23IYhi6njh7F+ctxix9I7XHW4bbTo6KYiIttpwXDPa0MVR/Vd9W&#10;gdWvafuJqxPtptX69JYOW2/OSj09ptUMRKQU/8N/7b1WMJ7A75f8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u2zcMAAADbAAAADwAAAAAAAAAAAAAAAACYAgAAZHJzL2Rv&#10;d25yZXYueG1sUEsFBgAAAAAEAAQA9QAAAIgDAAAAAA==&#10;" fillcolor="#5b9bd5 [3204]" strokecolor="#1f4d78 [1604]" strokeweight="1pt">
                    <v:stroke joinstyle="miter"/>
                  </v:roundrect>
                </v:group>
                <v:shape id="_x0000_s1032" type="#_x0000_t202" style="position:absolute;left:28114;top:3275;width:35622;height:5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50118E" w:rsidRPr="00834C50" w:rsidRDefault="0050118E" w:rsidP="00834C50">
                        <w:pPr>
                          <w:pStyle w:val="Heading2"/>
                          <w:jc w:val="center"/>
                          <w:rPr>
                            <w:sz w:val="32"/>
                          </w:rPr>
                        </w:pPr>
                        <w:bookmarkStart w:id="6" w:name="_Toc449342557"/>
                        <w:proofErr w:type="spellStart"/>
                        <w:r w:rsidRPr="00834C50">
                          <w:rPr>
                            <w:sz w:val="32"/>
                          </w:rPr>
                          <w:t>MasterForm</w:t>
                        </w:r>
                        <w:bookmarkEnd w:id="6"/>
                        <w:proofErr w:type="spellEnd"/>
                      </w:p>
                    </w:txbxContent>
                  </v:textbox>
                </v:shape>
                <v:rect id="Rectangle 51" o:spid="_x0000_s1033" style="position:absolute;left:15694;top:11054;width:9144;height:8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cgN8MA&#10;AADbAAAADwAAAGRycy9kb3ducmV2LnhtbESPQWvCQBSE7wX/w/KE3uom2opENyIFY6Gnqnh+ZJ/Z&#10;YPZtml1N7K/vFgoeh5n5hlmtB9uIG3W+dqwgnSQgiEuna64UHA/blwUIH5A1No5JwZ08rPPR0woz&#10;7Xr+ots+VCJC2GeowITQZlL60pBFP3EtcfTOrrMYouwqqTvsI9w2cpokc2mx5rhgsKV3Q+Vlf7UK&#10;Cvn5Srt7Mfv5Lkx/oqPb9YlT6nk8bJYgAg3hEf5vf2gFbyn8fYk/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cgN8MAAADbAAAADwAAAAAAAAAAAAAAAACYAgAAZHJzL2Rv&#10;d25yZXYueG1sUEsFBgAAAAAEAAQA9QAAAIgDAAAAAA==&#10;" fillcolor="#7f7f7f [1612]" strokecolor="#1f4d78 [1604]" strokeweight="1pt">
                  <v:textbox>
                    <w:txbxContent>
                      <w:p w:rsidR="0050118E" w:rsidRDefault="0050118E" w:rsidP="00A61E01">
                        <w:pPr>
                          <w:jc w:val="center"/>
                        </w:pPr>
                        <w:r>
                          <w:t>Game</w:t>
                        </w:r>
                      </w:p>
                      <w:p w:rsidR="0050118E" w:rsidRDefault="0050118E" w:rsidP="00A61E01">
                        <w:pPr>
                          <w:jc w:val="center"/>
                        </w:pPr>
                        <w:r>
                          <w:t>Restart Quiz</w:t>
                        </w:r>
                      </w:p>
                      <w:p w:rsidR="0050118E" w:rsidRDefault="0050118E" w:rsidP="00A61E01">
                        <w:pPr>
                          <w:jc w:val="center"/>
                        </w:pPr>
                        <w:r>
                          <w:t>Log Out</w:t>
                        </w:r>
                      </w:p>
                    </w:txbxContent>
                  </v:textbox>
                </v:rect>
                <v:rect id="Rectangle 54" o:spid="_x0000_s1034" style="position:absolute;left:24702;top:10918;width:9007;height:11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daScIA&#10;AADbAAAADwAAAGRycy9kb3ducmV2LnhtbESPQYvCMBSE74L/ITzBm6bqrkg1iigL4kmrIN4ezbOt&#10;Ni+lydb67zfCgsdhZr5hFqvWlKKh2hWWFYyGEQji1OqCMwXn089gBsJ5ZI2lZVLwIgerZbezwFjb&#10;Jx+pSXwmAoRdjApy76tYSpfmZNANbUUcvJutDfog60zqGp8Bbko5jqKpNFhwWMixok1O6SP5NQqO&#10;1+ulGZ/2ft20mEweMrtPtgel+r12PQfhqfWf8H97pxV8f8H7S/gB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F1pJwgAAANsAAAAPAAAAAAAAAAAAAAAAAJgCAABkcnMvZG93&#10;bnJldi54bWxQSwUGAAAAAAQABAD1AAAAhwMAAAAA&#10;" fillcolor="#7f7f7f [1612]" strokecolor="#7f7f7f [1612]" strokeweight="1pt">
                  <v:textbox>
                    <w:txbxContent>
                      <w:p w:rsidR="0050118E" w:rsidRDefault="0050118E" w:rsidP="00AE50D3">
                        <w:pPr>
                          <w:jc w:val="center"/>
                        </w:pPr>
                        <w:r>
                          <w:t>View</w:t>
                        </w:r>
                      </w:p>
                      <w:p w:rsidR="0050118E" w:rsidRDefault="0050118E" w:rsidP="00AE50D3">
                        <w:pPr>
                          <w:jc w:val="center"/>
                        </w:pPr>
                        <w:proofErr w:type="spellStart"/>
                        <w:r>
                          <w:t>HighScores</w:t>
                        </w:r>
                        <w:proofErr w:type="spellEnd"/>
                      </w:p>
                      <w:p w:rsidR="0050118E" w:rsidRDefault="0050118E" w:rsidP="00AE50D3">
                        <w:pPr>
                          <w:jc w:val="center"/>
                        </w:pPr>
                        <w:r>
                          <w:t>Main Menu</w:t>
                        </w:r>
                      </w:p>
                      <w:p w:rsidR="0050118E" w:rsidRDefault="0050118E" w:rsidP="00AE50D3">
                        <w:pPr>
                          <w:jc w:val="center"/>
                        </w:pPr>
                        <w:r>
                          <w:t>Help</w:t>
                        </w:r>
                      </w:p>
                    </w:txbxContent>
                  </v:textbox>
                </v:rect>
                <v:rect id="Rectangle 55" o:spid="_x0000_s1035" style="position:absolute;left:32481;top:11054;width:10645;height:5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v/0sMA&#10;AADbAAAADwAAAGRycy9kb3ducmV2LnhtbESPQYvCMBSE7wv+h/AEb2u6iiJd0yKKIJ7WKoi3R/O2&#10;7dq8lCbW+u83guBxmJlvmGXam1p01LrKsoKvcQSCOLe64kLB6bj9XIBwHlljbZkUPMhBmgw+lhhr&#10;e+cDdZkvRICwi1FB6X0TS+nykgy6sW2Ig/drW4M+yLaQusV7gJtaTqJoLg1WHBZKbGhdUn7NbkbB&#10;4XI5d5Pj3q+6HrPpVRZ/082PUqNhv/oG4an37/CrvdMKZjN4fgk/QC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v/0sMAAADbAAAADwAAAAAAAAAAAAAAAACYAgAAZHJzL2Rv&#10;d25yZXYueG1sUEsFBgAAAAAEAAQA9QAAAIgDAAAAAA==&#10;" fillcolor="#7f7f7f [1612]" strokecolor="#7f7f7f [1612]" strokeweight="1pt">
                  <v:textbox>
                    <w:txbxContent>
                      <w:p w:rsidR="0050118E" w:rsidRDefault="0050118E" w:rsidP="00AE50D3">
                        <w:pPr>
                          <w:jc w:val="center"/>
                        </w:pPr>
                        <w:r>
                          <w:t xml:space="preserve">Exit </w:t>
                        </w:r>
                      </w:p>
                      <w:p w:rsidR="0050118E" w:rsidRDefault="0050118E" w:rsidP="00AE50D3">
                        <w:pPr>
                          <w:jc w:val="center"/>
                        </w:pPr>
                        <w:r>
                          <w:t>Exit System</w:t>
                        </w:r>
                      </w:p>
                    </w:txbxContent>
                  </v:textbox>
                </v:rect>
                <v:rect id="Rectangle 57" o:spid="_x0000_s1036" style="position:absolute;left:16377;top:40260;width:8052;height:2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OaQ8QA&#10;AADbAAAADwAAAGRycy9kb3ducmV2LnhtbESPzW7CMBCE70i8g7VIvRUHKgpNMSgtSsuRv8J1FW+T&#10;iHgdxU5I376uVInjaGa+0SzXvalER40rLSuYjCMQxJnVJecKTsf0cQHCeWSNlWVS8EMO1qvhYImx&#10;tjfeU3fwuQgQdjEqKLyvYyldVpBBN7Y1cfC+bWPQB9nkUjd4C3BTyWkUPUuDJYeFAmt6Lyi7Hlqj&#10;oM0+3i55new26RN/Sjt5MV9nrdTDqE9eQXjq/T38395qBbM5/H0JP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DmkPEAAAA2wAAAA8AAAAAAAAAAAAAAAAAmAIAAGRycy9k&#10;b3ducmV2LnhtbFBLBQYAAAAABAAEAPUAAACJAwAAAAA=&#10;" fillcolor="white [3201]" strokecolor="#70ad47 [3209]" strokeweight="1pt">
                  <v:textbox>
                    <w:txbxContent>
                      <w:p w:rsidR="0050118E" w:rsidRDefault="0050118E" w:rsidP="00AE50D3">
                        <w:pPr>
                          <w:jc w:val="center"/>
                        </w:pPr>
                        <w:r>
                          <w:t>User:</w:t>
                        </w:r>
                      </w:p>
                    </w:txbxContent>
                  </v:textbox>
                </v:rect>
                <v:rect id="Rectangle 59" o:spid="_x0000_s1037" style="position:absolute;left:16377;top:42717;width:8052;height:2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rqsMA&#10;AADbAAAADwAAAGRycy9kb3ducmV2LnhtbESPzW7CMBCE75V4B2uRuBUHUCsIGBRAtByB/nBdxUsS&#10;Ea+t2IH07XGlSj2OZuYbzWLVmVrcqPGVZQWjYQKCOLe64kLB58fueQrCB2SNtWVS8EMeVsve0wJT&#10;be98pNspFCJC2KeooAzBpVL6vCSDfmgdcfQutjEYomwKqRu8R7ip5ThJXqXBiuNCiY42JeXXU2sU&#10;tPnb+ly47LDdTfhd2tHMfH1rpQb9LpuDCNSF//Bfe68VvMzg90v8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rqsMAAADbAAAADwAAAAAAAAAAAAAAAACYAgAAZHJzL2Rv&#10;d25yZXYueG1sUEsFBgAAAAAEAAQA9QAAAIgDAAAAAA==&#10;" fillcolor="white [3201]" strokecolor="#70ad47 [3209]" strokeweight="1pt">
                  <v:textbox>
                    <w:txbxContent>
                      <w:p w:rsidR="0050118E" w:rsidRDefault="0050118E" w:rsidP="00AE50D3">
                        <w:pPr>
                          <w:jc w:val="center"/>
                        </w:pPr>
                        <w:r>
                          <w:t>Score:</w:t>
                        </w:r>
                      </w:p>
                    </w:txbxContent>
                  </v:textbox>
                </v:rect>
                <v:rect id="Rectangle 6" o:spid="_x0000_s1038" style="position:absolute;top:17878;width:12282;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vTtMAA&#10;AADaAAAADwAAAGRycy9kb3ducmV2LnhtbESPwYoCMRBE78L+Q+gFb5rZPYjMGkUWBfGgOPoBzaR3&#10;MuykE5Oo498bQfBYVNUrarbobSeuFGLrWMHXuABBXDvdcqPgdFyPpiBiQtbYOSYFd4qwmH8MZlhq&#10;d+MDXavUiAzhWKICk5IvpYy1IYtx7Dxx9v5csJiyDI3UAW8Zbjv5XRQTabHlvGDQ06+h+r+6WAU+&#10;LP3erMxx3e/CZttcqtac70oNP/vlD4hEfXqHX+2NVjCB55V8A+T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vTtMAAAADaAAAADwAAAAAAAAAAAAAAAACYAgAAZHJzL2Rvd25y&#10;ZXYueG1sUEsFBgAAAAAEAAQA9QAAAIUDAAAAAA==&#10;" fillcolor="white [3201]" strokecolor="black [3213]" strokeweight="1pt">
                  <v:textbox>
                    <w:txbxContent>
                      <w:p w:rsidR="0050118E" w:rsidRDefault="0050118E" w:rsidP="00346A9A">
                        <w:pPr>
                          <w:jc w:val="center"/>
                        </w:pPr>
                        <w:proofErr w:type="spellStart"/>
                        <w:proofErr w:type="gramStart"/>
                        <w:r>
                          <w:t>tspLogOut</w:t>
                        </w:r>
                        <w:proofErr w:type="spellEnd"/>
                        <w:proofErr w:type="gramEnd"/>
                      </w:p>
                    </w:txbxContent>
                  </v:textbox>
                </v:rect>
                <v:rect id="Rectangle 7" o:spid="_x0000_s1039" style="position:absolute;top:22928;width:12282;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d2L8EA&#10;AADaAAAADwAAAGRycy9kb3ducmV2LnhtbESPQWsCMRSE7wX/Q3iCt5q1hyqrUUQqSA8VV3/AY/Pc&#10;LG5eYhJ1/femUOhxmJlvmMWqt524U4itYwWTcQGCuHa65UbB6bh9n4GICVlj55gUPCnCajl4W2Cp&#10;3YMPdK9SIzKEY4kKTEq+lDLWhizGsfPE2Tu7YDFlGRqpAz4y3Hbyoyg+pcWW84JBTxtD9aW6WQU+&#10;rP3efJnjtv8Ju+/mVrXm+lRqNOzXcxCJ+vQf/mvvtIIp/F7JN0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Xdi/BAAAA2gAAAA8AAAAAAAAAAAAAAAAAmAIAAGRycy9kb3du&#10;cmV2LnhtbFBLBQYAAAAABAAEAPUAAACGAwAAAAA=&#10;" fillcolor="white [3201]" strokecolor="black [3213]" strokeweight="1pt">
                  <v:textbox>
                    <w:txbxContent>
                      <w:p w:rsidR="0050118E" w:rsidRDefault="0050118E" w:rsidP="00346A9A">
                        <w:pPr>
                          <w:jc w:val="center"/>
                        </w:pPr>
                        <w:proofErr w:type="spellStart"/>
                        <w:proofErr w:type="gramStart"/>
                        <w:r>
                          <w:t>tspHighScores</w:t>
                        </w:r>
                        <w:proofErr w:type="spellEnd"/>
                        <w:proofErr w:type="gramEnd"/>
                      </w:p>
                    </w:txbxContent>
                  </v:textbox>
                </v:rect>
                <v:rect id="Rectangle 8" o:spid="_x0000_s1040" style="position:absolute;top:27704;width:12282;height:2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jiXb4A&#10;AADaAAAADwAAAGRycy9kb3ducmV2LnhtbERPzYrCMBC+C75DGGFvNtXDsnSNIqIgHly2+gBDM9sU&#10;m0lMota33xwEjx/f/2I12F7cKcTOsYJZUYIgbpzuuFVwPu2mXyBiQtbYOyYFT4qwWo5HC6y0e/Av&#10;3evUihzCsUIFJiVfSRkbQxZj4Txx5v5csJgyDK3UAR853PZyXpaf0mLHucGgp42h5lLfrAIf1v7H&#10;bM1pNxzD/tDe6s5cn0p9TIb1N4hEQ3qLX+69VpC35iv5Bsjl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7I4l2+AAAA2gAAAA8AAAAAAAAAAAAAAAAAmAIAAGRycy9kb3ducmV2&#10;LnhtbFBLBQYAAAAABAAEAPUAAACDAwAAAAA=&#10;" fillcolor="white [3201]" strokecolor="black [3213]" strokeweight="1pt">
                  <v:textbox>
                    <w:txbxContent>
                      <w:p w:rsidR="0050118E" w:rsidRDefault="0050118E" w:rsidP="00346A9A">
                        <w:pPr>
                          <w:jc w:val="center"/>
                        </w:pPr>
                        <w:proofErr w:type="spellStart"/>
                        <w:proofErr w:type="gramStart"/>
                        <w:r>
                          <w:t>tspMainMenu</w:t>
                        </w:r>
                        <w:proofErr w:type="spellEnd"/>
                        <w:proofErr w:type="gramEnd"/>
                      </w:p>
                    </w:txbxContent>
                  </v:textbox>
                </v:rect>
                <v:rect id="Rectangle 9" o:spid="_x0000_s1041" style="position:absolute;left:65509;top:6823;width:12283;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RHxsEA&#10;AADaAAAADwAAAGRycy9kb3ducmV2LnhtbESPQWsCMRSE7wX/Q3iCt5q1h6KrUUQqSA8VV3/AY/Pc&#10;LG5eYhJ1/femUOhxmJlvmMWqt524U4itYwWTcQGCuHa65UbB6bh9n4KICVlj55gUPCnCajl4W2Cp&#10;3YMPdK9SIzKEY4kKTEq+lDLWhizGsfPE2Tu7YDFlGRqpAz4y3Hbyoyg+pcWW84JBTxtD9aW6WQU+&#10;rP3efJnjtv8Ju+/mVrXm+lRqNOzXcxCJ+vQf/mvvtIIZ/F7JN0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ER8bBAAAA2gAAAA8AAAAAAAAAAAAAAAAAmAIAAGRycy9kb3du&#10;cmV2LnhtbFBLBQYAAAAABAAEAPUAAACGAwAAAAA=&#10;" fillcolor="white [3201]" strokecolor="black [3213]" strokeweight="1pt">
                  <v:textbox>
                    <w:txbxContent>
                      <w:p w:rsidR="0050118E" w:rsidRDefault="0050118E" w:rsidP="00346A9A">
                        <w:pPr>
                          <w:jc w:val="center"/>
                        </w:pPr>
                        <w:proofErr w:type="spellStart"/>
                        <w:proofErr w:type="gramStart"/>
                        <w:r>
                          <w:t>mnuExitSystem</w:t>
                        </w:r>
                        <w:proofErr w:type="spellEnd"/>
                        <w:proofErr w:type="gramEnd"/>
                      </w:p>
                    </w:txbxContent>
                  </v:textbox>
                </v:rect>
                <v:rect id="Rectangle 10" o:spid="_x0000_s1042" style="position:absolute;top:44082;width:12282;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6dNMIA&#10;AADbAAAADwAAAGRycy9kb3ducmV2LnhtbESPQWsCMRCF74L/IYzQm2b1UMrWKFIqSA8tXf0Bw2a6&#10;WbqZpEnU9d93DoK3Gd6b975Zb0c/qAul3Ac2sFxUoIjbYHvuDJyO+/kLqFyQLQ6BycCNMmw308ka&#10;axuu/E2XpnRKQjjXaMCVEmutc+vIY16ESCzaT0gei6yp0zbhVcL9oFdV9aw99iwNDiO9OWp/m7M3&#10;ENMufrl3d9yPn+nw0Z2b3v3djHmajbtXUIXG8jDfrw9W8IVefpEB9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p00wgAAANsAAAAPAAAAAAAAAAAAAAAAAJgCAABkcnMvZG93&#10;bnJldi54bWxQSwUGAAAAAAQABAD1AAAAhwMAAAAA&#10;" fillcolor="white [3201]" strokecolor="black [3213]" strokeweight="1pt">
                  <v:textbox>
                    <w:txbxContent>
                      <w:p w:rsidR="0050118E" w:rsidRDefault="0050118E" w:rsidP="00346A9A">
                        <w:pPr>
                          <w:jc w:val="center"/>
                        </w:pPr>
                        <w:proofErr w:type="spellStart"/>
                        <w:proofErr w:type="gramStart"/>
                        <w:r>
                          <w:t>lblUser</w:t>
                        </w:r>
                        <w:proofErr w:type="spellEnd"/>
                        <w:proofErr w:type="gramEnd"/>
                      </w:p>
                    </w:txbxContent>
                  </v:textbox>
                </v:rect>
                <v:rect id="Rectangle 11" o:spid="_x0000_s1043" style="position:absolute;left:12146;top:7369;width:12283;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I4r78A&#10;AADbAAAADwAAAGRycy9kb3ducmV2LnhtbERPzYrCMBC+C75DGMGbpu5BpGsUWVaQPShWH2BoZpuy&#10;zSSbRK1vbwTB23x8v7Nc97YTVwqxdaxgNi1AENdOt9woOJ+2kwWImJA1do5JwZ0irFfDwRJL7W58&#10;pGuVGpFDOJaowKTkSyljbchinDpPnLlfFyymDEMjdcBbDred/CiKubTYcm4w6OnLUP1XXawCHzb+&#10;YL7Nadvvw+6nuVSt+b8rNR71m08Qifr0Fr/cO53nz+D5Sz5Ar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sjivvwAAANsAAAAPAAAAAAAAAAAAAAAAAJgCAABkcnMvZG93bnJl&#10;di54bWxQSwUGAAAAAAQABAD1AAAAhAMAAAAA&#10;" fillcolor="white [3201]" strokecolor="black [3213]" strokeweight="1pt">
                  <v:textbox>
                    <w:txbxContent>
                      <w:p w:rsidR="0050118E" w:rsidRDefault="0050118E" w:rsidP="00346A9A">
                        <w:pPr>
                          <w:jc w:val="center"/>
                        </w:pPr>
                        <w:proofErr w:type="spellStart"/>
                        <w:proofErr w:type="gramStart"/>
                        <w:r w:rsidRPr="00513237">
                          <w:t>mnuGame</w:t>
                        </w:r>
                        <w:proofErr w:type="spellEnd"/>
                        <w:proofErr w:type="gramEnd"/>
                      </w:p>
                    </w:txbxContent>
                  </v:textbox>
                </v:rect>
                <v:rect id="Rectangle 44" o:spid="_x0000_s1044" style="position:absolute;top:12828;width:12282;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a0KsIA&#10;AADbAAAADwAAAGRycy9kb3ducmV2LnhtbESP0WoCMRRE34X+Q7gF3zRrkVK2RhFRkD5YutsPuGxu&#10;N0s3NzGJuv69EQQfh5k5wyxWg+3FmULsHCuYTQsQxI3THbcKfuvd5ANETMgae8ek4EoRVsuX0QJL&#10;7S78Q+cqtSJDOJaowKTkSyljY8hinDpPnL0/FyymLEMrdcBLhttevhXFu7TYcV4w6GljqPmvTlaB&#10;D2v/bbam3g2HsP9qT1Vnjlelxq/D+hNEoiE9w4/2XiuYz+H+Jf8A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drQqwgAAANsAAAAPAAAAAAAAAAAAAAAAAJgCAABkcnMvZG93&#10;bnJldi54bWxQSwUGAAAAAAQABAD1AAAAhwMAAAAA&#10;" fillcolor="white [3201]" strokecolor="black [3213]" strokeweight="1pt">
                  <v:textbox>
                    <w:txbxContent>
                      <w:p w:rsidR="0050118E" w:rsidRDefault="0050118E" w:rsidP="00346A9A">
                        <w:pPr>
                          <w:jc w:val="center"/>
                        </w:pPr>
                        <w:proofErr w:type="spellStart"/>
                        <w:proofErr w:type="gramStart"/>
                        <w:r w:rsidRPr="00257A0A">
                          <w:t>tspRestart</w:t>
                        </w:r>
                        <w:proofErr w:type="spellEnd"/>
                        <w:proofErr w:type="gramEnd"/>
                      </w:p>
                    </w:txbxContent>
                  </v:textbox>
                </v:rect>
                <v:rect id="Rectangle 52" o:spid="_x0000_s1045" style="position:absolute;left:12010;top:3002;width:12283;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fGMMA&#10;AADbAAAADwAAAGRycy9kb3ducmV2LnhtbESPwWrDMBBE74H+g9hCb4mcQEpxI5sQEgg5tNTuByzW&#10;1jK1VoqkJM7fV4VCj8PMvGE29WRHcaUQB8cKlosCBHHn9MC9gs/2MH8BEROyxtExKbhThLp6mG2w&#10;1O7GH3RtUi8yhGOJCkxKvpQydoYsxoXzxNn7csFiyjL0Uge8Zbgd5aoonqXFgfOCQU87Q913c7EK&#10;fNj6d7M37WF6C8dTf2kGc74r9fQ4bV9BJJrSf/ivfdQK1iv4/ZJ/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ofGMMAAADbAAAADwAAAAAAAAAAAAAAAACYAgAAZHJzL2Rv&#10;d25yZXYueG1sUEsFBgAAAAAEAAQA9QAAAIgDAAAAAA==&#10;" fillcolor="white [3201]" strokecolor="black [3213]" strokeweight="1pt">
                  <v:textbox>
                    <w:txbxContent>
                      <w:p w:rsidR="0050118E" w:rsidRDefault="0050118E" w:rsidP="00346A9A">
                        <w:pPr>
                          <w:jc w:val="center"/>
                        </w:pPr>
                        <w:proofErr w:type="spellStart"/>
                        <w:proofErr w:type="gramStart"/>
                        <w:r w:rsidRPr="00513237">
                          <w:t>mnu</w:t>
                        </w:r>
                        <w:r>
                          <w:t>View</w:t>
                        </w:r>
                        <w:proofErr w:type="spellEnd"/>
                        <w:proofErr w:type="gramEnd"/>
                      </w:p>
                    </w:txbxContent>
                  </v:textbox>
                </v:rect>
                <v:rect id="Rectangle 53" o:spid="_x0000_s1046" style="position:absolute;top:32072;width:12282;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g8IA&#10;AADbAAAADwAAAGRycy9kb3ducmV2LnhtbESP0WoCMRRE3wv+Q7iCbzVrpaWsRhGpIH2odO0HXDbX&#10;zeLmJiZR179vBMHHYWbOMPNlbztxoRBbxwom4wIEce10y42Cv/3m9RNETMgaO8ek4EYRlovByxxL&#10;7a78S5cqNSJDOJaowKTkSyljbchiHDtPnL2DCxZTlqGROuA1w20n34riQ1psOS8Y9LQ2VB+rs1Xg&#10;w8rvzJfZb/qfsP1uzlVrTjelRsN+NQORqE/P8KO91Qrep3D/kn+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RrqDwgAAANsAAAAPAAAAAAAAAAAAAAAAAJgCAABkcnMvZG93&#10;bnJldi54bWxQSwUGAAAAAAQABAD1AAAAhwMAAAAA&#10;" fillcolor="white [3201]" strokecolor="black [3213]" strokeweight="1pt">
                  <v:textbox>
                    <w:txbxContent>
                      <w:p w:rsidR="0050118E" w:rsidRDefault="0050118E" w:rsidP="00346A9A">
                        <w:pPr>
                          <w:jc w:val="center"/>
                        </w:pPr>
                        <w:proofErr w:type="spellStart"/>
                        <w:proofErr w:type="gramStart"/>
                        <w:r>
                          <w:t>tspHelp</w:t>
                        </w:r>
                        <w:proofErr w:type="spellEnd"/>
                        <w:proofErr w:type="gramEnd"/>
                      </w:p>
                    </w:txbxContent>
                  </v:textbox>
                </v:rect>
                <v:rect id="Rectangle 58" o:spid="_x0000_s1047" style="position:absolute;left:65645;top:2456;width:12283;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Io8sAA&#10;AADbAAAADwAAAGRycy9kb3ducmV2LnhtbERP3WrCMBS+H/gO4QjezXQDx6hGkWFBdrGx6gMcmrOm&#10;rDmJSWrbt18uBrv8+P53h8n24k4hdo4VPK0LEMSN0x23Cq6X6vEVREzIGnvHpGCmCIf94mGHpXYj&#10;f9G9Tq3IIRxLVGBS8qWUsTFkMa6dJ87ctwsWU4ahlTrgmMNtL5+L4kVa7Dg3GPT0Zqj5qQerwIej&#10;/zQnc6mmj3B+b4e6M7dZqdVyOm5BJJrSv/jPfdYKNnls/pJ/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OIo8sAAAADbAAAADwAAAAAAAAAAAAAAAACYAgAAZHJzL2Rvd25y&#10;ZXYueG1sUEsFBgAAAAAEAAQA9QAAAIUDAAAAAA==&#10;" fillcolor="white [3201]" strokecolor="black [3213]" strokeweight="1pt">
                  <v:textbox>
                    <w:txbxContent>
                      <w:p w:rsidR="0050118E" w:rsidRDefault="0050118E" w:rsidP="00346A9A">
                        <w:pPr>
                          <w:jc w:val="center"/>
                        </w:pPr>
                        <w:proofErr w:type="spellStart"/>
                        <w:proofErr w:type="gramStart"/>
                        <w:r w:rsidRPr="00513237">
                          <w:t>mnu</w:t>
                        </w:r>
                        <w:r>
                          <w:t>Exit</w:t>
                        </w:r>
                        <w:proofErr w:type="spellEnd"/>
                        <w:proofErr w:type="gramEnd"/>
                      </w:p>
                    </w:txbxContent>
                  </v:textbox>
                </v:rect>
                <v:rect id="Rectangle 301" o:spid="_x0000_s1048" style="position:absolute;top:49131;width:12282;height:2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3ocMA&#10;AADcAAAADwAAAGRycy9kb3ducmV2LnhtbESP0WoCMRRE3wv9h3AF32pWhVJWo4goiA+W7voBl83t&#10;ZunmJk2irn9vhEIfh5k5wyzXg+3FlULsHCuYTgoQxI3THbcKzvX+7QNETMgae8ek4E4R1qvXlyWW&#10;2t34i65VakWGcCxRgUnJl1LGxpDFOHGeOHvfLlhMWYZW6oC3DLe9nBXFu7TYcV4w6GlrqPmpLlaB&#10;Dxv/aXam3g+ncDi2l6ozv3elxqNhswCRaEj/4b/2QSuYF1N4nslH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3ocMAAADcAAAADwAAAAAAAAAAAAAAAACYAgAAZHJzL2Rv&#10;d25yZXYueG1sUEsFBgAAAAAEAAQA9QAAAIgDAAAAAA==&#10;" fillcolor="white [3201]" strokecolor="black [3213]" strokeweight="1pt">
                  <v:textbox>
                    <w:txbxContent>
                      <w:p w:rsidR="0050118E" w:rsidRDefault="0050118E" w:rsidP="00B921F2">
                        <w:pPr>
                          <w:jc w:val="center"/>
                        </w:pPr>
                        <w:proofErr w:type="spellStart"/>
                        <w:proofErr w:type="gramStart"/>
                        <w:r>
                          <w:t>lblScore</w:t>
                        </w:r>
                        <w:proofErr w:type="spellEnd"/>
                        <w:proofErr w:type="gramEnd"/>
                      </w:p>
                    </w:txbxContent>
                  </v:textbox>
                </v:rect>
                <v:shapetype id="_x0000_t32" coordsize="21600,21600" o:spt="32" o:oned="t" path="m,l21600,21600e" filled="f">
                  <v:path arrowok="t" fillok="f" o:connecttype="none"/>
                  <o:lock v:ext="edit" shapetype="t"/>
                </v:shapetype>
                <v:shape id="Straight Arrow Connector 306" o:spid="_x0000_s1049" type="#_x0000_t32" style="position:absolute;left:24293;top:5732;width:4369;height:55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dRMUAAADcAAAADwAAAGRycy9kb3ducmV2LnhtbESPQWvCQBSE74X+h+UVequbWgwaXSVa&#10;CmlvRvH8yD6T0OzbJLsm8d93C4Ueh5n5htnsJtOIgXpXW1bwOotAEBdW11wqOJ8+XpYgnEfW2Fgm&#10;BXdysNs+Pmww0XbkIw25L0WAsEtQQeV9m0jpiooMupltiYN3tb1BH2RfSt3jGOCmkfMoiqXBmsNC&#10;hS0dKiq+85tRMKK/rPZp2R3275/ZtGi6+HT+Uur5aUrXIDxN/j/81860grcoht8z4Qj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HdRMUAAADcAAAADwAAAAAAAAAA&#10;AAAAAAChAgAAZHJzL2Rvd25yZXYueG1sUEsFBgAAAAAEAAQA+QAAAJMDAAAAAA==&#10;" strokecolor="black [3200]" strokeweight=".5pt">
                  <v:stroke endarrow="block" joinstyle="miter"/>
                </v:shape>
                <v:shape id="Straight Arrow Connector 307" o:spid="_x0000_s1050" type="#_x0000_t32" style="position:absolute;left:12555;top:9553;width:5323;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1438MAAADcAAAADwAAAGRycy9kb3ducmV2LnhtbESPS4vCQBCE74L/YWhhbzrRRd3NOooP&#10;BPXmgz03mTYJZnpiZjTx3zuC4LGoqq+oyawxhbhT5XLLCvq9CARxYnXOqYLTcd39AeE8ssbCMil4&#10;kIPZtN2aYKxtzXu6H3wqAoRdjAoy78tYSpdkZND1bEkcvLOtDPogq1TqCusAN4UcRNFIGsw5LGRY&#10;0jKj5HK4GQU1+v/fxTy9Lher7aYZFtfR8bRT6qvTzP9AeGr8J/xub7SC72gMrzPhCMjp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lteN/DAAAA3AAAAA8AAAAAAAAAAAAA&#10;AAAAoQIAAGRycy9kb3ducmV2LnhtbFBLBQYAAAAABAAEAPkAAACRAwAAAAA=&#10;" strokecolor="black [3200]" strokeweight=".5pt">
                  <v:stroke endarrow="block" joinstyle="miter"/>
                </v:shape>
                <v:shape id="Straight Arrow Connector 316" o:spid="_x0000_s1051" type="#_x0000_t32" style="position:absolute;left:11873;top:14330;width:5459;height:8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LmcUAAADcAAAADwAAAGRycy9kb3ducmV2LnhtbESPQWvCQBSE70L/w/IKvdWNlYY2dQ1R&#10;KdjeTELPj+wzCWbfxuzWpP++Kwgeh5n5hlmlk+nEhQbXWlawmEcgiCurW64VlMXn8xsI55E1dpZJ&#10;wR85SNcPsxUm2o58oEvuaxEg7BJU0HjfJ1K6qiGDbm574uAd7WDQBznUUg84Brjp5EsUxdJgy2Gh&#10;wZ62DVWn/NcoGNH/vG+y+rzd7L7202t3jovyW6mnxyn7AOFp8vfwrb3XCpaLGK5nwhGQ6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hLmcUAAADcAAAADwAAAAAAAAAA&#10;AAAAAAChAgAAZHJzL2Rvd25yZXYueG1sUEsFBgAAAAAEAAQA+QAAAJMDAAAAAA==&#10;" strokecolor="black [3200]" strokeweight=".5pt">
                  <v:stroke endarrow="block" joinstyle="miter"/>
                </v:shape>
                <v:shape id="Straight Arrow Connector 317" o:spid="_x0000_s1052" type="#_x0000_t32" style="position:absolute;left:11873;top:18288;width:6415;height:12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NDA8QAAADcAAAADwAAAGRycy9kb3ducmV2LnhtbESPQWvCQBSE74X+h+UVvJS60Ugt0VVE&#10;kXo1LaW9PbOvSWj2bchbNf33riB4HGa+GWa+7F2jTtRJ7dnAaJiAIi68rbk08PmxfXkDJQHZYuOZ&#10;DPyTwHLx+DDHzPoz7+mUh1LFEpYMDVQhtJnWUlTkUIa+JY7er+8chii7UtsOz7HcNXqcJK/aYc1x&#10;ocKW1hUVf/nRGUjDRMb7yfdU8p/y8Gw3aSpf78YMnvrVDFSgPtzDN3pnIzeawvVMPAJ6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g0MDxAAAANwAAAAPAAAAAAAAAAAA&#10;AAAAAKECAABkcnMvZG93bnJldi54bWxQSwUGAAAAAAQABAD5AAAAkgMAAAAA&#10;" strokecolor="black [3200]" strokeweight=".5pt">
                  <v:stroke endarrow="block" joinstyle="miter"/>
                </v:shape>
                <v:shape id="Straight Arrow Connector 318" o:spid="_x0000_s1053" type="#_x0000_t32" style="position:absolute;left:11464;top:18424;width:16104;height:105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XccEAAADcAAAADwAAAGRycy9kb3ducmV2LnhtbERPTUvDQBC9C/6HZQQv0m7aFCux2yKK&#10;2GtjKXobs2MSzM6GzNrGf+8cCj0+3vdqM4bOHGmQNrKD2TQDQ1xF33LtYP/+OnkAIwnZYxeZHPyR&#10;wGZ9fbXCwscT7+hYptpoCEuBDpqU+sJaqRoKKNPYEyv3HYeASeFQWz/gScNDZ+dZdm8DtqwNDfb0&#10;3FD1U/4GB3layHy3+FhK+Vl/3fmXPJfDm3O3N+PTI5hEY7qIz+6tV99M1+oZPQJ2/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HNdxwQAAANwAAAAPAAAAAAAAAAAAAAAA&#10;AKECAABkcnMvZG93bnJldi54bWxQSwUGAAAAAAQABAD5AAAAjwMAAAAA&#10;" strokecolor="black [3200]" strokeweight=".5pt">
                  <v:stroke endarrow="block" joinstyle="miter"/>
                </v:shape>
                <v:shape id="Straight Arrow Connector 319" o:spid="_x0000_s1054" type="#_x0000_t32" style="position:absolute;left:12282;top:14876;width:14606;height:88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By6sUAAADcAAAADwAAAGRycy9kb3ducmV2LnhtbESPQWvCQBSE74X+h+UVeil1oxHbRleR&#10;llKvRhF7e80+k2D2bcjbavrv3YLgcZj5ZpjZoneNOlEntWcDw0ECirjwtubSwHbz+fwKSgKyxcYz&#10;GfgjgcX8/m6GmfVnXtMpD6WKJSwZGqhCaDOtpajIoQx8Sxy9g+8chii7UtsOz7HcNXqUJBPtsOa4&#10;UGFL7xUVx/zXGUjDWEbr8f5F8u/y58l+pKnsvox5fOiXU1CB+nALX+mVjdzwDf7PxCO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lBy6sUAAADcAAAADwAAAAAAAAAA&#10;AAAAAAChAgAAZHJzL2Rvd25yZXYueG1sUEsFBgAAAAAEAAQA+QAAAJMDAAAAAA==&#10;" strokecolor="black [3200]" strokeweight=".5pt">
                  <v:stroke endarrow="block" joinstyle="miter"/>
                </v:shape>
                <v:shape id="Straight Arrow Connector 211" o:spid="_x0000_s1055" type="#_x0000_t32" style="position:absolute;left:12010;top:21154;width:16240;height:111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dxccUAAADcAAAADwAAAGRycy9kb3ducmV2LnhtbESPX0vDQBDE3wt+h2OFvpT28qeoxF6L&#10;WKR9bRSpb2tuTYK5vZA92/Tb9wTBx2FmfsOsNqPr1IkGaT0bSBcJKOLK25ZrA2+vL/MHUBKQLXae&#10;ycCFBDbrm8kKC+vPfKBTGWoVISwFGmhC6AutpWrIoSx8Txy9Lz84DFEOtbYDniPcdTpLkjvtsOW4&#10;0GBPzw1V3+WPM5CHpWSH5fFeyo/6c2a3eS7vO2Omt+PTI6hAY/gP/7X31kCWpvB7Jh4Bv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sdxccUAAADcAAAADwAAAAAAAAAA&#10;AAAAAAChAgAAZHJzL2Rvd25yZXYueG1sUEsFBgAAAAAEAAQA+QAAAJMDAAAAAA==&#10;" strokecolor="black [3200]" strokeweight=".5pt">
                  <v:stroke endarrow="block" joinstyle="miter"/>
                </v:shape>
                <v:shape id="Straight Arrow Connector 217" o:spid="_x0000_s1056" type="#_x0000_t32" style="position:absolute;left:11737;top:41625;width:5591;height:286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JMnsUAAADcAAAADwAAAGRycy9kb3ducmV2LnhtbESPQUvDQBSE74L/YXmCF2k3TYopsdsi&#10;itRrYynt7Zl9JsHs25C3tum/dwWhx2FmvmGW69F16kSDtJ4NzKYJKOLK25ZrA7uPt8kClARki51n&#10;MnAhgfXq9maJhfVn3tKpDLWKEJYCDTQh9IXWUjXkUKa+J47elx8chiiHWtsBzxHuOp0myaN22HJc&#10;aLCnl4aq7/LHGcjCXNLt/JBLeaw/H+xrlsl+Y8z93fj8BCrQGK7h//a7NZDOcvg7E4+AXv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mJMnsUAAADcAAAADwAAAAAAAAAA&#10;AAAAAAChAgAAZHJzL2Rvd25yZXYueG1sUEsFBgAAAAAEAAQA+QAAAJMDAAAAAA==&#10;" strokecolor="black [3200]" strokeweight=".5pt">
                  <v:stroke endarrow="block" joinstyle="miter"/>
                </v:shape>
                <v:shape id="Straight Arrow Connector 320" o:spid="_x0000_s1057" type="#_x0000_t32" style="position:absolute;left:11327;top:44901;width:6688;height:53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YRysEAAADcAAAADwAAAGRycy9kb3ducmV2LnhtbERPTUvDQBC9C/0PyxS8SLsxKVVit0UU&#10;0WtjkXobs2MSzM6GzNrGf+8cBI+P973ZTaE3Jxqli+zgepmBIa6j77hxcHh9WtyCkYTssY9MDn5I&#10;YLedXWyw9PHMezpVqTEawlKigzalobRW6pYCyjIOxMp9xjFgUjg21o941vDQ2zzL1jZgx9rQ4kAP&#10;LdVf1XdwUKSV5PvV8Uaq9+bjyj8Whbw9O3c5n+7vwCSa0r/4z/3i1ZfrfD2jR8B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BhHKwQAAANwAAAAPAAAAAAAAAAAAAAAA&#10;AKECAABkcnMvZG93bnJldi54bWxQSwUGAAAAAAQABAD5AAAAjwMAAAAA&#10;" strokecolor="black [3200]" strokeweight=".5pt">
                  <v:stroke endarrow="block" joinstyle="miter"/>
                </v:shape>
                <v:shape id="Straight Arrow Connector 321" o:spid="_x0000_s1058" type="#_x0000_t32" style="position:absolute;left:39987;top:4503;width:25931;height:75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q0UcQAAADcAAAADwAAAGRycy9kb3ducmV2LnhtbESPQWvCQBSE7wX/w/KEXkrdmIiV6Cql&#10;pbRXUyn19sw+k2D2bcjbavrvu4LQ4zDzzTCrzeBadaZeGs8GppMEFHHpbcOVgd3n2+MClARki61n&#10;MvBLApv16G6FufUX3tK5CJWKJSw5GqhD6HKtpazJoUx8Rxy9o+8dhij7StseL7HctTpNkrl22HBc&#10;qLGjl5rKU/HjDGRhJul29v0kxb46PNjXLJOvd2Pux8PzElSgIfyHb/SHjVw6heuZeAT0+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SrRRxAAAANwAAAAPAAAAAAAAAAAA&#10;AAAAAKECAABkcnMvZG93bnJldi54bWxQSwUGAAAAAAQABAD5AAAAkgMAAAAA&#10;" strokecolor="black [3200]" strokeweight=".5pt">
                  <v:stroke endarrow="block" joinstyle="miter"/>
                </v:shape>
                <v:shape id="Straight Arrow Connector 322" o:spid="_x0000_s1059" type="#_x0000_t32" style="position:absolute;left:41489;top:9144;width:24702;height:57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gqJsQAAADcAAAADwAAAGRycy9kb3ducmV2LnhtbESPQWvCQBSE74X+h+UJXkrdNBFboquU&#10;irRXYynt7TX7TILZtyFv1fTfdwXB4zDzzTCL1eBadaJeGs8GniYJKOLS24YrA5+7zeMLKAnIFlvP&#10;ZOCPBFbL+7sF5tafeUunIlQqlrDkaKAOocu1lrImhzLxHXH09r53GKLsK217PMdy1+o0SWbaYcNx&#10;ocaO3moqD8XRGcjCVNLt9PtZip/q98Gus0y+3o0Zj4bXOahAQ7iFr/SHjVyawuVMPAJ6+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mComxAAAANwAAAAPAAAAAAAAAAAA&#10;AAAAAKECAABkcnMvZG93bnJldi54bWxQSwUGAAAAAAQABAD5AAAAkgMAAAAA&#10;" strokecolor="black [3200]" strokeweight=".5pt">
                  <v:stroke endarrow="block" joinstyle="miter"/>
                </v:shape>
                <v:shape id="Straight Arrow Connector 323" o:spid="_x0000_s1060" type="#_x0000_t32" style="position:absolute;left:67010;top:21154;width:14740;height:4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qj98MAAADcAAAADwAAAGRycy9kb3ducmV2LnhtbESP3YrCMBSE7wXfIRzBG1lTFUSrUZYF&#10;QcQL/x7gbHNsS5uT0kRbfXojCF4OM/MNs1y3phR3ql1uWcFoGIEgTqzOOVVwOW9+ZiCcR9ZYWiYF&#10;D3KwXnU7S4y1bfhI95NPRYCwi1FB5n0VS+mSjAy6oa2Ig3e1tUEfZJ1KXWMT4KaU4yiaSoM5h4UM&#10;K/rLKClON6OgKZ7HfaEHu4Dd3vz5MJ9t/udK9Xvt7wKEp9Z/w5/2ViuYjCfwPhOOgF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6o/fDAAAA3AAAAA8AAAAAAAAAAAAA&#10;AAAAoQIAAGRycy9kb3ducmV2LnhtbFBLBQYAAAAABAAEAPkAAACRAwAAAAA=&#10;" strokecolor="black [3200]" strokeweight=".5pt">
                  <v:stroke endarrow="block" joinstyle="miter"/>
                </v:shape>
                <v:shape id="Straight Arrow Connector 324" o:spid="_x0000_s1061" type="#_x0000_t32" style="position:absolute;left:73561;top:10235;width:9280;height:69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0XycQAAADcAAAADwAAAGRycy9kb3ducmV2LnhtbESPQUvDQBSE74L/YXlCL9JuTIItsdsi&#10;lqLXRpH29pp9JsHs25C3beO/dwWhx2Hmm2GW69F16kyDtJ4NPMwSUMSVty3XBj7et9MFKAnIFjvP&#10;ZOCHBNar25slFtZfeEfnMtQqlrAUaKAJoS+0lqohhzLzPXH0vvzgMEQ51NoOeInlrtNpkjxqhy3H&#10;hQZ7emmo+i5PzkAWckl3+X4u5aE+3ttNlsnnqzGTu/H5CVSgMVzD//SbjVyaw9+ZeAT0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PRfJxAAAANwAAAAPAAAAAAAAAAAA&#10;AAAAAKECAABkcnMvZG93bnJldi54bWxQSwUGAAAAAAQABAD5AAAAkgMAAAAA&#10;" strokecolor="black [3200]" strokeweight=".5pt">
                  <v:stroke endarrow="block" joinstyle="miter"/>
                </v:shape>
              </v:group>
            </w:pict>
          </mc:Fallback>
        </mc:AlternateContent>
      </w:r>
    </w:p>
    <w:p w:rsidR="00834C50" w:rsidRDefault="00A61E01">
      <w:r>
        <w:rPr>
          <w:noProof/>
          <w:lang w:eastAsia="en-GB"/>
        </w:rPr>
        <mc:AlternateContent>
          <mc:Choice Requires="wps">
            <w:drawing>
              <wp:anchor distT="0" distB="0" distL="114300" distR="114300" simplePos="0" relativeHeight="251581952" behindDoc="0" locked="0" layoutInCell="1" allowOverlap="1" wp14:anchorId="5D35BB59" wp14:editId="716139FE">
                <wp:simplePos x="0" y="0"/>
                <wp:positionH relativeFrom="column">
                  <wp:posOffset>4094328</wp:posOffset>
                </wp:positionH>
                <wp:positionV relativeFrom="paragraph">
                  <wp:posOffset>875011</wp:posOffset>
                </wp:positionV>
                <wp:extent cx="3530212" cy="231453"/>
                <wp:effectExtent l="0" t="0" r="13335" b="16510"/>
                <wp:wrapNone/>
                <wp:docPr id="56" name="Rectangle 56"/>
                <wp:cNvGraphicFramePr/>
                <a:graphic xmlns:a="http://schemas.openxmlformats.org/drawingml/2006/main">
                  <a:graphicData uri="http://schemas.microsoft.com/office/word/2010/wordprocessingShape">
                    <wps:wsp>
                      <wps:cNvSpPr/>
                      <wps:spPr>
                        <a:xfrm>
                          <a:off x="0" y="0"/>
                          <a:ext cx="3530212" cy="231453"/>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CF318F1" id="Rectangle 56" o:spid="_x0000_s1026" style="position:absolute;margin-left:322.4pt;margin-top:68.9pt;width:277.95pt;height:18.2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" fillcolor="#7f7f7f [1612]" strokecolor="#7f7f7f [1612]" strokeweight="1pt"/>
            </w:pict>
          </mc:Fallback>
        </mc:AlternateContent>
      </w:r>
      <w:r w:rsidR="00834C50">
        <w:br w:type="page"/>
      </w:r>
    </w:p>
    <w:p w:rsidR="00AE50D3" w:rsidRDefault="00AE50D3" w:rsidP="00834C50">
      <w:pPr>
        <w:pStyle w:val="Heading2"/>
      </w:pPr>
    </w:p>
    <w:tbl>
      <w:tblPr>
        <w:tblStyle w:val="TableGrid"/>
        <w:tblpPr w:leftFromText="180" w:rightFromText="180" w:vertAnchor="page" w:horzAnchor="margin" w:tblpY="2645"/>
        <w:tblW w:w="14138" w:type="dxa"/>
        <w:tblLook w:val="04A0" w:firstRow="1" w:lastRow="0" w:firstColumn="1" w:lastColumn="0" w:noHBand="0" w:noVBand="1"/>
      </w:tblPr>
      <w:tblGrid>
        <w:gridCol w:w="1819"/>
        <w:gridCol w:w="1376"/>
        <w:gridCol w:w="1613"/>
        <w:gridCol w:w="1180"/>
        <w:gridCol w:w="1025"/>
        <w:gridCol w:w="2787"/>
        <w:gridCol w:w="1223"/>
        <w:gridCol w:w="1454"/>
        <w:gridCol w:w="1661"/>
      </w:tblGrid>
      <w:tr w:rsidR="00AE50D3" w:rsidRPr="005B65DD" w:rsidTr="00257A0A">
        <w:trPr>
          <w:trHeight w:val="783"/>
        </w:trPr>
        <w:tc>
          <w:tcPr>
            <w:tcW w:w="1819" w:type="dxa"/>
          </w:tcPr>
          <w:p w:rsidR="00AE50D3" w:rsidRPr="00257A0A" w:rsidRDefault="00AE50D3" w:rsidP="001E7C6B">
            <w:pPr>
              <w:jc w:val="center"/>
              <w:rPr>
                <w:b/>
                <w:sz w:val="24"/>
              </w:rPr>
            </w:pPr>
            <w:r w:rsidRPr="00257A0A">
              <w:rPr>
                <w:b/>
                <w:sz w:val="24"/>
              </w:rPr>
              <w:t>Form</w:t>
            </w:r>
          </w:p>
        </w:tc>
        <w:tc>
          <w:tcPr>
            <w:tcW w:w="1376" w:type="dxa"/>
          </w:tcPr>
          <w:p w:rsidR="00AE50D3" w:rsidRPr="00257A0A" w:rsidRDefault="00AE50D3" w:rsidP="001E7C6B">
            <w:pPr>
              <w:jc w:val="center"/>
              <w:rPr>
                <w:b/>
                <w:sz w:val="24"/>
              </w:rPr>
            </w:pPr>
            <w:r w:rsidRPr="00257A0A">
              <w:rPr>
                <w:b/>
                <w:sz w:val="24"/>
              </w:rPr>
              <w:t>Property</w:t>
            </w:r>
          </w:p>
        </w:tc>
        <w:tc>
          <w:tcPr>
            <w:tcW w:w="1613" w:type="dxa"/>
          </w:tcPr>
          <w:p w:rsidR="00AE50D3" w:rsidRPr="00257A0A" w:rsidRDefault="00AE50D3" w:rsidP="001E7C6B">
            <w:pPr>
              <w:jc w:val="center"/>
              <w:rPr>
                <w:b/>
                <w:sz w:val="24"/>
              </w:rPr>
            </w:pPr>
            <w:r w:rsidRPr="00257A0A">
              <w:rPr>
                <w:b/>
                <w:sz w:val="24"/>
              </w:rPr>
              <w:t>Property Name</w:t>
            </w:r>
          </w:p>
        </w:tc>
        <w:tc>
          <w:tcPr>
            <w:tcW w:w="1180" w:type="dxa"/>
          </w:tcPr>
          <w:p w:rsidR="00AE50D3" w:rsidRPr="00257A0A" w:rsidRDefault="00AE50D3" w:rsidP="001E7C6B">
            <w:pPr>
              <w:jc w:val="center"/>
              <w:rPr>
                <w:b/>
                <w:sz w:val="24"/>
              </w:rPr>
            </w:pPr>
            <w:r w:rsidRPr="00257A0A">
              <w:rPr>
                <w:b/>
                <w:sz w:val="24"/>
              </w:rPr>
              <w:t>Position</w:t>
            </w:r>
          </w:p>
        </w:tc>
        <w:tc>
          <w:tcPr>
            <w:tcW w:w="1025" w:type="dxa"/>
          </w:tcPr>
          <w:p w:rsidR="00AE50D3" w:rsidRPr="00257A0A" w:rsidRDefault="00AE50D3" w:rsidP="001E7C6B">
            <w:pPr>
              <w:jc w:val="center"/>
              <w:rPr>
                <w:b/>
                <w:sz w:val="24"/>
              </w:rPr>
            </w:pPr>
            <w:r w:rsidRPr="00257A0A">
              <w:rPr>
                <w:b/>
                <w:sz w:val="24"/>
              </w:rPr>
              <w:t>Size</w:t>
            </w:r>
          </w:p>
        </w:tc>
        <w:tc>
          <w:tcPr>
            <w:tcW w:w="2787" w:type="dxa"/>
          </w:tcPr>
          <w:p w:rsidR="00AE50D3" w:rsidRPr="00257A0A" w:rsidRDefault="00AE50D3" w:rsidP="001E7C6B">
            <w:pPr>
              <w:jc w:val="center"/>
              <w:rPr>
                <w:b/>
                <w:sz w:val="24"/>
              </w:rPr>
            </w:pPr>
            <w:r w:rsidRPr="00257A0A">
              <w:rPr>
                <w:b/>
                <w:sz w:val="24"/>
              </w:rPr>
              <w:t>Purpose</w:t>
            </w:r>
          </w:p>
        </w:tc>
        <w:tc>
          <w:tcPr>
            <w:tcW w:w="1223" w:type="dxa"/>
          </w:tcPr>
          <w:p w:rsidR="00AE50D3" w:rsidRPr="00257A0A" w:rsidRDefault="00AE50D3" w:rsidP="001E7C6B">
            <w:pPr>
              <w:jc w:val="center"/>
              <w:rPr>
                <w:b/>
                <w:sz w:val="24"/>
              </w:rPr>
            </w:pPr>
            <w:r w:rsidRPr="00257A0A">
              <w:rPr>
                <w:b/>
                <w:sz w:val="24"/>
              </w:rPr>
              <w:t>Font</w:t>
            </w:r>
          </w:p>
        </w:tc>
        <w:tc>
          <w:tcPr>
            <w:tcW w:w="1454" w:type="dxa"/>
          </w:tcPr>
          <w:p w:rsidR="00AE50D3" w:rsidRPr="00257A0A" w:rsidRDefault="00AE50D3" w:rsidP="001E7C6B">
            <w:pPr>
              <w:jc w:val="center"/>
              <w:rPr>
                <w:b/>
                <w:sz w:val="24"/>
              </w:rPr>
            </w:pPr>
            <w:r w:rsidRPr="00257A0A">
              <w:rPr>
                <w:b/>
                <w:sz w:val="24"/>
              </w:rPr>
              <w:t>Forecolour/</w:t>
            </w:r>
          </w:p>
          <w:p w:rsidR="00AE50D3" w:rsidRPr="00257A0A" w:rsidRDefault="00AE50D3" w:rsidP="001E7C6B">
            <w:pPr>
              <w:jc w:val="center"/>
              <w:rPr>
                <w:b/>
                <w:sz w:val="24"/>
              </w:rPr>
            </w:pPr>
            <w:r w:rsidRPr="00257A0A">
              <w:rPr>
                <w:b/>
                <w:sz w:val="24"/>
              </w:rPr>
              <w:t>Image</w:t>
            </w:r>
          </w:p>
        </w:tc>
        <w:tc>
          <w:tcPr>
            <w:tcW w:w="1661" w:type="dxa"/>
          </w:tcPr>
          <w:p w:rsidR="00AE50D3" w:rsidRPr="00257A0A" w:rsidRDefault="00AE50D3" w:rsidP="001E7C6B">
            <w:pPr>
              <w:jc w:val="center"/>
              <w:rPr>
                <w:b/>
                <w:sz w:val="24"/>
              </w:rPr>
            </w:pPr>
            <w:proofErr w:type="spellStart"/>
            <w:r w:rsidRPr="00257A0A">
              <w:rPr>
                <w:b/>
                <w:sz w:val="24"/>
              </w:rPr>
              <w:t>Backcolour</w:t>
            </w:r>
            <w:proofErr w:type="spellEnd"/>
            <w:r w:rsidRPr="00257A0A">
              <w:rPr>
                <w:b/>
                <w:sz w:val="24"/>
              </w:rPr>
              <w:t>/</w:t>
            </w:r>
          </w:p>
          <w:p w:rsidR="00AE50D3" w:rsidRPr="00257A0A" w:rsidRDefault="00AE50D3" w:rsidP="001E7C6B">
            <w:pPr>
              <w:jc w:val="center"/>
              <w:rPr>
                <w:b/>
                <w:sz w:val="24"/>
              </w:rPr>
            </w:pPr>
            <w:r w:rsidRPr="00257A0A">
              <w:rPr>
                <w:b/>
                <w:sz w:val="24"/>
              </w:rPr>
              <w:t>Image</w:t>
            </w:r>
          </w:p>
        </w:tc>
      </w:tr>
      <w:tr w:rsidR="00257A0A" w:rsidRPr="005B65DD" w:rsidTr="00257A0A">
        <w:trPr>
          <w:trHeight w:val="609"/>
        </w:trPr>
        <w:tc>
          <w:tcPr>
            <w:tcW w:w="1819" w:type="dxa"/>
          </w:tcPr>
          <w:p w:rsidR="00257A0A" w:rsidRDefault="00257A0A" w:rsidP="00257A0A">
            <w:proofErr w:type="spellStart"/>
            <w:r w:rsidRPr="00F73B10">
              <w:t>Masterform</w:t>
            </w:r>
            <w:proofErr w:type="spellEnd"/>
          </w:p>
        </w:tc>
        <w:tc>
          <w:tcPr>
            <w:tcW w:w="1376" w:type="dxa"/>
          </w:tcPr>
          <w:p w:rsidR="00257A0A" w:rsidRPr="005B65DD" w:rsidRDefault="00257A0A" w:rsidP="00257A0A">
            <w:proofErr w:type="spellStart"/>
            <w:r>
              <w:t>PictureBox</w:t>
            </w:r>
            <w:proofErr w:type="spellEnd"/>
          </w:p>
        </w:tc>
        <w:tc>
          <w:tcPr>
            <w:tcW w:w="1613" w:type="dxa"/>
          </w:tcPr>
          <w:p w:rsidR="00257A0A" w:rsidRPr="005B65DD" w:rsidRDefault="00257A0A" w:rsidP="00257A0A">
            <w:proofErr w:type="spellStart"/>
            <w:r>
              <w:t>picTitle</w:t>
            </w:r>
            <w:proofErr w:type="spellEnd"/>
          </w:p>
        </w:tc>
        <w:tc>
          <w:tcPr>
            <w:tcW w:w="1180" w:type="dxa"/>
          </w:tcPr>
          <w:p w:rsidR="00257A0A" w:rsidRPr="005B65DD" w:rsidRDefault="00257A0A" w:rsidP="00257A0A">
            <w:r w:rsidRPr="00513237">
              <w:t>21, 24</w:t>
            </w:r>
          </w:p>
        </w:tc>
        <w:tc>
          <w:tcPr>
            <w:tcW w:w="1025" w:type="dxa"/>
          </w:tcPr>
          <w:p w:rsidR="00257A0A" w:rsidRPr="005B65DD" w:rsidRDefault="00257A0A" w:rsidP="00257A0A">
            <w:r w:rsidRPr="005D3494">
              <w:t>339, 44</w:t>
            </w:r>
          </w:p>
        </w:tc>
        <w:tc>
          <w:tcPr>
            <w:tcW w:w="2787" w:type="dxa"/>
          </w:tcPr>
          <w:p w:rsidR="00257A0A" w:rsidRPr="005B65DD" w:rsidRDefault="00257A0A" w:rsidP="00257A0A">
            <w:r>
              <w:t>Has the games name, consistent position on all forms to add consistent branding.</w:t>
            </w:r>
          </w:p>
        </w:tc>
        <w:tc>
          <w:tcPr>
            <w:tcW w:w="1223" w:type="dxa"/>
          </w:tcPr>
          <w:p w:rsidR="00257A0A" w:rsidRPr="005B65DD" w:rsidRDefault="00257A0A" w:rsidP="00257A0A">
            <w:r>
              <w:t>N/A</w:t>
            </w:r>
          </w:p>
        </w:tc>
        <w:tc>
          <w:tcPr>
            <w:tcW w:w="1454" w:type="dxa"/>
          </w:tcPr>
          <w:p w:rsidR="00257A0A" w:rsidRPr="005B65DD" w:rsidRDefault="00257A0A" w:rsidP="00257A0A">
            <w:r>
              <w:t>Title.png</w:t>
            </w:r>
          </w:p>
        </w:tc>
        <w:tc>
          <w:tcPr>
            <w:tcW w:w="1661" w:type="dxa"/>
          </w:tcPr>
          <w:p w:rsidR="00257A0A" w:rsidRDefault="00257A0A" w:rsidP="00257A0A">
            <w:r>
              <w:t>Transparent</w:t>
            </w:r>
          </w:p>
        </w:tc>
      </w:tr>
      <w:tr w:rsidR="00155034" w:rsidRPr="005B65DD" w:rsidTr="00257A0A">
        <w:trPr>
          <w:trHeight w:val="828"/>
        </w:trPr>
        <w:tc>
          <w:tcPr>
            <w:tcW w:w="1819" w:type="dxa"/>
          </w:tcPr>
          <w:p w:rsidR="00155034" w:rsidRDefault="00155034" w:rsidP="00155034">
            <w:proofErr w:type="spellStart"/>
            <w:r w:rsidRPr="00F73B10">
              <w:t>Masterform</w:t>
            </w:r>
            <w:proofErr w:type="spellEnd"/>
          </w:p>
        </w:tc>
        <w:tc>
          <w:tcPr>
            <w:tcW w:w="1376" w:type="dxa"/>
          </w:tcPr>
          <w:p w:rsidR="00155034" w:rsidRPr="005B65DD" w:rsidRDefault="00155034" w:rsidP="00155034">
            <w:proofErr w:type="spellStart"/>
            <w:r>
              <w:t>MenuStrip</w:t>
            </w:r>
            <w:proofErr w:type="spellEnd"/>
          </w:p>
        </w:tc>
        <w:tc>
          <w:tcPr>
            <w:tcW w:w="1613" w:type="dxa"/>
          </w:tcPr>
          <w:p w:rsidR="00155034" w:rsidRPr="005B65DD" w:rsidRDefault="00155034" w:rsidP="00155034">
            <w:proofErr w:type="spellStart"/>
            <w:r w:rsidRPr="00513237">
              <w:t>mnuGame</w:t>
            </w:r>
            <w:proofErr w:type="spellEnd"/>
          </w:p>
        </w:tc>
        <w:tc>
          <w:tcPr>
            <w:tcW w:w="1180" w:type="dxa"/>
          </w:tcPr>
          <w:p w:rsidR="00155034" w:rsidRDefault="00155034" w:rsidP="00155034">
            <w:r w:rsidRPr="005258CB">
              <w:t>Standard</w:t>
            </w:r>
          </w:p>
        </w:tc>
        <w:tc>
          <w:tcPr>
            <w:tcW w:w="1025" w:type="dxa"/>
          </w:tcPr>
          <w:p w:rsidR="00155034" w:rsidRDefault="00155034" w:rsidP="00155034">
            <w:r w:rsidRPr="005258CB">
              <w:t>Standard</w:t>
            </w:r>
          </w:p>
        </w:tc>
        <w:tc>
          <w:tcPr>
            <w:tcW w:w="2787" w:type="dxa"/>
          </w:tcPr>
          <w:p w:rsidR="00155034" w:rsidRDefault="00155034" w:rsidP="00155034">
            <w:r w:rsidRPr="00585D37">
              <w:t>On click, show ‘</w:t>
            </w:r>
            <w:proofErr w:type="spellStart"/>
            <w:r w:rsidRPr="00585D37">
              <w:t>tsp</w:t>
            </w:r>
            <w:r>
              <w:t>Restart</w:t>
            </w:r>
            <w:proofErr w:type="spellEnd"/>
            <w:r w:rsidRPr="00585D37">
              <w:t>’</w:t>
            </w:r>
            <w:r>
              <w:t xml:space="preserve"> and ‘</w:t>
            </w:r>
            <w:proofErr w:type="spellStart"/>
            <w:r>
              <w:t>tspLogOut</w:t>
            </w:r>
            <w:proofErr w:type="spellEnd"/>
            <w:r>
              <w:t>’</w:t>
            </w:r>
          </w:p>
        </w:tc>
        <w:tc>
          <w:tcPr>
            <w:tcW w:w="1223" w:type="dxa"/>
          </w:tcPr>
          <w:p w:rsidR="00155034" w:rsidRDefault="00155034" w:rsidP="00155034">
            <w:r w:rsidRPr="00D37B9D">
              <w:t>Segoe UI, 9pt</w:t>
            </w:r>
          </w:p>
        </w:tc>
        <w:tc>
          <w:tcPr>
            <w:tcW w:w="1454" w:type="dxa"/>
          </w:tcPr>
          <w:p w:rsidR="00155034" w:rsidRPr="005B65DD" w:rsidRDefault="00155034" w:rsidP="00155034">
            <w:r>
              <w:t>Control Text</w:t>
            </w:r>
          </w:p>
        </w:tc>
        <w:tc>
          <w:tcPr>
            <w:tcW w:w="1661" w:type="dxa"/>
          </w:tcPr>
          <w:p w:rsidR="00155034" w:rsidRDefault="00155034" w:rsidP="00155034">
            <w:r w:rsidRPr="00B10D25">
              <w:t>Control</w:t>
            </w:r>
          </w:p>
        </w:tc>
      </w:tr>
      <w:tr w:rsidR="00155034" w:rsidRPr="005B65DD" w:rsidTr="00257A0A">
        <w:trPr>
          <w:trHeight w:val="757"/>
        </w:trPr>
        <w:tc>
          <w:tcPr>
            <w:tcW w:w="1819" w:type="dxa"/>
          </w:tcPr>
          <w:p w:rsidR="00155034" w:rsidRDefault="00155034" w:rsidP="00155034">
            <w:proofErr w:type="spellStart"/>
            <w:r w:rsidRPr="00F73B10">
              <w:t>Masterform</w:t>
            </w:r>
            <w:proofErr w:type="spellEnd"/>
          </w:p>
        </w:tc>
        <w:tc>
          <w:tcPr>
            <w:tcW w:w="1376" w:type="dxa"/>
          </w:tcPr>
          <w:p w:rsidR="00155034" w:rsidRDefault="00155034" w:rsidP="00155034">
            <w:proofErr w:type="spellStart"/>
            <w:r w:rsidRPr="00BA648F">
              <w:t>MenuStrip</w:t>
            </w:r>
            <w:proofErr w:type="spellEnd"/>
          </w:p>
        </w:tc>
        <w:tc>
          <w:tcPr>
            <w:tcW w:w="1613" w:type="dxa"/>
          </w:tcPr>
          <w:p w:rsidR="00155034" w:rsidRPr="005B65DD" w:rsidRDefault="00155034" w:rsidP="00155034">
            <w:proofErr w:type="spellStart"/>
            <w:r w:rsidRPr="00257A0A">
              <w:t>mnuView</w:t>
            </w:r>
            <w:proofErr w:type="spellEnd"/>
          </w:p>
        </w:tc>
        <w:tc>
          <w:tcPr>
            <w:tcW w:w="1180" w:type="dxa"/>
          </w:tcPr>
          <w:p w:rsidR="00155034" w:rsidRDefault="00155034" w:rsidP="00155034">
            <w:r w:rsidRPr="005258CB">
              <w:t>Standard</w:t>
            </w:r>
          </w:p>
        </w:tc>
        <w:tc>
          <w:tcPr>
            <w:tcW w:w="1025" w:type="dxa"/>
          </w:tcPr>
          <w:p w:rsidR="00155034" w:rsidRDefault="00155034" w:rsidP="00155034">
            <w:r w:rsidRPr="005258CB">
              <w:t>Standard</w:t>
            </w:r>
          </w:p>
        </w:tc>
        <w:tc>
          <w:tcPr>
            <w:tcW w:w="2787" w:type="dxa"/>
          </w:tcPr>
          <w:p w:rsidR="00155034" w:rsidRDefault="00155034" w:rsidP="00155034">
            <w:r w:rsidRPr="00585D37">
              <w:t>On click, show ‘</w:t>
            </w:r>
            <w:proofErr w:type="spellStart"/>
            <w:r w:rsidRPr="00585D37">
              <w:t>tspExitSystem</w:t>
            </w:r>
            <w:proofErr w:type="spellEnd"/>
            <w:r w:rsidRPr="00585D37">
              <w:t>’</w:t>
            </w:r>
          </w:p>
        </w:tc>
        <w:tc>
          <w:tcPr>
            <w:tcW w:w="1223" w:type="dxa"/>
          </w:tcPr>
          <w:p w:rsidR="00155034" w:rsidRDefault="00155034" w:rsidP="00155034">
            <w:r w:rsidRPr="00D37B9D">
              <w:t>Segoe UI, 9pt</w:t>
            </w:r>
          </w:p>
        </w:tc>
        <w:tc>
          <w:tcPr>
            <w:tcW w:w="1454" w:type="dxa"/>
          </w:tcPr>
          <w:p w:rsidR="00155034" w:rsidRDefault="00155034" w:rsidP="00155034">
            <w:r w:rsidRPr="0011344F">
              <w:t>Control Text</w:t>
            </w:r>
          </w:p>
        </w:tc>
        <w:tc>
          <w:tcPr>
            <w:tcW w:w="1661" w:type="dxa"/>
          </w:tcPr>
          <w:p w:rsidR="00155034" w:rsidRDefault="00155034" w:rsidP="00155034">
            <w:r w:rsidRPr="00B10D25">
              <w:t>Control</w:t>
            </w:r>
          </w:p>
        </w:tc>
      </w:tr>
      <w:tr w:rsidR="00257A0A" w:rsidRPr="005B65DD" w:rsidTr="00257A0A">
        <w:trPr>
          <w:trHeight w:val="757"/>
        </w:trPr>
        <w:tc>
          <w:tcPr>
            <w:tcW w:w="1819" w:type="dxa"/>
          </w:tcPr>
          <w:p w:rsidR="00257A0A" w:rsidRDefault="00257A0A" w:rsidP="00257A0A">
            <w:proofErr w:type="spellStart"/>
            <w:r w:rsidRPr="00F73B10">
              <w:t>Masterform</w:t>
            </w:r>
            <w:proofErr w:type="spellEnd"/>
          </w:p>
        </w:tc>
        <w:tc>
          <w:tcPr>
            <w:tcW w:w="1376" w:type="dxa"/>
          </w:tcPr>
          <w:p w:rsidR="00257A0A" w:rsidRDefault="00257A0A" w:rsidP="00257A0A">
            <w:proofErr w:type="spellStart"/>
            <w:r w:rsidRPr="00BA648F">
              <w:t>MenuStrip</w:t>
            </w:r>
            <w:proofErr w:type="spellEnd"/>
          </w:p>
        </w:tc>
        <w:tc>
          <w:tcPr>
            <w:tcW w:w="1613" w:type="dxa"/>
          </w:tcPr>
          <w:p w:rsidR="00257A0A" w:rsidRDefault="00257A0A" w:rsidP="00257A0A">
            <w:proofErr w:type="spellStart"/>
            <w:r>
              <w:t>mnuExit</w:t>
            </w:r>
            <w:proofErr w:type="spellEnd"/>
          </w:p>
        </w:tc>
        <w:tc>
          <w:tcPr>
            <w:tcW w:w="1180" w:type="dxa"/>
          </w:tcPr>
          <w:p w:rsidR="00257A0A" w:rsidRDefault="00257A0A" w:rsidP="00257A0A">
            <w:r>
              <w:t>Standard</w:t>
            </w:r>
          </w:p>
        </w:tc>
        <w:tc>
          <w:tcPr>
            <w:tcW w:w="1025" w:type="dxa"/>
          </w:tcPr>
          <w:p w:rsidR="00257A0A" w:rsidRDefault="00257A0A" w:rsidP="00257A0A">
            <w:r>
              <w:t>Standard</w:t>
            </w:r>
          </w:p>
        </w:tc>
        <w:tc>
          <w:tcPr>
            <w:tcW w:w="2787" w:type="dxa"/>
          </w:tcPr>
          <w:p w:rsidR="00257A0A" w:rsidRDefault="00257A0A" w:rsidP="00257A0A">
            <w:r>
              <w:t>On click</w:t>
            </w:r>
            <w:r w:rsidR="00155034">
              <w:t>, show ‘</w:t>
            </w:r>
            <w:proofErr w:type="spellStart"/>
            <w:r w:rsidR="00155034">
              <w:t>tspExitSystem</w:t>
            </w:r>
            <w:proofErr w:type="spellEnd"/>
            <w:r w:rsidR="00155034">
              <w:t>’</w:t>
            </w:r>
          </w:p>
        </w:tc>
        <w:tc>
          <w:tcPr>
            <w:tcW w:w="1223" w:type="dxa"/>
          </w:tcPr>
          <w:p w:rsidR="00257A0A" w:rsidRDefault="00257A0A" w:rsidP="00257A0A">
            <w:r w:rsidRPr="00D37B9D">
              <w:t>Segoe UI, 9pt</w:t>
            </w:r>
          </w:p>
        </w:tc>
        <w:tc>
          <w:tcPr>
            <w:tcW w:w="1454" w:type="dxa"/>
          </w:tcPr>
          <w:p w:rsidR="00257A0A" w:rsidRDefault="00257A0A" w:rsidP="00257A0A">
            <w:r w:rsidRPr="0011344F">
              <w:t>Control Text</w:t>
            </w:r>
          </w:p>
        </w:tc>
        <w:tc>
          <w:tcPr>
            <w:tcW w:w="1661" w:type="dxa"/>
          </w:tcPr>
          <w:p w:rsidR="00257A0A" w:rsidRDefault="00257A0A" w:rsidP="00257A0A">
            <w:r w:rsidRPr="00B10D25">
              <w:t>Control</w:t>
            </w:r>
          </w:p>
        </w:tc>
      </w:tr>
      <w:tr w:rsidR="00257A0A" w:rsidRPr="005B65DD" w:rsidTr="00257A0A">
        <w:trPr>
          <w:trHeight w:val="757"/>
        </w:trPr>
        <w:tc>
          <w:tcPr>
            <w:tcW w:w="1819" w:type="dxa"/>
          </w:tcPr>
          <w:p w:rsidR="00257A0A" w:rsidRDefault="00257A0A" w:rsidP="00257A0A">
            <w:proofErr w:type="spellStart"/>
            <w:r w:rsidRPr="00F73B10">
              <w:t>Masterform</w:t>
            </w:r>
            <w:proofErr w:type="spellEnd"/>
          </w:p>
        </w:tc>
        <w:tc>
          <w:tcPr>
            <w:tcW w:w="1376" w:type="dxa"/>
          </w:tcPr>
          <w:p w:rsidR="00257A0A" w:rsidRPr="005B65DD" w:rsidRDefault="00257A0A" w:rsidP="00257A0A">
            <w:r>
              <w:t>Tool Strip</w:t>
            </w:r>
          </w:p>
        </w:tc>
        <w:tc>
          <w:tcPr>
            <w:tcW w:w="1613" w:type="dxa"/>
          </w:tcPr>
          <w:p w:rsidR="00257A0A" w:rsidRDefault="00257A0A" w:rsidP="00257A0A">
            <w:proofErr w:type="spellStart"/>
            <w:r w:rsidRPr="00257A0A">
              <w:t>tspRestart</w:t>
            </w:r>
            <w:proofErr w:type="spellEnd"/>
          </w:p>
        </w:tc>
        <w:tc>
          <w:tcPr>
            <w:tcW w:w="1180" w:type="dxa"/>
          </w:tcPr>
          <w:p w:rsidR="00257A0A" w:rsidRDefault="00257A0A" w:rsidP="00257A0A">
            <w:r>
              <w:t>Standard</w:t>
            </w:r>
          </w:p>
        </w:tc>
        <w:tc>
          <w:tcPr>
            <w:tcW w:w="1025" w:type="dxa"/>
          </w:tcPr>
          <w:p w:rsidR="00257A0A" w:rsidRDefault="00257A0A" w:rsidP="00257A0A">
            <w:r>
              <w:t>Standard</w:t>
            </w:r>
          </w:p>
        </w:tc>
        <w:tc>
          <w:tcPr>
            <w:tcW w:w="2787" w:type="dxa"/>
          </w:tcPr>
          <w:p w:rsidR="00257A0A" w:rsidRDefault="00155034" w:rsidP="00155034">
            <w:r>
              <w:t xml:space="preserve">On click, show ‘frmQuestion1’ and change </w:t>
            </w:r>
            <w:proofErr w:type="spellStart"/>
            <w:r>
              <w:t>Player.Score</w:t>
            </w:r>
            <w:proofErr w:type="spellEnd"/>
            <w:r>
              <w:t xml:space="preserve"> to 0</w:t>
            </w:r>
          </w:p>
        </w:tc>
        <w:tc>
          <w:tcPr>
            <w:tcW w:w="1223" w:type="dxa"/>
          </w:tcPr>
          <w:p w:rsidR="00257A0A" w:rsidRDefault="00257A0A" w:rsidP="00257A0A">
            <w:r w:rsidRPr="00D37B9D">
              <w:t>Segoe UI, 9pt</w:t>
            </w:r>
          </w:p>
        </w:tc>
        <w:tc>
          <w:tcPr>
            <w:tcW w:w="1454" w:type="dxa"/>
          </w:tcPr>
          <w:p w:rsidR="00257A0A" w:rsidRDefault="00257A0A" w:rsidP="00257A0A">
            <w:r w:rsidRPr="0011344F">
              <w:t>Control Text</w:t>
            </w:r>
          </w:p>
        </w:tc>
        <w:tc>
          <w:tcPr>
            <w:tcW w:w="1661" w:type="dxa"/>
          </w:tcPr>
          <w:p w:rsidR="00257A0A" w:rsidRDefault="00257A0A" w:rsidP="00257A0A">
            <w:r w:rsidRPr="00B10D25">
              <w:t>Control</w:t>
            </w:r>
          </w:p>
        </w:tc>
      </w:tr>
      <w:tr w:rsidR="00257A0A" w:rsidRPr="005B65DD" w:rsidTr="00257A0A">
        <w:trPr>
          <w:trHeight w:val="757"/>
        </w:trPr>
        <w:tc>
          <w:tcPr>
            <w:tcW w:w="1819" w:type="dxa"/>
          </w:tcPr>
          <w:p w:rsidR="00257A0A" w:rsidRDefault="00257A0A" w:rsidP="00257A0A">
            <w:proofErr w:type="spellStart"/>
            <w:r w:rsidRPr="00F73B10">
              <w:t>Masterform</w:t>
            </w:r>
            <w:proofErr w:type="spellEnd"/>
          </w:p>
        </w:tc>
        <w:tc>
          <w:tcPr>
            <w:tcW w:w="1376" w:type="dxa"/>
          </w:tcPr>
          <w:p w:rsidR="00257A0A" w:rsidRDefault="00257A0A" w:rsidP="00257A0A">
            <w:r w:rsidRPr="008E2591">
              <w:t>Tool Strip</w:t>
            </w:r>
          </w:p>
        </w:tc>
        <w:tc>
          <w:tcPr>
            <w:tcW w:w="1613" w:type="dxa"/>
          </w:tcPr>
          <w:p w:rsidR="00257A0A" w:rsidRDefault="00257A0A" w:rsidP="00257A0A">
            <w:proofErr w:type="spellStart"/>
            <w:r w:rsidRPr="00257A0A">
              <w:t>tspLogOut</w:t>
            </w:r>
            <w:proofErr w:type="spellEnd"/>
          </w:p>
        </w:tc>
        <w:tc>
          <w:tcPr>
            <w:tcW w:w="1180" w:type="dxa"/>
          </w:tcPr>
          <w:p w:rsidR="00257A0A" w:rsidRDefault="00257A0A" w:rsidP="00257A0A">
            <w:r>
              <w:t>Standard</w:t>
            </w:r>
          </w:p>
        </w:tc>
        <w:tc>
          <w:tcPr>
            <w:tcW w:w="1025" w:type="dxa"/>
          </w:tcPr>
          <w:p w:rsidR="00257A0A" w:rsidRDefault="00257A0A" w:rsidP="00257A0A">
            <w:r>
              <w:t>Standard</w:t>
            </w:r>
          </w:p>
        </w:tc>
        <w:tc>
          <w:tcPr>
            <w:tcW w:w="2787" w:type="dxa"/>
          </w:tcPr>
          <w:p w:rsidR="00257A0A" w:rsidRDefault="00155034" w:rsidP="00155034">
            <w:r>
              <w:t>On click, show ‘</w:t>
            </w:r>
            <w:proofErr w:type="spellStart"/>
            <w:r>
              <w:t>frmLogIn</w:t>
            </w:r>
            <w:proofErr w:type="spellEnd"/>
            <w:r>
              <w:t xml:space="preserve">’ and change </w:t>
            </w:r>
            <w:proofErr w:type="spellStart"/>
            <w:r>
              <w:t>Player.Score</w:t>
            </w:r>
            <w:proofErr w:type="spellEnd"/>
            <w:r>
              <w:t xml:space="preserve"> to 0</w:t>
            </w:r>
          </w:p>
        </w:tc>
        <w:tc>
          <w:tcPr>
            <w:tcW w:w="1223" w:type="dxa"/>
          </w:tcPr>
          <w:p w:rsidR="00257A0A" w:rsidRDefault="00257A0A" w:rsidP="00257A0A">
            <w:r w:rsidRPr="00D37B9D">
              <w:t>Segoe UI, 9pt</w:t>
            </w:r>
          </w:p>
        </w:tc>
        <w:tc>
          <w:tcPr>
            <w:tcW w:w="1454" w:type="dxa"/>
          </w:tcPr>
          <w:p w:rsidR="00257A0A" w:rsidRDefault="00257A0A" w:rsidP="00257A0A">
            <w:r w:rsidRPr="0011344F">
              <w:t>Control Text</w:t>
            </w:r>
          </w:p>
        </w:tc>
        <w:tc>
          <w:tcPr>
            <w:tcW w:w="1661" w:type="dxa"/>
          </w:tcPr>
          <w:p w:rsidR="00257A0A" w:rsidRDefault="00257A0A" w:rsidP="00257A0A">
            <w:r w:rsidRPr="00B10D25">
              <w:t>Control</w:t>
            </w:r>
          </w:p>
        </w:tc>
      </w:tr>
      <w:tr w:rsidR="00155034" w:rsidRPr="005B65DD" w:rsidTr="00257A0A">
        <w:trPr>
          <w:trHeight w:val="757"/>
        </w:trPr>
        <w:tc>
          <w:tcPr>
            <w:tcW w:w="1819" w:type="dxa"/>
          </w:tcPr>
          <w:p w:rsidR="00155034" w:rsidRDefault="00155034" w:rsidP="00155034">
            <w:proofErr w:type="spellStart"/>
            <w:r w:rsidRPr="00F73B10">
              <w:t>Masterform</w:t>
            </w:r>
            <w:proofErr w:type="spellEnd"/>
          </w:p>
        </w:tc>
        <w:tc>
          <w:tcPr>
            <w:tcW w:w="1376" w:type="dxa"/>
          </w:tcPr>
          <w:p w:rsidR="00155034" w:rsidRDefault="00155034" w:rsidP="00155034">
            <w:r w:rsidRPr="008E2591">
              <w:t>Tool Strip</w:t>
            </w:r>
          </w:p>
        </w:tc>
        <w:tc>
          <w:tcPr>
            <w:tcW w:w="1613" w:type="dxa"/>
          </w:tcPr>
          <w:p w:rsidR="00155034" w:rsidRDefault="00155034" w:rsidP="00155034">
            <w:proofErr w:type="spellStart"/>
            <w:r>
              <w:t>tspHighscore</w:t>
            </w:r>
            <w:proofErr w:type="spellEnd"/>
          </w:p>
        </w:tc>
        <w:tc>
          <w:tcPr>
            <w:tcW w:w="1180" w:type="dxa"/>
          </w:tcPr>
          <w:p w:rsidR="00155034" w:rsidRDefault="00155034" w:rsidP="00155034">
            <w:r>
              <w:t>Standard</w:t>
            </w:r>
          </w:p>
        </w:tc>
        <w:tc>
          <w:tcPr>
            <w:tcW w:w="1025" w:type="dxa"/>
          </w:tcPr>
          <w:p w:rsidR="00155034" w:rsidRDefault="00155034" w:rsidP="00155034">
            <w:r>
              <w:t>Standard</w:t>
            </w:r>
          </w:p>
        </w:tc>
        <w:tc>
          <w:tcPr>
            <w:tcW w:w="2787" w:type="dxa"/>
          </w:tcPr>
          <w:p w:rsidR="00155034" w:rsidRDefault="00155034" w:rsidP="00155034">
            <w:r w:rsidRPr="005905BB">
              <w:t>On click, show ‘</w:t>
            </w:r>
            <w:proofErr w:type="spellStart"/>
            <w:r w:rsidRPr="005905BB">
              <w:t>frm</w:t>
            </w:r>
            <w:r>
              <w:t>HighScore</w:t>
            </w:r>
            <w:proofErr w:type="spellEnd"/>
            <w:r w:rsidRPr="005905BB">
              <w:t xml:space="preserve">’ and change </w:t>
            </w:r>
            <w:proofErr w:type="spellStart"/>
            <w:r w:rsidRPr="005905BB">
              <w:t>Player.Score</w:t>
            </w:r>
            <w:proofErr w:type="spellEnd"/>
            <w:r w:rsidRPr="005905BB">
              <w:t xml:space="preserve"> to 0</w:t>
            </w:r>
          </w:p>
        </w:tc>
        <w:tc>
          <w:tcPr>
            <w:tcW w:w="1223" w:type="dxa"/>
          </w:tcPr>
          <w:p w:rsidR="00155034" w:rsidRDefault="00155034" w:rsidP="00155034">
            <w:r w:rsidRPr="00D37B9D">
              <w:t>Segoe UI, 9pt</w:t>
            </w:r>
          </w:p>
        </w:tc>
        <w:tc>
          <w:tcPr>
            <w:tcW w:w="1454" w:type="dxa"/>
          </w:tcPr>
          <w:p w:rsidR="00155034" w:rsidRDefault="00155034" w:rsidP="00155034">
            <w:r w:rsidRPr="0011344F">
              <w:t>Control Text</w:t>
            </w:r>
          </w:p>
        </w:tc>
        <w:tc>
          <w:tcPr>
            <w:tcW w:w="1661" w:type="dxa"/>
          </w:tcPr>
          <w:p w:rsidR="00155034" w:rsidRDefault="00155034" w:rsidP="00155034">
            <w:r w:rsidRPr="00B10D25">
              <w:t>Control</w:t>
            </w:r>
          </w:p>
        </w:tc>
      </w:tr>
      <w:tr w:rsidR="00155034" w:rsidRPr="005B65DD" w:rsidTr="00257A0A">
        <w:trPr>
          <w:trHeight w:val="757"/>
        </w:trPr>
        <w:tc>
          <w:tcPr>
            <w:tcW w:w="1819" w:type="dxa"/>
          </w:tcPr>
          <w:p w:rsidR="00155034" w:rsidRDefault="00155034" w:rsidP="00155034">
            <w:proofErr w:type="spellStart"/>
            <w:r w:rsidRPr="00F73B10">
              <w:t>Masterform</w:t>
            </w:r>
            <w:proofErr w:type="spellEnd"/>
          </w:p>
        </w:tc>
        <w:tc>
          <w:tcPr>
            <w:tcW w:w="1376" w:type="dxa"/>
          </w:tcPr>
          <w:p w:rsidR="00155034" w:rsidRDefault="00155034" w:rsidP="00155034">
            <w:r w:rsidRPr="008E2591">
              <w:t>Tool Strip</w:t>
            </w:r>
          </w:p>
        </w:tc>
        <w:tc>
          <w:tcPr>
            <w:tcW w:w="1613" w:type="dxa"/>
          </w:tcPr>
          <w:p w:rsidR="00155034" w:rsidRDefault="00155034" w:rsidP="00155034">
            <w:proofErr w:type="spellStart"/>
            <w:r>
              <w:t>tspMainMenu</w:t>
            </w:r>
            <w:proofErr w:type="spellEnd"/>
          </w:p>
        </w:tc>
        <w:tc>
          <w:tcPr>
            <w:tcW w:w="1180" w:type="dxa"/>
          </w:tcPr>
          <w:p w:rsidR="00155034" w:rsidRDefault="00155034" w:rsidP="00155034">
            <w:r>
              <w:t>Standard</w:t>
            </w:r>
          </w:p>
        </w:tc>
        <w:tc>
          <w:tcPr>
            <w:tcW w:w="1025" w:type="dxa"/>
          </w:tcPr>
          <w:p w:rsidR="00155034" w:rsidRDefault="00155034" w:rsidP="00155034">
            <w:r>
              <w:t>Standard</w:t>
            </w:r>
          </w:p>
        </w:tc>
        <w:tc>
          <w:tcPr>
            <w:tcW w:w="2787" w:type="dxa"/>
          </w:tcPr>
          <w:p w:rsidR="00155034" w:rsidRDefault="00155034" w:rsidP="00155034">
            <w:r w:rsidRPr="005905BB">
              <w:t>On click, show ‘</w:t>
            </w:r>
            <w:proofErr w:type="spellStart"/>
            <w:r>
              <w:t>MainMenu</w:t>
            </w:r>
            <w:proofErr w:type="spellEnd"/>
            <w:r w:rsidRPr="005905BB">
              <w:t xml:space="preserve">’ and change </w:t>
            </w:r>
            <w:proofErr w:type="spellStart"/>
            <w:r w:rsidRPr="005905BB">
              <w:t>Player.Score</w:t>
            </w:r>
            <w:proofErr w:type="spellEnd"/>
            <w:r w:rsidRPr="005905BB">
              <w:t xml:space="preserve"> to 0</w:t>
            </w:r>
          </w:p>
        </w:tc>
        <w:tc>
          <w:tcPr>
            <w:tcW w:w="1223" w:type="dxa"/>
          </w:tcPr>
          <w:p w:rsidR="00155034" w:rsidRDefault="00155034" w:rsidP="00155034">
            <w:r w:rsidRPr="00D37B9D">
              <w:t>Segoe UI, 9pt</w:t>
            </w:r>
          </w:p>
        </w:tc>
        <w:tc>
          <w:tcPr>
            <w:tcW w:w="1454" w:type="dxa"/>
          </w:tcPr>
          <w:p w:rsidR="00155034" w:rsidRDefault="00155034" w:rsidP="00155034">
            <w:r w:rsidRPr="0011344F">
              <w:t>Control Text</w:t>
            </w:r>
          </w:p>
        </w:tc>
        <w:tc>
          <w:tcPr>
            <w:tcW w:w="1661" w:type="dxa"/>
          </w:tcPr>
          <w:p w:rsidR="00155034" w:rsidRDefault="00155034" w:rsidP="00155034">
            <w:r w:rsidRPr="00B10D25">
              <w:t>Control</w:t>
            </w:r>
          </w:p>
        </w:tc>
      </w:tr>
      <w:tr w:rsidR="00257A0A" w:rsidRPr="005B65DD" w:rsidTr="00257A0A">
        <w:trPr>
          <w:trHeight w:val="757"/>
        </w:trPr>
        <w:tc>
          <w:tcPr>
            <w:tcW w:w="1819" w:type="dxa"/>
          </w:tcPr>
          <w:p w:rsidR="00257A0A" w:rsidRPr="00F73B10" w:rsidRDefault="00257A0A" w:rsidP="00257A0A">
            <w:proofErr w:type="spellStart"/>
            <w:r>
              <w:t>Masterform</w:t>
            </w:r>
            <w:proofErr w:type="spellEnd"/>
          </w:p>
        </w:tc>
        <w:tc>
          <w:tcPr>
            <w:tcW w:w="1376" w:type="dxa"/>
          </w:tcPr>
          <w:p w:rsidR="00257A0A" w:rsidRDefault="00257A0A" w:rsidP="00257A0A">
            <w:r w:rsidRPr="008E2591">
              <w:t>Tool Strip</w:t>
            </w:r>
          </w:p>
        </w:tc>
        <w:tc>
          <w:tcPr>
            <w:tcW w:w="1613" w:type="dxa"/>
          </w:tcPr>
          <w:p w:rsidR="00257A0A" w:rsidRDefault="00257A0A" w:rsidP="00257A0A">
            <w:proofErr w:type="spellStart"/>
            <w:r>
              <w:t>tspHelp</w:t>
            </w:r>
            <w:proofErr w:type="spellEnd"/>
          </w:p>
        </w:tc>
        <w:tc>
          <w:tcPr>
            <w:tcW w:w="1180" w:type="dxa"/>
          </w:tcPr>
          <w:p w:rsidR="00257A0A" w:rsidRDefault="00257A0A" w:rsidP="00257A0A">
            <w:r>
              <w:t>Standard</w:t>
            </w:r>
          </w:p>
        </w:tc>
        <w:tc>
          <w:tcPr>
            <w:tcW w:w="1025" w:type="dxa"/>
          </w:tcPr>
          <w:p w:rsidR="00257A0A" w:rsidRDefault="00257A0A" w:rsidP="00257A0A">
            <w:r>
              <w:t>Standard</w:t>
            </w:r>
          </w:p>
        </w:tc>
        <w:tc>
          <w:tcPr>
            <w:tcW w:w="2787" w:type="dxa"/>
          </w:tcPr>
          <w:p w:rsidR="00257A0A" w:rsidRDefault="00155034" w:rsidP="00257A0A">
            <w:r>
              <w:t xml:space="preserve">On click, show a </w:t>
            </w:r>
            <w:proofErr w:type="spellStart"/>
            <w:r>
              <w:t>messagebox</w:t>
            </w:r>
            <w:proofErr w:type="spellEnd"/>
            <w:r>
              <w:t xml:space="preserve"> containing help.</w:t>
            </w:r>
          </w:p>
        </w:tc>
        <w:tc>
          <w:tcPr>
            <w:tcW w:w="1223" w:type="dxa"/>
          </w:tcPr>
          <w:p w:rsidR="00257A0A" w:rsidRDefault="00257A0A" w:rsidP="00257A0A">
            <w:r w:rsidRPr="00D37B9D">
              <w:t>Segoe UI, 9pt</w:t>
            </w:r>
          </w:p>
        </w:tc>
        <w:tc>
          <w:tcPr>
            <w:tcW w:w="1454" w:type="dxa"/>
          </w:tcPr>
          <w:p w:rsidR="00257A0A" w:rsidRDefault="00257A0A" w:rsidP="00257A0A">
            <w:r w:rsidRPr="0011344F">
              <w:t>Control Text</w:t>
            </w:r>
          </w:p>
        </w:tc>
        <w:tc>
          <w:tcPr>
            <w:tcW w:w="1661" w:type="dxa"/>
          </w:tcPr>
          <w:p w:rsidR="00257A0A" w:rsidRDefault="00257A0A" w:rsidP="00257A0A">
            <w:r w:rsidRPr="00B10D25">
              <w:t>Control</w:t>
            </w:r>
          </w:p>
        </w:tc>
      </w:tr>
      <w:tr w:rsidR="00257A0A" w:rsidRPr="005B65DD" w:rsidTr="00257A0A">
        <w:trPr>
          <w:trHeight w:val="757"/>
        </w:trPr>
        <w:tc>
          <w:tcPr>
            <w:tcW w:w="1819" w:type="dxa"/>
          </w:tcPr>
          <w:p w:rsidR="00257A0A" w:rsidRDefault="00257A0A" w:rsidP="00257A0A">
            <w:proofErr w:type="spellStart"/>
            <w:r w:rsidRPr="00F73B10">
              <w:lastRenderedPageBreak/>
              <w:t>Masterform</w:t>
            </w:r>
            <w:proofErr w:type="spellEnd"/>
          </w:p>
        </w:tc>
        <w:tc>
          <w:tcPr>
            <w:tcW w:w="1376" w:type="dxa"/>
          </w:tcPr>
          <w:p w:rsidR="00257A0A" w:rsidRDefault="00257A0A" w:rsidP="00257A0A">
            <w:r w:rsidRPr="008E2591">
              <w:t>Tool Strip</w:t>
            </w:r>
          </w:p>
        </w:tc>
        <w:tc>
          <w:tcPr>
            <w:tcW w:w="1613" w:type="dxa"/>
          </w:tcPr>
          <w:p w:rsidR="00257A0A" w:rsidRDefault="00257A0A" w:rsidP="00257A0A">
            <w:proofErr w:type="spellStart"/>
            <w:r>
              <w:t>tspExitSystem</w:t>
            </w:r>
            <w:proofErr w:type="spellEnd"/>
          </w:p>
        </w:tc>
        <w:tc>
          <w:tcPr>
            <w:tcW w:w="1180" w:type="dxa"/>
          </w:tcPr>
          <w:p w:rsidR="00257A0A" w:rsidRDefault="00257A0A" w:rsidP="00257A0A">
            <w:r>
              <w:t>Standard</w:t>
            </w:r>
          </w:p>
        </w:tc>
        <w:tc>
          <w:tcPr>
            <w:tcW w:w="1025" w:type="dxa"/>
          </w:tcPr>
          <w:p w:rsidR="00257A0A" w:rsidRDefault="00257A0A" w:rsidP="00257A0A">
            <w:r>
              <w:t>Standard</w:t>
            </w:r>
          </w:p>
        </w:tc>
        <w:tc>
          <w:tcPr>
            <w:tcW w:w="2787" w:type="dxa"/>
          </w:tcPr>
          <w:p w:rsidR="00257A0A" w:rsidRDefault="00155034" w:rsidP="00155034">
            <w:r>
              <w:t>On click, close the program.</w:t>
            </w:r>
          </w:p>
        </w:tc>
        <w:tc>
          <w:tcPr>
            <w:tcW w:w="1223" w:type="dxa"/>
          </w:tcPr>
          <w:p w:rsidR="00257A0A" w:rsidRDefault="00257A0A" w:rsidP="00257A0A">
            <w:r w:rsidRPr="00D37B9D">
              <w:t>Segoe UI, 9pt</w:t>
            </w:r>
          </w:p>
        </w:tc>
        <w:tc>
          <w:tcPr>
            <w:tcW w:w="1454" w:type="dxa"/>
          </w:tcPr>
          <w:p w:rsidR="00257A0A" w:rsidRDefault="00257A0A" w:rsidP="00257A0A">
            <w:r w:rsidRPr="0011344F">
              <w:t>Control Text</w:t>
            </w:r>
          </w:p>
        </w:tc>
        <w:tc>
          <w:tcPr>
            <w:tcW w:w="1661" w:type="dxa"/>
          </w:tcPr>
          <w:p w:rsidR="00257A0A" w:rsidRDefault="00257A0A" w:rsidP="00257A0A">
            <w:r w:rsidRPr="00B10D25">
              <w:t>Control</w:t>
            </w:r>
          </w:p>
        </w:tc>
      </w:tr>
      <w:tr w:rsidR="00257A0A" w:rsidRPr="005B65DD" w:rsidTr="00257A0A">
        <w:trPr>
          <w:trHeight w:val="757"/>
        </w:trPr>
        <w:tc>
          <w:tcPr>
            <w:tcW w:w="1819" w:type="dxa"/>
          </w:tcPr>
          <w:p w:rsidR="00257A0A" w:rsidRDefault="00257A0A" w:rsidP="00257A0A">
            <w:proofErr w:type="spellStart"/>
            <w:r w:rsidRPr="00F73B10">
              <w:t>Masterform</w:t>
            </w:r>
            <w:proofErr w:type="spellEnd"/>
          </w:p>
        </w:tc>
        <w:tc>
          <w:tcPr>
            <w:tcW w:w="1376" w:type="dxa"/>
          </w:tcPr>
          <w:p w:rsidR="00257A0A" w:rsidRPr="005B65DD" w:rsidRDefault="00257A0A" w:rsidP="00257A0A">
            <w:r>
              <w:t>Label</w:t>
            </w:r>
          </w:p>
        </w:tc>
        <w:tc>
          <w:tcPr>
            <w:tcW w:w="1613" w:type="dxa"/>
          </w:tcPr>
          <w:p w:rsidR="00257A0A" w:rsidRDefault="00257A0A" w:rsidP="00257A0A">
            <w:proofErr w:type="spellStart"/>
            <w:r w:rsidRPr="00257A0A">
              <w:t>lblUser</w:t>
            </w:r>
            <w:proofErr w:type="spellEnd"/>
          </w:p>
        </w:tc>
        <w:tc>
          <w:tcPr>
            <w:tcW w:w="1180" w:type="dxa"/>
          </w:tcPr>
          <w:p w:rsidR="00257A0A" w:rsidRDefault="00257A0A" w:rsidP="00257A0A">
            <w:r w:rsidRPr="00257A0A">
              <w:t>18, 412</w:t>
            </w:r>
          </w:p>
        </w:tc>
        <w:tc>
          <w:tcPr>
            <w:tcW w:w="1025" w:type="dxa"/>
          </w:tcPr>
          <w:p w:rsidR="00257A0A" w:rsidRDefault="00257A0A" w:rsidP="00257A0A">
            <w:r w:rsidRPr="00257A0A">
              <w:t>43, 16</w:t>
            </w:r>
          </w:p>
        </w:tc>
        <w:tc>
          <w:tcPr>
            <w:tcW w:w="2787" w:type="dxa"/>
          </w:tcPr>
          <w:p w:rsidR="00257A0A" w:rsidRDefault="00155034" w:rsidP="00257A0A">
            <w:r>
              <w:t xml:space="preserve">To display the players username consistently </w:t>
            </w:r>
          </w:p>
        </w:tc>
        <w:tc>
          <w:tcPr>
            <w:tcW w:w="1223" w:type="dxa"/>
          </w:tcPr>
          <w:p w:rsidR="00257A0A" w:rsidRDefault="00257A0A" w:rsidP="00257A0A">
            <w:r w:rsidRPr="00CC0D79">
              <w:t>Microsoft Sans Serif, 9.75pt</w:t>
            </w:r>
          </w:p>
        </w:tc>
        <w:tc>
          <w:tcPr>
            <w:tcW w:w="1454" w:type="dxa"/>
          </w:tcPr>
          <w:p w:rsidR="00257A0A" w:rsidRDefault="00257A0A" w:rsidP="00257A0A">
            <w:r w:rsidRPr="0099792C">
              <w:t>Control Text</w:t>
            </w:r>
          </w:p>
        </w:tc>
        <w:tc>
          <w:tcPr>
            <w:tcW w:w="1661" w:type="dxa"/>
          </w:tcPr>
          <w:p w:rsidR="00257A0A" w:rsidRDefault="00257A0A" w:rsidP="00257A0A">
            <w:r w:rsidRPr="00DF1B3F">
              <w:t>Transparent</w:t>
            </w:r>
          </w:p>
        </w:tc>
      </w:tr>
      <w:tr w:rsidR="00257A0A" w:rsidRPr="005B65DD" w:rsidTr="00257A0A">
        <w:trPr>
          <w:trHeight w:val="757"/>
        </w:trPr>
        <w:tc>
          <w:tcPr>
            <w:tcW w:w="1819" w:type="dxa"/>
          </w:tcPr>
          <w:p w:rsidR="00257A0A" w:rsidRPr="00F73B10" w:rsidRDefault="00257A0A" w:rsidP="00257A0A">
            <w:proofErr w:type="spellStart"/>
            <w:r>
              <w:t>Masterform</w:t>
            </w:r>
            <w:proofErr w:type="spellEnd"/>
          </w:p>
        </w:tc>
        <w:tc>
          <w:tcPr>
            <w:tcW w:w="1376" w:type="dxa"/>
          </w:tcPr>
          <w:p w:rsidR="00257A0A" w:rsidRPr="005B65DD" w:rsidRDefault="00257A0A" w:rsidP="00257A0A">
            <w:r>
              <w:t>Label</w:t>
            </w:r>
          </w:p>
        </w:tc>
        <w:tc>
          <w:tcPr>
            <w:tcW w:w="1613" w:type="dxa"/>
          </w:tcPr>
          <w:p w:rsidR="00257A0A" w:rsidRDefault="00257A0A" w:rsidP="00257A0A">
            <w:proofErr w:type="spellStart"/>
            <w:r>
              <w:t>lblScore</w:t>
            </w:r>
            <w:proofErr w:type="spellEnd"/>
          </w:p>
        </w:tc>
        <w:tc>
          <w:tcPr>
            <w:tcW w:w="1180" w:type="dxa"/>
          </w:tcPr>
          <w:p w:rsidR="00257A0A" w:rsidRDefault="00257A0A" w:rsidP="00257A0A">
            <w:r w:rsidRPr="00257A0A">
              <w:t>12, 428</w:t>
            </w:r>
          </w:p>
        </w:tc>
        <w:tc>
          <w:tcPr>
            <w:tcW w:w="1025" w:type="dxa"/>
          </w:tcPr>
          <w:p w:rsidR="00257A0A" w:rsidRDefault="00257A0A" w:rsidP="00257A0A">
            <w:r w:rsidRPr="00257A0A">
              <w:t>50, 16</w:t>
            </w:r>
          </w:p>
        </w:tc>
        <w:tc>
          <w:tcPr>
            <w:tcW w:w="2787" w:type="dxa"/>
          </w:tcPr>
          <w:p w:rsidR="00257A0A" w:rsidRDefault="00155034" w:rsidP="00257A0A">
            <w:r>
              <w:t>To show the players current score whilst they play.</w:t>
            </w:r>
          </w:p>
        </w:tc>
        <w:tc>
          <w:tcPr>
            <w:tcW w:w="1223" w:type="dxa"/>
          </w:tcPr>
          <w:p w:rsidR="00257A0A" w:rsidRDefault="00257A0A" w:rsidP="00257A0A">
            <w:r w:rsidRPr="00CC0D79">
              <w:t>Microsoft Sans Serif, 9.75pt</w:t>
            </w:r>
          </w:p>
        </w:tc>
        <w:tc>
          <w:tcPr>
            <w:tcW w:w="1454" w:type="dxa"/>
          </w:tcPr>
          <w:p w:rsidR="00257A0A" w:rsidRDefault="00257A0A" w:rsidP="00257A0A">
            <w:r w:rsidRPr="0099792C">
              <w:t>Control Text</w:t>
            </w:r>
          </w:p>
        </w:tc>
        <w:tc>
          <w:tcPr>
            <w:tcW w:w="1661" w:type="dxa"/>
          </w:tcPr>
          <w:p w:rsidR="00257A0A" w:rsidRDefault="00257A0A" w:rsidP="00257A0A">
            <w:r w:rsidRPr="00DF1B3F">
              <w:t>Transparent</w:t>
            </w:r>
          </w:p>
        </w:tc>
      </w:tr>
      <w:tr w:rsidR="00AE50D3" w:rsidRPr="005B65DD" w:rsidTr="00257A0A">
        <w:trPr>
          <w:trHeight w:val="757"/>
        </w:trPr>
        <w:tc>
          <w:tcPr>
            <w:tcW w:w="1819" w:type="dxa"/>
          </w:tcPr>
          <w:p w:rsidR="00AE50D3" w:rsidRDefault="00AE50D3" w:rsidP="00AE50D3">
            <w:proofErr w:type="spellStart"/>
            <w:r>
              <w:t>Masterform</w:t>
            </w:r>
            <w:proofErr w:type="spellEnd"/>
          </w:p>
        </w:tc>
        <w:tc>
          <w:tcPr>
            <w:tcW w:w="1376" w:type="dxa"/>
          </w:tcPr>
          <w:p w:rsidR="00AE50D3" w:rsidRPr="005B65DD" w:rsidRDefault="00AE50D3" w:rsidP="00AE50D3">
            <w:r>
              <w:t>Background Image</w:t>
            </w:r>
          </w:p>
        </w:tc>
        <w:tc>
          <w:tcPr>
            <w:tcW w:w="1613" w:type="dxa"/>
          </w:tcPr>
          <w:p w:rsidR="00AE50D3" w:rsidRDefault="00257A0A" w:rsidP="00AE50D3">
            <w:r>
              <w:t>-</w:t>
            </w:r>
          </w:p>
        </w:tc>
        <w:tc>
          <w:tcPr>
            <w:tcW w:w="1180" w:type="dxa"/>
          </w:tcPr>
          <w:p w:rsidR="00AE50D3" w:rsidRDefault="00257A0A" w:rsidP="00AE50D3">
            <w:r>
              <w:t>Full screen</w:t>
            </w:r>
          </w:p>
        </w:tc>
        <w:tc>
          <w:tcPr>
            <w:tcW w:w="1025" w:type="dxa"/>
          </w:tcPr>
          <w:p w:rsidR="00AE50D3" w:rsidRDefault="00257A0A" w:rsidP="00AE50D3">
            <w:r>
              <w:t>Full screen</w:t>
            </w:r>
          </w:p>
        </w:tc>
        <w:tc>
          <w:tcPr>
            <w:tcW w:w="2787" w:type="dxa"/>
          </w:tcPr>
          <w:p w:rsidR="00AE50D3" w:rsidRDefault="00257A0A" w:rsidP="00AE50D3">
            <w:r>
              <w:t>Consistent backdrop to the game.</w:t>
            </w:r>
          </w:p>
        </w:tc>
        <w:tc>
          <w:tcPr>
            <w:tcW w:w="1223" w:type="dxa"/>
          </w:tcPr>
          <w:p w:rsidR="00AE50D3" w:rsidRDefault="00257A0A" w:rsidP="00AE50D3">
            <w:r>
              <w:t>-</w:t>
            </w:r>
          </w:p>
        </w:tc>
        <w:tc>
          <w:tcPr>
            <w:tcW w:w="1454" w:type="dxa"/>
          </w:tcPr>
          <w:p w:rsidR="00AE50D3" w:rsidRDefault="00257A0A" w:rsidP="00AE50D3">
            <w:r>
              <w:t>-</w:t>
            </w:r>
          </w:p>
        </w:tc>
        <w:tc>
          <w:tcPr>
            <w:tcW w:w="1661" w:type="dxa"/>
          </w:tcPr>
          <w:p w:rsidR="00AE50D3" w:rsidRPr="005B65DD" w:rsidRDefault="00257A0A" w:rsidP="00AE50D3">
            <w:r>
              <w:t>-</w:t>
            </w:r>
          </w:p>
        </w:tc>
      </w:tr>
    </w:tbl>
    <w:p w:rsidR="00834C50" w:rsidRDefault="00834C50" w:rsidP="00834C50">
      <w:pPr>
        <w:pStyle w:val="Heading2"/>
      </w:pPr>
      <w:r>
        <w:br w:type="page"/>
      </w:r>
    </w:p>
    <w:p w:rsidR="00834C50" w:rsidRPr="00834C50" w:rsidRDefault="00834C50" w:rsidP="00834C50"/>
    <w:p w:rsidR="00834C50" w:rsidRPr="00834C50" w:rsidRDefault="00834C50" w:rsidP="00834C50"/>
    <w:p w:rsidR="00880DB7" w:rsidRDefault="00054619">
      <w:r>
        <w:rPr>
          <w:noProof/>
          <w:lang w:eastAsia="en-GB"/>
        </w:rPr>
        <mc:AlternateContent>
          <mc:Choice Requires="wpg">
            <w:drawing>
              <wp:anchor distT="0" distB="0" distL="114300" distR="114300" simplePos="0" relativeHeight="251587072" behindDoc="0" locked="0" layoutInCell="1" allowOverlap="1" wp14:anchorId="7980435D" wp14:editId="48A53FF2">
                <wp:simplePos x="0" y="0"/>
                <wp:positionH relativeFrom="column">
                  <wp:posOffset>0</wp:posOffset>
                </wp:positionH>
                <wp:positionV relativeFrom="paragraph">
                  <wp:posOffset>82740</wp:posOffset>
                </wp:positionV>
                <wp:extent cx="7447754" cy="5101258"/>
                <wp:effectExtent l="0" t="0" r="20320" b="23495"/>
                <wp:wrapNone/>
                <wp:docPr id="300" name="Group 300"/>
                <wp:cNvGraphicFramePr/>
                <a:graphic xmlns:a="http://schemas.openxmlformats.org/drawingml/2006/main">
                  <a:graphicData uri="http://schemas.microsoft.com/office/word/2010/wordprocessingGroup">
                    <wpg:wgp>
                      <wpg:cNvGrpSpPr/>
                      <wpg:grpSpPr>
                        <a:xfrm>
                          <a:off x="0" y="0"/>
                          <a:ext cx="7447754" cy="5101258"/>
                          <a:chOff x="0" y="0"/>
                          <a:chExt cx="7447754" cy="5101258"/>
                        </a:xfrm>
                      </wpg:grpSpPr>
                      <wps:wsp>
                        <wps:cNvPr id="12" name="Text Box 2"/>
                        <wps:cNvSpPr txBox="1">
                          <a:spLocks noChangeArrowheads="1"/>
                        </wps:cNvSpPr>
                        <wps:spPr bwMode="auto">
                          <a:xfrm>
                            <a:off x="1378424" y="709683"/>
                            <a:ext cx="6069330" cy="354711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948D1" w:rsidRDefault="00B948D1" w:rsidP="00307402"/>
                          </w:txbxContent>
                        </wps:txbx>
                        <wps:bodyPr rot="0" vert="horz" wrap="square" lIns="91440" tIns="45720" rIns="91440" bIns="45720" anchor="t" anchorCtr="0">
                          <a:noAutofit/>
                        </wps:bodyPr>
                      </wps:wsp>
                      <wps:wsp>
                        <wps:cNvPr id="13" name="Rectangle 13"/>
                        <wps:cNvSpPr/>
                        <wps:spPr>
                          <a:xfrm>
                            <a:off x="1937982" y="3152632"/>
                            <a:ext cx="5186855" cy="7409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3425588" y="2511188"/>
                            <a:ext cx="2002221" cy="409335"/>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Pr="00307402" w:rsidRDefault="00B948D1" w:rsidP="00307402">
                              <w:pPr>
                                <w:jc w:val="center"/>
                                <w:rPr>
                                  <w:sz w:val="32"/>
                                </w:rPr>
                              </w:pPr>
                              <w:r w:rsidRPr="00307402">
                                <w:rPr>
                                  <w:sz w:val="32"/>
                                </w:rPr>
                                <w:t>Loading…%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2"/>
                        <wps:cNvSpPr txBox="1">
                          <a:spLocks noChangeArrowheads="1"/>
                        </wps:cNvSpPr>
                        <wps:spPr bwMode="auto">
                          <a:xfrm>
                            <a:off x="0" y="218364"/>
                            <a:ext cx="1197610" cy="488731"/>
                          </a:xfrm>
                          <a:prstGeom prst="rect">
                            <a:avLst/>
                          </a:prstGeom>
                          <a:solidFill>
                            <a:srgbClr val="FFFFFF"/>
                          </a:solidFill>
                          <a:ln w="9525">
                            <a:solidFill>
                              <a:srgbClr val="000000"/>
                            </a:solidFill>
                            <a:miter lim="800000"/>
                            <a:headEnd/>
                            <a:tailEnd/>
                          </a:ln>
                        </wps:spPr>
                        <wps:txbx>
                          <w:txbxContent>
                            <w:p w:rsidR="00B948D1" w:rsidRPr="00307402" w:rsidRDefault="00B948D1">
                              <w:pPr>
                                <w:rPr>
                                  <w:b/>
                                  <w:sz w:val="36"/>
                                </w:rPr>
                              </w:pPr>
                              <w:proofErr w:type="spellStart"/>
                              <w:proofErr w:type="gramStart"/>
                              <w:r w:rsidRPr="00307402">
                                <w:rPr>
                                  <w:b/>
                                  <w:sz w:val="36"/>
                                </w:rPr>
                                <w:t>lblLoading</w:t>
                              </w:r>
                              <w:proofErr w:type="spellEnd"/>
                              <w:proofErr w:type="gramEnd"/>
                            </w:p>
                          </w:txbxContent>
                        </wps:txbx>
                        <wps:bodyPr rot="0" vert="horz" wrap="square" lIns="91440" tIns="45720" rIns="91440" bIns="45720" anchor="t" anchorCtr="0">
                          <a:noAutofit/>
                        </wps:bodyPr>
                      </wps:wsp>
                      <wps:wsp>
                        <wps:cNvPr id="16" name="Straight Arrow Connector 16"/>
                        <wps:cNvCnPr/>
                        <wps:spPr>
                          <a:xfrm>
                            <a:off x="1214651" y="586853"/>
                            <a:ext cx="2475186" cy="19233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Text Box 2"/>
                        <wps:cNvSpPr txBox="1">
                          <a:spLocks noChangeArrowheads="1"/>
                        </wps:cNvSpPr>
                        <wps:spPr bwMode="auto">
                          <a:xfrm>
                            <a:off x="0" y="4612943"/>
                            <a:ext cx="1592317" cy="488315"/>
                          </a:xfrm>
                          <a:prstGeom prst="rect">
                            <a:avLst/>
                          </a:prstGeom>
                          <a:solidFill>
                            <a:srgbClr val="FFFFFF"/>
                          </a:solidFill>
                          <a:ln w="9525">
                            <a:solidFill>
                              <a:srgbClr val="000000"/>
                            </a:solidFill>
                            <a:miter lim="800000"/>
                            <a:headEnd/>
                            <a:tailEnd/>
                          </a:ln>
                        </wps:spPr>
                        <wps:txbx>
                          <w:txbxContent>
                            <w:p w:rsidR="00B948D1" w:rsidRPr="00307402" w:rsidRDefault="00B948D1" w:rsidP="00307402">
                              <w:pPr>
                                <w:rPr>
                                  <w:b/>
                                  <w:sz w:val="36"/>
                                </w:rPr>
                              </w:pPr>
                              <w:proofErr w:type="spellStart"/>
                              <w:proofErr w:type="gramStart"/>
                              <w:r>
                                <w:rPr>
                                  <w:b/>
                                  <w:sz w:val="36"/>
                                </w:rPr>
                                <w:t>pgrLoadingBar</w:t>
                              </w:r>
                              <w:proofErr w:type="spellEnd"/>
                              <w:proofErr w:type="gramEnd"/>
                            </w:p>
                          </w:txbxContent>
                        </wps:txbx>
                        <wps:bodyPr rot="0" vert="horz" wrap="square" lIns="91440" tIns="45720" rIns="91440" bIns="45720" anchor="t" anchorCtr="0">
                          <a:noAutofit/>
                        </wps:bodyPr>
                      </wps:wsp>
                      <wps:wsp>
                        <wps:cNvPr id="18" name="Straight Arrow Connector 18"/>
                        <wps:cNvCnPr/>
                        <wps:spPr>
                          <a:xfrm flipV="1">
                            <a:off x="1596788" y="3889611"/>
                            <a:ext cx="946303" cy="7257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 name="Text Box 2"/>
                        <wps:cNvSpPr txBox="1">
                          <a:spLocks noChangeArrowheads="1"/>
                        </wps:cNvSpPr>
                        <wps:spPr bwMode="auto">
                          <a:xfrm>
                            <a:off x="2606722" y="0"/>
                            <a:ext cx="3562350" cy="551180"/>
                          </a:xfrm>
                          <a:prstGeom prst="rect">
                            <a:avLst/>
                          </a:prstGeom>
                          <a:solidFill>
                            <a:srgbClr val="FFFFFF"/>
                          </a:solidFill>
                          <a:ln w="9525">
                            <a:solidFill>
                              <a:srgbClr val="000000"/>
                            </a:solidFill>
                            <a:miter lim="800000"/>
                            <a:headEnd/>
                            <a:tailEnd/>
                          </a:ln>
                        </wps:spPr>
                        <wps:txbx>
                          <w:txbxContent>
                            <w:p w:rsidR="00B948D1" w:rsidRPr="00834C50" w:rsidRDefault="00B948D1" w:rsidP="00834C50">
                              <w:pPr>
                                <w:pStyle w:val="Heading2"/>
                                <w:jc w:val="center"/>
                                <w:rPr>
                                  <w:sz w:val="40"/>
                                </w:rPr>
                              </w:pPr>
                              <w:bookmarkStart w:id="6" w:name="_Toc449342558"/>
                              <w:r w:rsidRPr="00834C50">
                                <w:rPr>
                                  <w:sz w:val="40"/>
                                </w:rPr>
                                <w:t>Loading Screen</w:t>
                              </w:r>
                              <w:bookmarkEnd w:id="6"/>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7980435D" id="Group 300" o:spid="_x0000_s1062" style="position:absolute;margin-left:0;margin-top:6.5pt;width:586.45pt;height:401.65pt;z-index:251587072" coordsize="74477,51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">
                <v:shape id="_x0000_s1063" type="#_x0000_t202" style="position:absolute;left:13784;top:7096;width:60693;height:35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5w70A&#10;AADbAAAADwAAAGRycy9kb3ducmV2LnhtbERPyQrCMBC9C/5DGMGbploQqUZxQRDx4nLwODRjW2wm&#10;pYm2/r0RBG/zeOvMl60pxYtqV1hWMBpGIIhTqwvOFFwvu8EUhPPIGkvLpOBNDpaLbmeOibYNn+h1&#10;9pkIIewSVJB7XyVSujQng25oK+LA3W1t0AdYZ1LX2IRwU8pxFE2kwYJDQ44VbXJKH+enUXCI6XGL&#10;M3d0zX0d73W0PZaHrVL9XruagfDU+r/4597rMH8M31/CAXL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lY5w70AAADbAAAADwAAAAAAAAAAAAAAAACYAgAAZHJzL2Rvd25yZXYu&#10;eG1sUEsFBgAAAAAEAAQA9QAAAIIDAAAAAA==&#10;" fillcolor="white [3201]" strokecolor="black [3200]" strokeweight="1pt">
                  <v:textbox>
                    <w:txbxContent>
                      <w:p w:rsidR="0050118E" w:rsidRDefault="0050118E" w:rsidP="00307402"/>
                    </w:txbxContent>
                  </v:textbox>
                </v:shape>
                <v:rect id="Rectangle 13" o:spid="_x0000_s1064" style="position:absolute;left:19379;top:31526;width:51869;height:7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hercEA&#10;AADbAAAADwAAAGRycy9kb3ducmV2LnhtbESP0YrCMBBF3xf8hzCCb2uqgi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4Xq3BAAAA2wAAAA8AAAAAAAAAAAAAAAAAmAIAAGRycy9kb3du&#10;cmV2LnhtbFBLBQYAAAAABAAEAPUAAACGAwAAAAA=&#10;" fillcolor="#5b9bd5 [3204]" strokecolor="#1f4d78 [1604]" strokeweight="1pt"/>
                <v:rect id="Rectangle 14" o:spid="_x0000_s1065" style="position:absolute;left:34255;top:25111;width:20023;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99MEA&#10;AADbAAAADwAAAGRycy9kb3ducmV2LnhtbERPS2vCQBC+F/wPywi9NRttKRqzig9sPbY+r0N2TILZ&#10;2ZBdk/Tfu4VCb/PxPSdd9KYSLTWutKxgFMUgiDOrS84VHA/blwkI55E1VpZJwQ85WMwHTykm2nb8&#10;Te3e5yKEsEtQQeF9nUjpsoIMusjWxIG72sagD7DJpW6wC+GmkuM4fpcGSw4NBda0Lii77e9GwT37&#10;WF3yevm12b7yp7SjqTmdtVLPw345A+Gp9//iP/dOh/lv8PtLO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7vfTBAAAA2wAAAA8AAAAAAAAAAAAAAAAAmAIAAGRycy9kb3du&#10;cmV2LnhtbFBLBQYAAAAABAAEAPUAAACGAwAAAAA=&#10;" fillcolor="white [3201]" strokecolor="#70ad47 [3209]" strokeweight="1pt">
                  <v:textbox>
                    <w:txbxContent>
                      <w:p w:rsidR="0050118E" w:rsidRPr="00307402" w:rsidRDefault="0050118E" w:rsidP="00307402">
                        <w:pPr>
                          <w:jc w:val="center"/>
                          <w:rPr>
                            <w:sz w:val="32"/>
                          </w:rPr>
                        </w:pPr>
                        <w:r w:rsidRPr="00307402">
                          <w:rPr>
                            <w:sz w:val="32"/>
                          </w:rPr>
                          <w:t>Loading…%</w:t>
                        </w:r>
                      </w:p>
                    </w:txbxContent>
                  </v:textbox>
                </v:rect>
                <v:shape id="_x0000_s1066" type="#_x0000_t202" style="position:absolute;top:2183;width:11976;height:4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50118E" w:rsidRPr="00307402" w:rsidRDefault="0050118E">
                        <w:pPr>
                          <w:rPr>
                            <w:b/>
                            <w:sz w:val="36"/>
                          </w:rPr>
                        </w:pPr>
                        <w:proofErr w:type="spellStart"/>
                        <w:proofErr w:type="gramStart"/>
                        <w:r w:rsidRPr="00307402">
                          <w:rPr>
                            <w:b/>
                            <w:sz w:val="36"/>
                          </w:rPr>
                          <w:t>lblLoading</w:t>
                        </w:r>
                        <w:proofErr w:type="spellEnd"/>
                        <w:proofErr w:type="gramEnd"/>
                      </w:p>
                    </w:txbxContent>
                  </v:textbox>
                </v:shape>
                <v:shape id="Straight Arrow Connector 16" o:spid="_x0000_s1067" type="#_x0000_t32" style="position:absolute;left:12146;top:5868;width:24752;height:192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20jcEAAADbAAAADwAAAGRycy9kb3ducmV2LnhtbERPS2vCQBC+F/wPyxR6q5sKDRpdxaQU&#10;1JsPPA/ZaRKanU2y2yT9964geJuP7zmrzWhq0VPnKssKPqYRCOLc6ooLBZfz9/schPPIGmvLpOCf&#10;HGzWk5cVJtoOfKT+5AsRQtglqKD0vkmkdHlJBt3UNsSB+7GdQR9gV0jd4RDCTS1nURRLgxWHhhIb&#10;ykrKf09/RsGA/rpIt0WbpV/73fhZt/H5clDq7XXcLkF4Gv1T/HDvdJgfw/2XcIB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zbSNwQAAANsAAAAPAAAAAAAAAAAAAAAA&#10;AKECAABkcnMvZG93bnJldi54bWxQSwUGAAAAAAQABAD5AAAAjwMAAAAA&#10;" strokecolor="black [3200]" strokeweight=".5pt">
                  <v:stroke endarrow="block" joinstyle="miter"/>
                </v:shape>
                <v:shape id="_x0000_s1068" type="#_x0000_t202" style="position:absolute;top:46129;width:15923;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50118E" w:rsidRPr="00307402" w:rsidRDefault="0050118E" w:rsidP="00307402">
                        <w:pPr>
                          <w:rPr>
                            <w:b/>
                            <w:sz w:val="36"/>
                          </w:rPr>
                        </w:pPr>
                        <w:proofErr w:type="spellStart"/>
                        <w:proofErr w:type="gramStart"/>
                        <w:r>
                          <w:rPr>
                            <w:b/>
                            <w:sz w:val="36"/>
                          </w:rPr>
                          <w:t>pgrLoadingBar</w:t>
                        </w:r>
                        <w:proofErr w:type="spellEnd"/>
                        <w:proofErr w:type="gramEnd"/>
                      </w:p>
                    </w:txbxContent>
                  </v:textbox>
                </v:shape>
                <v:shape id="Straight Arrow Connector 18" o:spid="_x0000_s1069" type="#_x0000_t32" style="position:absolute;left:15967;top:38896;width:9463;height:72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zDEsQAAADbAAAADwAAAGRycy9kb3ducmV2LnhtbESPQUvDQBCF74L/YRnBi9iNTVGJ3RZp&#10;KfXaVERvY3ZMgtnZkFnb9N93DkJvM7w3730zX46hMwcapI3s4GGSgSGuom+5dvC+39w/g5GE7LGL&#10;TA5OJLBcXF/NsfDxyDs6lKk2GsJSoIMmpb6wVqqGAsok9sSq/cQhYNJ1qK0f8KjhobPTLHu0AVvW&#10;hgZ7WjVU/ZZ/wUGeZjLdzT6fpPyqv+/8Os/lY+vc7c34+gIm0Zgu5v/rN6/4Cqu/6AB2cQ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PMMSxAAAANsAAAAPAAAAAAAAAAAA&#10;AAAAAKECAABkcnMvZG93bnJldi54bWxQSwUGAAAAAAQABAD5AAAAkgMAAAAA&#10;" strokecolor="black [3200]" strokeweight=".5pt">
                  <v:stroke endarrow="block" joinstyle="miter"/>
                </v:shape>
                <v:shape id="_x0000_s1070" type="#_x0000_t202" style="position:absolute;left:26067;width:35623;height:5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l88UA&#10;AADbAAAADwAAAGRycy9kb3ducmV2LnhtbESPT2sCMRTE70K/Q3gFL0Wz1dY/q1FEUOytVWmvj81z&#10;d+nmZU3iun57Uyh4HGbmN8x82ZpKNOR8aVnBaz8BQZxZXXKu4HjY9CYgfEDWWFkmBTfysFw8deaY&#10;anvlL2r2IRcRwj5FBUUIdSqlzwoy6Pu2Jo7eyTqDIUqXS+3wGuGmkoMkGUmDJceFAmtaF5T97i9G&#10;weRt1/z4j+HndzY6VdPwMm62Z6dU97ldzUAEasMj/N/eaQWDd/j7En+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bOXzxQAAANsAAAAPAAAAAAAAAAAAAAAAAJgCAABkcnMv&#10;ZG93bnJldi54bWxQSwUGAAAAAAQABAD1AAAAigMAAAAA&#10;">
                  <v:textbox>
                    <w:txbxContent>
                      <w:p w:rsidR="0050118E" w:rsidRPr="00834C50" w:rsidRDefault="0050118E" w:rsidP="00834C50">
                        <w:pPr>
                          <w:pStyle w:val="Heading2"/>
                          <w:jc w:val="center"/>
                          <w:rPr>
                            <w:sz w:val="40"/>
                          </w:rPr>
                        </w:pPr>
                        <w:bookmarkStart w:id="8" w:name="_Toc449342558"/>
                        <w:r w:rsidRPr="00834C50">
                          <w:rPr>
                            <w:sz w:val="40"/>
                          </w:rPr>
                          <w:t>Loading Screen</w:t>
                        </w:r>
                        <w:bookmarkEnd w:id="8"/>
                      </w:p>
                    </w:txbxContent>
                  </v:textbox>
                </v:shape>
              </v:group>
            </w:pict>
          </mc:Fallback>
        </mc:AlternateContent>
      </w:r>
    </w:p>
    <w:p w:rsidR="00307402" w:rsidRDefault="00307402" w:rsidP="00411C04"/>
    <w:p w:rsidR="00E92E04" w:rsidRDefault="00481703">
      <w:r>
        <w:rPr>
          <w:noProof/>
          <w:lang w:eastAsia="en-GB"/>
        </w:rPr>
        <mc:AlternateContent>
          <mc:Choice Requires="wps">
            <w:drawing>
              <wp:anchor distT="0" distB="0" distL="114300" distR="114300" simplePos="0" relativeHeight="251596288" behindDoc="0" locked="0" layoutInCell="1" allowOverlap="1" wp14:anchorId="0692F5D1" wp14:editId="4EED10AB">
                <wp:simplePos x="0" y="0"/>
                <wp:positionH relativeFrom="column">
                  <wp:posOffset>7738110</wp:posOffset>
                </wp:positionH>
                <wp:positionV relativeFrom="paragraph">
                  <wp:posOffset>1311910</wp:posOffset>
                </wp:positionV>
                <wp:extent cx="1446530" cy="1118870"/>
                <wp:effectExtent l="0" t="0" r="20320" b="24130"/>
                <wp:wrapNone/>
                <wp:docPr id="1" name="Rectangle 1"/>
                <wp:cNvGraphicFramePr/>
                <a:graphic xmlns:a="http://schemas.openxmlformats.org/drawingml/2006/main">
                  <a:graphicData uri="http://schemas.microsoft.com/office/word/2010/wordprocessingShape">
                    <wps:wsp>
                      <wps:cNvSpPr/>
                      <wps:spPr>
                        <a:xfrm>
                          <a:off x="0" y="0"/>
                          <a:ext cx="1446530" cy="111887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481703">
                            <w:pPr>
                              <w:jc w:val="center"/>
                            </w:pPr>
                            <w:r>
                              <w:t>A timer used to increase the progress bar with its increment, not visible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692F5D1" id="Rectangle 1" o:spid="_x0000_s1071" style="position:absolute;margin-left:609.3pt;margin-top:103.3pt;width:113.9pt;height:88.1pt;z-index:25159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" fillcolor="white [3201]" strokecolor="#70ad47 [3209]" strokeweight="1pt">
                <v:textbox>
                  <w:txbxContent>
                    <w:p w:rsidR="0050118E" w:rsidRDefault="0050118E" w:rsidP="00481703">
                      <w:pPr>
                        <w:jc w:val="center"/>
                      </w:pPr>
                      <w:r>
                        <w:t>A timer used to increase the progress bar with its increment, not visible</w:t>
                      </w:r>
                    </w:p>
                  </w:txbxContent>
                </v:textbox>
              </v:rect>
            </w:pict>
          </mc:Fallback>
        </mc:AlternateContent>
      </w:r>
      <w:r w:rsidR="00307402">
        <w:br w:type="page"/>
      </w:r>
    </w:p>
    <w:tbl>
      <w:tblPr>
        <w:tblStyle w:val="TableGrid"/>
        <w:tblpPr w:leftFromText="180" w:rightFromText="180" w:vertAnchor="page" w:horzAnchor="margin" w:tblpY="2645"/>
        <w:tblW w:w="14138" w:type="dxa"/>
        <w:tblLook w:val="04A0" w:firstRow="1" w:lastRow="0" w:firstColumn="1" w:lastColumn="0" w:noHBand="0" w:noVBand="1"/>
      </w:tblPr>
      <w:tblGrid>
        <w:gridCol w:w="1858"/>
        <w:gridCol w:w="1383"/>
        <w:gridCol w:w="1640"/>
        <w:gridCol w:w="1181"/>
        <w:gridCol w:w="835"/>
        <w:gridCol w:w="2900"/>
        <w:gridCol w:w="1084"/>
        <w:gridCol w:w="1593"/>
        <w:gridCol w:w="1664"/>
      </w:tblGrid>
      <w:tr w:rsidR="00E92E04" w:rsidRPr="005B65DD" w:rsidTr="005D3494">
        <w:trPr>
          <w:trHeight w:val="783"/>
        </w:trPr>
        <w:tc>
          <w:tcPr>
            <w:tcW w:w="1858" w:type="dxa"/>
          </w:tcPr>
          <w:p w:rsidR="00E92E04" w:rsidRPr="005B65DD" w:rsidRDefault="00E92E04" w:rsidP="005D3494">
            <w:pPr>
              <w:jc w:val="center"/>
              <w:rPr>
                <w:b/>
                <w:sz w:val="28"/>
              </w:rPr>
            </w:pPr>
            <w:r w:rsidRPr="005B65DD">
              <w:rPr>
                <w:b/>
                <w:sz w:val="28"/>
              </w:rPr>
              <w:lastRenderedPageBreak/>
              <w:t>Form</w:t>
            </w:r>
          </w:p>
        </w:tc>
        <w:tc>
          <w:tcPr>
            <w:tcW w:w="1383" w:type="dxa"/>
          </w:tcPr>
          <w:p w:rsidR="00E92E04" w:rsidRPr="005B65DD" w:rsidRDefault="00E92E04" w:rsidP="005D3494">
            <w:pPr>
              <w:jc w:val="center"/>
              <w:rPr>
                <w:b/>
                <w:sz w:val="28"/>
              </w:rPr>
            </w:pPr>
            <w:r w:rsidRPr="005B65DD">
              <w:rPr>
                <w:b/>
                <w:sz w:val="28"/>
              </w:rPr>
              <w:t>Property</w:t>
            </w:r>
          </w:p>
        </w:tc>
        <w:tc>
          <w:tcPr>
            <w:tcW w:w="1640" w:type="dxa"/>
          </w:tcPr>
          <w:p w:rsidR="00E92E04" w:rsidRPr="005B65DD" w:rsidRDefault="00E92E04" w:rsidP="005D3494">
            <w:pPr>
              <w:jc w:val="center"/>
              <w:rPr>
                <w:b/>
                <w:sz w:val="28"/>
              </w:rPr>
            </w:pPr>
            <w:r w:rsidRPr="005B65DD">
              <w:rPr>
                <w:b/>
                <w:sz w:val="28"/>
              </w:rPr>
              <w:t>Property Name</w:t>
            </w:r>
          </w:p>
        </w:tc>
        <w:tc>
          <w:tcPr>
            <w:tcW w:w="1181" w:type="dxa"/>
          </w:tcPr>
          <w:p w:rsidR="00E92E04" w:rsidRPr="005B65DD" w:rsidRDefault="00E92E04" w:rsidP="005D3494">
            <w:pPr>
              <w:jc w:val="center"/>
              <w:rPr>
                <w:b/>
                <w:sz w:val="28"/>
              </w:rPr>
            </w:pPr>
            <w:r w:rsidRPr="005B65DD">
              <w:rPr>
                <w:b/>
                <w:sz w:val="28"/>
              </w:rPr>
              <w:t>Position</w:t>
            </w:r>
          </w:p>
        </w:tc>
        <w:tc>
          <w:tcPr>
            <w:tcW w:w="835" w:type="dxa"/>
          </w:tcPr>
          <w:p w:rsidR="00E92E04" w:rsidRPr="005B65DD" w:rsidRDefault="00E92E04" w:rsidP="005D3494">
            <w:pPr>
              <w:jc w:val="center"/>
              <w:rPr>
                <w:b/>
                <w:sz w:val="28"/>
              </w:rPr>
            </w:pPr>
            <w:r w:rsidRPr="005B65DD">
              <w:rPr>
                <w:b/>
                <w:sz w:val="28"/>
              </w:rPr>
              <w:t>Size</w:t>
            </w:r>
          </w:p>
        </w:tc>
        <w:tc>
          <w:tcPr>
            <w:tcW w:w="2900" w:type="dxa"/>
          </w:tcPr>
          <w:p w:rsidR="00E92E04" w:rsidRPr="005B65DD" w:rsidRDefault="00E92E04" w:rsidP="005D3494">
            <w:pPr>
              <w:jc w:val="center"/>
              <w:rPr>
                <w:b/>
                <w:sz w:val="28"/>
              </w:rPr>
            </w:pPr>
            <w:r w:rsidRPr="005B65DD">
              <w:rPr>
                <w:b/>
                <w:sz w:val="28"/>
              </w:rPr>
              <w:t>Purpose</w:t>
            </w:r>
          </w:p>
        </w:tc>
        <w:tc>
          <w:tcPr>
            <w:tcW w:w="1084" w:type="dxa"/>
          </w:tcPr>
          <w:p w:rsidR="00E92E04" w:rsidRPr="005B65DD" w:rsidRDefault="00E92E04" w:rsidP="005D3494">
            <w:pPr>
              <w:jc w:val="center"/>
              <w:rPr>
                <w:b/>
                <w:sz w:val="28"/>
              </w:rPr>
            </w:pPr>
            <w:r w:rsidRPr="005B65DD">
              <w:rPr>
                <w:b/>
                <w:sz w:val="28"/>
              </w:rPr>
              <w:t>Font</w:t>
            </w:r>
          </w:p>
        </w:tc>
        <w:tc>
          <w:tcPr>
            <w:tcW w:w="1593" w:type="dxa"/>
          </w:tcPr>
          <w:p w:rsidR="00E92E04" w:rsidRPr="005B65DD" w:rsidRDefault="00E92E04" w:rsidP="005D3494">
            <w:pPr>
              <w:jc w:val="center"/>
              <w:rPr>
                <w:b/>
                <w:sz w:val="28"/>
              </w:rPr>
            </w:pPr>
            <w:r w:rsidRPr="005B65DD">
              <w:rPr>
                <w:b/>
                <w:sz w:val="28"/>
              </w:rPr>
              <w:t>Forecolour/</w:t>
            </w:r>
          </w:p>
          <w:p w:rsidR="00E92E04" w:rsidRPr="005B65DD" w:rsidRDefault="00E92E04" w:rsidP="005D3494">
            <w:pPr>
              <w:jc w:val="center"/>
              <w:rPr>
                <w:b/>
                <w:sz w:val="28"/>
              </w:rPr>
            </w:pPr>
            <w:r w:rsidRPr="005B65DD">
              <w:rPr>
                <w:b/>
                <w:sz w:val="28"/>
              </w:rPr>
              <w:t>Image</w:t>
            </w:r>
          </w:p>
        </w:tc>
        <w:tc>
          <w:tcPr>
            <w:tcW w:w="1664" w:type="dxa"/>
          </w:tcPr>
          <w:p w:rsidR="00E92E04" w:rsidRPr="005B65DD" w:rsidRDefault="00E92E04" w:rsidP="005D3494">
            <w:pPr>
              <w:jc w:val="center"/>
              <w:rPr>
                <w:b/>
                <w:sz w:val="28"/>
              </w:rPr>
            </w:pPr>
            <w:proofErr w:type="spellStart"/>
            <w:r w:rsidRPr="005B65DD">
              <w:rPr>
                <w:b/>
                <w:sz w:val="28"/>
              </w:rPr>
              <w:t>Backcolour</w:t>
            </w:r>
            <w:proofErr w:type="spellEnd"/>
            <w:r w:rsidRPr="005B65DD">
              <w:rPr>
                <w:b/>
                <w:sz w:val="28"/>
              </w:rPr>
              <w:t>/</w:t>
            </w:r>
          </w:p>
          <w:p w:rsidR="00E92E04" w:rsidRPr="005B65DD" w:rsidRDefault="00E92E04" w:rsidP="005D3494">
            <w:pPr>
              <w:jc w:val="center"/>
              <w:rPr>
                <w:b/>
                <w:sz w:val="28"/>
              </w:rPr>
            </w:pPr>
            <w:r w:rsidRPr="005B65DD">
              <w:rPr>
                <w:b/>
                <w:sz w:val="28"/>
              </w:rPr>
              <w:t>Image</w:t>
            </w:r>
          </w:p>
        </w:tc>
      </w:tr>
      <w:tr w:rsidR="00E92E04" w:rsidRPr="005B65DD" w:rsidTr="005D3494">
        <w:trPr>
          <w:trHeight w:val="828"/>
        </w:trPr>
        <w:tc>
          <w:tcPr>
            <w:tcW w:w="1858" w:type="dxa"/>
          </w:tcPr>
          <w:p w:rsidR="00E92E04" w:rsidRPr="005B65DD" w:rsidRDefault="00E92E04" w:rsidP="005D3494">
            <w:proofErr w:type="spellStart"/>
            <w:r w:rsidRPr="005B65DD">
              <w:t>frmLoadingScreen</w:t>
            </w:r>
            <w:proofErr w:type="spellEnd"/>
          </w:p>
        </w:tc>
        <w:tc>
          <w:tcPr>
            <w:tcW w:w="1383" w:type="dxa"/>
          </w:tcPr>
          <w:p w:rsidR="00E92E04" w:rsidRPr="005B65DD" w:rsidRDefault="00E92E04" w:rsidP="005D3494">
            <w:r w:rsidRPr="005B65DD">
              <w:t>Progress Bar</w:t>
            </w:r>
          </w:p>
        </w:tc>
        <w:tc>
          <w:tcPr>
            <w:tcW w:w="1640" w:type="dxa"/>
          </w:tcPr>
          <w:p w:rsidR="00E92E04" w:rsidRPr="005B65DD" w:rsidRDefault="00E92E04" w:rsidP="005D3494">
            <w:proofErr w:type="spellStart"/>
            <w:r w:rsidRPr="005B65DD">
              <w:t>pgrLoadingBar</w:t>
            </w:r>
            <w:proofErr w:type="spellEnd"/>
          </w:p>
        </w:tc>
        <w:tc>
          <w:tcPr>
            <w:tcW w:w="1181" w:type="dxa"/>
          </w:tcPr>
          <w:p w:rsidR="00E92E04" w:rsidRPr="005B65DD" w:rsidRDefault="005D3494" w:rsidP="005D3494">
            <w:r w:rsidRPr="005D3494">
              <w:t>146, 282</w:t>
            </w:r>
          </w:p>
        </w:tc>
        <w:tc>
          <w:tcPr>
            <w:tcW w:w="835" w:type="dxa"/>
          </w:tcPr>
          <w:p w:rsidR="00E92E04" w:rsidRPr="005B65DD" w:rsidRDefault="005D3494" w:rsidP="005D3494">
            <w:r w:rsidRPr="005D3494">
              <w:t>339, 44</w:t>
            </w:r>
          </w:p>
        </w:tc>
        <w:tc>
          <w:tcPr>
            <w:tcW w:w="2900" w:type="dxa"/>
          </w:tcPr>
          <w:p w:rsidR="00E92E04" w:rsidRPr="005B65DD" w:rsidRDefault="005D3494" w:rsidP="005D3494">
            <w:r>
              <w:t>Mainly aesthetic; allows the rest of the quiz time to load</w:t>
            </w:r>
          </w:p>
        </w:tc>
        <w:tc>
          <w:tcPr>
            <w:tcW w:w="1084" w:type="dxa"/>
          </w:tcPr>
          <w:p w:rsidR="00E92E04" w:rsidRPr="005B65DD" w:rsidRDefault="005D3494" w:rsidP="005D3494">
            <w:r>
              <w:t>N/A</w:t>
            </w:r>
          </w:p>
        </w:tc>
        <w:tc>
          <w:tcPr>
            <w:tcW w:w="1593" w:type="dxa"/>
          </w:tcPr>
          <w:p w:rsidR="00E92E04" w:rsidRPr="005B65DD" w:rsidRDefault="005D3494" w:rsidP="005D3494">
            <w:r>
              <w:t>Highlight</w:t>
            </w:r>
          </w:p>
        </w:tc>
        <w:tc>
          <w:tcPr>
            <w:tcW w:w="1664" w:type="dxa"/>
          </w:tcPr>
          <w:p w:rsidR="00E92E04" w:rsidRPr="005B65DD" w:rsidRDefault="005D3494" w:rsidP="005D3494">
            <w:r>
              <w:t>Control</w:t>
            </w:r>
          </w:p>
        </w:tc>
      </w:tr>
      <w:tr w:rsidR="00E92E04" w:rsidRPr="005B65DD" w:rsidTr="005D3494">
        <w:trPr>
          <w:trHeight w:val="828"/>
        </w:trPr>
        <w:tc>
          <w:tcPr>
            <w:tcW w:w="1858" w:type="dxa"/>
          </w:tcPr>
          <w:p w:rsidR="00E92E04" w:rsidRPr="005B65DD" w:rsidRDefault="00E92E04" w:rsidP="005D3494">
            <w:proofErr w:type="spellStart"/>
            <w:r w:rsidRPr="005B65DD">
              <w:t>frmLoadingScreen</w:t>
            </w:r>
            <w:proofErr w:type="spellEnd"/>
          </w:p>
        </w:tc>
        <w:tc>
          <w:tcPr>
            <w:tcW w:w="1383" w:type="dxa"/>
          </w:tcPr>
          <w:p w:rsidR="00E92E04" w:rsidRPr="005B65DD" w:rsidRDefault="00E92E04" w:rsidP="005D3494">
            <w:r w:rsidRPr="005B65DD">
              <w:t>Label</w:t>
            </w:r>
          </w:p>
        </w:tc>
        <w:tc>
          <w:tcPr>
            <w:tcW w:w="1640" w:type="dxa"/>
          </w:tcPr>
          <w:p w:rsidR="00E92E04" w:rsidRPr="005B65DD" w:rsidRDefault="00E92E04" w:rsidP="005D3494">
            <w:proofErr w:type="spellStart"/>
            <w:r w:rsidRPr="005B65DD">
              <w:t>lblLoading</w:t>
            </w:r>
            <w:proofErr w:type="spellEnd"/>
          </w:p>
        </w:tc>
        <w:tc>
          <w:tcPr>
            <w:tcW w:w="1181" w:type="dxa"/>
          </w:tcPr>
          <w:p w:rsidR="00E92E04" w:rsidRPr="005B65DD" w:rsidRDefault="005D3494" w:rsidP="005D3494">
            <w:r w:rsidRPr="005D3494">
              <w:t>241, 243</w:t>
            </w:r>
          </w:p>
        </w:tc>
        <w:tc>
          <w:tcPr>
            <w:tcW w:w="835" w:type="dxa"/>
          </w:tcPr>
          <w:p w:rsidR="00E92E04" w:rsidRPr="005B65DD" w:rsidRDefault="005D3494" w:rsidP="005D3494">
            <w:r w:rsidRPr="005D3494">
              <w:t>147, 36</w:t>
            </w:r>
          </w:p>
        </w:tc>
        <w:tc>
          <w:tcPr>
            <w:tcW w:w="2900" w:type="dxa"/>
          </w:tcPr>
          <w:p w:rsidR="00E92E04" w:rsidRPr="005B65DD" w:rsidRDefault="00E92E04" w:rsidP="005D3494">
            <w:r w:rsidRPr="005B65DD">
              <w:t>To display the percentage of</w:t>
            </w:r>
            <w:r>
              <w:t xml:space="preserve"> the bar that has been filled by</w:t>
            </w:r>
            <w:r w:rsidRPr="005B65DD">
              <w:t xml:space="preserve"> </w:t>
            </w:r>
          </w:p>
        </w:tc>
        <w:tc>
          <w:tcPr>
            <w:tcW w:w="1084" w:type="dxa"/>
          </w:tcPr>
          <w:p w:rsidR="00E92E04" w:rsidRPr="005B65DD" w:rsidRDefault="005D3494" w:rsidP="005D3494">
            <w:r w:rsidRPr="005D3494">
              <w:t>Microsoft Sans Serif, 22pt</w:t>
            </w:r>
          </w:p>
        </w:tc>
        <w:tc>
          <w:tcPr>
            <w:tcW w:w="1593" w:type="dxa"/>
          </w:tcPr>
          <w:p w:rsidR="00E92E04" w:rsidRPr="005B65DD" w:rsidRDefault="005D3494" w:rsidP="005D3494">
            <w:r>
              <w:t>Control Text</w:t>
            </w:r>
          </w:p>
        </w:tc>
        <w:tc>
          <w:tcPr>
            <w:tcW w:w="1664" w:type="dxa"/>
          </w:tcPr>
          <w:p w:rsidR="00E92E04" w:rsidRPr="005B65DD" w:rsidRDefault="00E92E04" w:rsidP="005D3494">
            <w:r w:rsidRPr="005B65DD">
              <w:t>Transparent</w:t>
            </w:r>
          </w:p>
        </w:tc>
      </w:tr>
      <w:tr w:rsidR="00E92E04" w:rsidRPr="005B65DD" w:rsidTr="005D3494">
        <w:trPr>
          <w:trHeight w:val="757"/>
        </w:trPr>
        <w:tc>
          <w:tcPr>
            <w:tcW w:w="1858" w:type="dxa"/>
          </w:tcPr>
          <w:p w:rsidR="00E92E04" w:rsidRPr="005B65DD" w:rsidRDefault="00E92E04" w:rsidP="005D3494">
            <w:proofErr w:type="spellStart"/>
            <w:r w:rsidRPr="005B65DD">
              <w:t>frmLoadingScreen</w:t>
            </w:r>
            <w:proofErr w:type="spellEnd"/>
          </w:p>
        </w:tc>
        <w:tc>
          <w:tcPr>
            <w:tcW w:w="1383" w:type="dxa"/>
          </w:tcPr>
          <w:p w:rsidR="00E92E04" w:rsidRPr="005B65DD" w:rsidRDefault="00E92E04" w:rsidP="005D3494">
            <w:r w:rsidRPr="005B65DD">
              <w:t>Timer</w:t>
            </w:r>
          </w:p>
        </w:tc>
        <w:tc>
          <w:tcPr>
            <w:tcW w:w="1640" w:type="dxa"/>
          </w:tcPr>
          <w:p w:rsidR="00E92E04" w:rsidRPr="005B65DD" w:rsidRDefault="005D3494" w:rsidP="005D3494">
            <w:r>
              <w:t>Timer</w:t>
            </w:r>
          </w:p>
        </w:tc>
        <w:tc>
          <w:tcPr>
            <w:tcW w:w="1181" w:type="dxa"/>
          </w:tcPr>
          <w:p w:rsidR="00E92E04" w:rsidRPr="005B65DD" w:rsidRDefault="005D3494" w:rsidP="005D3494">
            <w:r>
              <w:t>N/A</w:t>
            </w:r>
          </w:p>
        </w:tc>
        <w:tc>
          <w:tcPr>
            <w:tcW w:w="835" w:type="dxa"/>
          </w:tcPr>
          <w:p w:rsidR="00E92E04" w:rsidRPr="005B65DD" w:rsidRDefault="005D3494" w:rsidP="005D3494">
            <w:r>
              <w:t>N/A</w:t>
            </w:r>
          </w:p>
        </w:tc>
        <w:tc>
          <w:tcPr>
            <w:tcW w:w="2900" w:type="dxa"/>
          </w:tcPr>
          <w:p w:rsidR="00E92E04" w:rsidRPr="005B65DD" w:rsidRDefault="005D3494" w:rsidP="005D3494">
            <w:r>
              <w:t>Increase progress bar by 20 every second in increments of 5</w:t>
            </w:r>
          </w:p>
        </w:tc>
        <w:tc>
          <w:tcPr>
            <w:tcW w:w="1084" w:type="dxa"/>
          </w:tcPr>
          <w:p w:rsidR="00E92E04" w:rsidRPr="005B65DD" w:rsidRDefault="005D3494" w:rsidP="005D3494">
            <w:r>
              <w:t>N/A</w:t>
            </w:r>
          </w:p>
        </w:tc>
        <w:tc>
          <w:tcPr>
            <w:tcW w:w="1593" w:type="dxa"/>
          </w:tcPr>
          <w:p w:rsidR="00E92E04" w:rsidRPr="005B65DD" w:rsidRDefault="005D3494" w:rsidP="005D3494">
            <w:r>
              <w:t>N/A</w:t>
            </w:r>
          </w:p>
        </w:tc>
        <w:tc>
          <w:tcPr>
            <w:tcW w:w="1664" w:type="dxa"/>
          </w:tcPr>
          <w:p w:rsidR="00E92E04" w:rsidRPr="005B65DD" w:rsidRDefault="00346A9A" w:rsidP="005D3494">
            <w:r>
              <w:t>N/A</w:t>
            </w:r>
          </w:p>
        </w:tc>
      </w:tr>
    </w:tbl>
    <w:p w:rsidR="005D3494" w:rsidRDefault="005D3494"/>
    <w:p w:rsidR="005D3494" w:rsidRDefault="005D3494" w:rsidP="00834C50">
      <w:pPr>
        <w:pStyle w:val="Heading2"/>
      </w:pPr>
      <w:r>
        <w:br w:type="page"/>
      </w:r>
    </w:p>
    <w:p w:rsidR="00307402" w:rsidRDefault="00307402"/>
    <w:p w:rsidR="00273FA1" w:rsidRDefault="005D3494" w:rsidP="00411C04">
      <w:r>
        <w:rPr>
          <w:noProof/>
          <w:lang w:eastAsia="en-GB"/>
        </w:rPr>
        <mc:AlternateContent>
          <mc:Choice Requires="wpg">
            <w:drawing>
              <wp:anchor distT="0" distB="0" distL="114300" distR="114300" simplePos="0" relativeHeight="251589120" behindDoc="0" locked="0" layoutInCell="1" allowOverlap="1" wp14:anchorId="77A53D5E" wp14:editId="193049C5">
                <wp:simplePos x="0" y="0"/>
                <wp:positionH relativeFrom="column">
                  <wp:posOffset>-68627</wp:posOffset>
                </wp:positionH>
                <wp:positionV relativeFrom="paragraph">
                  <wp:posOffset>43180</wp:posOffset>
                </wp:positionV>
                <wp:extent cx="8839835" cy="4420235"/>
                <wp:effectExtent l="0" t="0" r="18415" b="18415"/>
                <wp:wrapNone/>
                <wp:docPr id="298" name="Group 298"/>
                <wp:cNvGraphicFramePr/>
                <a:graphic xmlns:a="http://schemas.openxmlformats.org/drawingml/2006/main">
                  <a:graphicData uri="http://schemas.microsoft.com/office/word/2010/wordprocessingGroup">
                    <wpg:wgp>
                      <wpg:cNvGrpSpPr/>
                      <wpg:grpSpPr>
                        <a:xfrm>
                          <a:off x="0" y="0"/>
                          <a:ext cx="8839835" cy="4420235"/>
                          <a:chOff x="0" y="0"/>
                          <a:chExt cx="8840356" cy="4420567"/>
                        </a:xfrm>
                      </wpg:grpSpPr>
                      <wps:wsp>
                        <wps:cNvPr id="19" name="Text Box 2"/>
                        <wps:cNvSpPr txBox="1">
                          <a:spLocks noChangeArrowheads="1"/>
                        </wps:cNvSpPr>
                        <wps:spPr bwMode="auto">
                          <a:xfrm>
                            <a:off x="1378424" y="873457"/>
                            <a:ext cx="6069330" cy="3547110"/>
                          </a:xfrm>
                          <a:prstGeom prst="rect">
                            <a:avLst/>
                          </a:prstGeom>
                          <a:noFill/>
                          <a:ln>
                            <a:headEnd/>
                            <a:tailEnd/>
                          </a:ln>
                        </wps:spPr>
                        <wps:style>
                          <a:lnRef idx="2">
                            <a:schemeClr val="dk1"/>
                          </a:lnRef>
                          <a:fillRef idx="1">
                            <a:schemeClr val="lt1"/>
                          </a:fillRef>
                          <a:effectRef idx="0">
                            <a:schemeClr val="dk1"/>
                          </a:effectRef>
                          <a:fontRef idx="minor">
                            <a:schemeClr val="dk1"/>
                          </a:fontRef>
                        </wps:style>
                        <wps:txbx>
                          <w:txbxContent>
                            <w:p w:rsidR="00B948D1" w:rsidRDefault="00B948D1" w:rsidP="00462662"/>
                          </w:txbxContent>
                        </wps:txbx>
                        <wps:bodyPr rot="0" vert="horz" wrap="square" lIns="91440" tIns="45720" rIns="91440" bIns="45720" anchor="t" anchorCtr="0">
                          <a:noAutofit/>
                        </wps:bodyPr>
                      </wps:wsp>
                      <wps:wsp>
                        <wps:cNvPr id="26" name="Text Box 2"/>
                        <wps:cNvSpPr txBox="1">
                          <a:spLocks noChangeArrowheads="1"/>
                        </wps:cNvSpPr>
                        <wps:spPr bwMode="auto">
                          <a:xfrm>
                            <a:off x="2620370" y="0"/>
                            <a:ext cx="3562350" cy="551180"/>
                          </a:xfrm>
                          <a:prstGeom prst="rect">
                            <a:avLst/>
                          </a:prstGeom>
                          <a:solidFill>
                            <a:srgbClr val="FFFFFF"/>
                          </a:solidFill>
                          <a:ln w="9525">
                            <a:solidFill>
                              <a:srgbClr val="000000"/>
                            </a:solidFill>
                            <a:miter lim="800000"/>
                            <a:headEnd/>
                            <a:tailEnd/>
                          </a:ln>
                        </wps:spPr>
                        <wps:txbx>
                          <w:txbxContent>
                            <w:p w:rsidR="00B948D1" w:rsidRPr="00834C50" w:rsidRDefault="00B948D1" w:rsidP="00834C50">
                              <w:pPr>
                                <w:pStyle w:val="Heading2"/>
                                <w:jc w:val="center"/>
                                <w:rPr>
                                  <w:sz w:val="32"/>
                                </w:rPr>
                              </w:pPr>
                              <w:bookmarkStart w:id="7" w:name="_Toc449342559"/>
                              <w:r w:rsidRPr="00834C50">
                                <w:rPr>
                                  <w:sz w:val="32"/>
                                </w:rPr>
                                <w:t>Splash Screen</w:t>
                              </w:r>
                              <w:bookmarkEnd w:id="7"/>
                            </w:p>
                          </w:txbxContent>
                        </wps:txbx>
                        <wps:bodyPr rot="0" vert="horz" wrap="square" lIns="91440" tIns="45720" rIns="91440" bIns="45720" anchor="t" anchorCtr="0">
                          <a:noAutofit/>
                        </wps:bodyPr>
                      </wps:wsp>
                      <wps:wsp>
                        <wps:cNvPr id="192" name="Rectangle 192"/>
                        <wps:cNvSpPr/>
                        <wps:spPr>
                          <a:xfrm>
                            <a:off x="3425588" y="1951630"/>
                            <a:ext cx="2002220" cy="504496"/>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Pr="007932F3" w:rsidRDefault="00B948D1" w:rsidP="007932F3">
                              <w:pPr>
                                <w:jc w:val="center"/>
                                <w:rPr>
                                  <w:sz w:val="32"/>
                                </w:rPr>
                              </w:pPr>
                              <w:r>
                                <w:rPr>
                                  <w:sz w:val="32"/>
                                </w:rPr>
                                <w:t>(LogIn.png)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3425588" y="3125337"/>
                            <a:ext cx="2002220" cy="504496"/>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Pr="007932F3" w:rsidRDefault="00B948D1" w:rsidP="007932F3">
                              <w:pPr>
                                <w:jc w:val="center"/>
                                <w:rPr>
                                  <w:sz w:val="32"/>
                                </w:rPr>
                              </w:pPr>
                              <w:r>
                                <w:rPr>
                                  <w:sz w:val="32"/>
                                </w:rPr>
                                <w:t>(Help.png)</w:t>
                              </w:r>
                            </w:p>
                            <w:p w:rsidR="00B948D1" w:rsidRDefault="00B948D1" w:rsidP="007932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3425588" y="3739487"/>
                            <a:ext cx="2002220" cy="504496"/>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Pr="007932F3" w:rsidRDefault="00B948D1" w:rsidP="007932F3">
                              <w:pPr>
                                <w:jc w:val="center"/>
                                <w:rPr>
                                  <w:sz w:val="32"/>
                                </w:rPr>
                              </w:pPr>
                              <w:r>
                                <w:rPr>
                                  <w:sz w:val="32"/>
                                </w:rPr>
                                <w:t>(Exit.png)</w:t>
                              </w:r>
                            </w:p>
                            <w:p w:rsidR="00B948D1" w:rsidRDefault="00B948D1" w:rsidP="007932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a:spLocks noChangeArrowheads="1"/>
                        </wps:cNvSpPr>
                        <wps:spPr bwMode="auto">
                          <a:xfrm>
                            <a:off x="0" y="395785"/>
                            <a:ext cx="1197610" cy="488731"/>
                          </a:xfrm>
                          <a:prstGeom prst="rect">
                            <a:avLst/>
                          </a:prstGeom>
                          <a:solidFill>
                            <a:srgbClr val="FFFFFF"/>
                          </a:solidFill>
                          <a:ln w="9525">
                            <a:solidFill>
                              <a:srgbClr val="000000"/>
                            </a:solidFill>
                            <a:miter lim="800000"/>
                            <a:headEnd/>
                            <a:tailEnd/>
                          </a:ln>
                        </wps:spPr>
                        <wps:txbx>
                          <w:txbxContent>
                            <w:p w:rsidR="00B948D1" w:rsidRDefault="00B948D1" w:rsidP="007932F3">
                              <w:pPr>
                                <w:rPr>
                                  <w:b/>
                                  <w:sz w:val="36"/>
                                </w:rPr>
                              </w:pPr>
                              <w:proofErr w:type="spellStart"/>
                              <w:proofErr w:type="gramStart"/>
                              <w:r>
                                <w:rPr>
                                  <w:b/>
                                  <w:sz w:val="36"/>
                                </w:rPr>
                                <w:t>btnLogIn</w:t>
                              </w:r>
                              <w:proofErr w:type="spellEnd"/>
                              <w:proofErr w:type="gramEnd"/>
                            </w:p>
                            <w:p w:rsidR="00B948D1" w:rsidRDefault="00B948D1" w:rsidP="007932F3">
                              <w:pPr>
                                <w:rPr>
                                  <w:b/>
                                  <w:sz w:val="36"/>
                                </w:rPr>
                              </w:pPr>
                            </w:p>
                            <w:p w:rsidR="00B948D1" w:rsidRPr="00307402" w:rsidRDefault="00B948D1" w:rsidP="007932F3">
                              <w:pPr>
                                <w:rPr>
                                  <w:b/>
                                  <w:sz w:val="36"/>
                                </w:rPr>
                              </w:pPr>
                              <w:r>
                                <w:rPr>
                                  <w:b/>
                                  <w:sz w:val="36"/>
                                </w:rPr>
                                <w:t xml:space="preserve"> </w:t>
                              </w:r>
                            </w:p>
                          </w:txbxContent>
                        </wps:txbx>
                        <wps:bodyPr rot="0" vert="horz" wrap="square" lIns="91440" tIns="45720" rIns="91440" bIns="45720" anchor="t" anchorCtr="0">
                          <a:noAutofit/>
                        </wps:bodyPr>
                      </wps:wsp>
                      <wps:wsp>
                        <wps:cNvPr id="3" name="Text Box 3"/>
                        <wps:cNvSpPr txBox="1">
                          <a:spLocks noChangeArrowheads="1"/>
                        </wps:cNvSpPr>
                        <wps:spPr bwMode="auto">
                          <a:xfrm>
                            <a:off x="0" y="2388358"/>
                            <a:ext cx="1197610" cy="488315"/>
                          </a:xfrm>
                          <a:prstGeom prst="rect">
                            <a:avLst/>
                          </a:prstGeom>
                          <a:solidFill>
                            <a:srgbClr val="FFFFFF"/>
                          </a:solidFill>
                          <a:ln w="9525">
                            <a:solidFill>
                              <a:srgbClr val="000000"/>
                            </a:solidFill>
                            <a:miter lim="800000"/>
                            <a:headEnd/>
                            <a:tailEnd/>
                          </a:ln>
                        </wps:spPr>
                        <wps:txbx>
                          <w:txbxContent>
                            <w:p w:rsidR="00B948D1" w:rsidRDefault="00B948D1" w:rsidP="007932F3">
                              <w:pPr>
                                <w:rPr>
                                  <w:b/>
                                  <w:sz w:val="36"/>
                                </w:rPr>
                              </w:pPr>
                              <w:proofErr w:type="spellStart"/>
                              <w:proofErr w:type="gramStart"/>
                              <w:r>
                                <w:rPr>
                                  <w:b/>
                                  <w:sz w:val="36"/>
                                </w:rPr>
                                <w:t>btnHelp</w:t>
                              </w:r>
                              <w:proofErr w:type="spellEnd"/>
                              <w:proofErr w:type="gramEnd"/>
                            </w:p>
                            <w:p w:rsidR="00B948D1" w:rsidRDefault="00B948D1" w:rsidP="007932F3">
                              <w:pPr>
                                <w:rPr>
                                  <w:b/>
                                  <w:sz w:val="36"/>
                                </w:rPr>
                              </w:pPr>
                            </w:p>
                            <w:p w:rsidR="00B948D1" w:rsidRPr="00307402" w:rsidRDefault="00B948D1" w:rsidP="007932F3">
                              <w:pPr>
                                <w:rPr>
                                  <w:b/>
                                  <w:sz w:val="36"/>
                                </w:rPr>
                              </w:pPr>
                              <w:r>
                                <w:rPr>
                                  <w:b/>
                                  <w:sz w:val="36"/>
                                </w:rPr>
                                <w:t xml:space="preserve"> </w:t>
                              </w:r>
                            </w:p>
                          </w:txbxContent>
                        </wps:txbx>
                        <wps:bodyPr rot="0" vert="horz" wrap="square" lIns="91440" tIns="45720" rIns="91440" bIns="45720" anchor="t" anchorCtr="0">
                          <a:noAutofit/>
                        </wps:bodyPr>
                      </wps:wsp>
                      <wps:wsp>
                        <wps:cNvPr id="4" name="Text Box 4"/>
                        <wps:cNvSpPr txBox="1">
                          <a:spLocks noChangeArrowheads="1"/>
                        </wps:cNvSpPr>
                        <wps:spPr bwMode="auto">
                          <a:xfrm>
                            <a:off x="7642746" y="982639"/>
                            <a:ext cx="1197610" cy="488315"/>
                          </a:xfrm>
                          <a:prstGeom prst="rect">
                            <a:avLst/>
                          </a:prstGeom>
                          <a:solidFill>
                            <a:srgbClr val="FFFFFF"/>
                          </a:solidFill>
                          <a:ln w="9525">
                            <a:solidFill>
                              <a:srgbClr val="000000"/>
                            </a:solidFill>
                            <a:miter lim="800000"/>
                            <a:headEnd/>
                            <a:tailEnd/>
                          </a:ln>
                        </wps:spPr>
                        <wps:txbx>
                          <w:txbxContent>
                            <w:p w:rsidR="00B948D1" w:rsidRDefault="00B948D1" w:rsidP="007932F3">
                              <w:pPr>
                                <w:rPr>
                                  <w:b/>
                                  <w:sz w:val="36"/>
                                </w:rPr>
                              </w:pPr>
                              <w:proofErr w:type="spellStart"/>
                              <w:proofErr w:type="gramStart"/>
                              <w:r>
                                <w:rPr>
                                  <w:b/>
                                  <w:sz w:val="36"/>
                                </w:rPr>
                                <w:t>btnSignUp</w:t>
                              </w:r>
                              <w:proofErr w:type="spellEnd"/>
                              <w:proofErr w:type="gramEnd"/>
                            </w:p>
                            <w:p w:rsidR="00B948D1" w:rsidRDefault="00B948D1" w:rsidP="007932F3">
                              <w:pPr>
                                <w:rPr>
                                  <w:b/>
                                  <w:sz w:val="36"/>
                                </w:rPr>
                              </w:pPr>
                            </w:p>
                            <w:p w:rsidR="00B948D1" w:rsidRPr="00307402" w:rsidRDefault="00B948D1" w:rsidP="007932F3">
                              <w:pPr>
                                <w:rPr>
                                  <w:b/>
                                  <w:sz w:val="36"/>
                                </w:rPr>
                              </w:pPr>
                              <w:r>
                                <w:rPr>
                                  <w:b/>
                                  <w:sz w:val="36"/>
                                </w:rPr>
                                <w:t xml:space="preserve"> </w:t>
                              </w:r>
                            </w:p>
                          </w:txbxContent>
                        </wps:txbx>
                        <wps:bodyPr rot="0" vert="horz" wrap="square" lIns="91440" tIns="45720" rIns="91440" bIns="45720" anchor="t" anchorCtr="0">
                          <a:noAutofit/>
                        </wps:bodyPr>
                      </wps:wsp>
                      <wps:wsp>
                        <wps:cNvPr id="5" name="Text Box 5"/>
                        <wps:cNvSpPr txBox="1">
                          <a:spLocks noChangeArrowheads="1"/>
                        </wps:cNvSpPr>
                        <wps:spPr bwMode="auto">
                          <a:xfrm>
                            <a:off x="7642746" y="3548418"/>
                            <a:ext cx="1197610" cy="488315"/>
                          </a:xfrm>
                          <a:prstGeom prst="rect">
                            <a:avLst/>
                          </a:prstGeom>
                          <a:solidFill>
                            <a:srgbClr val="FFFFFF"/>
                          </a:solidFill>
                          <a:ln w="9525">
                            <a:solidFill>
                              <a:srgbClr val="000000"/>
                            </a:solidFill>
                            <a:miter lim="800000"/>
                            <a:headEnd/>
                            <a:tailEnd/>
                          </a:ln>
                        </wps:spPr>
                        <wps:txbx>
                          <w:txbxContent>
                            <w:p w:rsidR="00B948D1" w:rsidRDefault="00B948D1" w:rsidP="007932F3">
                              <w:pPr>
                                <w:rPr>
                                  <w:b/>
                                  <w:sz w:val="36"/>
                                </w:rPr>
                              </w:pPr>
                              <w:proofErr w:type="spellStart"/>
                              <w:proofErr w:type="gramStart"/>
                              <w:r>
                                <w:rPr>
                                  <w:b/>
                                  <w:sz w:val="36"/>
                                </w:rPr>
                                <w:t>btnExit</w:t>
                              </w:r>
                              <w:proofErr w:type="spellEnd"/>
                              <w:proofErr w:type="gramEnd"/>
                            </w:p>
                            <w:p w:rsidR="00B948D1" w:rsidRDefault="00B948D1" w:rsidP="007932F3">
                              <w:pPr>
                                <w:rPr>
                                  <w:b/>
                                  <w:sz w:val="36"/>
                                </w:rPr>
                              </w:pPr>
                            </w:p>
                            <w:p w:rsidR="00B948D1" w:rsidRPr="00307402" w:rsidRDefault="00B948D1" w:rsidP="007932F3">
                              <w:pPr>
                                <w:rPr>
                                  <w:b/>
                                  <w:sz w:val="36"/>
                                </w:rPr>
                              </w:pPr>
                              <w:r>
                                <w:rPr>
                                  <w:b/>
                                  <w:sz w:val="36"/>
                                </w:rPr>
                                <w:t xml:space="preserve"> </w:t>
                              </w:r>
                            </w:p>
                          </w:txbxContent>
                        </wps:txbx>
                        <wps:bodyPr rot="0" vert="horz" wrap="square" lIns="91440" tIns="45720" rIns="91440" bIns="45720" anchor="t" anchorCtr="0">
                          <a:noAutofit/>
                        </wps:bodyPr>
                      </wps:wsp>
                      <wps:wsp>
                        <wps:cNvPr id="193" name="Straight Arrow Connector 193"/>
                        <wps:cNvCnPr/>
                        <wps:spPr>
                          <a:xfrm>
                            <a:off x="1119116" y="805218"/>
                            <a:ext cx="2346384" cy="11818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 name="Straight Arrow Connector 194"/>
                        <wps:cNvCnPr/>
                        <wps:spPr>
                          <a:xfrm flipH="1">
                            <a:off x="5363570" y="1310185"/>
                            <a:ext cx="2389517" cy="1492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 name="Straight Arrow Connector 195"/>
                        <wps:cNvCnPr/>
                        <wps:spPr>
                          <a:xfrm>
                            <a:off x="1160060" y="2702257"/>
                            <a:ext cx="2303193" cy="8367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8" name="Straight Arrow Connector 198"/>
                        <wps:cNvCnPr/>
                        <wps:spPr>
                          <a:xfrm flipH="1">
                            <a:off x="5336275" y="3575714"/>
                            <a:ext cx="2424010" cy="4624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5="http://schemas.microsoft.com/office/word/2012/wordml">
            <w:pict>
              <v:group w14:anchorId="77A53D5E" id="Group 298" o:spid="_x0000_s1072" style="position:absolute;margin-left:-5.4pt;margin-top:3.4pt;width:696.05pt;height:348.05pt;z-index:251589120" coordsize="88403,44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">
                <v:shape id="_x0000_s1073" type="#_x0000_t202" style="position:absolute;left:13784;top:8734;width:60693;height:35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v12L8A&#10;AADbAAAADwAAAGRycy9kb3ducmV2LnhtbERPy6rCMBDdC/5DGMGdpoqI9hrlKgiCKx9U3A3N3Lbc&#10;ZlKa2Na/N4Lgbg7nOatNZ0rRUO0Kywom4wgEcWp1wZmC62U/WoBwHlljaZkUPMnBZt3vrTDWtuUT&#10;NWefiRDCLkYFufdVLKVLczLoxrYiDtyfrQ36AOtM6hrbEG5KOY2iuTRYcGjIsaJdTun/+WEUPG6z&#10;aFc1ydHdk7Jt97JbzIutUsNB9/sDwlPnv+KP+6DD/CW8fwkHyP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S/XYvwAAANsAAAAPAAAAAAAAAAAAAAAAAJgCAABkcnMvZG93bnJl&#10;di54bWxQSwUGAAAAAAQABAD1AAAAhAMAAAAA&#10;" filled="f" strokecolor="black [3200]" strokeweight="1pt">
                  <v:textbox>
                    <w:txbxContent>
                      <w:p w:rsidR="0050118E" w:rsidRDefault="0050118E" w:rsidP="00462662"/>
                    </w:txbxContent>
                  </v:textbox>
                </v:shape>
                <v:shape id="_x0000_s1074" type="#_x0000_t202" style="position:absolute;left:26203;width:35624;height:5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hMQA&#10;AADbAAAADwAAAGRycy9kb3ducmV2LnhtbESPQWvCQBSE74L/YXkFL1I3Wkk1uooIFntTW9rrI/tM&#10;QrNv4+4a03/fLQgeh5n5hlmuO1OLlpyvLCsYjxIQxLnVFRcKPj92zzMQPiBrrC2Tgl/ysF71e0vM&#10;tL3xkdpTKESEsM9QQRlCk0np85IM+pFtiKN3ts5giNIVUju8Rbip5SRJUmmw4rhQYkPbkvKf09Uo&#10;mE337bd/fzl85em5nofha/t2cUoNnrrNAkSgLjzC9/ZeK5i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4TEAAAA2wAAAA8AAAAAAAAAAAAAAAAAmAIAAGRycy9k&#10;b3ducmV2LnhtbFBLBQYAAAAABAAEAPUAAACJAwAAAAA=&#10;">
                  <v:textbox>
                    <w:txbxContent>
                      <w:p w:rsidR="0050118E" w:rsidRPr="00834C50" w:rsidRDefault="0050118E" w:rsidP="00834C50">
                        <w:pPr>
                          <w:pStyle w:val="Heading2"/>
                          <w:jc w:val="center"/>
                          <w:rPr>
                            <w:sz w:val="32"/>
                          </w:rPr>
                        </w:pPr>
                        <w:bookmarkStart w:id="10" w:name="_Toc449342559"/>
                        <w:r w:rsidRPr="00834C50">
                          <w:rPr>
                            <w:sz w:val="32"/>
                          </w:rPr>
                          <w:t>Splash Screen</w:t>
                        </w:r>
                        <w:bookmarkEnd w:id="10"/>
                      </w:p>
                    </w:txbxContent>
                  </v:textbox>
                </v:shape>
                <v:rect id="Rectangle 192" o:spid="_x0000_s1075" style="position:absolute;left:34255;top:19516;width:20023;height:5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hns8EA&#10;AADcAAAADwAAAGRycy9kb3ducmV2LnhtbERPS2vCQBC+F/wPywje6kaFoqmr+CCtx6ptvQ7ZMQlm&#10;Z0N28+i/dwuCt/n4nrNc96YULdWusKxgMo5AEKdWF5wp+D4nr3MQziNrLC2Tgj9ysF4NXpYYa9vx&#10;kdqTz0QIYRejgtz7KpbSpTkZdGNbEQfuamuDPsA6k7rGLoSbUk6j6E0aLDg05FjRLqf0dmqMgib9&#10;2F6yavO1T2b8Ke1kYX5+tVKjYb95B+Gp90/xw33QYf5iCv/PhAvk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9oZ7PBAAAA3AAAAA8AAAAAAAAAAAAAAAAAmAIAAGRycy9kb3du&#10;cmV2LnhtbFBLBQYAAAAABAAEAPUAAACGAwAAAAA=&#10;" fillcolor="white [3201]" strokecolor="#70ad47 [3209]" strokeweight="1pt">
                  <v:textbox>
                    <w:txbxContent>
                      <w:p w:rsidR="0050118E" w:rsidRPr="007932F3" w:rsidRDefault="0050118E" w:rsidP="007932F3">
                        <w:pPr>
                          <w:jc w:val="center"/>
                          <w:rPr>
                            <w:sz w:val="32"/>
                          </w:rPr>
                        </w:pPr>
                        <w:r>
                          <w:rPr>
                            <w:sz w:val="32"/>
                          </w:rPr>
                          <w:t>(LogIn.png)</w:t>
                        </w:r>
                      </w:p>
                    </w:txbxContent>
                  </v:textbox>
                </v:rect>
                <v:rect id="Rectangle 197" o:spid="_x0000_s1076" style="position:absolute;left:34255;top:31253;width:20023;height:5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EK8EA&#10;AADcAAAADwAAAGRycy9kb3ducmV2LnhtbERPS4vCMBC+C/sfwix401QFH12j+EDdo9bHXodmti3b&#10;TEoTtf77jSB4m4/vOdN5Y0pxo9oVlhX0uhEI4tTqgjMFp+OmMwbhPLLG0jIpeJCD+eyjNcVY2zsf&#10;6Jb4TIQQdjEqyL2vYildmpNB17UVceB+bW3QB1hnUtd4D+GmlP0oGkqDBYeGHCta5ZT+JVej4Jpu&#10;lz9ZtdivNwPeSdubmPNFK9X+bBZfIDw1/i1+ub91mD8ZwfOZcIG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fxCvBAAAA3AAAAA8AAAAAAAAAAAAAAAAAmAIAAGRycy9kb3du&#10;cmV2LnhtbFBLBQYAAAAABAAEAPUAAACGAwAAAAA=&#10;" fillcolor="white [3201]" strokecolor="#70ad47 [3209]" strokeweight="1pt">
                  <v:textbox>
                    <w:txbxContent>
                      <w:p w:rsidR="0050118E" w:rsidRPr="007932F3" w:rsidRDefault="0050118E" w:rsidP="007932F3">
                        <w:pPr>
                          <w:jc w:val="center"/>
                          <w:rPr>
                            <w:sz w:val="32"/>
                          </w:rPr>
                        </w:pPr>
                        <w:r>
                          <w:rPr>
                            <w:sz w:val="32"/>
                          </w:rPr>
                          <w:t>(Help.png)</w:t>
                        </w:r>
                      </w:p>
                      <w:p w:rsidR="0050118E" w:rsidRDefault="0050118E" w:rsidP="007932F3">
                        <w:pPr>
                          <w:jc w:val="center"/>
                        </w:pPr>
                      </w:p>
                    </w:txbxContent>
                  </v:textbox>
                </v:rect>
                <v:rect id="Rectangle 199" o:spid="_x0000_s1077" style="position:absolute;left:34255;top:37394;width:20023;height:5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z1wsEA&#10;AADcAAAADwAAAGRycy9kb3ducmV2LnhtbERPS4vCMBC+C/6HMII3TVVYbNco7oqPo1Z39zo0Y1ts&#10;JqWJ2v33RhC8zcf3nNmiNZW4UeNKywpGwwgEcWZ1ybmC03E9mIJwHlljZZkU/JODxbzbmWGi7Z0P&#10;dEt9LkIIuwQVFN7XiZQuK8igG9qaOHBn2xj0ATa51A3eQ7ip5DiKPqTBkkNDgTV9F5Rd0qtRcM02&#10;X395vdyv1hPeSjuKzc+vVqrfa5efIDy1/i1+uXc6zI9jeD4TLp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M9cLBAAAA3AAAAA8AAAAAAAAAAAAAAAAAmAIAAGRycy9kb3du&#10;cmV2LnhtbFBLBQYAAAAABAAEAPUAAACGAwAAAAA=&#10;" fillcolor="white [3201]" strokecolor="#70ad47 [3209]" strokeweight="1pt">
                  <v:textbox>
                    <w:txbxContent>
                      <w:p w:rsidR="0050118E" w:rsidRPr="007932F3" w:rsidRDefault="0050118E" w:rsidP="007932F3">
                        <w:pPr>
                          <w:jc w:val="center"/>
                          <w:rPr>
                            <w:sz w:val="32"/>
                          </w:rPr>
                        </w:pPr>
                        <w:r>
                          <w:rPr>
                            <w:sz w:val="32"/>
                          </w:rPr>
                          <w:t>(Exit.png)</w:t>
                        </w:r>
                      </w:p>
                      <w:p w:rsidR="0050118E" w:rsidRDefault="0050118E" w:rsidP="007932F3">
                        <w:pPr>
                          <w:jc w:val="center"/>
                        </w:pPr>
                      </w:p>
                    </w:txbxContent>
                  </v:textbox>
                </v:rect>
                <v:shape id="_x0000_s1078" type="#_x0000_t202" style="position:absolute;top:3957;width:11976;height:4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4mHsQA&#10;AADaAAAADwAAAGRycy9kb3ducmV2LnhtbESPT2sCMRTE70K/Q3gFL+Jma0Xt1igitNibVdHrY/P2&#10;D928rEm6br99UxB6HGbmN8xy3ZtGdOR8bVnBU5KCIM6trrlUcDq+jRcgfEDW2FgmBT/kYb16GCwx&#10;0/bGn9QdQikihH2GCqoQ2kxKn1dk0Ce2JY5eYZ3BEKUrpXZ4i3DTyEmazqTBmuNChS1tK8q/Dt9G&#10;wWK66y7+43l/zmdF8xJG8+796pQaPvabVxCB+vAfvrd3WsEE/q7EG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uJh7EAAAA2gAAAA8AAAAAAAAAAAAAAAAAmAIAAGRycy9k&#10;b3ducmV2LnhtbFBLBQYAAAAABAAEAPUAAACJAwAAAAA=&#10;">
                  <v:textbox>
                    <w:txbxContent>
                      <w:p w:rsidR="0050118E" w:rsidRDefault="0050118E" w:rsidP="007932F3">
                        <w:pPr>
                          <w:rPr>
                            <w:b/>
                            <w:sz w:val="36"/>
                          </w:rPr>
                        </w:pPr>
                        <w:proofErr w:type="spellStart"/>
                        <w:proofErr w:type="gramStart"/>
                        <w:r>
                          <w:rPr>
                            <w:b/>
                            <w:sz w:val="36"/>
                          </w:rPr>
                          <w:t>btnLogIn</w:t>
                        </w:r>
                        <w:proofErr w:type="spellEnd"/>
                        <w:proofErr w:type="gramEnd"/>
                      </w:p>
                      <w:p w:rsidR="0050118E" w:rsidRDefault="0050118E" w:rsidP="007932F3">
                        <w:pPr>
                          <w:rPr>
                            <w:b/>
                            <w:sz w:val="36"/>
                          </w:rPr>
                        </w:pPr>
                      </w:p>
                      <w:p w:rsidR="0050118E" w:rsidRPr="00307402" w:rsidRDefault="0050118E" w:rsidP="007932F3">
                        <w:pPr>
                          <w:rPr>
                            <w:b/>
                            <w:sz w:val="36"/>
                          </w:rPr>
                        </w:pPr>
                        <w:r>
                          <w:rPr>
                            <w:b/>
                            <w:sz w:val="36"/>
                          </w:rPr>
                          <w:t xml:space="preserve"> </w:t>
                        </w:r>
                      </w:p>
                    </w:txbxContent>
                  </v:textbox>
                </v:shape>
                <v:shape id="Text Box 3" o:spid="_x0000_s1079" type="#_x0000_t202" style="position:absolute;top:23883;width:11976;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KDhcQA&#10;AADaAAAADwAAAGRycy9kb3ducmV2LnhtbESPT2sCMRTE74V+h/AKvRQ3WxW1W6OI0GJvVkWvj83b&#10;P3Tzsibpun57UxB6HGbmN8x82ZtGdOR8bVnBa5KCIM6trrlUcNh/DGYgfEDW2FgmBVfysFw8Pswx&#10;0/bC39TtQikihH2GCqoQ2kxKn1dk0Ce2JY5eYZ3BEKUrpXZ4iXDTyGGaTqTBmuNChS2tK8p/dr9G&#10;wWy86U7+a7Q95pOieQsv0+7z7JR6fupX7yAC9eE/fG9vtIIR/F2JN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ig4XEAAAA2gAAAA8AAAAAAAAAAAAAAAAAmAIAAGRycy9k&#10;b3ducmV2LnhtbFBLBQYAAAAABAAEAPUAAACJAwAAAAA=&#10;">
                  <v:textbox>
                    <w:txbxContent>
                      <w:p w:rsidR="0050118E" w:rsidRDefault="0050118E" w:rsidP="007932F3">
                        <w:pPr>
                          <w:rPr>
                            <w:b/>
                            <w:sz w:val="36"/>
                          </w:rPr>
                        </w:pPr>
                        <w:proofErr w:type="spellStart"/>
                        <w:proofErr w:type="gramStart"/>
                        <w:r>
                          <w:rPr>
                            <w:b/>
                            <w:sz w:val="36"/>
                          </w:rPr>
                          <w:t>btnHelp</w:t>
                        </w:r>
                        <w:proofErr w:type="spellEnd"/>
                        <w:proofErr w:type="gramEnd"/>
                      </w:p>
                      <w:p w:rsidR="0050118E" w:rsidRDefault="0050118E" w:rsidP="007932F3">
                        <w:pPr>
                          <w:rPr>
                            <w:b/>
                            <w:sz w:val="36"/>
                          </w:rPr>
                        </w:pPr>
                      </w:p>
                      <w:p w:rsidR="0050118E" w:rsidRPr="00307402" w:rsidRDefault="0050118E" w:rsidP="007932F3">
                        <w:pPr>
                          <w:rPr>
                            <w:b/>
                            <w:sz w:val="36"/>
                          </w:rPr>
                        </w:pPr>
                        <w:r>
                          <w:rPr>
                            <w:b/>
                            <w:sz w:val="36"/>
                          </w:rPr>
                          <w:t xml:space="preserve"> </w:t>
                        </w:r>
                      </w:p>
                    </w:txbxContent>
                  </v:textbox>
                </v:shape>
                <v:shape id="Text Box 4" o:spid="_x0000_s1080" type="#_x0000_t202" style="position:absolute;left:76427;top:9826;width:11976;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sb8cQA&#10;AADaAAAADwAAAGRycy9kb3ducmV2LnhtbESPT2sCMRTE70K/Q3iFXsTN1orarVFEaNGbVdHrY/P2&#10;D928rEm6br99UxB6HGbmN8xi1ZtGdOR8bVnBc5KCIM6trrlUcDq+j+YgfEDW2FgmBT/kYbV8GCww&#10;0/bGn9QdQikihH2GCqoQ2kxKn1dk0Ce2JY5eYZ3BEKUrpXZ4i3DTyHGaTqXBmuNChS1tKsq/Dt9G&#10;wXyy7S5+97I/59OieQ3DWfdxdUo9PfbrNxCB+vAfvre3WsEE/q7EG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LG/HEAAAA2gAAAA8AAAAAAAAAAAAAAAAAmAIAAGRycy9k&#10;b3ducmV2LnhtbFBLBQYAAAAABAAEAPUAAACJAwAAAAA=&#10;">
                  <v:textbox>
                    <w:txbxContent>
                      <w:p w:rsidR="0050118E" w:rsidRDefault="0050118E" w:rsidP="007932F3">
                        <w:pPr>
                          <w:rPr>
                            <w:b/>
                            <w:sz w:val="36"/>
                          </w:rPr>
                        </w:pPr>
                        <w:proofErr w:type="spellStart"/>
                        <w:proofErr w:type="gramStart"/>
                        <w:r>
                          <w:rPr>
                            <w:b/>
                            <w:sz w:val="36"/>
                          </w:rPr>
                          <w:t>btnSignUp</w:t>
                        </w:r>
                        <w:proofErr w:type="spellEnd"/>
                        <w:proofErr w:type="gramEnd"/>
                      </w:p>
                      <w:p w:rsidR="0050118E" w:rsidRDefault="0050118E" w:rsidP="007932F3">
                        <w:pPr>
                          <w:rPr>
                            <w:b/>
                            <w:sz w:val="36"/>
                          </w:rPr>
                        </w:pPr>
                      </w:p>
                      <w:p w:rsidR="0050118E" w:rsidRPr="00307402" w:rsidRDefault="0050118E" w:rsidP="007932F3">
                        <w:pPr>
                          <w:rPr>
                            <w:b/>
                            <w:sz w:val="36"/>
                          </w:rPr>
                        </w:pPr>
                        <w:r>
                          <w:rPr>
                            <w:b/>
                            <w:sz w:val="36"/>
                          </w:rPr>
                          <w:t xml:space="preserve"> </w:t>
                        </w:r>
                      </w:p>
                    </w:txbxContent>
                  </v:textbox>
                </v:shape>
                <v:shape id="Text Box 5" o:spid="_x0000_s1081" type="#_x0000_t202" style="position:absolute;left:76427;top:35484;width:11976;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asQA&#10;AADaAAAADwAAAGRycy9kb3ducmV2LnhtbESPT2sCMRTE70K/Q3gFL0Wz1Vbt1igiKHqrf7DXx+a5&#10;u3Tzsk3iun57Uyh4HGbmN8x03ppKNOR8aVnBaz8BQZxZXXKu4HhY9SYgfEDWWFkmBTfyMJ89daaY&#10;anvlHTX7kIsIYZ+igiKEOpXSZwUZ9H1bE0fvbJ3BEKXLpXZ4jXBTyUGSjKTBkuNCgTUtC8p+9hej&#10;YPK2ab79dvh1ykbn6iO8jJv1r1Oq+9wuPkEEasMj/N/eaAXv8Hcl3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mrEAAAA2gAAAA8AAAAAAAAAAAAAAAAAmAIAAGRycy9k&#10;b3ducmV2LnhtbFBLBQYAAAAABAAEAPUAAACJAwAAAAA=&#10;">
                  <v:textbox>
                    <w:txbxContent>
                      <w:p w:rsidR="0050118E" w:rsidRDefault="0050118E" w:rsidP="007932F3">
                        <w:pPr>
                          <w:rPr>
                            <w:b/>
                            <w:sz w:val="36"/>
                          </w:rPr>
                        </w:pPr>
                        <w:proofErr w:type="spellStart"/>
                        <w:proofErr w:type="gramStart"/>
                        <w:r>
                          <w:rPr>
                            <w:b/>
                            <w:sz w:val="36"/>
                          </w:rPr>
                          <w:t>btnExit</w:t>
                        </w:r>
                        <w:proofErr w:type="spellEnd"/>
                        <w:proofErr w:type="gramEnd"/>
                      </w:p>
                      <w:p w:rsidR="0050118E" w:rsidRDefault="0050118E" w:rsidP="007932F3">
                        <w:pPr>
                          <w:rPr>
                            <w:b/>
                            <w:sz w:val="36"/>
                          </w:rPr>
                        </w:pPr>
                      </w:p>
                      <w:p w:rsidR="0050118E" w:rsidRPr="00307402" w:rsidRDefault="0050118E" w:rsidP="007932F3">
                        <w:pPr>
                          <w:rPr>
                            <w:b/>
                            <w:sz w:val="36"/>
                          </w:rPr>
                        </w:pPr>
                        <w:r>
                          <w:rPr>
                            <w:b/>
                            <w:sz w:val="36"/>
                          </w:rPr>
                          <w:t xml:space="preserve"> </w:t>
                        </w:r>
                      </w:p>
                    </w:txbxContent>
                  </v:textbox>
                </v:shape>
                <v:shape id="Straight Arrow Connector 193" o:spid="_x0000_s1082" type="#_x0000_t32" style="position:absolute;left:11191;top:8052;width:23464;height:118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iFusAAAADcAAAADwAAAGRycy9kb3ducmV2LnhtbERPy6rCMBDdC/5DGOHuNNWLotUo6kVQ&#10;dz5wPTRjW2wmtcm19e+NILibw3nObNGYQjyocrllBf1eBII4sTrnVMH5tOmOQTiPrLGwTAqe5GAx&#10;b7dmGGtb84EeR5+KEMIuRgWZ92UspUsyMuh6tiQO3NVWBn2AVSp1hXUIN4UcRNFIGsw5NGRY0jqj&#10;5Hb8Nwpq9JfJapne16u/3bYZFvfR6bxX6qfTLKcgPDX+K/64tzrMn/zC+5lwgZy/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OYhbrAAAAA3AAAAA8AAAAAAAAAAAAAAAAA&#10;oQIAAGRycy9kb3ducmV2LnhtbFBLBQYAAAAABAAEAPkAAACOAwAAAAA=&#10;" strokecolor="black [3200]" strokeweight=".5pt">
                  <v:stroke endarrow="block" joinstyle="miter"/>
                </v:shape>
                <v:shape id="Straight Arrow Connector 194" o:spid="_x0000_s1083" type="#_x0000_t32" style="position:absolute;left:53635;top:13101;width:23895;height:149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awz8MAAADcAAAADwAAAGRycy9kb3ducmV2LnhtbERPTWvCQBC9F/wPyxR6KXWjCbamriIt&#10;pV6NpdTbNDtNgtnZkNlq+u/dguBtHu9zFqvBtepIvTSeDUzGCSji0tuGKwMfu7eHJ1ASkC22nsnA&#10;HwmslqObBebWn3hLxyJUKoaw5GigDqHLtZayJocy9h1x5H587zBE2Ffa9niK4a7V0ySZaYcNx4Ya&#10;O3qpqTwUv85AGjKZbrOvRyn21fe9fU1T+Xw35u52WD+DCjSEq/ji3tg4f57B/zPxAr0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GsM/DAAAA3AAAAA8AAAAAAAAAAAAA&#10;AAAAoQIAAGRycy9kb3ducmV2LnhtbFBLBQYAAAAABAAEAPkAAACRAwAAAAA=&#10;" strokecolor="black [3200]" strokeweight=".5pt">
                  <v:stroke endarrow="block" joinstyle="miter"/>
                </v:shape>
                <v:shape id="Straight Arrow Connector 195" o:spid="_x0000_s1084" type="#_x0000_t32" style="position:absolute;left:11600;top:27022;width:23032;height:83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24VcIAAADcAAAADwAAAGRycy9kb3ducmV2LnhtbERPTWuDQBC9B/oflinklqwNGBrrGqKh&#10;kPZWE3Ie3KlK3Vl1t9H8+26h0Ns83uek+9l04kajay0reFpHIIgrq1uuFVzOr6tnEM4ja+wsk4I7&#10;OdhnD4sUE20n/qBb6WsRQtglqKDxvk+kdFVDBt3a9sSB+7SjQR/gWEs94hTCTSc3UbSVBlsODQ32&#10;VDRUfZXfRsGE/rrLD/VQ5Me30xx3w/Z8eVdq+TgfXkB4mv2/+M990mH+LobfZ8IFMv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z24VcIAAADcAAAADwAAAAAAAAAAAAAA&#10;AAChAgAAZHJzL2Rvd25yZXYueG1sUEsFBgAAAAAEAAQA+QAAAJADAAAAAA==&#10;" strokecolor="black [3200]" strokeweight=".5pt">
                  <v:stroke endarrow="block" joinstyle="miter"/>
                </v:shape>
                <v:shape id="Straight Arrow Connector 198" o:spid="_x0000_s1085" type="#_x0000_t32" style="position:absolute;left:53362;top:35757;width:24240;height:46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u6ysYAAADcAAAADwAAAGRycy9kb3ducmV2LnhtbESPzU7DQAyE70h9h5UrcUHthqbiJ3Rb&#10;IRCCawOq4GaybhI1643ipQ1vjw9Ivdma8czn1WYMnTnSIG1kB9fzDAxxFX3LtYOP95fZHRhJyB67&#10;yOTglwQ268nFCgsfT7ylY5lqoyEsBTpoUuoLa6VqKKDMY0+s2j4OAZOuQ239gCcND51dZNmNDdiy&#10;NjTY01ND1aH8CQ7ytJTFdvl5K+VX/X3ln/Ncdq/OXU7HxwcwicZ0Nv9fv3nFv1dafUYns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LusrGAAAA3AAAAA8AAAAAAAAA&#10;AAAAAAAAoQIAAGRycy9kb3ducmV2LnhtbFBLBQYAAAAABAAEAPkAAACUAwAAAAA=&#10;" strokecolor="black [3200]" strokeweight=".5pt">
                  <v:stroke endarrow="block" joinstyle="miter"/>
                </v:shape>
              </v:group>
            </w:pict>
          </mc:Fallback>
        </mc:AlternateContent>
      </w:r>
    </w:p>
    <w:p w:rsidR="00273FA1" w:rsidRDefault="005D3494">
      <w:r>
        <w:rPr>
          <w:noProof/>
          <w:lang w:eastAsia="en-GB"/>
        </w:rPr>
        <mc:AlternateContent>
          <mc:Choice Requires="wps">
            <w:drawing>
              <wp:anchor distT="0" distB="0" distL="114300" distR="114300" simplePos="0" relativeHeight="251588096" behindDoc="0" locked="0" layoutInCell="1" allowOverlap="1" wp14:anchorId="6C8ABF8A" wp14:editId="21E2FB15">
                <wp:simplePos x="0" y="0"/>
                <wp:positionH relativeFrom="margin">
                  <wp:posOffset>3352825</wp:posOffset>
                </wp:positionH>
                <wp:positionV relativeFrom="paragraph">
                  <wp:posOffset>2295004</wp:posOffset>
                </wp:positionV>
                <wp:extent cx="2002155" cy="504190"/>
                <wp:effectExtent l="0" t="0" r="17145" b="10160"/>
                <wp:wrapNone/>
                <wp:docPr id="196" name="Rectangle 196"/>
                <wp:cNvGraphicFramePr/>
                <a:graphic xmlns:a="http://schemas.openxmlformats.org/drawingml/2006/main">
                  <a:graphicData uri="http://schemas.microsoft.com/office/word/2010/wordprocessingShape">
                    <wps:wsp>
                      <wps:cNvSpPr/>
                      <wps:spPr>
                        <a:xfrm>
                          <a:off x="0" y="0"/>
                          <a:ext cx="2002155" cy="50419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Pr="007932F3" w:rsidRDefault="00B948D1" w:rsidP="007932F3">
                            <w:pPr>
                              <w:jc w:val="center"/>
                              <w:rPr>
                                <w:sz w:val="32"/>
                              </w:rPr>
                            </w:pPr>
                            <w:r>
                              <w:rPr>
                                <w:sz w:val="32"/>
                              </w:rPr>
                              <w:t>(SignUp.png)</w:t>
                            </w:r>
                          </w:p>
                          <w:p w:rsidR="00B948D1" w:rsidRDefault="00B948D1" w:rsidP="007932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C8ABF8A" id="Rectangle 196" o:spid="_x0000_s1086" style="position:absolute;margin-left:264pt;margin-top:180.7pt;width:157.65pt;height:39.7pt;z-index:2515880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" fillcolor="white [3201]" strokecolor="#70ad47 [3209]" strokeweight="1pt">
                <v:textbox>
                  <w:txbxContent>
                    <w:p w:rsidR="0050118E" w:rsidRPr="007932F3" w:rsidRDefault="0050118E" w:rsidP="007932F3">
                      <w:pPr>
                        <w:jc w:val="center"/>
                        <w:rPr>
                          <w:sz w:val="32"/>
                        </w:rPr>
                      </w:pPr>
                      <w:r>
                        <w:rPr>
                          <w:sz w:val="32"/>
                        </w:rPr>
                        <w:t>(SignUp.png)</w:t>
                      </w:r>
                    </w:p>
                    <w:p w:rsidR="0050118E" w:rsidRDefault="0050118E" w:rsidP="007932F3">
                      <w:pPr>
                        <w:jc w:val="center"/>
                      </w:pPr>
                    </w:p>
                  </w:txbxContent>
                </v:textbox>
                <w10:wrap anchorx="margin"/>
              </v:rect>
            </w:pict>
          </mc:Fallback>
        </mc:AlternateContent>
      </w:r>
      <w:r w:rsidR="00273FA1">
        <w:br w:type="page"/>
      </w:r>
    </w:p>
    <w:p w:rsidR="00307402" w:rsidRDefault="00307402" w:rsidP="00834C50">
      <w:pPr>
        <w:pStyle w:val="Heading2"/>
      </w:pPr>
    </w:p>
    <w:tbl>
      <w:tblPr>
        <w:tblStyle w:val="TableGrid"/>
        <w:tblpPr w:leftFromText="180" w:rightFromText="180" w:vertAnchor="text" w:horzAnchor="margin" w:tblpY="519"/>
        <w:tblW w:w="14138" w:type="dxa"/>
        <w:tblLook w:val="04A0" w:firstRow="1" w:lastRow="0" w:firstColumn="1" w:lastColumn="0" w:noHBand="0" w:noVBand="1"/>
      </w:tblPr>
      <w:tblGrid>
        <w:gridCol w:w="1859"/>
        <w:gridCol w:w="1397"/>
        <w:gridCol w:w="1652"/>
        <w:gridCol w:w="1183"/>
        <w:gridCol w:w="850"/>
        <w:gridCol w:w="3057"/>
        <w:gridCol w:w="879"/>
        <w:gridCol w:w="1593"/>
        <w:gridCol w:w="1668"/>
      </w:tblGrid>
      <w:tr w:rsidR="005D3494" w:rsidRPr="005B65DD" w:rsidTr="005D3494">
        <w:trPr>
          <w:trHeight w:val="783"/>
        </w:trPr>
        <w:tc>
          <w:tcPr>
            <w:tcW w:w="1859" w:type="dxa"/>
          </w:tcPr>
          <w:p w:rsidR="005D3494" w:rsidRPr="005B65DD" w:rsidRDefault="005D3494" w:rsidP="005D3494">
            <w:pPr>
              <w:jc w:val="center"/>
              <w:rPr>
                <w:b/>
                <w:sz w:val="28"/>
              </w:rPr>
            </w:pPr>
            <w:r w:rsidRPr="005B65DD">
              <w:rPr>
                <w:b/>
                <w:sz w:val="28"/>
              </w:rPr>
              <w:t>Form</w:t>
            </w:r>
          </w:p>
        </w:tc>
        <w:tc>
          <w:tcPr>
            <w:tcW w:w="1397" w:type="dxa"/>
          </w:tcPr>
          <w:p w:rsidR="005D3494" w:rsidRPr="005B65DD" w:rsidRDefault="005D3494" w:rsidP="005D3494">
            <w:pPr>
              <w:jc w:val="center"/>
              <w:rPr>
                <w:b/>
                <w:sz w:val="28"/>
              </w:rPr>
            </w:pPr>
            <w:r w:rsidRPr="005B65DD">
              <w:rPr>
                <w:b/>
                <w:sz w:val="28"/>
              </w:rPr>
              <w:t>Property</w:t>
            </w:r>
          </w:p>
        </w:tc>
        <w:tc>
          <w:tcPr>
            <w:tcW w:w="1652" w:type="dxa"/>
          </w:tcPr>
          <w:p w:rsidR="005D3494" w:rsidRPr="005B65DD" w:rsidRDefault="005D3494" w:rsidP="005D3494">
            <w:pPr>
              <w:jc w:val="center"/>
              <w:rPr>
                <w:b/>
                <w:sz w:val="28"/>
              </w:rPr>
            </w:pPr>
            <w:r w:rsidRPr="005B65DD">
              <w:rPr>
                <w:b/>
                <w:sz w:val="28"/>
              </w:rPr>
              <w:t>Property Name</w:t>
            </w:r>
          </w:p>
        </w:tc>
        <w:tc>
          <w:tcPr>
            <w:tcW w:w="1183" w:type="dxa"/>
          </w:tcPr>
          <w:p w:rsidR="005D3494" w:rsidRPr="005B65DD" w:rsidRDefault="005D3494" w:rsidP="005D3494">
            <w:pPr>
              <w:jc w:val="center"/>
              <w:rPr>
                <w:b/>
                <w:sz w:val="28"/>
              </w:rPr>
            </w:pPr>
            <w:r w:rsidRPr="005B65DD">
              <w:rPr>
                <w:b/>
                <w:sz w:val="28"/>
              </w:rPr>
              <w:t>Position</w:t>
            </w:r>
          </w:p>
        </w:tc>
        <w:tc>
          <w:tcPr>
            <w:tcW w:w="850" w:type="dxa"/>
          </w:tcPr>
          <w:p w:rsidR="005D3494" w:rsidRPr="005B65DD" w:rsidRDefault="005D3494" w:rsidP="005D3494">
            <w:pPr>
              <w:jc w:val="center"/>
              <w:rPr>
                <w:b/>
                <w:sz w:val="28"/>
              </w:rPr>
            </w:pPr>
            <w:r w:rsidRPr="005B65DD">
              <w:rPr>
                <w:b/>
                <w:sz w:val="28"/>
              </w:rPr>
              <w:t>Size</w:t>
            </w:r>
          </w:p>
        </w:tc>
        <w:tc>
          <w:tcPr>
            <w:tcW w:w="3057" w:type="dxa"/>
          </w:tcPr>
          <w:p w:rsidR="005D3494" w:rsidRPr="005B65DD" w:rsidRDefault="005D3494" w:rsidP="005D3494">
            <w:pPr>
              <w:jc w:val="center"/>
              <w:rPr>
                <w:b/>
                <w:sz w:val="28"/>
              </w:rPr>
            </w:pPr>
            <w:r w:rsidRPr="005B65DD">
              <w:rPr>
                <w:b/>
                <w:sz w:val="28"/>
              </w:rPr>
              <w:t>Purpose</w:t>
            </w:r>
          </w:p>
        </w:tc>
        <w:tc>
          <w:tcPr>
            <w:tcW w:w="879" w:type="dxa"/>
          </w:tcPr>
          <w:p w:rsidR="005D3494" w:rsidRPr="005B65DD" w:rsidRDefault="005D3494" w:rsidP="005D3494">
            <w:pPr>
              <w:jc w:val="center"/>
              <w:rPr>
                <w:b/>
                <w:sz w:val="28"/>
              </w:rPr>
            </w:pPr>
            <w:r w:rsidRPr="005B65DD">
              <w:rPr>
                <w:b/>
                <w:sz w:val="28"/>
              </w:rPr>
              <w:t>Font</w:t>
            </w:r>
          </w:p>
        </w:tc>
        <w:tc>
          <w:tcPr>
            <w:tcW w:w="1593" w:type="dxa"/>
          </w:tcPr>
          <w:p w:rsidR="005D3494" w:rsidRPr="005B65DD" w:rsidRDefault="005D3494" w:rsidP="005D3494">
            <w:pPr>
              <w:jc w:val="center"/>
              <w:rPr>
                <w:b/>
                <w:sz w:val="28"/>
              </w:rPr>
            </w:pPr>
            <w:r w:rsidRPr="005B65DD">
              <w:rPr>
                <w:b/>
                <w:sz w:val="28"/>
              </w:rPr>
              <w:t>Forecolour/</w:t>
            </w:r>
          </w:p>
          <w:p w:rsidR="005D3494" w:rsidRPr="005B65DD" w:rsidRDefault="005D3494" w:rsidP="005D3494">
            <w:pPr>
              <w:jc w:val="center"/>
              <w:rPr>
                <w:b/>
                <w:sz w:val="28"/>
              </w:rPr>
            </w:pPr>
            <w:r w:rsidRPr="005B65DD">
              <w:rPr>
                <w:b/>
                <w:sz w:val="28"/>
              </w:rPr>
              <w:t>Image</w:t>
            </w:r>
          </w:p>
        </w:tc>
        <w:tc>
          <w:tcPr>
            <w:tcW w:w="1668" w:type="dxa"/>
          </w:tcPr>
          <w:p w:rsidR="005D3494" w:rsidRPr="005B65DD" w:rsidRDefault="005D3494" w:rsidP="005D3494">
            <w:pPr>
              <w:jc w:val="center"/>
              <w:rPr>
                <w:b/>
                <w:sz w:val="28"/>
              </w:rPr>
            </w:pPr>
            <w:proofErr w:type="spellStart"/>
            <w:r w:rsidRPr="005B65DD">
              <w:rPr>
                <w:b/>
                <w:sz w:val="28"/>
              </w:rPr>
              <w:t>Backcolour</w:t>
            </w:r>
            <w:proofErr w:type="spellEnd"/>
            <w:r w:rsidRPr="005B65DD">
              <w:rPr>
                <w:b/>
                <w:sz w:val="28"/>
              </w:rPr>
              <w:t>/</w:t>
            </w:r>
          </w:p>
          <w:p w:rsidR="005D3494" w:rsidRPr="005B65DD" w:rsidRDefault="005D3494" w:rsidP="005D3494">
            <w:pPr>
              <w:jc w:val="center"/>
              <w:rPr>
                <w:b/>
                <w:sz w:val="28"/>
              </w:rPr>
            </w:pPr>
            <w:r w:rsidRPr="005B65DD">
              <w:rPr>
                <w:b/>
                <w:sz w:val="28"/>
              </w:rPr>
              <w:t>Image</w:t>
            </w:r>
          </w:p>
        </w:tc>
      </w:tr>
      <w:tr w:rsidR="005D3494" w:rsidRPr="005B65DD" w:rsidTr="005D3494">
        <w:trPr>
          <w:trHeight w:val="828"/>
        </w:trPr>
        <w:tc>
          <w:tcPr>
            <w:tcW w:w="1859" w:type="dxa"/>
          </w:tcPr>
          <w:p w:rsidR="005D3494" w:rsidRPr="005B65DD" w:rsidRDefault="005D3494" w:rsidP="005D3494">
            <w:proofErr w:type="spellStart"/>
            <w:r>
              <w:t>frmSplashScreen</w:t>
            </w:r>
            <w:proofErr w:type="spellEnd"/>
          </w:p>
        </w:tc>
        <w:tc>
          <w:tcPr>
            <w:tcW w:w="1397" w:type="dxa"/>
          </w:tcPr>
          <w:p w:rsidR="005D3494" w:rsidRPr="005B65DD" w:rsidRDefault="005D3494" w:rsidP="005D3494">
            <w:r>
              <w:t>Button</w:t>
            </w:r>
          </w:p>
        </w:tc>
        <w:tc>
          <w:tcPr>
            <w:tcW w:w="1652" w:type="dxa"/>
          </w:tcPr>
          <w:p w:rsidR="005D3494" w:rsidRPr="005B65DD" w:rsidRDefault="005D3494" w:rsidP="005D3494">
            <w:proofErr w:type="spellStart"/>
            <w:r>
              <w:t>btnLogIn</w:t>
            </w:r>
            <w:proofErr w:type="spellEnd"/>
          </w:p>
        </w:tc>
        <w:tc>
          <w:tcPr>
            <w:tcW w:w="1183" w:type="dxa"/>
          </w:tcPr>
          <w:p w:rsidR="005D3494" w:rsidRPr="005B65DD" w:rsidRDefault="005D3494" w:rsidP="005D3494">
            <w:r>
              <w:t>207,95</w:t>
            </w:r>
          </w:p>
        </w:tc>
        <w:tc>
          <w:tcPr>
            <w:tcW w:w="850" w:type="dxa"/>
          </w:tcPr>
          <w:p w:rsidR="005D3494" w:rsidRPr="005B65DD" w:rsidRDefault="005D3494" w:rsidP="005D3494">
            <w:r>
              <w:t>210,62</w:t>
            </w:r>
          </w:p>
        </w:tc>
        <w:tc>
          <w:tcPr>
            <w:tcW w:w="3057" w:type="dxa"/>
          </w:tcPr>
          <w:p w:rsidR="005D3494" w:rsidRPr="005B65DD" w:rsidRDefault="005D3494" w:rsidP="005D3494">
            <w:r>
              <w:t xml:space="preserve">On click, </w:t>
            </w:r>
            <w:proofErr w:type="spellStart"/>
            <w:r>
              <w:t>frmLogIn</w:t>
            </w:r>
            <w:proofErr w:type="spellEnd"/>
            <w:r>
              <w:t xml:space="preserve"> will be displayed</w:t>
            </w:r>
          </w:p>
        </w:tc>
        <w:tc>
          <w:tcPr>
            <w:tcW w:w="879" w:type="dxa"/>
          </w:tcPr>
          <w:p w:rsidR="005D3494" w:rsidRPr="005B65DD" w:rsidRDefault="005D3494" w:rsidP="005D3494">
            <w:r>
              <w:t>N/A</w:t>
            </w:r>
          </w:p>
        </w:tc>
        <w:tc>
          <w:tcPr>
            <w:tcW w:w="1593" w:type="dxa"/>
          </w:tcPr>
          <w:p w:rsidR="005D3494" w:rsidRPr="005B65DD" w:rsidRDefault="005D3494" w:rsidP="005D3494">
            <w:r>
              <w:t>LogIn.png</w:t>
            </w:r>
          </w:p>
        </w:tc>
        <w:tc>
          <w:tcPr>
            <w:tcW w:w="1668" w:type="dxa"/>
          </w:tcPr>
          <w:p w:rsidR="005D3494" w:rsidRDefault="005D3494" w:rsidP="005D3494"/>
          <w:p w:rsidR="005D3494" w:rsidRPr="001B78CF" w:rsidRDefault="005D3494" w:rsidP="005D3494">
            <w:pPr>
              <w:jc w:val="center"/>
            </w:pPr>
            <w:r>
              <w:t>N/A</w:t>
            </w:r>
          </w:p>
        </w:tc>
      </w:tr>
      <w:tr w:rsidR="005D3494" w:rsidRPr="005B65DD" w:rsidTr="005D3494">
        <w:trPr>
          <w:trHeight w:val="828"/>
        </w:trPr>
        <w:tc>
          <w:tcPr>
            <w:tcW w:w="1859" w:type="dxa"/>
          </w:tcPr>
          <w:p w:rsidR="005D3494" w:rsidRDefault="005D3494" w:rsidP="005D3494">
            <w:proofErr w:type="spellStart"/>
            <w:r w:rsidRPr="00A825CD">
              <w:t>frmSplashScreen</w:t>
            </w:r>
            <w:proofErr w:type="spellEnd"/>
          </w:p>
        </w:tc>
        <w:tc>
          <w:tcPr>
            <w:tcW w:w="1397" w:type="dxa"/>
          </w:tcPr>
          <w:p w:rsidR="005D3494" w:rsidRDefault="005D3494" w:rsidP="005D3494">
            <w:r w:rsidRPr="00990109">
              <w:t>Button</w:t>
            </w:r>
          </w:p>
        </w:tc>
        <w:tc>
          <w:tcPr>
            <w:tcW w:w="1652" w:type="dxa"/>
          </w:tcPr>
          <w:p w:rsidR="005D3494" w:rsidRPr="005B65DD" w:rsidRDefault="005D3494" w:rsidP="005D3494">
            <w:proofErr w:type="spellStart"/>
            <w:r>
              <w:t>btnSignUp</w:t>
            </w:r>
            <w:proofErr w:type="spellEnd"/>
          </w:p>
        </w:tc>
        <w:tc>
          <w:tcPr>
            <w:tcW w:w="1183" w:type="dxa"/>
          </w:tcPr>
          <w:p w:rsidR="005D3494" w:rsidRPr="005B65DD" w:rsidRDefault="005D3494" w:rsidP="005D3494">
            <w:r>
              <w:t>207,177</w:t>
            </w:r>
          </w:p>
        </w:tc>
        <w:tc>
          <w:tcPr>
            <w:tcW w:w="850" w:type="dxa"/>
          </w:tcPr>
          <w:p w:rsidR="005D3494" w:rsidRPr="005B65DD" w:rsidRDefault="005D3494" w:rsidP="005D3494">
            <w:r>
              <w:t>210,62</w:t>
            </w:r>
          </w:p>
        </w:tc>
        <w:tc>
          <w:tcPr>
            <w:tcW w:w="3057" w:type="dxa"/>
          </w:tcPr>
          <w:p w:rsidR="005D3494" w:rsidRDefault="005D3494" w:rsidP="005D3494">
            <w:r>
              <w:t xml:space="preserve">On click, </w:t>
            </w:r>
            <w:proofErr w:type="spellStart"/>
            <w:r>
              <w:t>frmSignUp</w:t>
            </w:r>
            <w:proofErr w:type="spellEnd"/>
            <w:r w:rsidRPr="005113E8">
              <w:t xml:space="preserve"> will be displayed</w:t>
            </w:r>
          </w:p>
        </w:tc>
        <w:tc>
          <w:tcPr>
            <w:tcW w:w="879" w:type="dxa"/>
          </w:tcPr>
          <w:p w:rsidR="005D3494" w:rsidRPr="005B65DD" w:rsidRDefault="005D3494" w:rsidP="005D3494">
            <w:r>
              <w:t>N/A</w:t>
            </w:r>
          </w:p>
        </w:tc>
        <w:tc>
          <w:tcPr>
            <w:tcW w:w="1593" w:type="dxa"/>
          </w:tcPr>
          <w:p w:rsidR="005D3494" w:rsidRPr="005B65DD" w:rsidRDefault="005D3494" w:rsidP="005D3494">
            <w:r>
              <w:t>SignUp.png</w:t>
            </w:r>
          </w:p>
        </w:tc>
        <w:tc>
          <w:tcPr>
            <w:tcW w:w="1668" w:type="dxa"/>
          </w:tcPr>
          <w:p w:rsidR="005D3494" w:rsidRDefault="005D3494" w:rsidP="005D3494">
            <w:r w:rsidRPr="00306BC8">
              <w:t>N/A</w:t>
            </w:r>
          </w:p>
        </w:tc>
      </w:tr>
      <w:tr w:rsidR="005D3494" w:rsidRPr="005B65DD" w:rsidTr="005D3494">
        <w:trPr>
          <w:trHeight w:val="757"/>
        </w:trPr>
        <w:tc>
          <w:tcPr>
            <w:tcW w:w="1859" w:type="dxa"/>
          </w:tcPr>
          <w:p w:rsidR="005D3494" w:rsidRDefault="005D3494" w:rsidP="005D3494">
            <w:proofErr w:type="spellStart"/>
            <w:r w:rsidRPr="00A825CD">
              <w:t>frmSplashScreen</w:t>
            </w:r>
            <w:proofErr w:type="spellEnd"/>
          </w:p>
        </w:tc>
        <w:tc>
          <w:tcPr>
            <w:tcW w:w="1397" w:type="dxa"/>
          </w:tcPr>
          <w:p w:rsidR="005D3494" w:rsidRDefault="005D3494" w:rsidP="005D3494">
            <w:r w:rsidRPr="00990109">
              <w:t>Button</w:t>
            </w:r>
          </w:p>
        </w:tc>
        <w:tc>
          <w:tcPr>
            <w:tcW w:w="1652" w:type="dxa"/>
          </w:tcPr>
          <w:p w:rsidR="005D3494" w:rsidRPr="005B65DD" w:rsidRDefault="005D3494" w:rsidP="005D3494">
            <w:proofErr w:type="spellStart"/>
            <w:r>
              <w:t>btnHelp</w:t>
            </w:r>
            <w:proofErr w:type="spellEnd"/>
          </w:p>
        </w:tc>
        <w:tc>
          <w:tcPr>
            <w:tcW w:w="1183" w:type="dxa"/>
          </w:tcPr>
          <w:p w:rsidR="005D3494" w:rsidRPr="005B65DD" w:rsidRDefault="005D3494" w:rsidP="005D3494">
            <w:r>
              <w:t>207,257</w:t>
            </w:r>
          </w:p>
        </w:tc>
        <w:tc>
          <w:tcPr>
            <w:tcW w:w="850" w:type="dxa"/>
          </w:tcPr>
          <w:p w:rsidR="005D3494" w:rsidRPr="005B65DD" w:rsidRDefault="005D3494" w:rsidP="005D3494">
            <w:r>
              <w:t>210,62</w:t>
            </w:r>
          </w:p>
        </w:tc>
        <w:tc>
          <w:tcPr>
            <w:tcW w:w="3057" w:type="dxa"/>
          </w:tcPr>
          <w:p w:rsidR="005D3494" w:rsidRDefault="005D3494" w:rsidP="005D3494">
            <w:r>
              <w:t xml:space="preserve">On click, </w:t>
            </w:r>
            <w:proofErr w:type="spellStart"/>
            <w:r>
              <w:t>frmHelp</w:t>
            </w:r>
            <w:proofErr w:type="spellEnd"/>
            <w:r w:rsidRPr="005113E8">
              <w:t xml:space="preserve"> will be displayed</w:t>
            </w:r>
          </w:p>
        </w:tc>
        <w:tc>
          <w:tcPr>
            <w:tcW w:w="879" w:type="dxa"/>
          </w:tcPr>
          <w:p w:rsidR="005D3494" w:rsidRPr="005B65DD" w:rsidRDefault="005D3494" w:rsidP="005D3494">
            <w:r>
              <w:t>N/A</w:t>
            </w:r>
          </w:p>
        </w:tc>
        <w:tc>
          <w:tcPr>
            <w:tcW w:w="1593" w:type="dxa"/>
          </w:tcPr>
          <w:p w:rsidR="005D3494" w:rsidRPr="005B65DD" w:rsidRDefault="005D3494" w:rsidP="005D3494">
            <w:r>
              <w:t>Help.png</w:t>
            </w:r>
          </w:p>
        </w:tc>
        <w:tc>
          <w:tcPr>
            <w:tcW w:w="1668" w:type="dxa"/>
          </w:tcPr>
          <w:p w:rsidR="005D3494" w:rsidRDefault="005D3494" w:rsidP="005D3494">
            <w:r w:rsidRPr="00306BC8">
              <w:t>N/A</w:t>
            </w:r>
          </w:p>
        </w:tc>
      </w:tr>
      <w:tr w:rsidR="005D3494" w:rsidRPr="005B65DD" w:rsidTr="005D3494">
        <w:trPr>
          <w:trHeight w:val="757"/>
        </w:trPr>
        <w:tc>
          <w:tcPr>
            <w:tcW w:w="1859" w:type="dxa"/>
          </w:tcPr>
          <w:p w:rsidR="005D3494" w:rsidRPr="00A825CD" w:rsidRDefault="005D3494" w:rsidP="005D3494">
            <w:proofErr w:type="spellStart"/>
            <w:r>
              <w:t>frmSplashScreen</w:t>
            </w:r>
            <w:proofErr w:type="spellEnd"/>
          </w:p>
        </w:tc>
        <w:tc>
          <w:tcPr>
            <w:tcW w:w="1397" w:type="dxa"/>
          </w:tcPr>
          <w:p w:rsidR="005D3494" w:rsidRPr="00990109" w:rsidRDefault="005D3494" w:rsidP="005D3494">
            <w:r>
              <w:t>Button</w:t>
            </w:r>
          </w:p>
        </w:tc>
        <w:tc>
          <w:tcPr>
            <w:tcW w:w="1652" w:type="dxa"/>
          </w:tcPr>
          <w:p w:rsidR="005D3494" w:rsidRPr="005B65DD" w:rsidRDefault="005D3494" w:rsidP="005D3494">
            <w:proofErr w:type="spellStart"/>
            <w:r>
              <w:t>btnExit</w:t>
            </w:r>
            <w:proofErr w:type="spellEnd"/>
          </w:p>
        </w:tc>
        <w:tc>
          <w:tcPr>
            <w:tcW w:w="1183" w:type="dxa"/>
          </w:tcPr>
          <w:p w:rsidR="005D3494" w:rsidRPr="005B65DD" w:rsidRDefault="005D3494" w:rsidP="005D3494">
            <w:r>
              <w:t>207,344</w:t>
            </w:r>
          </w:p>
        </w:tc>
        <w:tc>
          <w:tcPr>
            <w:tcW w:w="850" w:type="dxa"/>
          </w:tcPr>
          <w:p w:rsidR="005D3494" w:rsidRPr="005B65DD" w:rsidRDefault="005D3494" w:rsidP="005D3494">
            <w:r>
              <w:t>210,62</w:t>
            </w:r>
          </w:p>
        </w:tc>
        <w:tc>
          <w:tcPr>
            <w:tcW w:w="3057" w:type="dxa"/>
          </w:tcPr>
          <w:p w:rsidR="005D3494" w:rsidRDefault="005D3494" w:rsidP="005D3494">
            <w:r>
              <w:t>On click, the application will be closed.</w:t>
            </w:r>
          </w:p>
        </w:tc>
        <w:tc>
          <w:tcPr>
            <w:tcW w:w="879" w:type="dxa"/>
          </w:tcPr>
          <w:p w:rsidR="005D3494" w:rsidRPr="005B65DD" w:rsidRDefault="005D3494" w:rsidP="005D3494">
            <w:r>
              <w:t>N/A</w:t>
            </w:r>
          </w:p>
        </w:tc>
        <w:tc>
          <w:tcPr>
            <w:tcW w:w="1593" w:type="dxa"/>
          </w:tcPr>
          <w:p w:rsidR="005D3494" w:rsidRPr="005B65DD" w:rsidRDefault="005D3494" w:rsidP="005D3494">
            <w:r>
              <w:t>Exit.png</w:t>
            </w:r>
          </w:p>
        </w:tc>
        <w:tc>
          <w:tcPr>
            <w:tcW w:w="1668" w:type="dxa"/>
          </w:tcPr>
          <w:p w:rsidR="005D3494" w:rsidRPr="005B65DD" w:rsidRDefault="005D3494" w:rsidP="005D3494">
            <w:r>
              <w:t>N/A</w:t>
            </w:r>
          </w:p>
        </w:tc>
      </w:tr>
    </w:tbl>
    <w:p w:rsidR="00307402" w:rsidRDefault="00307402" w:rsidP="00834C50">
      <w:pPr>
        <w:pStyle w:val="Heading2"/>
      </w:pPr>
      <w:r>
        <w:br w:type="page"/>
      </w:r>
    </w:p>
    <w:p w:rsidR="00307402" w:rsidRDefault="00307402" w:rsidP="00411C04"/>
    <w:p w:rsidR="00307402" w:rsidRDefault="00481703">
      <w:r>
        <w:rPr>
          <w:noProof/>
          <w:lang w:eastAsia="en-GB"/>
        </w:rPr>
        <mc:AlternateContent>
          <mc:Choice Requires="wps">
            <w:drawing>
              <wp:anchor distT="0" distB="0" distL="114300" distR="114300" simplePos="0" relativeHeight="251591168" behindDoc="0" locked="0" layoutInCell="1" allowOverlap="1" wp14:anchorId="1BC7287A" wp14:editId="42688D9D">
                <wp:simplePos x="0" y="0"/>
                <wp:positionH relativeFrom="column">
                  <wp:posOffset>2220595</wp:posOffset>
                </wp:positionH>
                <wp:positionV relativeFrom="paragraph">
                  <wp:posOffset>3408045</wp:posOffset>
                </wp:positionV>
                <wp:extent cx="879475" cy="292735"/>
                <wp:effectExtent l="0" t="0" r="15875" b="12065"/>
                <wp:wrapNone/>
                <wp:docPr id="215" name="Rectangle 215"/>
                <wp:cNvGraphicFramePr/>
                <a:graphic xmlns:a="http://schemas.openxmlformats.org/drawingml/2006/main">
                  <a:graphicData uri="http://schemas.microsoft.com/office/word/2010/wordprocessingShape">
                    <wps:wsp>
                      <wps:cNvSpPr/>
                      <wps:spPr>
                        <a:xfrm>
                          <a:off x="0" y="0"/>
                          <a:ext cx="879475" cy="292735"/>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7932F3">
                            <w:pPr>
                              <w:jc w:val="center"/>
                            </w:pPr>
                            <w:proofErr w:type="spellStart"/>
                            <w:r>
                              <w:t>Passsword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BC7287A" id="Rectangle 215" o:spid="_x0000_s1087" style="position:absolute;margin-left:174.85pt;margin-top:268.35pt;width:69.25pt;height:23.05pt;z-index:25159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" fillcolor="white [3201]" strokecolor="#70ad47 [3209]" strokeweight="1pt">
                <v:textbox>
                  <w:txbxContent>
                    <w:p w:rsidR="0050118E" w:rsidRDefault="0050118E" w:rsidP="007932F3">
                      <w:pPr>
                        <w:jc w:val="center"/>
                      </w:pPr>
                      <w:proofErr w:type="spellStart"/>
                      <w:r>
                        <w:t>Passsword</w:t>
                      </w:r>
                      <w:proofErr w:type="spellEnd"/>
                    </w:p>
                  </w:txbxContent>
                </v:textbox>
              </v:rect>
            </w:pict>
          </mc:Fallback>
        </mc:AlternateContent>
      </w:r>
      <w:r>
        <w:rPr>
          <w:noProof/>
          <w:lang w:eastAsia="en-GB"/>
        </w:rPr>
        <mc:AlternateContent>
          <mc:Choice Requires="wps">
            <w:drawing>
              <wp:anchor distT="0" distB="0" distL="114300" distR="114300" simplePos="0" relativeHeight="251590144" behindDoc="0" locked="0" layoutInCell="1" allowOverlap="1" wp14:anchorId="400D89D7" wp14:editId="626DD3B9">
                <wp:simplePos x="0" y="0"/>
                <wp:positionH relativeFrom="column">
                  <wp:posOffset>2198478</wp:posOffset>
                </wp:positionH>
                <wp:positionV relativeFrom="paragraph">
                  <wp:posOffset>2741930</wp:posOffset>
                </wp:positionV>
                <wp:extent cx="879475" cy="292735"/>
                <wp:effectExtent l="0" t="0" r="15875" b="12065"/>
                <wp:wrapNone/>
                <wp:docPr id="214" name="Rectangle 214"/>
                <wp:cNvGraphicFramePr/>
                <a:graphic xmlns:a="http://schemas.openxmlformats.org/drawingml/2006/main">
                  <a:graphicData uri="http://schemas.microsoft.com/office/word/2010/wordprocessingShape">
                    <wps:wsp>
                      <wps:cNvSpPr/>
                      <wps:spPr>
                        <a:xfrm>
                          <a:off x="0" y="0"/>
                          <a:ext cx="879475" cy="292735"/>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7932F3">
                            <w:pPr>
                              <w:jc w:val="center"/>
                            </w:pPr>
                            <w: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00D89D7" id="Rectangle 214" o:spid="_x0000_s1088" style="position:absolute;margin-left:173.1pt;margin-top:215.9pt;width:69.25pt;height:23.05pt;z-index:25159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" fillcolor="white [3201]" strokecolor="#70ad47 [3209]" strokeweight="1pt">
                <v:textbox>
                  <w:txbxContent>
                    <w:p w:rsidR="0050118E" w:rsidRDefault="0050118E" w:rsidP="007932F3">
                      <w:pPr>
                        <w:jc w:val="center"/>
                      </w:pPr>
                      <w:r>
                        <w:t>Username</w:t>
                      </w:r>
                    </w:p>
                  </w:txbxContent>
                </v:textbox>
              </v:rect>
            </w:pict>
          </mc:Fallback>
        </mc:AlternateContent>
      </w:r>
      <w:r>
        <w:rPr>
          <w:noProof/>
          <w:lang w:eastAsia="en-GB"/>
        </w:rPr>
        <mc:AlternateContent>
          <mc:Choice Requires="wpg">
            <w:drawing>
              <wp:anchor distT="0" distB="0" distL="114300" distR="114300" simplePos="0" relativeHeight="251592192" behindDoc="0" locked="0" layoutInCell="1" allowOverlap="1" wp14:anchorId="2A603926" wp14:editId="487D3195">
                <wp:simplePos x="0" y="0"/>
                <wp:positionH relativeFrom="column">
                  <wp:posOffset>-204169</wp:posOffset>
                </wp:positionH>
                <wp:positionV relativeFrom="paragraph">
                  <wp:posOffset>736372</wp:posOffset>
                </wp:positionV>
                <wp:extent cx="8894445" cy="4459605"/>
                <wp:effectExtent l="0" t="0" r="20955" b="17145"/>
                <wp:wrapNone/>
                <wp:docPr id="297" name="Group 297"/>
                <wp:cNvGraphicFramePr/>
                <a:graphic xmlns:a="http://schemas.openxmlformats.org/drawingml/2006/main">
                  <a:graphicData uri="http://schemas.microsoft.com/office/word/2010/wordprocessingGroup">
                    <wpg:wgp>
                      <wpg:cNvGrpSpPr/>
                      <wpg:grpSpPr>
                        <a:xfrm>
                          <a:off x="0" y="0"/>
                          <a:ext cx="8894445" cy="4459605"/>
                          <a:chOff x="0" y="0"/>
                          <a:chExt cx="8894947" cy="4459813"/>
                        </a:xfrm>
                      </wpg:grpSpPr>
                      <wps:wsp>
                        <wps:cNvPr id="20" name="Text Box 2"/>
                        <wps:cNvSpPr txBox="1">
                          <a:spLocks noChangeArrowheads="1"/>
                        </wps:cNvSpPr>
                        <wps:spPr bwMode="auto">
                          <a:xfrm>
                            <a:off x="1378424" y="791570"/>
                            <a:ext cx="6069330" cy="3547110"/>
                          </a:xfrm>
                          <a:prstGeom prst="rect">
                            <a:avLst/>
                          </a:prstGeom>
                          <a:noFill/>
                          <a:ln>
                            <a:headEnd/>
                            <a:tailEnd/>
                          </a:ln>
                        </wps:spPr>
                        <wps:style>
                          <a:lnRef idx="2">
                            <a:schemeClr val="dk1"/>
                          </a:lnRef>
                          <a:fillRef idx="1">
                            <a:schemeClr val="lt1"/>
                          </a:fillRef>
                          <a:effectRef idx="0">
                            <a:schemeClr val="dk1"/>
                          </a:effectRef>
                          <a:fontRef idx="minor">
                            <a:schemeClr val="dk1"/>
                          </a:fontRef>
                        </wps:style>
                        <wps:txbx>
                          <w:txbxContent>
                            <w:p w:rsidR="00B948D1" w:rsidRDefault="00B948D1" w:rsidP="00462662"/>
                          </w:txbxContent>
                        </wps:txbx>
                        <wps:bodyPr rot="0" vert="horz" wrap="square" lIns="91440" tIns="45720" rIns="91440" bIns="45720" anchor="t" anchorCtr="0">
                          <a:noAutofit/>
                        </wps:bodyPr>
                      </wps:wsp>
                      <wps:wsp>
                        <wps:cNvPr id="27" name="Text Box 2"/>
                        <wps:cNvSpPr txBox="1">
                          <a:spLocks noChangeArrowheads="1"/>
                        </wps:cNvSpPr>
                        <wps:spPr bwMode="auto">
                          <a:xfrm>
                            <a:off x="2470245" y="0"/>
                            <a:ext cx="3562350" cy="551180"/>
                          </a:xfrm>
                          <a:prstGeom prst="rect">
                            <a:avLst/>
                          </a:prstGeom>
                          <a:solidFill>
                            <a:srgbClr val="FFFFFF"/>
                          </a:solidFill>
                          <a:ln w="9525">
                            <a:solidFill>
                              <a:srgbClr val="000000"/>
                            </a:solidFill>
                            <a:miter lim="800000"/>
                            <a:headEnd/>
                            <a:tailEnd/>
                          </a:ln>
                        </wps:spPr>
                        <wps:txbx>
                          <w:txbxContent>
                            <w:p w:rsidR="00B948D1" w:rsidRPr="001E7C6B" w:rsidRDefault="00B948D1" w:rsidP="001E7C6B">
                              <w:pPr>
                                <w:pStyle w:val="Heading2"/>
                                <w:jc w:val="center"/>
                                <w:rPr>
                                  <w:sz w:val="44"/>
                                </w:rPr>
                              </w:pPr>
                              <w:bookmarkStart w:id="8" w:name="_Toc449342560"/>
                              <w:r w:rsidRPr="001E7C6B">
                                <w:rPr>
                                  <w:sz w:val="44"/>
                                </w:rPr>
                                <w:t>Log In</w:t>
                              </w:r>
                              <w:bookmarkEnd w:id="8"/>
                            </w:p>
                          </w:txbxContent>
                        </wps:txbx>
                        <wps:bodyPr rot="0" vert="horz" wrap="square" lIns="91440" tIns="45720" rIns="91440" bIns="45720" anchor="t" anchorCtr="0">
                          <a:noAutofit/>
                        </wps:bodyPr>
                      </wps:wsp>
                      <wps:wsp>
                        <wps:cNvPr id="200" name="Rectangle 200"/>
                        <wps:cNvSpPr/>
                        <wps:spPr>
                          <a:xfrm>
                            <a:off x="2006221" y="3425588"/>
                            <a:ext cx="2002220" cy="504496"/>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7932F3">
                              <w:pPr>
                                <w:jc w:val="center"/>
                              </w:pPr>
                              <w: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4940490" y="3425588"/>
                            <a:ext cx="2002220" cy="504496"/>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7932F3">
                              <w:pPr>
                                <w:jc w:val="center"/>
                              </w:pPr>
                              <w: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3289110" y="2006221"/>
                            <a:ext cx="3303917" cy="3191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3302758" y="2647665"/>
                            <a:ext cx="3303917" cy="3191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3562066" y="1296537"/>
                            <a:ext cx="1759789" cy="422694"/>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Pr="007932F3" w:rsidRDefault="00B948D1" w:rsidP="007932F3">
                              <w:pPr>
                                <w:jc w:val="center"/>
                                <w:rPr>
                                  <w:sz w:val="40"/>
                                </w:rPr>
                              </w:pPr>
                              <w:r w:rsidRPr="007932F3">
                                <w:rPr>
                                  <w:sz w:val="40"/>
                                </w:rP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Text Box 2"/>
                        <wps:cNvSpPr txBox="1">
                          <a:spLocks noChangeArrowheads="1"/>
                        </wps:cNvSpPr>
                        <wps:spPr bwMode="auto">
                          <a:xfrm>
                            <a:off x="0" y="313898"/>
                            <a:ext cx="1197610" cy="488731"/>
                          </a:xfrm>
                          <a:prstGeom prst="rect">
                            <a:avLst/>
                          </a:prstGeom>
                          <a:solidFill>
                            <a:srgbClr val="FFFFFF"/>
                          </a:solidFill>
                          <a:ln w="9525">
                            <a:solidFill>
                              <a:srgbClr val="000000"/>
                            </a:solidFill>
                            <a:miter lim="800000"/>
                            <a:headEnd/>
                            <a:tailEnd/>
                          </a:ln>
                        </wps:spPr>
                        <wps:txbx>
                          <w:txbxContent>
                            <w:p w:rsidR="00B948D1" w:rsidRPr="00307402" w:rsidRDefault="00B948D1" w:rsidP="007932F3">
                              <w:pPr>
                                <w:rPr>
                                  <w:b/>
                                  <w:sz w:val="36"/>
                                </w:rPr>
                              </w:pPr>
                              <w:proofErr w:type="spellStart"/>
                              <w:proofErr w:type="gramStart"/>
                              <w:r>
                                <w:rPr>
                                  <w:b/>
                                  <w:sz w:val="36"/>
                                </w:rPr>
                                <w:t>lblLogIn</w:t>
                              </w:r>
                              <w:proofErr w:type="spellEnd"/>
                              <w:proofErr w:type="gramEnd"/>
                            </w:p>
                          </w:txbxContent>
                        </wps:txbx>
                        <wps:bodyPr rot="0" vert="horz" wrap="square" lIns="91440" tIns="45720" rIns="91440" bIns="45720" anchor="t" anchorCtr="0">
                          <a:noAutofit/>
                        </wps:bodyPr>
                      </wps:wsp>
                      <wps:wsp>
                        <wps:cNvPr id="219" name="Text Box 2"/>
                        <wps:cNvSpPr txBox="1">
                          <a:spLocks noChangeArrowheads="1"/>
                        </wps:cNvSpPr>
                        <wps:spPr bwMode="auto">
                          <a:xfrm>
                            <a:off x="7642746" y="723331"/>
                            <a:ext cx="1197610" cy="488315"/>
                          </a:xfrm>
                          <a:prstGeom prst="rect">
                            <a:avLst/>
                          </a:prstGeom>
                          <a:solidFill>
                            <a:srgbClr val="FFFFFF"/>
                          </a:solidFill>
                          <a:ln w="9525">
                            <a:solidFill>
                              <a:srgbClr val="000000"/>
                            </a:solidFill>
                            <a:miter lim="800000"/>
                            <a:headEnd/>
                            <a:tailEnd/>
                          </a:ln>
                        </wps:spPr>
                        <wps:txbx>
                          <w:txbxContent>
                            <w:p w:rsidR="00B948D1" w:rsidRPr="00335202" w:rsidRDefault="00B948D1" w:rsidP="007932F3">
                              <w:pPr>
                                <w:rPr>
                                  <w:b/>
                                  <w:sz w:val="28"/>
                                </w:rPr>
                              </w:pPr>
                              <w:proofErr w:type="spellStart"/>
                              <w:proofErr w:type="gramStart"/>
                              <w:r w:rsidRPr="00335202">
                                <w:rPr>
                                  <w:b/>
                                  <w:sz w:val="28"/>
                                </w:rPr>
                                <w:t>txtUsername</w:t>
                              </w:r>
                              <w:proofErr w:type="spellEnd"/>
                              <w:proofErr w:type="gramEnd"/>
                            </w:p>
                          </w:txbxContent>
                        </wps:txbx>
                        <wps:bodyPr rot="0" vert="horz" wrap="square" lIns="91440" tIns="45720" rIns="91440" bIns="45720" anchor="t" anchorCtr="0">
                          <a:noAutofit/>
                        </wps:bodyPr>
                      </wps:wsp>
                      <wps:wsp>
                        <wps:cNvPr id="220" name="Text Box 2"/>
                        <wps:cNvSpPr txBox="1">
                          <a:spLocks noChangeArrowheads="1"/>
                        </wps:cNvSpPr>
                        <wps:spPr bwMode="auto">
                          <a:xfrm>
                            <a:off x="0" y="1323833"/>
                            <a:ext cx="1197610" cy="488315"/>
                          </a:xfrm>
                          <a:prstGeom prst="rect">
                            <a:avLst/>
                          </a:prstGeom>
                          <a:solidFill>
                            <a:srgbClr val="FFFFFF"/>
                          </a:solidFill>
                          <a:ln w="9525">
                            <a:solidFill>
                              <a:srgbClr val="000000"/>
                            </a:solidFill>
                            <a:miter lim="800000"/>
                            <a:headEnd/>
                            <a:tailEnd/>
                          </a:ln>
                        </wps:spPr>
                        <wps:txbx>
                          <w:txbxContent>
                            <w:p w:rsidR="00B948D1" w:rsidRPr="00307402" w:rsidRDefault="00B948D1" w:rsidP="007932F3">
                              <w:pPr>
                                <w:rPr>
                                  <w:b/>
                                  <w:sz w:val="36"/>
                                </w:rPr>
                              </w:pPr>
                              <w:proofErr w:type="spellStart"/>
                              <w:proofErr w:type="gramStart"/>
                              <w:r w:rsidRPr="00335202">
                                <w:rPr>
                                  <w:b/>
                                  <w:sz w:val="28"/>
                                  <w:szCs w:val="28"/>
                                </w:rPr>
                                <w:t>lblUserNam</w:t>
                              </w:r>
                              <w:r w:rsidRPr="00335202">
                                <w:rPr>
                                  <w:b/>
                                  <w:sz w:val="28"/>
                                </w:rPr>
                                <w:t>e</w:t>
                              </w:r>
                              <w:proofErr w:type="spellEnd"/>
                              <w:proofErr w:type="gramEnd"/>
                            </w:p>
                          </w:txbxContent>
                        </wps:txbx>
                        <wps:bodyPr rot="0" vert="horz" wrap="square" lIns="91440" tIns="45720" rIns="91440" bIns="45720" anchor="t" anchorCtr="0">
                          <a:noAutofit/>
                        </wps:bodyPr>
                      </wps:wsp>
                      <wps:wsp>
                        <wps:cNvPr id="221" name="Text Box 2"/>
                        <wps:cNvSpPr txBox="1">
                          <a:spLocks noChangeArrowheads="1"/>
                        </wps:cNvSpPr>
                        <wps:spPr bwMode="auto">
                          <a:xfrm>
                            <a:off x="40943" y="3971498"/>
                            <a:ext cx="1197610" cy="488315"/>
                          </a:xfrm>
                          <a:prstGeom prst="rect">
                            <a:avLst/>
                          </a:prstGeom>
                          <a:solidFill>
                            <a:srgbClr val="FFFFFF"/>
                          </a:solidFill>
                          <a:ln w="9525">
                            <a:solidFill>
                              <a:srgbClr val="000000"/>
                            </a:solidFill>
                            <a:miter lim="800000"/>
                            <a:headEnd/>
                            <a:tailEnd/>
                          </a:ln>
                        </wps:spPr>
                        <wps:txbx>
                          <w:txbxContent>
                            <w:p w:rsidR="00B948D1" w:rsidRPr="00307402" w:rsidRDefault="00B948D1" w:rsidP="007932F3">
                              <w:pPr>
                                <w:rPr>
                                  <w:b/>
                                  <w:sz w:val="36"/>
                                </w:rPr>
                              </w:pPr>
                              <w:proofErr w:type="spellStart"/>
                              <w:proofErr w:type="gramStart"/>
                              <w:r>
                                <w:rPr>
                                  <w:b/>
                                  <w:sz w:val="36"/>
                                </w:rPr>
                                <w:t>btnSignUp</w:t>
                              </w:r>
                              <w:proofErr w:type="spellEnd"/>
                              <w:proofErr w:type="gramEnd"/>
                            </w:p>
                          </w:txbxContent>
                        </wps:txbx>
                        <wps:bodyPr rot="0" vert="horz" wrap="square" lIns="91440" tIns="45720" rIns="91440" bIns="45720" anchor="t" anchorCtr="0">
                          <a:noAutofit/>
                        </wps:bodyPr>
                      </wps:wsp>
                      <wps:wsp>
                        <wps:cNvPr id="222" name="Text Box 2"/>
                        <wps:cNvSpPr txBox="1">
                          <a:spLocks noChangeArrowheads="1"/>
                        </wps:cNvSpPr>
                        <wps:spPr bwMode="auto">
                          <a:xfrm>
                            <a:off x="0" y="2620370"/>
                            <a:ext cx="1197610" cy="488315"/>
                          </a:xfrm>
                          <a:prstGeom prst="rect">
                            <a:avLst/>
                          </a:prstGeom>
                          <a:solidFill>
                            <a:srgbClr val="FFFFFF"/>
                          </a:solidFill>
                          <a:ln w="9525">
                            <a:solidFill>
                              <a:srgbClr val="000000"/>
                            </a:solidFill>
                            <a:miter lim="800000"/>
                            <a:headEnd/>
                            <a:tailEnd/>
                          </a:ln>
                        </wps:spPr>
                        <wps:txbx>
                          <w:txbxContent>
                            <w:p w:rsidR="00B948D1" w:rsidRPr="00335202" w:rsidRDefault="00B948D1" w:rsidP="007932F3">
                              <w:pPr>
                                <w:rPr>
                                  <w:b/>
                                  <w:sz w:val="28"/>
                                  <w:szCs w:val="28"/>
                                </w:rPr>
                              </w:pPr>
                              <w:proofErr w:type="spellStart"/>
                              <w:proofErr w:type="gramStart"/>
                              <w:r>
                                <w:rPr>
                                  <w:b/>
                                  <w:sz w:val="28"/>
                                  <w:szCs w:val="28"/>
                                </w:rPr>
                                <w:t>lblPassword</w:t>
                              </w:r>
                              <w:proofErr w:type="spellEnd"/>
                              <w:proofErr w:type="gramEnd"/>
                            </w:p>
                          </w:txbxContent>
                        </wps:txbx>
                        <wps:bodyPr rot="0" vert="horz" wrap="square" lIns="91440" tIns="45720" rIns="91440" bIns="45720" anchor="t" anchorCtr="0">
                          <a:noAutofit/>
                        </wps:bodyPr>
                      </wps:wsp>
                      <wps:wsp>
                        <wps:cNvPr id="223" name="Text Box 2"/>
                        <wps:cNvSpPr txBox="1">
                          <a:spLocks noChangeArrowheads="1"/>
                        </wps:cNvSpPr>
                        <wps:spPr bwMode="auto">
                          <a:xfrm>
                            <a:off x="7697337" y="2306471"/>
                            <a:ext cx="1197610" cy="488315"/>
                          </a:xfrm>
                          <a:prstGeom prst="rect">
                            <a:avLst/>
                          </a:prstGeom>
                          <a:solidFill>
                            <a:srgbClr val="FFFFFF"/>
                          </a:solidFill>
                          <a:ln w="9525">
                            <a:solidFill>
                              <a:srgbClr val="000000"/>
                            </a:solidFill>
                            <a:miter lim="800000"/>
                            <a:headEnd/>
                            <a:tailEnd/>
                          </a:ln>
                        </wps:spPr>
                        <wps:txbx>
                          <w:txbxContent>
                            <w:p w:rsidR="00B948D1" w:rsidRPr="00335202" w:rsidRDefault="00B948D1" w:rsidP="007932F3">
                              <w:pPr>
                                <w:rPr>
                                  <w:b/>
                                  <w:sz w:val="28"/>
                                </w:rPr>
                              </w:pPr>
                              <w:proofErr w:type="spellStart"/>
                              <w:proofErr w:type="gramStart"/>
                              <w:r w:rsidRPr="00335202">
                                <w:rPr>
                                  <w:b/>
                                  <w:sz w:val="28"/>
                                </w:rPr>
                                <w:t>txtPassword</w:t>
                              </w:r>
                              <w:proofErr w:type="spellEnd"/>
                              <w:proofErr w:type="gramEnd"/>
                            </w:p>
                          </w:txbxContent>
                        </wps:txbx>
                        <wps:bodyPr rot="0" vert="horz" wrap="square" lIns="91440" tIns="45720" rIns="91440" bIns="45720" anchor="t" anchorCtr="0">
                          <a:noAutofit/>
                        </wps:bodyPr>
                      </wps:wsp>
                      <wps:wsp>
                        <wps:cNvPr id="224" name="Text Box 2"/>
                        <wps:cNvSpPr txBox="1">
                          <a:spLocks noChangeArrowheads="1"/>
                        </wps:cNvSpPr>
                        <wps:spPr bwMode="auto">
                          <a:xfrm>
                            <a:off x="7642746" y="3944203"/>
                            <a:ext cx="1197610" cy="488315"/>
                          </a:xfrm>
                          <a:prstGeom prst="rect">
                            <a:avLst/>
                          </a:prstGeom>
                          <a:solidFill>
                            <a:srgbClr val="FFFFFF"/>
                          </a:solidFill>
                          <a:ln w="9525">
                            <a:solidFill>
                              <a:srgbClr val="000000"/>
                            </a:solidFill>
                            <a:miter lim="800000"/>
                            <a:headEnd/>
                            <a:tailEnd/>
                          </a:ln>
                        </wps:spPr>
                        <wps:txbx>
                          <w:txbxContent>
                            <w:p w:rsidR="00B948D1" w:rsidRPr="00307402" w:rsidRDefault="00B948D1" w:rsidP="007932F3">
                              <w:pPr>
                                <w:rPr>
                                  <w:b/>
                                  <w:sz w:val="36"/>
                                </w:rPr>
                              </w:pPr>
                              <w:proofErr w:type="spellStart"/>
                              <w:proofErr w:type="gramStart"/>
                              <w:r>
                                <w:rPr>
                                  <w:b/>
                                  <w:sz w:val="36"/>
                                </w:rPr>
                                <w:t>btnLogIn</w:t>
                              </w:r>
                              <w:proofErr w:type="spellEnd"/>
                              <w:proofErr w:type="gramEnd"/>
                            </w:p>
                          </w:txbxContent>
                        </wps:txbx>
                        <wps:bodyPr rot="0" vert="horz" wrap="square" lIns="91440" tIns="45720" rIns="91440" bIns="45720" anchor="t" anchorCtr="0">
                          <a:noAutofit/>
                        </wps:bodyPr>
                      </wps:wsp>
                      <wps:wsp>
                        <wps:cNvPr id="225" name="Straight Arrow Connector 225"/>
                        <wps:cNvCnPr/>
                        <wps:spPr>
                          <a:xfrm>
                            <a:off x="1146412" y="696036"/>
                            <a:ext cx="2536166" cy="7159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6" name="Straight Arrow Connector 226"/>
                        <wps:cNvCnPr/>
                        <wps:spPr>
                          <a:xfrm>
                            <a:off x="1037230" y="1569492"/>
                            <a:ext cx="1345721" cy="4744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7" name="Straight Arrow Connector 227"/>
                        <wps:cNvCnPr/>
                        <wps:spPr>
                          <a:xfrm>
                            <a:off x="1119116" y="2852382"/>
                            <a:ext cx="1337094" cy="86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8" name="Straight Arrow Connector 228"/>
                        <wps:cNvCnPr/>
                        <wps:spPr>
                          <a:xfrm flipV="1">
                            <a:off x="1201003" y="3657600"/>
                            <a:ext cx="958994" cy="6745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9" name="Straight Arrow Connector 229"/>
                        <wps:cNvCnPr/>
                        <wps:spPr>
                          <a:xfrm flipH="1">
                            <a:off x="6496334" y="1146412"/>
                            <a:ext cx="1319841" cy="10092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0" name="Straight Arrow Connector 230"/>
                        <wps:cNvCnPr/>
                        <wps:spPr>
                          <a:xfrm flipH="1">
                            <a:off x="6564573" y="2593074"/>
                            <a:ext cx="1259456" cy="2846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1" name="Straight Arrow Connector 231"/>
                        <wps:cNvCnPr/>
                        <wps:spPr>
                          <a:xfrm flipH="1" flipV="1">
                            <a:off x="6755642" y="3807725"/>
                            <a:ext cx="983412" cy="1984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5="http://schemas.microsoft.com/office/word/2012/wordml">
            <w:pict>
              <v:group w14:anchorId="2A603926" id="Group 297" o:spid="_x0000_s1089" style="position:absolute;margin-left:-16.1pt;margin-top:58pt;width:700.35pt;height:351.15pt;z-index:251592192" coordsize="88949,44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">
                <v:shape id="_x0000_s1090" type="#_x0000_t202" style="position:absolute;left:13784;top:7915;width:60693;height:35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2W+L0A&#10;AADbAAAADwAAAGRycy9kb3ducmV2LnhtbERPSwrCMBDdC94hjOBOU0VEqlFUEARXfqi4G5qxLTaT&#10;0sS23t4sBJeP919tOlOKhmpXWFYwGUcgiFOrC84U3K6H0QKE88gaS8uk4EMONut+b4Wxti2fqbn4&#10;TIQQdjEqyL2vYildmpNBN7YVceCetjboA6wzqWtsQ7gp5TSK5tJgwaEhx4r2OaWvy9soeN9n0b5q&#10;kpN7JGXbHmS3mBc7pYaDbrsE4anzf/HPfdQKpmF9+BJ+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R2W+L0AAADbAAAADwAAAAAAAAAAAAAAAACYAgAAZHJzL2Rvd25yZXYu&#10;eG1sUEsFBgAAAAAEAAQA9QAAAIIDAAAAAA==&#10;" filled="f" strokecolor="black [3200]" strokeweight="1pt">
                  <v:textbox>
                    <w:txbxContent>
                      <w:p w:rsidR="0050118E" w:rsidRDefault="0050118E" w:rsidP="00462662"/>
                    </w:txbxContent>
                  </v:textbox>
                </v:shape>
                <v:shape id="_x0000_s1091" type="#_x0000_t202" style="position:absolute;left:24702;width:35623;height:5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eH8UA&#10;AADbAAAADwAAAGRycy9kb3ducmV2LnhtbESPW2sCMRSE3wv+h3AEX4pmtcXLapQitOhbvaCvh81x&#10;d3Fzsk3Sdf33Rij0cZiZb5jFqjWVaMj50rKC4SABQZxZXXKu4Hj47E9B+ICssbJMCu7kYbXsvCww&#10;1fbGO2r2IRcRwj5FBUUIdSqlzwoy6Ae2Jo7exTqDIUqXS+3wFuGmkqMkGUuDJceFAmtaF5Rd979G&#10;wfR905z99u37lI0v1Sy8TpqvH6dUr9t+zEEEasN/+K+90QpGE3h+iT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8t4fxQAAANsAAAAPAAAAAAAAAAAAAAAAAJgCAABkcnMv&#10;ZG93bnJldi54bWxQSwUGAAAAAAQABAD1AAAAigMAAAAA&#10;">
                  <v:textbox>
                    <w:txbxContent>
                      <w:p w:rsidR="0050118E" w:rsidRPr="001E7C6B" w:rsidRDefault="0050118E" w:rsidP="001E7C6B">
                        <w:pPr>
                          <w:pStyle w:val="Heading2"/>
                          <w:jc w:val="center"/>
                          <w:rPr>
                            <w:sz w:val="44"/>
                          </w:rPr>
                        </w:pPr>
                        <w:bookmarkStart w:id="12" w:name="_Toc449342560"/>
                        <w:r w:rsidRPr="001E7C6B">
                          <w:rPr>
                            <w:sz w:val="44"/>
                          </w:rPr>
                          <w:t>Log In</w:t>
                        </w:r>
                        <w:bookmarkEnd w:id="12"/>
                      </w:p>
                    </w:txbxContent>
                  </v:textbox>
                </v:shape>
                <v:rect id="Rectangle 200" o:spid="_x0000_s1092" style="position:absolute;left:20062;top:34255;width:20022;height:5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opMAA&#10;AADcAAAADwAAAGRycy9kb3ducmV2LnhtbESPS6vCMBSE9xf8D+EI7jRVQa7VKD7wsby+t4fm2Bab&#10;k9JErf/eCMJdDjPzDTOe1qYQD6pcbllBtxOBIE6szjlVcDys2r8gnEfWWFgmBS9yMJ00fsYYa/vk&#10;HT32PhUBwi5GBZn3ZSylSzIy6Dq2JA7e1VYGfZBVKnWFzwA3hexF0UAazDksZFjSIqPktr8bBfdk&#10;Pb+k5exvuerzRtru0JzOWqlWs56NQHiq/X/4295qBYEInzPhCMjJ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9mopMAAAADcAAAADwAAAAAAAAAAAAAAAACYAgAAZHJzL2Rvd25y&#10;ZXYueG1sUEsFBgAAAAAEAAQA9QAAAIUDAAAAAA==&#10;" fillcolor="white [3201]" strokecolor="#70ad47 [3209]" strokeweight="1pt">
                  <v:textbox>
                    <w:txbxContent>
                      <w:p w:rsidR="0050118E" w:rsidRDefault="0050118E" w:rsidP="007932F3">
                        <w:pPr>
                          <w:jc w:val="center"/>
                        </w:pPr>
                        <w:r>
                          <w:t>Sign Up</w:t>
                        </w:r>
                      </w:p>
                    </w:txbxContent>
                  </v:textbox>
                </v:rect>
                <v:rect id="Rectangle 201" o:spid="_x0000_s1093" style="position:absolute;left:49404;top:34255;width:20023;height:5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NP8MA&#10;AADcAAAADwAAAGRycy9kb3ducmV2LnhtbESPT4vCMBTE78J+h/AWvGlaBdFqFHfFP0ftrnp9NG/b&#10;ss1LaaLWb28EweMwM79hZovWVOJKjSstK4j7EQjizOqScwW/P+veGITzyBory6TgTg4W84/ODBNt&#10;b3yga+pzESDsElRQeF8nUrqsIIOub2vi4P3ZxqAPssmlbvAW4KaSgygaSYMlh4UCa/ouKPtPL0bB&#10;Jdt8nfN6uV+th7yVNp6Y40kr1f1sl1MQnlr/Dr/aO61gEMXwPBOO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UNP8MAAADcAAAADwAAAAAAAAAAAAAAAACYAgAAZHJzL2Rv&#10;d25yZXYueG1sUEsFBgAAAAAEAAQA9QAAAIgDAAAAAA==&#10;" fillcolor="white [3201]" strokecolor="#70ad47 [3209]" strokeweight="1pt">
                  <v:textbox>
                    <w:txbxContent>
                      <w:p w:rsidR="0050118E" w:rsidRDefault="0050118E" w:rsidP="007932F3">
                        <w:pPr>
                          <w:jc w:val="center"/>
                        </w:pPr>
                        <w:r>
                          <w:t>Log In</w:t>
                        </w:r>
                      </w:p>
                    </w:txbxContent>
                  </v:textbox>
                </v:rect>
                <v:rect id="Rectangle 212" o:spid="_x0000_s1094" style="position:absolute;left:32891;top:20062;width:33039;height:3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TTsEA&#10;AADcAAAADwAAAGRycy9kb3ducmV2LnhtbESPzYrCMBSF98K8Q7gD7jRtF6NUUxFhYBiYhT8PcGmu&#10;TW1zU5po27efCILLw/n5ONvdaFvxoN7XjhWkywQEcel0zZWCy/l7sQbhA7LG1jEpmMjDrviYbTHX&#10;buAjPU6hEnGEfY4KTAhdLqUvDVn0S9cRR+/qeoshyr6SuschjttWZknyJS3WHAkGOzoYKpvT3UYI&#10;0nFKV8Oh+TPjb03tdKP7pNT8c9xvQAQawzv8av9oBVmawfNMPAKy+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sk07BAAAA3AAAAA8AAAAAAAAAAAAAAAAAmAIAAGRycy9kb3du&#10;cmV2LnhtbFBLBQYAAAAABAAEAPUAAACGAwAAAAA=&#10;" fillcolor="#5b9bd5 [3204]" strokecolor="#1f4d78 [1604]" strokeweight="1pt"/>
                <v:rect id="Rectangle 213" o:spid="_x0000_s1095" style="position:absolute;left:33027;top:26476;width:33039;height:3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A21cAA&#10;AADcAAAADwAAAGRycy9kb3ducmV2LnhtbESP3YrCMBCF7xd8hzCCd2taBZVqFBEEEbzw5wGGZmyq&#10;zaQ00bZvbxYWvDycn4+z2nS2Em9qfOlYQTpOQBDnTpdcKLhd978LED4ga6wck4KePGzWg58VZtq1&#10;fKb3JRQijrDPUIEJoc6k9Lkhi37sauLo3V1jMUTZFFI32MZxW8lJksykxZIjwWBNO0P58/KyEYJ0&#10;7tN5u3ueTHcsqeof9OqVGg277RJEoC58w//tg1YwSafwdyYeAb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mA21cAAAADcAAAADwAAAAAAAAAAAAAAAACYAgAAZHJzL2Rvd25y&#10;ZXYueG1sUEsFBgAAAAAEAAQA9QAAAIUDAAAAAA==&#10;" fillcolor="#5b9bd5 [3204]" strokecolor="#1f4d78 [1604]" strokeweight="1pt"/>
                <v:rect id="Rectangle 216" o:spid="_x0000_s1096" style="position:absolute;left:35620;top:12965;width:17598;height:4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UDlsQA&#10;AADcAAAADwAAAGRycy9kb3ducmV2LnhtbESPQWvCQBSE74L/YXmF3swmFqSNWUVb1B5r2ur1kX0m&#10;odm3Ibsm6b/vFgSPw8x8w2Tr0TSip87VlhUkUQyCuLC65lLB1+du9gzCeWSNjWVS8EsO1qvpJMNU&#10;24GP1Oe+FAHCLkUFlfdtKqUrKjLoItsSB+9iO4M+yK6UusMhwE0j53G8kAZrDgsVtvRaUfGTX42C&#10;a7Hfnst28/G2e+KDtMmL+T5ppR4fxs0ShKfR38O39rtWME8W8H8mHA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lA5bEAAAA3AAAAA8AAAAAAAAAAAAAAAAAmAIAAGRycy9k&#10;b3ducmV2LnhtbFBLBQYAAAAABAAEAPUAAACJAwAAAAA=&#10;" fillcolor="white [3201]" strokecolor="#70ad47 [3209]" strokeweight="1pt">
                  <v:textbox>
                    <w:txbxContent>
                      <w:p w:rsidR="0050118E" w:rsidRPr="007932F3" w:rsidRDefault="0050118E" w:rsidP="007932F3">
                        <w:pPr>
                          <w:jc w:val="center"/>
                          <w:rPr>
                            <w:sz w:val="40"/>
                          </w:rPr>
                        </w:pPr>
                        <w:r w:rsidRPr="007932F3">
                          <w:rPr>
                            <w:sz w:val="40"/>
                          </w:rPr>
                          <w:t>Log In</w:t>
                        </w:r>
                      </w:p>
                    </w:txbxContent>
                  </v:textbox>
                </v:rect>
                <v:shape id="_x0000_s1097" type="#_x0000_t202" style="position:absolute;top:3138;width:11976;height:4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rHgcIA&#10;AADcAAAADwAAAGRycy9kb3ducmV2LnhtbERPy2oCMRTdC/2HcAtuxMloi4+pUYpgsTtrRbeXyZ0H&#10;ndxMkzhO/75ZCC4P573a9KYRHTlfW1YwSVIQxLnVNZcKTt+78QKED8gaG8uk4I88bNZPgxVm2t74&#10;i7pjKEUMYZ+hgiqENpPS5xUZ9IltiSNXWGcwROhKqR3eYrhp5DRNZ9JgzbGhwpa2FeU/x6tRsHjd&#10;dxf/+XI457OiWYbRvPv4dUoNn/v3NxCB+vAQ3917rWA6iWvjmX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seBwgAAANwAAAAPAAAAAAAAAAAAAAAAAJgCAABkcnMvZG93&#10;bnJldi54bWxQSwUGAAAAAAQABAD1AAAAhwMAAAAA&#10;">
                  <v:textbox>
                    <w:txbxContent>
                      <w:p w:rsidR="0050118E" w:rsidRPr="00307402" w:rsidRDefault="0050118E" w:rsidP="007932F3">
                        <w:pPr>
                          <w:rPr>
                            <w:b/>
                            <w:sz w:val="36"/>
                          </w:rPr>
                        </w:pPr>
                        <w:proofErr w:type="spellStart"/>
                        <w:proofErr w:type="gramStart"/>
                        <w:r>
                          <w:rPr>
                            <w:b/>
                            <w:sz w:val="36"/>
                          </w:rPr>
                          <w:t>lblLogIn</w:t>
                        </w:r>
                        <w:proofErr w:type="spellEnd"/>
                        <w:proofErr w:type="gramEnd"/>
                      </w:p>
                    </w:txbxContent>
                  </v:textbox>
                </v:shape>
                <v:shape id="_x0000_s1098" type="#_x0000_t202" style="position:absolute;left:76427;top:7233;width:11976;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iGsYA&#10;AADcAAAADwAAAGRycy9kb3ducmV2LnhtbESPW2sCMRSE3wv+h3CEvpSa9YLV7UaRQkXfrC3t62Fz&#10;9kI3J2uSruu/N4LQx2FmvmGydW8a0ZHztWUF41ECgji3uuZSwdfn+/MChA/IGhvLpOBCHtarwUOG&#10;qbZn/qDuGEoRIexTVFCF0KZS+rwig35kW+LoFdYZDFG6UmqH5wg3jZwkyVwarDkuVNjSW0X57/HP&#10;KFjMdt2P308P3/m8aJbh6aXbnpxSj8N+8woiUB/+w/f2TiuYjJ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ZiGsYAAADcAAAADwAAAAAAAAAAAAAAAACYAgAAZHJz&#10;L2Rvd25yZXYueG1sUEsFBgAAAAAEAAQA9QAAAIsDAAAAAA==&#10;">
                  <v:textbox>
                    <w:txbxContent>
                      <w:p w:rsidR="0050118E" w:rsidRPr="00335202" w:rsidRDefault="0050118E" w:rsidP="007932F3">
                        <w:pPr>
                          <w:rPr>
                            <w:b/>
                            <w:sz w:val="28"/>
                          </w:rPr>
                        </w:pPr>
                        <w:proofErr w:type="spellStart"/>
                        <w:proofErr w:type="gramStart"/>
                        <w:r w:rsidRPr="00335202">
                          <w:rPr>
                            <w:b/>
                            <w:sz w:val="28"/>
                          </w:rPr>
                          <w:t>txtUsername</w:t>
                        </w:r>
                        <w:proofErr w:type="spellEnd"/>
                        <w:proofErr w:type="gramEnd"/>
                      </w:p>
                    </w:txbxContent>
                  </v:textbox>
                </v:shape>
                <v:shape id="_x0000_s1099" type="#_x0000_t202" style="position:absolute;top:13238;width:11976;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rsidR="0050118E" w:rsidRPr="00307402" w:rsidRDefault="0050118E" w:rsidP="007932F3">
                        <w:pPr>
                          <w:rPr>
                            <w:b/>
                            <w:sz w:val="36"/>
                          </w:rPr>
                        </w:pPr>
                        <w:proofErr w:type="spellStart"/>
                        <w:proofErr w:type="gramStart"/>
                        <w:r w:rsidRPr="00335202">
                          <w:rPr>
                            <w:b/>
                            <w:sz w:val="28"/>
                            <w:szCs w:val="28"/>
                          </w:rPr>
                          <w:t>lblUserNam</w:t>
                        </w:r>
                        <w:r w:rsidRPr="00335202">
                          <w:rPr>
                            <w:b/>
                            <w:sz w:val="28"/>
                          </w:rPr>
                          <w:t>e</w:t>
                        </w:r>
                        <w:proofErr w:type="spellEnd"/>
                        <w:proofErr w:type="gramEnd"/>
                      </w:p>
                    </w:txbxContent>
                  </v:textbox>
                </v:shape>
                <v:shape id="_x0000_s1100" type="#_x0000_t202" style="position:absolute;left:409;top:39714;width:11976;height:4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kocYA&#10;AADcAAAADwAAAGRycy9kb3ducmV2LnhtbESPW2vCQBSE3wv9D8sp9KXoxli8RFeRQsW+eUNfD9lj&#10;EsyejbvbmP77bqHg4zAz3zDzZWdq0ZLzlWUFg34Cgji3uuJCwfHw2ZuA8AFZY22ZFPyQh+Xi+WmO&#10;mbZ33lG7D4WIEPYZKihDaDIpfV6SQd+3DXH0LtYZDFG6QmqH9wg3tUyTZCQNVhwXSmzoo6T8uv82&#10;Cibvm/bsv4bbUz661NPwNm7XN6fU60u3moEI1IVH+L+90QrSdAB/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ykocYAAADcAAAADwAAAAAAAAAAAAAAAACYAgAAZHJz&#10;L2Rvd25yZXYueG1sUEsFBgAAAAAEAAQA9QAAAIsDAAAAAA==&#10;">
                  <v:textbox>
                    <w:txbxContent>
                      <w:p w:rsidR="0050118E" w:rsidRPr="00307402" w:rsidRDefault="0050118E" w:rsidP="007932F3">
                        <w:pPr>
                          <w:rPr>
                            <w:b/>
                            <w:sz w:val="36"/>
                          </w:rPr>
                        </w:pPr>
                        <w:proofErr w:type="spellStart"/>
                        <w:proofErr w:type="gramStart"/>
                        <w:r>
                          <w:rPr>
                            <w:b/>
                            <w:sz w:val="36"/>
                          </w:rPr>
                          <w:t>btnSignUp</w:t>
                        </w:r>
                        <w:proofErr w:type="spellEnd"/>
                        <w:proofErr w:type="gramEnd"/>
                      </w:p>
                    </w:txbxContent>
                  </v:textbox>
                </v:shape>
                <v:shape id="_x0000_s1101" type="#_x0000_t202" style="position:absolute;top:26203;width:11976;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461sUA&#10;AADcAAAADwAAAGRycy9kb3ducmV2LnhtbESPQWvCQBSE74X+h+UJvRTdNC1qU1eRQovebBS9PrLP&#10;JJh9G3e3Mf57Vyj0OMzMN8xs0ZtGdOR8bVnByygBQVxYXXOpYLf9Gk5B+ICssbFMCq7kYTF/fJhh&#10;pu2Ff6jLQykihH2GCqoQ2kxKX1Rk0I9sSxy9o3UGQ5SulNrhJcJNI9MkGUuDNceFClv6rKg45b9G&#10;wfRt1R38+nWzL8bH5j08T7rvs1PqadAvP0AE6sN/+K+90grSNIX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3jrWxQAAANwAAAAPAAAAAAAAAAAAAAAAAJgCAABkcnMv&#10;ZG93bnJldi54bWxQSwUGAAAAAAQABAD1AAAAigMAAAAA&#10;">
                  <v:textbox>
                    <w:txbxContent>
                      <w:p w:rsidR="0050118E" w:rsidRPr="00335202" w:rsidRDefault="0050118E" w:rsidP="007932F3">
                        <w:pPr>
                          <w:rPr>
                            <w:b/>
                            <w:sz w:val="28"/>
                            <w:szCs w:val="28"/>
                          </w:rPr>
                        </w:pPr>
                        <w:proofErr w:type="spellStart"/>
                        <w:proofErr w:type="gramStart"/>
                        <w:r>
                          <w:rPr>
                            <w:b/>
                            <w:sz w:val="28"/>
                            <w:szCs w:val="28"/>
                          </w:rPr>
                          <w:t>lblPassword</w:t>
                        </w:r>
                        <w:proofErr w:type="spellEnd"/>
                        <w:proofErr w:type="gramEnd"/>
                      </w:p>
                    </w:txbxContent>
                  </v:textbox>
                </v:shape>
                <v:shape id="_x0000_s1102" type="#_x0000_t202" style="position:absolute;left:76973;top:23064;width:11976;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KfTcUA&#10;AADcAAAADwAAAGRycy9kb3ducmV2LnhtbESPQWvCQBSE70L/w/IKvYhuGkVt6iql0KI3m4q9PrLP&#10;JDT7Nt3dxvjvXUHwOMzMN8xy3ZtGdOR8bVnB8zgBQVxYXXOpYP/9MVqA8AFZY2OZFJzJw3r1MFhi&#10;pu2Jv6jLQykihH2GCqoQ2kxKX1Rk0I9tSxy9o3UGQ5SulNrhKcJNI9MkmUmDNceFClt6r6j4zf+N&#10;gsV00/347WR3KGbH5iUM593nn1Pq6bF/ewURqA/38K290QrSdAL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kp9NxQAAANwAAAAPAAAAAAAAAAAAAAAAAJgCAABkcnMv&#10;ZG93bnJldi54bWxQSwUGAAAAAAQABAD1AAAAigMAAAAA&#10;">
                  <v:textbox>
                    <w:txbxContent>
                      <w:p w:rsidR="0050118E" w:rsidRPr="00335202" w:rsidRDefault="0050118E" w:rsidP="007932F3">
                        <w:pPr>
                          <w:rPr>
                            <w:b/>
                            <w:sz w:val="28"/>
                          </w:rPr>
                        </w:pPr>
                        <w:proofErr w:type="spellStart"/>
                        <w:proofErr w:type="gramStart"/>
                        <w:r w:rsidRPr="00335202">
                          <w:rPr>
                            <w:b/>
                            <w:sz w:val="28"/>
                          </w:rPr>
                          <w:t>txtPassword</w:t>
                        </w:r>
                        <w:proofErr w:type="spellEnd"/>
                        <w:proofErr w:type="gramEnd"/>
                      </w:p>
                    </w:txbxContent>
                  </v:textbox>
                </v:shape>
                <v:shape id="_x0000_s1103" type="#_x0000_t202" style="position:absolute;left:76427;top:39442;width:11976;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sHOcUA&#10;AADcAAAADwAAAGRycy9kb3ducmV2LnhtbESPQWvCQBSE70L/w/IKvYhuGkVt6iql0KI3m4q9PrLP&#10;JDT7Nt3dxvjvXUHwOMzMN8xy3ZtGdOR8bVnB8zgBQVxYXXOpYP/9MVqA8AFZY2OZFJzJw3r1MFhi&#10;pu2Jv6jLQykihH2GCqoQ2kxKX1Rk0I9tSxy9o3UGQ5SulNrhKcJNI9MkmUmDNceFClt6r6j4zf+N&#10;gsV00/347WR3KGbH5iUM593nn1Pq6bF/ewURqA/38K290QrSdA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wc5xQAAANwAAAAPAAAAAAAAAAAAAAAAAJgCAABkcnMv&#10;ZG93bnJldi54bWxQSwUGAAAAAAQABAD1AAAAigMAAAAA&#10;">
                  <v:textbox>
                    <w:txbxContent>
                      <w:p w:rsidR="0050118E" w:rsidRPr="00307402" w:rsidRDefault="0050118E" w:rsidP="007932F3">
                        <w:pPr>
                          <w:rPr>
                            <w:b/>
                            <w:sz w:val="36"/>
                          </w:rPr>
                        </w:pPr>
                        <w:proofErr w:type="spellStart"/>
                        <w:proofErr w:type="gramStart"/>
                        <w:r>
                          <w:rPr>
                            <w:b/>
                            <w:sz w:val="36"/>
                          </w:rPr>
                          <w:t>btnLogIn</w:t>
                        </w:r>
                        <w:proofErr w:type="spellEnd"/>
                        <w:proofErr w:type="gramEnd"/>
                      </w:p>
                    </w:txbxContent>
                  </v:textbox>
                </v:shape>
                <v:shape id="Straight Arrow Connector 225" o:spid="_x0000_s1104" type="#_x0000_t32" style="position:absolute;left:11464;top:6960;width:25361;height:71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cQzsIAAADcAAAADwAAAGRycy9kb3ducmV2LnhtbESPzarCMBSE9xd8h3AEd9fUgnKtRvEH&#10;Qd1dFdeH5tgWm5PaRFvf3giCy2FmvmGm89aU4kG1KywrGPQjEMSp1QVnCk7Hze8fCOeRNZaWScGT&#10;HMxnnZ8pJto2/E+Pg89EgLBLUEHufZVI6dKcDLq+rYiDd7G1QR9knUldYxPgppRxFI2kwYLDQo4V&#10;rXJKr4e7UdCgP4+Xi+y2Wq5323ZY3kbH016pXrddTEB4av03/GlvtYI4HsL7TDgCcvY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6cQzsIAAADcAAAADwAAAAAAAAAAAAAA&#10;AAChAgAAZHJzL2Rvd25yZXYueG1sUEsFBgAAAAAEAAQA+QAAAJADAAAAAA==&#10;" strokecolor="black [3200]" strokeweight=".5pt">
                  <v:stroke endarrow="block" joinstyle="miter"/>
                </v:shape>
                <v:shape id="Straight Arrow Connector 226" o:spid="_x0000_s1105" type="#_x0000_t32" style="position:absolute;left:10372;top:15694;width:13457;height:47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WOucQAAADcAAAADwAAAGRycy9kb3ducmV2LnhtbESPzWrDMBCE74W8g9hAb40cQ03jRAn5&#10;oeD21tjkvFgb28RaOZZiu29fFQo9DjPzDbPZTaYVA/WusaxguYhAEJdWN1wpKPL3lzcQziNrbC2T&#10;gm9ysNvOnjaYajvyFw1nX4kAYZeigtr7LpXSlTUZdAvbEQfvanuDPsi+krrHMcBNK+MoSqTBhsNC&#10;jR0daypv54dRMKK/rA776n48nD6y6bW9J3nxqdTzfNqvQXia/H/4r51pBXGcwO+Zc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dY65xAAAANwAAAAPAAAAAAAAAAAA&#10;AAAAAKECAABkcnMvZG93bnJldi54bWxQSwUGAAAAAAQABAD5AAAAkgMAAAAA&#10;" strokecolor="black [3200]" strokeweight=".5pt">
                  <v:stroke endarrow="block" joinstyle="miter"/>
                </v:shape>
                <v:shape id="Straight Arrow Connector 227" o:spid="_x0000_s1106" type="#_x0000_t32" style="position:absolute;left:11191;top:28523;width:13371;height: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krIsUAAADcAAAADwAAAGRycy9kb3ducmV2LnhtbESPT2vCQBTE7wW/w/KE3urGQK1GV4mW&#10;Qtqbf/D8yD6TYPZtkl2T9Nt3C4Ueh5n5DbPZjaYWPXWusqxgPotAEOdWV1wouJw/XpYgnEfWWFsm&#10;Bd/kYLedPG0w0XbgI/UnX4gAYZeggtL7JpHS5SUZdDPbEAfvZjuDPsiukLrDIcBNLeMoWkiDFYeF&#10;Ehs6lJTfTw+jYEB/Xe3Toj3s3z+z8bVuF+fLl1LP0zFdg/A0+v/wXzvTCuL4DX7Ph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krIsUAAADcAAAADwAAAAAAAAAA&#10;AAAAAAChAgAAZHJzL2Rvd25yZXYueG1sUEsFBgAAAAAEAAQA+QAAAJMDAAAAAA==&#10;" strokecolor="black [3200]" strokeweight=".5pt">
                  <v:stroke endarrow="block" joinstyle="miter"/>
                </v:shape>
                <v:shape id="Straight Arrow Connector 228" o:spid="_x0000_s1107" type="#_x0000_t32" style="position:absolute;left:12010;top:36576;width:9589;height:67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ESUcIAAADcAAAADwAAAGRycy9kb3ducmV2LnhtbERPTWvCQBC9F/wPywheim6aiErqKkUp&#10;7dVURG/T7DQJzc6GzKrpv+8eCj0+3vd6O7hW3aiXxrOBp1kCirj0tuHKwPHjdboCJQHZYuuZDPyQ&#10;wHYzelhjbv2dD3QrQqViCEuOBuoQulxrKWtyKDPfEUfuy/cOQ4R9pW2P9xjuWp0myUI7bDg21NjR&#10;rqbyu7g6A1mYS3qYn5dSXKrPR7vPMjm9GTMZDy/PoAIN4V/85363BtI0ro1n4hHQm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ZESUcIAAADcAAAADwAAAAAAAAAAAAAA&#10;AAChAgAAZHJzL2Rvd25yZXYueG1sUEsFBgAAAAAEAAQA+QAAAJADAAAAAA==&#10;" strokecolor="black [3200]" strokeweight=".5pt">
                  <v:stroke endarrow="block" joinstyle="miter"/>
                </v:shape>
                <v:shape id="Straight Arrow Connector 229" o:spid="_x0000_s1108" type="#_x0000_t32" style="position:absolute;left:64963;top:11464;width:13198;height:1009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23ysUAAADcAAAADwAAAGRycy9kb3ducmV2LnhtbESPQUvDQBSE74X+h+UJXordmJRqY7dF&#10;FLHXpiL29sw+k9Ds25C3tvHfd4VCj8PMfMMs14Nr1ZF6aTwbuJ8moIhLbxuuDHzs3u4eQUlAtth6&#10;JgN/JLBejUdLzK0/8ZaORahUhLDkaKAOocu1lrImhzL1HXH0fnzvMETZV9r2eIpw1+o0SebaYcNx&#10;ocaOXmoqD8WvM5CFmaTb2deDFPvqe2Jfs0w+3425vRmen0AFGsI1fGlvrIE0XcD/mXgE9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t23ysUAAADcAAAADwAAAAAAAAAA&#10;AAAAAAChAgAAZHJzL2Rvd25yZXYueG1sUEsFBgAAAAAEAAQA+QAAAJMDAAAAAA==&#10;" strokecolor="black [3200]" strokeweight=".5pt">
                  <v:stroke endarrow="block" joinstyle="miter"/>
                </v:shape>
                <v:shape id="Straight Arrow Connector 230" o:spid="_x0000_s1109" type="#_x0000_t32" style="position:absolute;left:65645;top:25930;width:12595;height:28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6IisIAAADcAAAADwAAAGRycy9kb3ducmV2LnhtbERPTWvCQBC9F/wPywheim6aiErqKkUp&#10;7dVURG/T7DQJzc6GzKrpv+8eCj0+3vd6O7hW3aiXxrOBp1kCirj0tuHKwPHjdboCJQHZYuuZDPyQ&#10;wHYzelhjbv2dD3QrQqViCEuOBuoQulxrKWtyKDPfEUfuy/cOQ4R9pW2P9xjuWp0myUI7bDg21NjR&#10;rqbyu7g6A1mYS3qYn5dSXKrPR7vPMjm9GTMZDy/PoAIN4V/85363BtIszo9n4hHQm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j6IisIAAADcAAAADwAAAAAAAAAAAAAA&#10;AAChAgAAZHJzL2Rvd25yZXYueG1sUEsFBgAAAAAEAAQA+QAAAJADAAAAAA==&#10;" strokecolor="black [3200]" strokeweight=".5pt">
                  <v:stroke endarrow="block" joinstyle="miter"/>
                </v:shape>
                <v:shape id="Straight Arrow Connector 231" o:spid="_x0000_s1110" type="#_x0000_t32" style="position:absolute;left:67556;top:38077;width:9834;height:198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9wBW8UAAADcAAAADwAAAGRycy9kb3ducmV2LnhtbESP3WqDQBSE7wt9h+UUclOSVQslsa4S&#10;AgEpvWh+HuDEPVXRPSvuJpo+fbdQ6OUwM98wWTGbXtxodK1lBfEqAkFcWd1yreB82i/XIJxH1thb&#10;JgV3clDkjw8ZptpOfKDb0dciQNilqKDxfkildFVDBt3KDsTB+7KjQR/kWEs94hTgppdJFL1Kgy2H&#10;hQYH2jVUdcerUTB134ePTj+/B2x59afPzXp/2Si1eJq3byA8zf4//NcutYLkJYbfM+EIy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9wBW8UAAADcAAAADwAAAAAAAAAA&#10;AAAAAAChAgAAZHJzL2Rvd25yZXYueG1sUEsFBgAAAAAEAAQA+QAAAJMDAAAAAA==&#10;" strokecolor="black [3200]" strokeweight=".5pt">
                  <v:stroke endarrow="block" joinstyle="miter"/>
                </v:shape>
              </v:group>
            </w:pict>
          </mc:Fallback>
        </mc:AlternateContent>
      </w:r>
      <w:r w:rsidR="00307402">
        <w:br w:type="page"/>
      </w:r>
    </w:p>
    <w:tbl>
      <w:tblPr>
        <w:tblStyle w:val="TableGrid"/>
        <w:tblW w:w="14138" w:type="dxa"/>
        <w:tblLayout w:type="fixed"/>
        <w:tblLook w:val="04A0" w:firstRow="1" w:lastRow="0" w:firstColumn="1" w:lastColumn="0" w:noHBand="0" w:noVBand="1"/>
      </w:tblPr>
      <w:tblGrid>
        <w:gridCol w:w="1804"/>
        <w:gridCol w:w="1310"/>
        <w:gridCol w:w="1417"/>
        <w:gridCol w:w="1276"/>
        <w:gridCol w:w="851"/>
        <w:gridCol w:w="2976"/>
        <w:gridCol w:w="1134"/>
        <w:gridCol w:w="1701"/>
        <w:gridCol w:w="1669"/>
      </w:tblGrid>
      <w:tr w:rsidR="004225B1" w:rsidRPr="005B65DD" w:rsidTr="00756205">
        <w:trPr>
          <w:trHeight w:val="699"/>
        </w:trPr>
        <w:tc>
          <w:tcPr>
            <w:tcW w:w="1804" w:type="dxa"/>
          </w:tcPr>
          <w:p w:rsidR="00E92E04" w:rsidRPr="005B65DD" w:rsidRDefault="00E92E04" w:rsidP="006E2389">
            <w:pPr>
              <w:jc w:val="center"/>
              <w:rPr>
                <w:b/>
                <w:sz w:val="28"/>
              </w:rPr>
            </w:pPr>
            <w:r w:rsidRPr="005B65DD">
              <w:rPr>
                <w:b/>
                <w:sz w:val="28"/>
              </w:rPr>
              <w:lastRenderedPageBreak/>
              <w:t>Form</w:t>
            </w:r>
          </w:p>
        </w:tc>
        <w:tc>
          <w:tcPr>
            <w:tcW w:w="1310" w:type="dxa"/>
          </w:tcPr>
          <w:p w:rsidR="00E92E04" w:rsidRPr="005B65DD" w:rsidRDefault="00E92E04" w:rsidP="006E2389">
            <w:pPr>
              <w:jc w:val="center"/>
              <w:rPr>
                <w:b/>
                <w:sz w:val="28"/>
              </w:rPr>
            </w:pPr>
            <w:r w:rsidRPr="005B65DD">
              <w:rPr>
                <w:b/>
                <w:sz w:val="28"/>
              </w:rPr>
              <w:t>Property</w:t>
            </w:r>
          </w:p>
        </w:tc>
        <w:tc>
          <w:tcPr>
            <w:tcW w:w="1417" w:type="dxa"/>
          </w:tcPr>
          <w:p w:rsidR="00E92E04" w:rsidRPr="005B65DD" w:rsidRDefault="00E92E04" w:rsidP="006E2389">
            <w:pPr>
              <w:jc w:val="center"/>
              <w:rPr>
                <w:b/>
                <w:sz w:val="28"/>
              </w:rPr>
            </w:pPr>
            <w:r w:rsidRPr="005B65DD">
              <w:rPr>
                <w:b/>
                <w:sz w:val="28"/>
              </w:rPr>
              <w:t>Property Name</w:t>
            </w:r>
          </w:p>
        </w:tc>
        <w:tc>
          <w:tcPr>
            <w:tcW w:w="1276" w:type="dxa"/>
          </w:tcPr>
          <w:p w:rsidR="00E92E04" w:rsidRPr="005B65DD" w:rsidRDefault="00E92E04" w:rsidP="006E2389">
            <w:pPr>
              <w:jc w:val="center"/>
              <w:rPr>
                <w:b/>
                <w:sz w:val="28"/>
              </w:rPr>
            </w:pPr>
            <w:r w:rsidRPr="005B65DD">
              <w:rPr>
                <w:b/>
                <w:sz w:val="28"/>
              </w:rPr>
              <w:t>Position</w:t>
            </w:r>
          </w:p>
        </w:tc>
        <w:tc>
          <w:tcPr>
            <w:tcW w:w="851" w:type="dxa"/>
          </w:tcPr>
          <w:p w:rsidR="00E92E04" w:rsidRPr="005B65DD" w:rsidRDefault="00E92E04" w:rsidP="006E2389">
            <w:pPr>
              <w:jc w:val="center"/>
              <w:rPr>
                <w:b/>
                <w:sz w:val="28"/>
              </w:rPr>
            </w:pPr>
            <w:r w:rsidRPr="005B65DD">
              <w:rPr>
                <w:b/>
                <w:sz w:val="28"/>
              </w:rPr>
              <w:t>Size</w:t>
            </w:r>
          </w:p>
        </w:tc>
        <w:tc>
          <w:tcPr>
            <w:tcW w:w="2976" w:type="dxa"/>
          </w:tcPr>
          <w:p w:rsidR="00E92E04" w:rsidRPr="005B65DD" w:rsidRDefault="00E92E04" w:rsidP="006E2389">
            <w:pPr>
              <w:jc w:val="center"/>
              <w:rPr>
                <w:b/>
                <w:sz w:val="28"/>
              </w:rPr>
            </w:pPr>
            <w:r w:rsidRPr="005B65DD">
              <w:rPr>
                <w:b/>
                <w:sz w:val="28"/>
              </w:rPr>
              <w:t>Purpose</w:t>
            </w:r>
          </w:p>
        </w:tc>
        <w:tc>
          <w:tcPr>
            <w:tcW w:w="1134" w:type="dxa"/>
          </w:tcPr>
          <w:p w:rsidR="00E92E04" w:rsidRPr="005B65DD" w:rsidRDefault="00E92E04" w:rsidP="006E2389">
            <w:pPr>
              <w:jc w:val="center"/>
              <w:rPr>
                <w:b/>
                <w:sz w:val="28"/>
              </w:rPr>
            </w:pPr>
            <w:r w:rsidRPr="005B65DD">
              <w:rPr>
                <w:b/>
                <w:sz w:val="28"/>
              </w:rPr>
              <w:t>Font</w:t>
            </w:r>
          </w:p>
        </w:tc>
        <w:tc>
          <w:tcPr>
            <w:tcW w:w="1701" w:type="dxa"/>
          </w:tcPr>
          <w:p w:rsidR="00E92E04" w:rsidRPr="005B65DD" w:rsidRDefault="00E92E04" w:rsidP="006E2389">
            <w:pPr>
              <w:jc w:val="center"/>
              <w:rPr>
                <w:b/>
                <w:sz w:val="28"/>
              </w:rPr>
            </w:pPr>
            <w:r w:rsidRPr="005B65DD">
              <w:rPr>
                <w:b/>
                <w:sz w:val="28"/>
              </w:rPr>
              <w:t>Forecolour/</w:t>
            </w:r>
          </w:p>
          <w:p w:rsidR="00E92E04" w:rsidRPr="005B65DD" w:rsidRDefault="00E92E04" w:rsidP="006E2389">
            <w:pPr>
              <w:jc w:val="center"/>
              <w:rPr>
                <w:b/>
                <w:sz w:val="28"/>
              </w:rPr>
            </w:pPr>
            <w:r w:rsidRPr="005B65DD">
              <w:rPr>
                <w:b/>
                <w:sz w:val="28"/>
              </w:rPr>
              <w:t>Image</w:t>
            </w:r>
          </w:p>
        </w:tc>
        <w:tc>
          <w:tcPr>
            <w:tcW w:w="1669" w:type="dxa"/>
          </w:tcPr>
          <w:p w:rsidR="00E92E04" w:rsidRPr="005B65DD" w:rsidRDefault="00E92E04" w:rsidP="006E2389">
            <w:pPr>
              <w:jc w:val="center"/>
              <w:rPr>
                <w:b/>
                <w:sz w:val="28"/>
              </w:rPr>
            </w:pPr>
            <w:proofErr w:type="spellStart"/>
            <w:r w:rsidRPr="005B65DD">
              <w:rPr>
                <w:b/>
                <w:sz w:val="28"/>
              </w:rPr>
              <w:t>Backcolour</w:t>
            </w:r>
            <w:proofErr w:type="spellEnd"/>
            <w:r w:rsidRPr="005B65DD">
              <w:rPr>
                <w:b/>
                <w:sz w:val="28"/>
              </w:rPr>
              <w:t>/</w:t>
            </w:r>
          </w:p>
          <w:p w:rsidR="00E92E04" w:rsidRPr="005B65DD" w:rsidRDefault="00E92E04" w:rsidP="006E2389">
            <w:pPr>
              <w:jc w:val="center"/>
              <w:rPr>
                <w:b/>
                <w:sz w:val="28"/>
              </w:rPr>
            </w:pPr>
            <w:r w:rsidRPr="005B65DD">
              <w:rPr>
                <w:b/>
                <w:sz w:val="28"/>
              </w:rPr>
              <w:t>Image</w:t>
            </w:r>
          </w:p>
        </w:tc>
      </w:tr>
      <w:tr w:rsidR="004225B1" w:rsidRPr="005B65DD" w:rsidTr="00756205">
        <w:trPr>
          <w:trHeight w:val="828"/>
        </w:trPr>
        <w:tc>
          <w:tcPr>
            <w:tcW w:w="1804" w:type="dxa"/>
          </w:tcPr>
          <w:p w:rsidR="004225B1" w:rsidRPr="005B65DD" w:rsidRDefault="004225B1" w:rsidP="004225B1">
            <w:proofErr w:type="spellStart"/>
            <w:r>
              <w:t>frmLogIn</w:t>
            </w:r>
            <w:proofErr w:type="spellEnd"/>
          </w:p>
        </w:tc>
        <w:tc>
          <w:tcPr>
            <w:tcW w:w="1310" w:type="dxa"/>
          </w:tcPr>
          <w:p w:rsidR="004225B1" w:rsidRPr="005B65DD" w:rsidRDefault="004225B1" w:rsidP="004225B1">
            <w:r>
              <w:t>Label</w:t>
            </w:r>
          </w:p>
        </w:tc>
        <w:tc>
          <w:tcPr>
            <w:tcW w:w="1417" w:type="dxa"/>
          </w:tcPr>
          <w:p w:rsidR="004225B1" w:rsidRPr="005B65DD" w:rsidRDefault="004225B1" w:rsidP="004225B1">
            <w:proofErr w:type="spellStart"/>
            <w:r>
              <w:t>lblLogIn</w:t>
            </w:r>
            <w:proofErr w:type="spellEnd"/>
          </w:p>
        </w:tc>
        <w:tc>
          <w:tcPr>
            <w:tcW w:w="1276" w:type="dxa"/>
          </w:tcPr>
          <w:p w:rsidR="004225B1" w:rsidRPr="005B65DD" w:rsidRDefault="004225B1" w:rsidP="004225B1">
            <w:r>
              <w:t>247, 91</w:t>
            </w:r>
          </w:p>
        </w:tc>
        <w:tc>
          <w:tcPr>
            <w:tcW w:w="851" w:type="dxa"/>
          </w:tcPr>
          <w:p w:rsidR="004225B1" w:rsidRPr="005B65DD" w:rsidRDefault="004225B1" w:rsidP="004225B1">
            <w:r>
              <w:t>141, 51</w:t>
            </w:r>
          </w:p>
        </w:tc>
        <w:tc>
          <w:tcPr>
            <w:tcW w:w="2976" w:type="dxa"/>
          </w:tcPr>
          <w:p w:rsidR="004225B1" w:rsidRPr="005B65DD" w:rsidRDefault="004225B1" w:rsidP="004225B1">
            <w:r>
              <w:t>To display the name of the page</w:t>
            </w:r>
          </w:p>
        </w:tc>
        <w:tc>
          <w:tcPr>
            <w:tcW w:w="1134" w:type="dxa"/>
          </w:tcPr>
          <w:p w:rsidR="004225B1" w:rsidRPr="005B65DD" w:rsidRDefault="004225B1" w:rsidP="004225B1">
            <w:r>
              <w:t>Microsoft sans serif, 32pt</w:t>
            </w:r>
          </w:p>
        </w:tc>
        <w:tc>
          <w:tcPr>
            <w:tcW w:w="1701" w:type="dxa"/>
          </w:tcPr>
          <w:p w:rsidR="007E6ECD" w:rsidRDefault="004225B1" w:rsidP="004225B1">
            <w:r w:rsidRPr="007E6ECD">
              <w:t>Control</w:t>
            </w:r>
            <w:r w:rsidR="007E6ECD">
              <w:t xml:space="preserve"> </w:t>
            </w:r>
            <w:r w:rsidRPr="007E6ECD">
              <w:t>Light</w:t>
            </w:r>
          </w:p>
          <w:p w:rsidR="004225B1" w:rsidRDefault="004225B1" w:rsidP="004225B1">
            <w:r w:rsidRPr="007E6ECD">
              <w:t>Light</w:t>
            </w:r>
          </w:p>
          <w:p w:rsidR="007E6ECD" w:rsidRPr="005B65DD" w:rsidRDefault="007E6ECD" w:rsidP="004225B1"/>
        </w:tc>
        <w:tc>
          <w:tcPr>
            <w:tcW w:w="1669" w:type="dxa"/>
          </w:tcPr>
          <w:p w:rsidR="004225B1" w:rsidRDefault="004225B1" w:rsidP="004225B1">
            <w:r w:rsidRPr="00CF1F28">
              <w:t>Transparent</w:t>
            </w:r>
          </w:p>
        </w:tc>
      </w:tr>
      <w:tr w:rsidR="004225B1" w:rsidRPr="005B65DD" w:rsidTr="00756205">
        <w:trPr>
          <w:trHeight w:val="828"/>
        </w:trPr>
        <w:tc>
          <w:tcPr>
            <w:tcW w:w="1804" w:type="dxa"/>
          </w:tcPr>
          <w:p w:rsidR="004225B1" w:rsidRDefault="004225B1" w:rsidP="004225B1">
            <w:proofErr w:type="spellStart"/>
            <w:r w:rsidRPr="008B6994">
              <w:t>frmLogIn</w:t>
            </w:r>
            <w:proofErr w:type="spellEnd"/>
          </w:p>
        </w:tc>
        <w:tc>
          <w:tcPr>
            <w:tcW w:w="1310" w:type="dxa"/>
          </w:tcPr>
          <w:p w:rsidR="004225B1" w:rsidRPr="005B65DD" w:rsidRDefault="004225B1" w:rsidP="004225B1">
            <w:r w:rsidRPr="005B65DD">
              <w:t>Label</w:t>
            </w:r>
          </w:p>
        </w:tc>
        <w:tc>
          <w:tcPr>
            <w:tcW w:w="1417" w:type="dxa"/>
          </w:tcPr>
          <w:p w:rsidR="004225B1" w:rsidRPr="005B65DD" w:rsidRDefault="004225B1" w:rsidP="004225B1">
            <w:proofErr w:type="spellStart"/>
            <w:r>
              <w:t>lblUsername</w:t>
            </w:r>
            <w:proofErr w:type="spellEnd"/>
          </w:p>
        </w:tc>
        <w:tc>
          <w:tcPr>
            <w:tcW w:w="1276" w:type="dxa"/>
          </w:tcPr>
          <w:p w:rsidR="004225B1" w:rsidRPr="005B65DD" w:rsidRDefault="007E6ECD" w:rsidP="004225B1">
            <w:r>
              <w:t>128, 186</w:t>
            </w:r>
          </w:p>
        </w:tc>
        <w:tc>
          <w:tcPr>
            <w:tcW w:w="851" w:type="dxa"/>
          </w:tcPr>
          <w:p w:rsidR="004225B1" w:rsidRPr="005B65DD" w:rsidRDefault="007E6ECD" w:rsidP="004225B1">
            <w:r>
              <w:t>110, 25</w:t>
            </w:r>
          </w:p>
        </w:tc>
        <w:tc>
          <w:tcPr>
            <w:tcW w:w="2976" w:type="dxa"/>
          </w:tcPr>
          <w:p w:rsidR="004225B1" w:rsidRPr="005B65DD" w:rsidRDefault="00812A89" w:rsidP="004225B1">
            <w:r>
              <w:t xml:space="preserve">To display ‘Username’ beside </w:t>
            </w:r>
            <w:proofErr w:type="spellStart"/>
            <w:r>
              <w:t>txtUsername</w:t>
            </w:r>
            <w:proofErr w:type="spellEnd"/>
          </w:p>
        </w:tc>
        <w:tc>
          <w:tcPr>
            <w:tcW w:w="1134" w:type="dxa"/>
          </w:tcPr>
          <w:p w:rsidR="004225B1" w:rsidRDefault="004225B1" w:rsidP="004225B1">
            <w:r w:rsidRPr="009D1484">
              <w:t xml:space="preserve">Microsoft </w:t>
            </w:r>
            <w:r>
              <w:t>sans serif, 15.75</w:t>
            </w:r>
            <w:r w:rsidRPr="009D1484">
              <w:t>t</w:t>
            </w:r>
          </w:p>
        </w:tc>
        <w:tc>
          <w:tcPr>
            <w:tcW w:w="1701" w:type="dxa"/>
          </w:tcPr>
          <w:p w:rsidR="004225B1" w:rsidRPr="005B65DD" w:rsidRDefault="00812A89" w:rsidP="004225B1">
            <w:r>
              <w:t>Control Text</w:t>
            </w:r>
          </w:p>
        </w:tc>
        <w:tc>
          <w:tcPr>
            <w:tcW w:w="1669" w:type="dxa"/>
          </w:tcPr>
          <w:p w:rsidR="004225B1" w:rsidRDefault="004225B1" w:rsidP="004225B1">
            <w:r w:rsidRPr="00CF1F28">
              <w:t>Transparent</w:t>
            </w:r>
          </w:p>
        </w:tc>
      </w:tr>
      <w:tr w:rsidR="004225B1" w:rsidRPr="005B65DD" w:rsidTr="00756205">
        <w:trPr>
          <w:trHeight w:val="757"/>
        </w:trPr>
        <w:tc>
          <w:tcPr>
            <w:tcW w:w="1804" w:type="dxa"/>
          </w:tcPr>
          <w:p w:rsidR="004225B1" w:rsidRDefault="004225B1" w:rsidP="004225B1">
            <w:proofErr w:type="spellStart"/>
            <w:r w:rsidRPr="008B6994">
              <w:t>frmLogIn</w:t>
            </w:r>
            <w:proofErr w:type="spellEnd"/>
          </w:p>
        </w:tc>
        <w:tc>
          <w:tcPr>
            <w:tcW w:w="1310" w:type="dxa"/>
          </w:tcPr>
          <w:p w:rsidR="004225B1" w:rsidRPr="005B65DD" w:rsidRDefault="004225B1" w:rsidP="004225B1">
            <w:r>
              <w:t>Label</w:t>
            </w:r>
          </w:p>
        </w:tc>
        <w:tc>
          <w:tcPr>
            <w:tcW w:w="1417" w:type="dxa"/>
          </w:tcPr>
          <w:p w:rsidR="004225B1" w:rsidRPr="005B65DD" w:rsidRDefault="004225B1" w:rsidP="004225B1">
            <w:proofErr w:type="spellStart"/>
            <w:r>
              <w:t>lblPassword</w:t>
            </w:r>
            <w:proofErr w:type="spellEnd"/>
          </w:p>
        </w:tc>
        <w:tc>
          <w:tcPr>
            <w:tcW w:w="1276" w:type="dxa"/>
          </w:tcPr>
          <w:p w:rsidR="004225B1" w:rsidRPr="005B65DD" w:rsidRDefault="007E6ECD" w:rsidP="004225B1">
            <w:r>
              <w:t>132, 263</w:t>
            </w:r>
          </w:p>
        </w:tc>
        <w:tc>
          <w:tcPr>
            <w:tcW w:w="851" w:type="dxa"/>
          </w:tcPr>
          <w:p w:rsidR="004225B1" w:rsidRPr="005B65DD" w:rsidRDefault="007E6ECD" w:rsidP="004225B1">
            <w:r>
              <w:t>106,25</w:t>
            </w:r>
          </w:p>
        </w:tc>
        <w:tc>
          <w:tcPr>
            <w:tcW w:w="2976" w:type="dxa"/>
          </w:tcPr>
          <w:p w:rsidR="004225B1" w:rsidRPr="005B65DD" w:rsidRDefault="00812A89" w:rsidP="004225B1">
            <w:r>
              <w:t xml:space="preserve">To display ‘Password’ beside </w:t>
            </w:r>
            <w:proofErr w:type="spellStart"/>
            <w:r>
              <w:t>txtPassword</w:t>
            </w:r>
            <w:proofErr w:type="spellEnd"/>
          </w:p>
        </w:tc>
        <w:tc>
          <w:tcPr>
            <w:tcW w:w="1134" w:type="dxa"/>
          </w:tcPr>
          <w:p w:rsidR="004225B1" w:rsidRDefault="004225B1" w:rsidP="004225B1">
            <w:r w:rsidRPr="009D1484">
              <w:t xml:space="preserve">Microsoft </w:t>
            </w:r>
            <w:r>
              <w:t>sans serif, 15.75pt</w:t>
            </w:r>
          </w:p>
        </w:tc>
        <w:tc>
          <w:tcPr>
            <w:tcW w:w="1701" w:type="dxa"/>
          </w:tcPr>
          <w:p w:rsidR="004225B1" w:rsidRPr="005B65DD" w:rsidRDefault="00812A89" w:rsidP="004225B1">
            <w:r>
              <w:t>Control Text</w:t>
            </w:r>
          </w:p>
        </w:tc>
        <w:tc>
          <w:tcPr>
            <w:tcW w:w="1669" w:type="dxa"/>
          </w:tcPr>
          <w:p w:rsidR="004225B1" w:rsidRDefault="004225B1" w:rsidP="004225B1">
            <w:r w:rsidRPr="00CF1F28">
              <w:t>Transparent</w:t>
            </w:r>
          </w:p>
        </w:tc>
      </w:tr>
      <w:tr w:rsidR="007E6ECD" w:rsidRPr="005B65DD" w:rsidTr="00756205">
        <w:trPr>
          <w:trHeight w:val="757"/>
        </w:trPr>
        <w:tc>
          <w:tcPr>
            <w:tcW w:w="1804" w:type="dxa"/>
          </w:tcPr>
          <w:p w:rsidR="007E6ECD" w:rsidRDefault="007E6ECD" w:rsidP="007E6ECD">
            <w:proofErr w:type="spellStart"/>
            <w:r w:rsidRPr="008B6994">
              <w:t>frmLogIn</w:t>
            </w:r>
            <w:proofErr w:type="spellEnd"/>
          </w:p>
        </w:tc>
        <w:tc>
          <w:tcPr>
            <w:tcW w:w="1310" w:type="dxa"/>
          </w:tcPr>
          <w:p w:rsidR="007E6ECD" w:rsidRPr="005B65DD" w:rsidRDefault="007E6ECD" w:rsidP="007E6ECD">
            <w:r>
              <w:t>Textbox</w:t>
            </w:r>
          </w:p>
        </w:tc>
        <w:tc>
          <w:tcPr>
            <w:tcW w:w="1417" w:type="dxa"/>
          </w:tcPr>
          <w:p w:rsidR="007E6ECD" w:rsidRPr="005B65DD" w:rsidRDefault="007E6ECD" w:rsidP="007E6ECD">
            <w:proofErr w:type="spellStart"/>
            <w:r>
              <w:t>txtUsername</w:t>
            </w:r>
            <w:proofErr w:type="spellEnd"/>
          </w:p>
        </w:tc>
        <w:tc>
          <w:tcPr>
            <w:tcW w:w="1276" w:type="dxa"/>
          </w:tcPr>
          <w:p w:rsidR="007E6ECD" w:rsidRPr="005B65DD" w:rsidRDefault="007E6ECD" w:rsidP="007E6ECD">
            <w:r>
              <w:t>256, 192</w:t>
            </w:r>
          </w:p>
        </w:tc>
        <w:tc>
          <w:tcPr>
            <w:tcW w:w="851" w:type="dxa"/>
          </w:tcPr>
          <w:p w:rsidR="007E6ECD" w:rsidRPr="005B65DD" w:rsidRDefault="007E6ECD" w:rsidP="007E6ECD">
            <w:r>
              <w:t>219,20</w:t>
            </w:r>
          </w:p>
        </w:tc>
        <w:tc>
          <w:tcPr>
            <w:tcW w:w="2976" w:type="dxa"/>
          </w:tcPr>
          <w:p w:rsidR="007E6ECD" w:rsidRDefault="007E6ECD" w:rsidP="007E6ECD">
            <w:r w:rsidRPr="00763CB5">
              <w:t xml:space="preserve">To allow the user to enter their accounts username to be verified against the saved username they signed up with, on click of </w:t>
            </w:r>
            <w:proofErr w:type="spellStart"/>
            <w:r w:rsidRPr="00763CB5">
              <w:t>btnLogIn</w:t>
            </w:r>
            <w:proofErr w:type="spellEnd"/>
            <w:r w:rsidRPr="00763CB5">
              <w:t xml:space="preserve"> provided the password entered in </w:t>
            </w:r>
            <w:proofErr w:type="spellStart"/>
            <w:r w:rsidRPr="00763CB5">
              <w:t>txtPassword</w:t>
            </w:r>
            <w:proofErr w:type="spellEnd"/>
            <w:r w:rsidRPr="00763CB5">
              <w:t xml:space="preserve"> is also correct</w:t>
            </w:r>
          </w:p>
        </w:tc>
        <w:tc>
          <w:tcPr>
            <w:tcW w:w="1134" w:type="dxa"/>
          </w:tcPr>
          <w:p w:rsidR="007E6ECD" w:rsidRDefault="007E6ECD" w:rsidP="007E6ECD">
            <w:r w:rsidRPr="00A37D1E">
              <w:t xml:space="preserve">Microsoft </w:t>
            </w:r>
            <w:r>
              <w:t>sans serif, 8.25</w:t>
            </w:r>
            <w:r w:rsidRPr="00A37D1E">
              <w:t>pt</w:t>
            </w:r>
          </w:p>
        </w:tc>
        <w:tc>
          <w:tcPr>
            <w:tcW w:w="1701" w:type="dxa"/>
          </w:tcPr>
          <w:p w:rsidR="007E6ECD" w:rsidRPr="005B65DD" w:rsidRDefault="00812A89" w:rsidP="007E6ECD">
            <w:r>
              <w:t>Control Text</w:t>
            </w:r>
          </w:p>
        </w:tc>
        <w:tc>
          <w:tcPr>
            <w:tcW w:w="1669" w:type="dxa"/>
          </w:tcPr>
          <w:p w:rsidR="007E6ECD" w:rsidRPr="005B65DD" w:rsidRDefault="007E6ECD" w:rsidP="007E6ECD">
            <w:r>
              <w:t>Window</w:t>
            </w:r>
          </w:p>
        </w:tc>
      </w:tr>
      <w:tr w:rsidR="007E6ECD" w:rsidRPr="005B65DD" w:rsidTr="00756205">
        <w:trPr>
          <w:trHeight w:val="757"/>
        </w:trPr>
        <w:tc>
          <w:tcPr>
            <w:tcW w:w="1804" w:type="dxa"/>
          </w:tcPr>
          <w:p w:rsidR="007E6ECD" w:rsidRDefault="007E6ECD" w:rsidP="007E6ECD">
            <w:proofErr w:type="spellStart"/>
            <w:r w:rsidRPr="008B6994">
              <w:t>frmLogIn</w:t>
            </w:r>
            <w:proofErr w:type="spellEnd"/>
          </w:p>
        </w:tc>
        <w:tc>
          <w:tcPr>
            <w:tcW w:w="1310" w:type="dxa"/>
          </w:tcPr>
          <w:p w:rsidR="007E6ECD" w:rsidRPr="005B65DD" w:rsidRDefault="007E6ECD" w:rsidP="007E6ECD">
            <w:r>
              <w:t>Textbox</w:t>
            </w:r>
          </w:p>
        </w:tc>
        <w:tc>
          <w:tcPr>
            <w:tcW w:w="1417" w:type="dxa"/>
          </w:tcPr>
          <w:p w:rsidR="007E6ECD" w:rsidRPr="005B65DD" w:rsidRDefault="007E6ECD" w:rsidP="007E6ECD">
            <w:proofErr w:type="spellStart"/>
            <w:r>
              <w:t>txtPassword</w:t>
            </w:r>
            <w:proofErr w:type="spellEnd"/>
          </w:p>
        </w:tc>
        <w:tc>
          <w:tcPr>
            <w:tcW w:w="1276" w:type="dxa"/>
          </w:tcPr>
          <w:p w:rsidR="007E6ECD" w:rsidRPr="005B65DD" w:rsidRDefault="007E6ECD" w:rsidP="007E6ECD">
            <w:r>
              <w:t>256, 268</w:t>
            </w:r>
          </w:p>
        </w:tc>
        <w:tc>
          <w:tcPr>
            <w:tcW w:w="851" w:type="dxa"/>
          </w:tcPr>
          <w:p w:rsidR="007E6ECD" w:rsidRPr="005B65DD" w:rsidRDefault="007E6ECD" w:rsidP="007E6ECD">
            <w:r>
              <w:t>219,20</w:t>
            </w:r>
          </w:p>
        </w:tc>
        <w:tc>
          <w:tcPr>
            <w:tcW w:w="2976" w:type="dxa"/>
          </w:tcPr>
          <w:p w:rsidR="007E6ECD" w:rsidRDefault="007E6ECD" w:rsidP="007E6ECD">
            <w:r w:rsidRPr="00763CB5">
              <w:t xml:space="preserve">To allow the user </w:t>
            </w:r>
            <w:r>
              <w:t>to enter their accounts password</w:t>
            </w:r>
            <w:r w:rsidRPr="00763CB5">
              <w:t xml:space="preserve"> to be ver</w:t>
            </w:r>
            <w:r>
              <w:t>ified against the saved password</w:t>
            </w:r>
            <w:r w:rsidRPr="00763CB5">
              <w:t xml:space="preserve"> they signed up with, on click of </w:t>
            </w:r>
            <w:proofErr w:type="spellStart"/>
            <w:r w:rsidRPr="00763CB5">
              <w:t>btnLogIn</w:t>
            </w:r>
            <w:proofErr w:type="spellEnd"/>
            <w:r>
              <w:t xml:space="preserve"> provided the Username entered in </w:t>
            </w:r>
            <w:proofErr w:type="spellStart"/>
            <w:r>
              <w:t>txtUsername</w:t>
            </w:r>
            <w:proofErr w:type="spellEnd"/>
            <w:r w:rsidRPr="00763CB5">
              <w:t xml:space="preserve"> is also correct</w:t>
            </w:r>
          </w:p>
        </w:tc>
        <w:tc>
          <w:tcPr>
            <w:tcW w:w="1134" w:type="dxa"/>
          </w:tcPr>
          <w:p w:rsidR="007E6ECD" w:rsidRDefault="007E6ECD" w:rsidP="007E6ECD">
            <w:r w:rsidRPr="00A37D1E">
              <w:t xml:space="preserve">Microsoft </w:t>
            </w:r>
            <w:r>
              <w:t>sans serif, 8.25</w:t>
            </w:r>
            <w:r w:rsidRPr="00A37D1E">
              <w:t>pt</w:t>
            </w:r>
          </w:p>
        </w:tc>
        <w:tc>
          <w:tcPr>
            <w:tcW w:w="1701" w:type="dxa"/>
          </w:tcPr>
          <w:p w:rsidR="007E6ECD" w:rsidRPr="005B65DD" w:rsidRDefault="00812A89" w:rsidP="007E6ECD">
            <w:r>
              <w:t>Control Text</w:t>
            </w:r>
          </w:p>
        </w:tc>
        <w:tc>
          <w:tcPr>
            <w:tcW w:w="1669" w:type="dxa"/>
          </w:tcPr>
          <w:p w:rsidR="007E6ECD" w:rsidRPr="005B65DD" w:rsidRDefault="007E6ECD" w:rsidP="007E6ECD">
            <w:r>
              <w:t xml:space="preserve">Window </w:t>
            </w:r>
          </w:p>
        </w:tc>
      </w:tr>
      <w:tr w:rsidR="004225B1" w:rsidRPr="005B65DD" w:rsidTr="00756205">
        <w:trPr>
          <w:trHeight w:val="757"/>
        </w:trPr>
        <w:tc>
          <w:tcPr>
            <w:tcW w:w="1804" w:type="dxa"/>
          </w:tcPr>
          <w:p w:rsidR="004225B1" w:rsidRDefault="004225B1" w:rsidP="004225B1">
            <w:proofErr w:type="spellStart"/>
            <w:r w:rsidRPr="008B6994">
              <w:t>frmLogIn</w:t>
            </w:r>
            <w:proofErr w:type="spellEnd"/>
          </w:p>
        </w:tc>
        <w:tc>
          <w:tcPr>
            <w:tcW w:w="1310" w:type="dxa"/>
          </w:tcPr>
          <w:p w:rsidR="004225B1" w:rsidRPr="005B65DD" w:rsidRDefault="004225B1" w:rsidP="004225B1">
            <w:r>
              <w:t>Button</w:t>
            </w:r>
          </w:p>
        </w:tc>
        <w:tc>
          <w:tcPr>
            <w:tcW w:w="1417" w:type="dxa"/>
          </w:tcPr>
          <w:p w:rsidR="004225B1" w:rsidRPr="005B65DD" w:rsidRDefault="004225B1" w:rsidP="004225B1">
            <w:proofErr w:type="spellStart"/>
            <w:r>
              <w:t>btnSignUp</w:t>
            </w:r>
            <w:proofErr w:type="spellEnd"/>
          </w:p>
        </w:tc>
        <w:tc>
          <w:tcPr>
            <w:tcW w:w="1276" w:type="dxa"/>
          </w:tcPr>
          <w:p w:rsidR="004225B1" w:rsidRPr="005B65DD" w:rsidRDefault="007E6ECD" w:rsidP="004225B1">
            <w:r>
              <w:t>137,337</w:t>
            </w:r>
          </w:p>
        </w:tc>
        <w:tc>
          <w:tcPr>
            <w:tcW w:w="851" w:type="dxa"/>
          </w:tcPr>
          <w:p w:rsidR="004225B1" w:rsidRPr="005B65DD" w:rsidRDefault="007E6ECD" w:rsidP="004225B1">
            <w:r>
              <w:t>157,54</w:t>
            </w:r>
          </w:p>
        </w:tc>
        <w:tc>
          <w:tcPr>
            <w:tcW w:w="2976" w:type="dxa"/>
          </w:tcPr>
          <w:p w:rsidR="004225B1" w:rsidRPr="005B65DD" w:rsidRDefault="007E6ECD" w:rsidP="004225B1">
            <w:r>
              <w:t xml:space="preserve">Displays </w:t>
            </w:r>
            <w:proofErr w:type="spellStart"/>
            <w:r>
              <w:t>frmSignUp</w:t>
            </w:r>
            <w:proofErr w:type="spellEnd"/>
            <w:r>
              <w:t xml:space="preserve"> on click</w:t>
            </w:r>
          </w:p>
        </w:tc>
        <w:tc>
          <w:tcPr>
            <w:tcW w:w="1134" w:type="dxa"/>
          </w:tcPr>
          <w:p w:rsidR="004225B1" w:rsidRPr="005B65DD" w:rsidRDefault="007E6ECD" w:rsidP="004225B1">
            <w:r>
              <w:t>N/A</w:t>
            </w:r>
          </w:p>
        </w:tc>
        <w:tc>
          <w:tcPr>
            <w:tcW w:w="1701" w:type="dxa"/>
          </w:tcPr>
          <w:p w:rsidR="004225B1" w:rsidRPr="005B65DD" w:rsidRDefault="004225B1" w:rsidP="004225B1">
            <w:r>
              <w:t>SingUp.png</w:t>
            </w:r>
          </w:p>
        </w:tc>
        <w:tc>
          <w:tcPr>
            <w:tcW w:w="1669" w:type="dxa"/>
          </w:tcPr>
          <w:p w:rsidR="004225B1" w:rsidRDefault="004225B1" w:rsidP="004225B1">
            <w:r w:rsidRPr="001E6277">
              <w:t>Transparent</w:t>
            </w:r>
          </w:p>
        </w:tc>
      </w:tr>
      <w:tr w:rsidR="004225B1" w:rsidRPr="005B65DD" w:rsidTr="00756205">
        <w:trPr>
          <w:trHeight w:val="757"/>
        </w:trPr>
        <w:tc>
          <w:tcPr>
            <w:tcW w:w="1804" w:type="dxa"/>
          </w:tcPr>
          <w:p w:rsidR="004225B1" w:rsidRDefault="004225B1" w:rsidP="004225B1">
            <w:proofErr w:type="spellStart"/>
            <w:r w:rsidRPr="008B6994">
              <w:t>frmLogIn</w:t>
            </w:r>
            <w:proofErr w:type="spellEnd"/>
          </w:p>
        </w:tc>
        <w:tc>
          <w:tcPr>
            <w:tcW w:w="1310" w:type="dxa"/>
          </w:tcPr>
          <w:p w:rsidR="004225B1" w:rsidRPr="005B65DD" w:rsidRDefault="004225B1" w:rsidP="004225B1">
            <w:r>
              <w:t>Button</w:t>
            </w:r>
          </w:p>
        </w:tc>
        <w:tc>
          <w:tcPr>
            <w:tcW w:w="1417" w:type="dxa"/>
          </w:tcPr>
          <w:p w:rsidR="004225B1" w:rsidRPr="005B65DD" w:rsidRDefault="004225B1" w:rsidP="004225B1">
            <w:proofErr w:type="spellStart"/>
            <w:r>
              <w:t>btnLogIn</w:t>
            </w:r>
            <w:proofErr w:type="spellEnd"/>
          </w:p>
        </w:tc>
        <w:tc>
          <w:tcPr>
            <w:tcW w:w="1276" w:type="dxa"/>
          </w:tcPr>
          <w:p w:rsidR="004225B1" w:rsidRPr="005B65DD" w:rsidRDefault="007E6ECD" w:rsidP="004225B1">
            <w:r>
              <w:t>344,337</w:t>
            </w:r>
          </w:p>
        </w:tc>
        <w:tc>
          <w:tcPr>
            <w:tcW w:w="851" w:type="dxa"/>
          </w:tcPr>
          <w:p w:rsidR="004225B1" w:rsidRPr="005B65DD" w:rsidRDefault="007E6ECD" w:rsidP="004225B1">
            <w:r>
              <w:t>131,54</w:t>
            </w:r>
          </w:p>
        </w:tc>
        <w:tc>
          <w:tcPr>
            <w:tcW w:w="2976" w:type="dxa"/>
          </w:tcPr>
          <w:p w:rsidR="004225B1" w:rsidRPr="005B65DD" w:rsidRDefault="007E6ECD" w:rsidP="004225B1">
            <w:r>
              <w:t xml:space="preserve">Verifies Username and Password, displays </w:t>
            </w:r>
            <w:proofErr w:type="spellStart"/>
            <w:r>
              <w:t>frmMainMenu</w:t>
            </w:r>
            <w:proofErr w:type="spellEnd"/>
          </w:p>
        </w:tc>
        <w:tc>
          <w:tcPr>
            <w:tcW w:w="1134" w:type="dxa"/>
          </w:tcPr>
          <w:p w:rsidR="004225B1" w:rsidRPr="005B65DD" w:rsidRDefault="007E6ECD" w:rsidP="004225B1">
            <w:r>
              <w:t>N/A</w:t>
            </w:r>
          </w:p>
        </w:tc>
        <w:tc>
          <w:tcPr>
            <w:tcW w:w="1701" w:type="dxa"/>
          </w:tcPr>
          <w:p w:rsidR="004225B1" w:rsidRPr="005B65DD" w:rsidRDefault="004225B1" w:rsidP="004225B1">
            <w:r>
              <w:t>LogIn.png</w:t>
            </w:r>
          </w:p>
        </w:tc>
        <w:tc>
          <w:tcPr>
            <w:tcW w:w="1669" w:type="dxa"/>
          </w:tcPr>
          <w:p w:rsidR="004225B1" w:rsidRDefault="004225B1" w:rsidP="004225B1">
            <w:r w:rsidRPr="001E6277">
              <w:t>Transparent</w:t>
            </w:r>
          </w:p>
        </w:tc>
      </w:tr>
    </w:tbl>
    <w:p w:rsidR="00307402" w:rsidRDefault="00307402" w:rsidP="00411C04"/>
    <w:p w:rsidR="005D3494" w:rsidRDefault="005D3494">
      <w:r>
        <w:rPr>
          <w:noProof/>
          <w:lang w:eastAsia="en-GB"/>
        </w:rPr>
        <w:lastRenderedPageBreak/>
        <mc:AlternateContent>
          <mc:Choice Requires="wps">
            <w:drawing>
              <wp:anchor distT="45720" distB="45720" distL="114300" distR="114300" simplePos="0" relativeHeight="251586048" behindDoc="0" locked="0" layoutInCell="1" allowOverlap="1" wp14:anchorId="05E4059D" wp14:editId="17B7FB67">
                <wp:simplePos x="0" y="0"/>
                <wp:positionH relativeFrom="margin">
                  <wp:align>center</wp:align>
                </wp:positionH>
                <wp:positionV relativeFrom="paragraph">
                  <wp:posOffset>801896</wp:posOffset>
                </wp:positionV>
                <wp:extent cx="6069330" cy="3547110"/>
                <wp:effectExtent l="0" t="0" r="26670" b="1524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9330" cy="354711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948D1" w:rsidRDefault="00B948D1" w:rsidP="0046266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5E4059D" id="Text Box 2" o:spid="_x0000_s1111" type="#_x0000_t202" style="position:absolute;margin-left:0;margin-top:63.15pt;width:477.9pt;height:279.3pt;z-index:251586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" fillcolor="white [3201]" strokecolor="black [3200]" strokeweight="1pt">
                <v:textbox>
                  <w:txbxContent>
                    <w:p w:rsidR="0050118E" w:rsidRDefault="0050118E" w:rsidP="00462662"/>
                  </w:txbxContent>
                </v:textbox>
                <w10:wrap type="square" anchorx="margin"/>
              </v:shape>
            </w:pict>
          </mc:Fallback>
        </mc:AlternateContent>
      </w:r>
      <w:r>
        <w:rPr>
          <w:noProof/>
          <w:lang w:eastAsia="en-GB"/>
        </w:rPr>
        <mc:AlternateContent>
          <mc:Choice Requires="wpg">
            <w:drawing>
              <wp:anchor distT="0" distB="0" distL="114300" distR="114300" simplePos="0" relativeHeight="251593216" behindDoc="0" locked="0" layoutInCell="1" allowOverlap="1" wp14:anchorId="08346E12" wp14:editId="5E6F5F3C">
                <wp:simplePos x="0" y="0"/>
                <wp:positionH relativeFrom="column">
                  <wp:posOffset>-272765</wp:posOffset>
                </wp:positionH>
                <wp:positionV relativeFrom="paragraph">
                  <wp:posOffset>315965</wp:posOffset>
                </wp:positionV>
                <wp:extent cx="9651365" cy="5033010"/>
                <wp:effectExtent l="0" t="0" r="26035" b="15240"/>
                <wp:wrapNone/>
                <wp:docPr id="296" name="Group 296"/>
                <wp:cNvGraphicFramePr/>
                <a:graphic xmlns:a="http://schemas.openxmlformats.org/drawingml/2006/main">
                  <a:graphicData uri="http://schemas.microsoft.com/office/word/2010/wordprocessingGroup">
                    <wpg:wgp>
                      <wpg:cNvGrpSpPr/>
                      <wpg:grpSpPr>
                        <a:xfrm>
                          <a:off x="0" y="0"/>
                          <a:ext cx="9651365" cy="5033010"/>
                          <a:chOff x="0" y="0"/>
                          <a:chExt cx="9651478" cy="5033019"/>
                        </a:xfrm>
                      </wpg:grpSpPr>
                      <wps:wsp>
                        <wps:cNvPr id="28" name="Text Box 2"/>
                        <wps:cNvSpPr txBox="1">
                          <a:spLocks noChangeArrowheads="1"/>
                        </wps:cNvSpPr>
                        <wps:spPr bwMode="auto">
                          <a:xfrm>
                            <a:off x="2715904" y="0"/>
                            <a:ext cx="3562350" cy="551180"/>
                          </a:xfrm>
                          <a:prstGeom prst="rect">
                            <a:avLst/>
                          </a:prstGeom>
                          <a:solidFill>
                            <a:srgbClr val="FFFFFF"/>
                          </a:solidFill>
                          <a:ln w="9525">
                            <a:solidFill>
                              <a:srgbClr val="000000"/>
                            </a:solidFill>
                            <a:miter lim="800000"/>
                            <a:headEnd/>
                            <a:tailEnd/>
                          </a:ln>
                        </wps:spPr>
                        <wps:txbx>
                          <w:txbxContent>
                            <w:p w:rsidR="00B948D1" w:rsidRPr="001E7C6B" w:rsidRDefault="00B948D1" w:rsidP="001E7C6B">
                              <w:pPr>
                                <w:pStyle w:val="Heading2"/>
                                <w:jc w:val="center"/>
                                <w:rPr>
                                  <w:sz w:val="40"/>
                                </w:rPr>
                              </w:pPr>
                              <w:bookmarkStart w:id="9" w:name="_Toc449342561"/>
                              <w:r w:rsidRPr="001E7C6B">
                                <w:rPr>
                                  <w:sz w:val="40"/>
                                </w:rPr>
                                <w:t>Sign Up</w:t>
                              </w:r>
                              <w:bookmarkEnd w:id="9"/>
                            </w:p>
                            <w:p w:rsidR="00B948D1" w:rsidRPr="00880DB7" w:rsidRDefault="00B948D1" w:rsidP="00462662">
                              <w:pPr>
                                <w:jc w:val="center"/>
                                <w:rPr>
                                  <w:sz w:val="52"/>
                                </w:rPr>
                              </w:pPr>
                            </w:p>
                          </w:txbxContent>
                        </wps:txbx>
                        <wps:bodyPr rot="0" vert="horz" wrap="square" lIns="91440" tIns="45720" rIns="91440" bIns="45720" anchor="t" anchorCtr="0">
                          <a:noAutofit/>
                        </wps:bodyPr>
                      </wps:wsp>
                      <wps:wsp>
                        <wps:cNvPr id="202" name="Rectangle 202"/>
                        <wps:cNvSpPr/>
                        <wps:spPr>
                          <a:xfrm>
                            <a:off x="2074459" y="3357349"/>
                            <a:ext cx="2002220" cy="504496"/>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Pr="00E501CF" w:rsidRDefault="00B948D1" w:rsidP="00E501CF">
                              <w:pPr>
                                <w:jc w:val="center"/>
                                <w:rPr>
                                  <w:sz w:val="32"/>
                                </w:rPr>
                              </w:pPr>
                              <w:r w:rsidRPr="00E501CF">
                                <w:rPr>
                                  <w:sz w:val="32"/>
                                </w:rP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5145206" y="3357349"/>
                            <a:ext cx="2002220" cy="504496"/>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Pr="00E501CF" w:rsidRDefault="00B948D1" w:rsidP="00E501CF">
                              <w:pPr>
                                <w:jc w:val="center"/>
                                <w:rPr>
                                  <w:sz w:val="32"/>
                                </w:rPr>
                              </w:pPr>
                              <w:r w:rsidRPr="00E501CF">
                                <w:rPr>
                                  <w:sz w:val="32"/>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3603008" y="1678674"/>
                            <a:ext cx="3303917" cy="3191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3589361" y="2238233"/>
                            <a:ext cx="3303917" cy="3191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3562065" y="2811439"/>
                            <a:ext cx="3303917" cy="3191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a:off x="3698543" y="1105468"/>
                            <a:ext cx="1759789" cy="422694"/>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Pr="007932F3" w:rsidRDefault="00B948D1" w:rsidP="00E501CF">
                              <w:pPr>
                                <w:jc w:val="center"/>
                                <w:rPr>
                                  <w:sz w:val="40"/>
                                </w:rPr>
                              </w:pPr>
                              <w:r>
                                <w:rPr>
                                  <w:sz w:val="40"/>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2129050" y="2825086"/>
                            <a:ext cx="1414955" cy="307756"/>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501CF">
                              <w:pPr>
                                <w:jc w:val="center"/>
                              </w:pPr>
                              <w:r>
                                <w:t>Confirm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2715904" y="2265528"/>
                            <a:ext cx="879894" cy="293298"/>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501CF">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2715904" y="1692322"/>
                            <a:ext cx="879894" cy="293298"/>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501CF">
                              <w:pPr>
                                <w:jc w:val="center"/>
                              </w:pPr>
                              <w: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Text Box 2"/>
                        <wps:cNvSpPr txBox="1">
                          <a:spLocks noChangeArrowheads="1"/>
                        </wps:cNvSpPr>
                        <wps:spPr bwMode="auto">
                          <a:xfrm>
                            <a:off x="259307" y="313898"/>
                            <a:ext cx="1197610" cy="488315"/>
                          </a:xfrm>
                          <a:prstGeom prst="rect">
                            <a:avLst/>
                          </a:prstGeom>
                          <a:solidFill>
                            <a:srgbClr val="FFFFFF"/>
                          </a:solidFill>
                          <a:ln w="9525">
                            <a:solidFill>
                              <a:srgbClr val="000000"/>
                            </a:solidFill>
                            <a:miter lim="800000"/>
                            <a:headEnd/>
                            <a:tailEnd/>
                          </a:ln>
                        </wps:spPr>
                        <wps:txbx>
                          <w:txbxContent>
                            <w:p w:rsidR="00B948D1" w:rsidRPr="00335202" w:rsidRDefault="00B948D1" w:rsidP="005C6FAB">
                              <w:pPr>
                                <w:rPr>
                                  <w:b/>
                                  <w:sz w:val="28"/>
                                </w:rPr>
                              </w:pPr>
                              <w:proofErr w:type="spellStart"/>
                              <w:proofErr w:type="gramStart"/>
                              <w:r>
                                <w:rPr>
                                  <w:b/>
                                  <w:sz w:val="28"/>
                                </w:rPr>
                                <w:t>lblSignUp</w:t>
                              </w:r>
                              <w:proofErr w:type="spellEnd"/>
                              <w:proofErr w:type="gramEnd"/>
                            </w:p>
                          </w:txbxContent>
                        </wps:txbx>
                        <wps:bodyPr rot="0" vert="horz" wrap="square" lIns="91440" tIns="45720" rIns="91440" bIns="45720" anchor="t" anchorCtr="0">
                          <a:noAutofit/>
                        </wps:bodyPr>
                      </wps:wsp>
                      <wps:wsp>
                        <wps:cNvPr id="240" name="Text Box 2"/>
                        <wps:cNvSpPr txBox="1">
                          <a:spLocks noChangeArrowheads="1"/>
                        </wps:cNvSpPr>
                        <wps:spPr bwMode="auto">
                          <a:xfrm>
                            <a:off x="7929349" y="518615"/>
                            <a:ext cx="1197610" cy="488315"/>
                          </a:xfrm>
                          <a:prstGeom prst="rect">
                            <a:avLst/>
                          </a:prstGeom>
                          <a:solidFill>
                            <a:srgbClr val="FFFFFF"/>
                          </a:solidFill>
                          <a:ln w="9525">
                            <a:solidFill>
                              <a:srgbClr val="000000"/>
                            </a:solidFill>
                            <a:miter lim="800000"/>
                            <a:headEnd/>
                            <a:tailEnd/>
                          </a:ln>
                        </wps:spPr>
                        <wps:txbx>
                          <w:txbxContent>
                            <w:p w:rsidR="00B948D1" w:rsidRPr="00335202" w:rsidRDefault="00B948D1" w:rsidP="005C6FAB">
                              <w:pPr>
                                <w:rPr>
                                  <w:b/>
                                  <w:sz w:val="28"/>
                                </w:rPr>
                              </w:pPr>
                              <w:proofErr w:type="spellStart"/>
                              <w:proofErr w:type="gramStart"/>
                              <w:r w:rsidRPr="00335202">
                                <w:rPr>
                                  <w:b/>
                                  <w:sz w:val="28"/>
                                </w:rPr>
                                <w:t>txtUsername</w:t>
                              </w:r>
                              <w:proofErr w:type="spellEnd"/>
                              <w:proofErr w:type="gramEnd"/>
                            </w:p>
                          </w:txbxContent>
                        </wps:txbx>
                        <wps:bodyPr rot="0" vert="horz" wrap="square" lIns="91440" tIns="45720" rIns="91440" bIns="45720" anchor="t" anchorCtr="0">
                          <a:noAutofit/>
                        </wps:bodyPr>
                      </wps:wsp>
                      <wps:wsp>
                        <wps:cNvPr id="241" name="Text Box 2"/>
                        <wps:cNvSpPr txBox="1">
                          <a:spLocks noChangeArrowheads="1"/>
                        </wps:cNvSpPr>
                        <wps:spPr bwMode="auto">
                          <a:xfrm>
                            <a:off x="259307" y="1514901"/>
                            <a:ext cx="1197610" cy="488315"/>
                          </a:xfrm>
                          <a:prstGeom prst="rect">
                            <a:avLst/>
                          </a:prstGeom>
                          <a:solidFill>
                            <a:srgbClr val="FFFFFF"/>
                          </a:solidFill>
                          <a:ln w="9525">
                            <a:solidFill>
                              <a:srgbClr val="000000"/>
                            </a:solidFill>
                            <a:miter lim="800000"/>
                            <a:headEnd/>
                            <a:tailEnd/>
                          </a:ln>
                        </wps:spPr>
                        <wps:txbx>
                          <w:txbxContent>
                            <w:p w:rsidR="00B948D1" w:rsidRPr="00335202" w:rsidRDefault="00B948D1" w:rsidP="005C6FAB">
                              <w:pPr>
                                <w:rPr>
                                  <w:b/>
                                  <w:sz w:val="28"/>
                                </w:rPr>
                              </w:pPr>
                              <w:proofErr w:type="spellStart"/>
                              <w:proofErr w:type="gramStart"/>
                              <w:r>
                                <w:rPr>
                                  <w:b/>
                                  <w:sz w:val="28"/>
                                </w:rPr>
                                <w:t>lblUsername</w:t>
                              </w:r>
                              <w:proofErr w:type="spellEnd"/>
                              <w:proofErr w:type="gramEnd"/>
                            </w:p>
                          </w:txbxContent>
                        </wps:txbx>
                        <wps:bodyPr rot="0" vert="horz" wrap="square" lIns="91440" tIns="45720" rIns="91440" bIns="45720" anchor="t" anchorCtr="0">
                          <a:noAutofit/>
                        </wps:bodyPr>
                      </wps:wsp>
                      <wps:wsp>
                        <wps:cNvPr id="242" name="Text Box 2"/>
                        <wps:cNvSpPr txBox="1">
                          <a:spLocks noChangeArrowheads="1"/>
                        </wps:cNvSpPr>
                        <wps:spPr bwMode="auto">
                          <a:xfrm>
                            <a:off x="0" y="4394579"/>
                            <a:ext cx="1718310" cy="488315"/>
                          </a:xfrm>
                          <a:prstGeom prst="rect">
                            <a:avLst/>
                          </a:prstGeom>
                          <a:solidFill>
                            <a:srgbClr val="FFFFFF"/>
                          </a:solidFill>
                          <a:ln w="9525">
                            <a:solidFill>
                              <a:srgbClr val="000000"/>
                            </a:solidFill>
                            <a:miter lim="800000"/>
                            <a:headEnd/>
                            <a:tailEnd/>
                          </a:ln>
                        </wps:spPr>
                        <wps:txbx>
                          <w:txbxContent>
                            <w:p w:rsidR="00B948D1" w:rsidRPr="00335202" w:rsidRDefault="00B948D1" w:rsidP="005C6FAB">
                              <w:pPr>
                                <w:rPr>
                                  <w:b/>
                                  <w:sz w:val="28"/>
                                </w:rPr>
                              </w:pPr>
                              <w:proofErr w:type="spellStart"/>
                              <w:proofErr w:type="gramStart"/>
                              <w:r>
                                <w:rPr>
                                  <w:b/>
                                  <w:sz w:val="28"/>
                                </w:rPr>
                                <w:t>lblConfirmPassword</w:t>
                              </w:r>
                              <w:proofErr w:type="spellEnd"/>
                              <w:proofErr w:type="gramEnd"/>
                            </w:p>
                          </w:txbxContent>
                        </wps:txbx>
                        <wps:bodyPr rot="0" vert="horz" wrap="square" lIns="91440" tIns="45720" rIns="91440" bIns="45720" anchor="t" anchorCtr="0">
                          <a:noAutofit/>
                        </wps:bodyPr>
                      </wps:wsp>
                      <wps:wsp>
                        <wps:cNvPr id="243" name="Text Box 2"/>
                        <wps:cNvSpPr txBox="1">
                          <a:spLocks noChangeArrowheads="1"/>
                        </wps:cNvSpPr>
                        <wps:spPr bwMode="auto">
                          <a:xfrm>
                            <a:off x="7902053" y="1856095"/>
                            <a:ext cx="1197610" cy="488315"/>
                          </a:xfrm>
                          <a:prstGeom prst="rect">
                            <a:avLst/>
                          </a:prstGeom>
                          <a:solidFill>
                            <a:srgbClr val="FFFFFF"/>
                          </a:solidFill>
                          <a:ln w="9525">
                            <a:solidFill>
                              <a:srgbClr val="000000"/>
                            </a:solidFill>
                            <a:miter lim="800000"/>
                            <a:headEnd/>
                            <a:tailEnd/>
                          </a:ln>
                        </wps:spPr>
                        <wps:txbx>
                          <w:txbxContent>
                            <w:p w:rsidR="00B948D1" w:rsidRPr="00335202" w:rsidRDefault="00B948D1" w:rsidP="005C6FAB">
                              <w:pPr>
                                <w:rPr>
                                  <w:b/>
                                  <w:sz w:val="28"/>
                                </w:rPr>
                              </w:pPr>
                              <w:proofErr w:type="spellStart"/>
                              <w:proofErr w:type="gramStart"/>
                              <w:r>
                                <w:rPr>
                                  <w:b/>
                                  <w:sz w:val="28"/>
                                </w:rPr>
                                <w:t>txtPassword</w:t>
                              </w:r>
                              <w:proofErr w:type="spellEnd"/>
                              <w:proofErr w:type="gramEnd"/>
                            </w:p>
                          </w:txbxContent>
                        </wps:txbx>
                        <wps:bodyPr rot="0" vert="horz" wrap="square" lIns="91440" tIns="45720" rIns="91440" bIns="45720" anchor="t" anchorCtr="0">
                          <a:noAutofit/>
                        </wps:bodyPr>
                      </wps:wsp>
                      <wps:wsp>
                        <wps:cNvPr id="244" name="Text Box 2"/>
                        <wps:cNvSpPr txBox="1">
                          <a:spLocks noChangeArrowheads="1"/>
                        </wps:cNvSpPr>
                        <wps:spPr bwMode="auto">
                          <a:xfrm>
                            <a:off x="259307" y="3029803"/>
                            <a:ext cx="1197610" cy="488315"/>
                          </a:xfrm>
                          <a:prstGeom prst="rect">
                            <a:avLst/>
                          </a:prstGeom>
                          <a:solidFill>
                            <a:srgbClr val="FFFFFF"/>
                          </a:solidFill>
                          <a:ln w="9525">
                            <a:solidFill>
                              <a:srgbClr val="000000"/>
                            </a:solidFill>
                            <a:miter lim="800000"/>
                            <a:headEnd/>
                            <a:tailEnd/>
                          </a:ln>
                        </wps:spPr>
                        <wps:txbx>
                          <w:txbxContent>
                            <w:p w:rsidR="00B948D1" w:rsidRPr="00335202" w:rsidRDefault="00B948D1" w:rsidP="005C6FAB">
                              <w:pPr>
                                <w:rPr>
                                  <w:b/>
                                  <w:sz w:val="28"/>
                                </w:rPr>
                              </w:pPr>
                              <w:proofErr w:type="spellStart"/>
                              <w:proofErr w:type="gramStart"/>
                              <w:r>
                                <w:rPr>
                                  <w:b/>
                                  <w:sz w:val="28"/>
                                </w:rPr>
                                <w:t>lblPassword</w:t>
                              </w:r>
                              <w:proofErr w:type="spellEnd"/>
                              <w:proofErr w:type="gramEnd"/>
                            </w:p>
                          </w:txbxContent>
                        </wps:txbx>
                        <wps:bodyPr rot="0" vert="horz" wrap="square" lIns="91440" tIns="45720" rIns="91440" bIns="45720" anchor="t" anchorCtr="0">
                          <a:noAutofit/>
                        </wps:bodyPr>
                      </wps:wsp>
                      <wps:wsp>
                        <wps:cNvPr id="245" name="Text Box 2"/>
                        <wps:cNvSpPr txBox="1">
                          <a:spLocks noChangeArrowheads="1"/>
                        </wps:cNvSpPr>
                        <wps:spPr bwMode="auto">
                          <a:xfrm>
                            <a:off x="4080680" y="4544704"/>
                            <a:ext cx="1197610" cy="488315"/>
                          </a:xfrm>
                          <a:prstGeom prst="rect">
                            <a:avLst/>
                          </a:prstGeom>
                          <a:solidFill>
                            <a:srgbClr val="FFFFFF"/>
                          </a:solidFill>
                          <a:ln w="9525">
                            <a:solidFill>
                              <a:srgbClr val="000000"/>
                            </a:solidFill>
                            <a:miter lim="800000"/>
                            <a:headEnd/>
                            <a:tailEnd/>
                          </a:ln>
                        </wps:spPr>
                        <wps:txbx>
                          <w:txbxContent>
                            <w:p w:rsidR="00B948D1" w:rsidRPr="00335202" w:rsidRDefault="00B948D1" w:rsidP="005C6FAB">
                              <w:pPr>
                                <w:rPr>
                                  <w:b/>
                                  <w:sz w:val="28"/>
                                </w:rPr>
                              </w:pPr>
                              <w:proofErr w:type="spellStart"/>
                              <w:proofErr w:type="gramStart"/>
                              <w:r>
                                <w:rPr>
                                  <w:b/>
                                  <w:sz w:val="28"/>
                                </w:rPr>
                                <w:t>btnLogIn</w:t>
                              </w:r>
                              <w:proofErr w:type="spellEnd"/>
                              <w:proofErr w:type="gramEnd"/>
                            </w:p>
                          </w:txbxContent>
                        </wps:txbx>
                        <wps:bodyPr rot="0" vert="horz" wrap="square" lIns="91440" tIns="45720" rIns="91440" bIns="45720" anchor="t" anchorCtr="0">
                          <a:noAutofit/>
                        </wps:bodyPr>
                      </wps:wsp>
                      <wps:wsp>
                        <wps:cNvPr id="246" name="Text Box 2"/>
                        <wps:cNvSpPr txBox="1">
                          <a:spLocks noChangeArrowheads="1"/>
                        </wps:cNvSpPr>
                        <wps:spPr bwMode="auto">
                          <a:xfrm>
                            <a:off x="7902053" y="3138985"/>
                            <a:ext cx="1749425" cy="488315"/>
                          </a:xfrm>
                          <a:prstGeom prst="rect">
                            <a:avLst/>
                          </a:prstGeom>
                          <a:solidFill>
                            <a:srgbClr val="FFFFFF"/>
                          </a:solidFill>
                          <a:ln w="9525">
                            <a:solidFill>
                              <a:srgbClr val="000000"/>
                            </a:solidFill>
                            <a:miter lim="800000"/>
                            <a:headEnd/>
                            <a:tailEnd/>
                          </a:ln>
                        </wps:spPr>
                        <wps:txbx>
                          <w:txbxContent>
                            <w:p w:rsidR="00B948D1" w:rsidRPr="00335202" w:rsidRDefault="00B948D1" w:rsidP="005C6FAB">
                              <w:pPr>
                                <w:rPr>
                                  <w:b/>
                                  <w:sz w:val="28"/>
                                </w:rPr>
                              </w:pPr>
                              <w:proofErr w:type="spellStart"/>
                              <w:proofErr w:type="gramStart"/>
                              <w:r>
                                <w:rPr>
                                  <w:b/>
                                  <w:sz w:val="28"/>
                                </w:rPr>
                                <w:t>txtConfirmPassword</w:t>
                              </w:r>
                              <w:proofErr w:type="spellEnd"/>
                              <w:proofErr w:type="gramEnd"/>
                            </w:p>
                          </w:txbxContent>
                        </wps:txbx>
                        <wps:bodyPr rot="0" vert="horz" wrap="square" lIns="91440" tIns="45720" rIns="91440" bIns="45720" anchor="t" anchorCtr="0">
                          <a:noAutofit/>
                        </wps:bodyPr>
                      </wps:wsp>
                      <wps:wsp>
                        <wps:cNvPr id="247" name="Text Box 2"/>
                        <wps:cNvSpPr txBox="1">
                          <a:spLocks noChangeArrowheads="1"/>
                        </wps:cNvSpPr>
                        <wps:spPr bwMode="auto">
                          <a:xfrm>
                            <a:off x="7902053" y="4449170"/>
                            <a:ext cx="1197610" cy="488315"/>
                          </a:xfrm>
                          <a:prstGeom prst="rect">
                            <a:avLst/>
                          </a:prstGeom>
                          <a:solidFill>
                            <a:srgbClr val="FFFFFF"/>
                          </a:solidFill>
                          <a:ln w="9525">
                            <a:solidFill>
                              <a:srgbClr val="000000"/>
                            </a:solidFill>
                            <a:miter lim="800000"/>
                            <a:headEnd/>
                            <a:tailEnd/>
                          </a:ln>
                        </wps:spPr>
                        <wps:txbx>
                          <w:txbxContent>
                            <w:p w:rsidR="00B948D1" w:rsidRPr="00335202" w:rsidRDefault="00B948D1" w:rsidP="005C6FAB">
                              <w:pPr>
                                <w:rPr>
                                  <w:b/>
                                  <w:sz w:val="28"/>
                                </w:rPr>
                              </w:pPr>
                              <w:proofErr w:type="spellStart"/>
                              <w:proofErr w:type="gramStart"/>
                              <w:r>
                                <w:rPr>
                                  <w:b/>
                                  <w:sz w:val="28"/>
                                </w:rPr>
                                <w:t>btnSignUp</w:t>
                              </w:r>
                              <w:proofErr w:type="spellEnd"/>
                              <w:proofErr w:type="gramEnd"/>
                            </w:p>
                          </w:txbxContent>
                        </wps:txbx>
                        <wps:bodyPr rot="0" vert="horz" wrap="square" lIns="91440" tIns="45720" rIns="91440" bIns="45720" anchor="t" anchorCtr="0">
                          <a:noAutofit/>
                        </wps:bodyPr>
                      </wps:wsp>
                      <wps:wsp>
                        <wps:cNvPr id="248" name="Straight Arrow Connector 248"/>
                        <wps:cNvCnPr/>
                        <wps:spPr>
                          <a:xfrm>
                            <a:off x="1351128" y="627797"/>
                            <a:ext cx="2443655" cy="6463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9" name="Straight Arrow Connector 249"/>
                        <wps:cNvCnPr/>
                        <wps:spPr>
                          <a:xfrm flipV="1">
                            <a:off x="1351128" y="1856095"/>
                            <a:ext cx="1418896" cy="129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V="1">
                            <a:off x="1378423" y="2347415"/>
                            <a:ext cx="1387059" cy="9148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1" name="Straight Arrow Connector 251"/>
                        <wps:cNvCnPr/>
                        <wps:spPr>
                          <a:xfrm flipV="1">
                            <a:off x="1160059" y="3016155"/>
                            <a:ext cx="977463" cy="14188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2" name="Straight Arrow Connector 252"/>
                        <wps:cNvCnPr/>
                        <wps:spPr>
                          <a:xfrm flipH="1" flipV="1">
                            <a:off x="3766782" y="3862316"/>
                            <a:ext cx="409903" cy="7097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3" name="Straight Arrow Connector 253"/>
                        <wps:cNvCnPr/>
                        <wps:spPr>
                          <a:xfrm flipH="1" flipV="1">
                            <a:off x="6810232" y="3712191"/>
                            <a:ext cx="1182413" cy="8040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4" name="Straight Arrow Connector 254"/>
                        <wps:cNvCnPr/>
                        <wps:spPr>
                          <a:xfrm flipH="1" flipV="1">
                            <a:off x="6796585" y="3002507"/>
                            <a:ext cx="1182370" cy="2207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5" name="Straight Arrow Connector 255"/>
                        <wps:cNvCnPr/>
                        <wps:spPr>
                          <a:xfrm flipH="1">
                            <a:off x="6837528" y="2251880"/>
                            <a:ext cx="1213945" cy="1261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6" name="Straight Arrow Connector 256"/>
                        <wps:cNvCnPr/>
                        <wps:spPr>
                          <a:xfrm flipH="1">
                            <a:off x="6810232" y="887104"/>
                            <a:ext cx="1308538" cy="8986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5="http://schemas.microsoft.com/office/word/2012/wordml">
            <w:pict>
              <v:group w14:anchorId="08346E12" id="Group 296" o:spid="_x0000_s1112" style="position:absolute;margin-left:-21.5pt;margin-top:24.9pt;width:759.95pt;height:396.3pt;z-index:251593216" coordsize="96514,5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">
                <v:shape id="_x0000_s1113" type="#_x0000_t202" style="position:absolute;left:27159;width:35623;height:5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50118E" w:rsidRPr="001E7C6B" w:rsidRDefault="0050118E" w:rsidP="001E7C6B">
                        <w:pPr>
                          <w:pStyle w:val="Heading2"/>
                          <w:jc w:val="center"/>
                          <w:rPr>
                            <w:sz w:val="40"/>
                          </w:rPr>
                        </w:pPr>
                        <w:bookmarkStart w:id="14" w:name="_Toc449342561"/>
                        <w:r w:rsidRPr="001E7C6B">
                          <w:rPr>
                            <w:sz w:val="40"/>
                          </w:rPr>
                          <w:t>Sign Up</w:t>
                        </w:r>
                        <w:bookmarkEnd w:id="14"/>
                      </w:p>
                      <w:p w:rsidR="0050118E" w:rsidRPr="00880DB7" w:rsidRDefault="0050118E" w:rsidP="00462662">
                        <w:pPr>
                          <w:jc w:val="center"/>
                          <w:rPr>
                            <w:sz w:val="52"/>
                          </w:rPr>
                        </w:pPr>
                      </w:p>
                    </w:txbxContent>
                  </v:textbox>
                </v:shape>
                <v:rect id="Rectangle 202" o:spid="_x0000_s1114" style="position:absolute;left:20744;top:33573;width:20022;height:5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eTSMMA&#10;AADcAAAADwAAAGRycy9kb3ducmV2LnhtbESPS4vCQBCE74L/YWhhb+vECKLRUXzgukeNr2uTaZNg&#10;pidkRs3++52FBY9FVX1FzRatqcSTGldaVjDoRyCIM6tLzhWcjtvPMQjnkTVWlknBDzlYzLudGSba&#10;vvhAz9TnIkDYJaig8L5OpHRZQQZd39bEwbvZxqAPssmlbvAV4KaScRSNpMGSw0KBNa0Lyu7pwyh4&#10;ZF+ra14v95vtkHfSDibmfNFKffTa5RSEp9a/w//tb60gjmL4OxOO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eTSMMAAADcAAAADwAAAAAAAAAAAAAAAACYAgAAZHJzL2Rv&#10;d25yZXYueG1sUEsFBgAAAAAEAAQA9QAAAIgDAAAAAA==&#10;" fillcolor="white [3201]" strokecolor="#70ad47 [3209]" strokeweight="1pt">
                  <v:textbox>
                    <w:txbxContent>
                      <w:p w:rsidR="0050118E" w:rsidRPr="00E501CF" w:rsidRDefault="0050118E" w:rsidP="00E501CF">
                        <w:pPr>
                          <w:jc w:val="center"/>
                          <w:rPr>
                            <w:sz w:val="32"/>
                          </w:rPr>
                        </w:pPr>
                        <w:r w:rsidRPr="00E501CF">
                          <w:rPr>
                            <w:sz w:val="32"/>
                          </w:rPr>
                          <w:t>Log In</w:t>
                        </w:r>
                      </w:p>
                    </w:txbxContent>
                  </v:textbox>
                </v:rect>
                <v:rect id="Rectangle 203" o:spid="_x0000_s1115" style="position:absolute;left:51452;top:33573;width:20022;height:5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s208QA&#10;AADcAAAADwAAAGRycy9kb3ducmV2LnhtbESPQWvCQBSE70L/w/IKvdWNCmJjNiFtsXpUq/b6yL4m&#10;odm3IbuJ6b/vCgWPw8x8wyTZaBoxUOdqywpm0wgEcWF1zaWC0+fmeQXCeWSNjWVS8EsOsvRhkmCs&#10;7ZUPNBx9KQKEXYwKKu/bWEpXVGTQTW1LHLxv2xn0QXal1B1eA9w0ch5FS2mw5rBQYUtvFRU/x94o&#10;6IuP16+yzffvmwVvpZ29mPNFK/X0OOZrEJ5Gfw//t3dawTxawO1MOAI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LNtPEAAAA3AAAAA8AAAAAAAAAAAAAAAAAmAIAAGRycy9k&#10;b3ducmV2LnhtbFBLBQYAAAAABAAEAPUAAACJAwAAAAA=&#10;" fillcolor="white [3201]" strokecolor="#70ad47 [3209]" strokeweight="1pt">
                  <v:textbox>
                    <w:txbxContent>
                      <w:p w:rsidR="0050118E" w:rsidRPr="00E501CF" w:rsidRDefault="0050118E" w:rsidP="00E501CF">
                        <w:pPr>
                          <w:jc w:val="center"/>
                          <w:rPr>
                            <w:sz w:val="32"/>
                          </w:rPr>
                        </w:pPr>
                        <w:r w:rsidRPr="00E501CF">
                          <w:rPr>
                            <w:sz w:val="32"/>
                          </w:rPr>
                          <w:t>Sign Up</w:t>
                        </w:r>
                      </w:p>
                    </w:txbxContent>
                  </v:textbox>
                </v:rect>
                <v:rect id="Rectangle 232" o:spid="_x0000_s1116" style="position:absolute;left:36030;top:16786;width:33039;height:3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nPLsEA&#10;AADcAAAADwAAAGRycy9kb3ducmV2LnhtbESP3YrCMBCF74V9hzALe6epXdClmsoiLIjghT8PMDSz&#10;TW0zKU207dsbQfDycH4+znoz2EbcqfOVYwXzWQKCuHC64lLB5fw3/QHhA7LGxjEpGMnDJv+YrDHT&#10;rucj3U+hFHGEfYYKTAhtJqUvDFn0M9cSR+/fdRZDlF0pdYd9HLeNTJNkIS1WHAkGW9oaKurTzUYI&#10;0nGcL/ttfTDDvqJmvNJtVOrrc/hdgQg0hHf41d5pBel3Cs8z8QjI/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6Zzy7BAAAA3AAAAA8AAAAAAAAAAAAAAAAAmAIAAGRycy9kb3du&#10;cmV2LnhtbFBLBQYAAAAABAAEAPUAAACGAwAAAAA=&#10;" fillcolor="#5b9bd5 [3204]" strokecolor="#1f4d78 [1604]" strokeweight="1pt"/>
                <v:rect id="Rectangle 233" o:spid="_x0000_s1117" style="position:absolute;left:35893;top:22382;width:33039;height:3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qtcAA&#10;AADcAAAADwAAAGRycy9kb3ducmV2LnhtbESP3YrCMBCF7wXfIYzgnU1VWKUaRQRBhL3w5wGGZmyq&#10;zaQ00bZvvxGEvTycn4+z3na2Em9qfOlYwTRJQRDnTpdcKLhdD5MlCB+QNVaOSUFPHrab4WCNmXYt&#10;n+l9CYWII+wzVGBCqDMpfW7Iok9cTRy9u2sshiibQuoG2zhuKzlL0x9pseRIMFjT3lD+vLxshCCd&#10;++mi3T9/TXcqqeof9OqVGo+63QpEoC78h7/to1Ywm8/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VqtcAAAADcAAAADwAAAAAAAAAAAAAAAACYAgAAZHJzL2Rvd25y&#10;ZXYueG1sUEsFBgAAAAAEAAQA9QAAAIUDAAAAAA==&#10;" fillcolor="#5b9bd5 [3204]" strokecolor="#1f4d78 [1604]" strokeweight="1pt"/>
                <v:rect id="Rectangle 234" o:spid="_x0000_s1118" style="position:absolute;left:35620;top:28114;width:33039;height:3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zywcEA&#10;AADcAAAADwAAAGRycy9kb3ducmV2LnhtbESP24rCMBRF3wf8h3AE38bUCyrVKCIIIsyDlw84NMem&#10;2pyUJtr2782A4ONmXxZ7tWltKV5U+8KxgtEwAUGcOV1wruB62f8uQPiArLF0TAo68rBZ935WmGrX&#10;8Ile55CLOMI+RQUmhCqV0meGLPqhq4ijd3O1xRBlnUtdYxPHbSnHSTKTFguOBIMV7Qxlj/PTRgjS&#10;qRvNm93jz7THgsruTs9OqUG/3S5BBGrDN/xpH7SC8WQK/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88sHBAAAA3AAAAA8AAAAAAAAAAAAAAAAAmAIAAGRycy9kb3du&#10;cmV2LnhtbFBLBQYAAAAABAAEAPUAAACGAwAAAAA=&#10;" fillcolor="#5b9bd5 [3204]" strokecolor="#1f4d78 [1604]" strokeweight="1pt"/>
                <v:rect id="Rectangle 235" o:spid="_x0000_s1119" style="position:absolute;left:36985;top:11054;width:17598;height:4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LBgcMA&#10;AADcAAAADwAAAGRycy9kb3ducmV2LnhtbESPS4vCQBCE74L/YWjB2zpR2UWjo/jAXY8aX9cm0ybB&#10;TE/IjJr9987Cgseiqr6ipvPGlOJBtSssK+j3IhDEqdUFZwqOh83HCITzyBpLy6TglxzMZ+3WFGNt&#10;n7ynR+IzESDsYlSQe1/FUro0J4OuZyvi4F1tbdAHWWdS1/gMcFPKQRR9SYMFh4UcK1rllN6Su1Fw&#10;T7+Xl6xa7NabIf9I2x+b01kr1e00iwkIT41/h//bW61gMPyEv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cLBgcMAAADcAAAADwAAAAAAAAAAAAAAAACYAgAAZHJzL2Rv&#10;d25yZXYueG1sUEsFBgAAAAAEAAQA9QAAAIgDAAAAAA==&#10;" fillcolor="white [3201]" strokecolor="#70ad47 [3209]" strokeweight="1pt">
                  <v:textbox>
                    <w:txbxContent>
                      <w:p w:rsidR="0050118E" w:rsidRPr="007932F3" w:rsidRDefault="0050118E" w:rsidP="00E501CF">
                        <w:pPr>
                          <w:jc w:val="center"/>
                          <w:rPr>
                            <w:sz w:val="40"/>
                          </w:rPr>
                        </w:pPr>
                        <w:r>
                          <w:rPr>
                            <w:sz w:val="40"/>
                          </w:rPr>
                          <w:t>Sign Up</w:t>
                        </w:r>
                      </w:p>
                    </w:txbxContent>
                  </v:textbox>
                </v:rect>
                <v:rect id="Rectangle 236" o:spid="_x0000_s1120" style="position:absolute;left:21290;top:28250;width:14150;height:30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Bf9sQA&#10;AADcAAAADwAAAGRycy9kb3ducmV2LnhtbESPT2vCQBTE74V+h+UVejObRJAaXcW22Hqs8d/1kX0m&#10;wezbkF01fntXEHocZuY3zHTem0ZcqHO1ZQVJFIMgLqyuuVSw3SwHHyCcR9bYWCYFN3Iwn72+TDHT&#10;9spruuS+FAHCLkMFlfdtJqUrKjLoItsSB+9oO4M+yK6UusNrgJtGpnE8kgZrDgsVtvRVUXHKz0bB&#10;ufj5PJTt4u97OeRfaZOx2e21Uu9v/WICwlPv/8PP9korSIcjeJw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QX/bEAAAA3AAAAA8AAAAAAAAAAAAAAAAAmAIAAGRycy9k&#10;b3ducmV2LnhtbFBLBQYAAAAABAAEAPUAAACJAwAAAAA=&#10;" fillcolor="white [3201]" strokecolor="#70ad47 [3209]" strokeweight="1pt">
                  <v:textbox>
                    <w:txbxContent>
                      <w:p w:rsidR="0050118E" w:rsidRDefault="0050118E" w:rsidP="00E501CF">
                        <w:pPr>
                          <w:jc w:val="center"/>
                        </w:pPr>
                        <w:r>
                          <w:t>Confirm Password</w:t>
                        </w:r>
                      </w:p>
                    </w:txbxContent>
                  </v:textbox>
                </v:rect>
                <v:rect id="Rectangle 237" o:spid="_x0000_s1121" style="position:absolute;left:27159;top:22655;width:8798;height:2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z6bcMA&#10;AADcAAAADwAAAGRycy9kb3ducmV2LnhtbESPS4vCQBCE74L/YWjB2zpRYVejo/jAXY8aX9cm0ybB&#10;TE/IjJr9987Cgseiqr6ipvPGlOJBtSssK+j3IhDEqdUFZwqOh83HCITzyBpLy6TglxzMZ+3WFGNt&#10;n7ynR+IzESDsYlSQe1/FUro0J4OuZyvi4F1tbdAHWWdS1/gMcFPKQRR9SoMFh4UcK1rllN6Su1Fw&#10;T7+Xl6xa7NabIf9I2x+b01kr1e00iwkIT41/h//bW61gMPyCv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z6bcMAAADcAAAADwAAAAAAAAAAAAAAAACYAgAAZHJzL2Rv&#10;d25yZXYueG1sUEsFBgAAAAAEAAQA9QAAAIgDAAAAAA==&#10;" fillcolor="white [3201]" strokecolor="#70ad47 [3209]" strokeweight="1pt">
                  <v:textbox>
                    <w:txbxContent>
                      <w:p w:rsidR="0050118E" w:rsidRDefault="0050118E" w:rsidP="00E501CF">
                        <w:pPr>
                          <w:jc w:val="center"/>
                        </w:pPr>
                        <w:r>
                          <w:t>Password</w:t>
                        </w:r>
                      </w:p>
                    </w:txbxContent>
                  </v:textbox>
                </v:rect>
                <v:rect id="Rectangle 238" o:spid="_x0000_s1122" style="position:absolute;left:27159;top:16923;width:8798;height:2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NuH8AA&#10;AADcAAAADwAAAGRycy9kb3ducmV2LnhtbERPy4rCMBTdC/MP4Q6407QKoh2jdEZ8LLU+Zntp7rRl&#10;mpvSRK1/bxaCy8N5z5edqcWNWldZVhAPIxDEudUVFwpOx/VgCsJ5ZI21ZVLwIAfLxUdvjom2dz7Q&#10;LfOFCCHsElRQet8kUrq8JINuaBviwP3Z1qAPsC2kbvEewk0tR1E0kQYrDg0lNvRTUv6fXY2Ca775&#10;/i2adL9aj3krbTwz54tWqv/ZpV8gPHX+LX65d1rBaBzWhjPhCM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8NuH8AAAADcAAAADwAAAAAAAAAAAAAAAACYAgAAZHJzL2Rvd25y&#10;ZXYueG1sUEsFBgAAAAAEAAQA9QAAAIUDAAAAAA==&#10;" fillcolor="white [3201]" strokecolor="#70ad47 [3209]" strokeweight="1pt">
                  <v:textbox>
                    <w:txbxContent>
                      <w:p w:rsidR="0050118E" w:rsidRDefault="0050118E" w:rsidP="00E501CF">
                        <w:pPr>
                          <w:jc w:val="center"/>
                        </w:pPr>
                        <w:r>
                          <w:t>Username</w:t>
                        </w:r>
                      </w:p>
                    </w:txbxContent>
                  </v:textbox>
                </v:rect>
                <v:shape id="_x0000_s1123" type="#_x0000_t202" style="position:absolute;left:2593;top:3138;width:11976;height:4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M+esYA&#10;AADcAAAADwAAAGRycy9kb3ducmV2LnhtbESPQWvCQBSE7wX/w/IEL0U3NcVq6ioiKOnNWtHrI/tM&#10;QrNv0901pv++Wyj0OMzMN8xy3ZtGdOR8bVnB0yQBQVxYXXOp4PSxG89B+ICssbFMCr7Jw3o1eFhi&#10;pu2d36k7hlJECPsMFVQhtJmUvqjIoJ/Yljh6V+sMhihdKbXDe4SbRk6TZCYN1hwXKmxpW1HxebwZ&#10;BfPnvLv4t/RwLmbXZhEeX7r9l1NqNOw3ryAC9eE//NfOtYJpuoDfM/EI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M+esYAAADcAAAADwAAAAAAAAAAAAAAAACYAgAAZHJz&#10;L2Rvd25yZXYueG1sUEsFBgAAAAAEAAQA9QAAAIsDAAAAAA==&#10;">
                  <v:textbox>
                    <w:txbxContent>
                      <w:p w:rsidR="0050118E" w:rsidRPr="00335202" w:rsidRDefault="0050118E" w:rsidP="005C6FAB">
                        <w:pPr>
                          <w:rPr>
                            <w:b/>
                            <w:sz w:val="28"/>
                          </w:rPr>
                        </w:pPr>
                        <w:proofErr w:type="spellStart"/>
                        <w:proofErr w:type="gramStart"/>
                        <w:r>
                          <w:rPr>
                            <w:b/>
                            <w:sz w:val="28"/>
                          </w:rPr>
                          <w:t>lblSignUp</w:t>
                        </w:r>
                        <w:proofErr w:type="spellEnd"/>
                        <w:proofErr w:type="gramEnd"/>
                      </w:p>
                    </w:txbxContent>
                  </v:textbox>
                </v:shape>
                <v:shape id="_x0000_s1124" type="#_x0000_t202" style="position:absolute;left:79293;top:5186;width:11976;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kmsMA&#10;AADcAAAADwAAAGRycy9kb3ducmV2LnhtbERPy2oCMRTdF/oP4RbciJOplVGnRikFxe6sFd1eJnce&#10;dHIzTeI4/ftmIXR5OO/VZjCt6Mn5xrKC5yQFQVxY3XCl4PS1nSxA+ICssbVMCn7Jw2b9+LDCXNsb&#10;f1J/DJWIIexzVFCH0OVS+qImgz6xHXHkSusMhghdJbXDWww3rZymaSYNNhwbauzovabi+3g1Chaz&#10;fX/xHy+Hc5GV7TKM5/3uxyk1ehreXkEEGsK/+O7eawXTWZwf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kmsMAAADcAAAADwAAAAAAAAAAAAAAAACYAgAAZHJzL2Rv&#10;d25yZXYueG1sUEsFBgAAAAAEAAQA9QAAAIgDAAAAAA==&#10;">
                  <v:textbox>
                    <w:txbxContent>
                      <w:p w:rsidR="0050118E" w:rsidRPr="00335202" w:rsidRDefault="0050118E" w:rsidP="005C6FAB">
                        <w:pPr>
                          <w:rPr>
                            <w:b/>
                            <w:sz w:val="28"/>
                          </w:rPr>
                        </w:pPr>
                        <w:proofErr w:type="spellStart"/>
                        <w:proofErr w:type="gramStart"/>
                        <w:r w:rsidRPr="00335202">
                          <w:rPr>
                            <w:b/>
                            <w:sz w:val="28"/>
                          </w:rPr>
                          <w:t>txtUsername</w:t>
                        </w:r>
                        <w:proofErr w:type="spellEnd"/>
                        <w:proofErr w:type="gramEnd"/>
                      </w:p>
                    </w:txbxContent>
                  </v:textbox>
                </v:shape>
                <v:shape id="_x0000_s1125" type="#_x0000_t202" style="position:absolute;left:2593;top:15149;width:11976;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NBAcYA&#10;AADcAAAADwAAAGRycy9kb3ducmV2LnhtbESPT2sCMRTE74LfIbyCF+lmtWJ1NYoIir1ZW9rrY/P2&#10;D928rElct9++KRR6HGbmN8x625tGdOR8bVnBJElBEOdW11wqeH87PC5A+ICssbFMCr7Jw3YzHKwx&#10;0/bOr9RdQikihH2GCqoQ2kxKn1dk0Ce2JY5eYZ3BEKUrpXZ4j3DTyGmazqXBmuNChS3tK8q/Ljej&#10;YDE7dZ/+5en8kc+LZhnGz93x6pQaPfS7FYhAffgP/7VPWsF0NoH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NBAcYAAADcAAAADwAAAAAAAAAAAAAAAACYAgAAZHJz&#10;L2Rvd25yZXYueG1sUEsFBgAAAAAEAAQA9QAAAIsDAAAAAA==&#10;">
                  <v:textbox>
                    <w:txbxContent>
                      <w:p w:rsidR="0050118E" w:rsidRPr="00335202" w:rsidRDefault="0050118E" w:rsidP="005C6FAB">
                        <w:pPr>
                          <w:rPr>
                            <w:b/>
                            <w:sz w:val="28"/>
                          </w:rPr>
                        </w:pPr>
                        <w:proofErr w:type="spellStart"/>
                        <w:proofErr w:type="gramStart"/>
                        <w:r>
                          <w:rPr>
                            <w:b/>
                            <w:sz w:val="28"/>
                          </w:rPr>
                          <w:t>lblUsername</w:t>
                        </w:r>
                        <w:proofErr w:type="spellEnd"/>
                        <w:proofErr w:type="gramEnd"/>
                      </w:p>
                    </w:txbxContent>
                  </v:textbox>
                </v:shape>
                <v:shape id="_x0000_s1126" type="#_x0000_t202" style="position:absolute;top:43945;width:17183;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fdsUA&#10;AADcAAAADwAAAGRycy9kb3ducmV2LnhtbESPQWvCQBSE70L/w/IKvYhuGkVt6iql0KI3m4q9PrLP&#10;JDT7Nt3dxvjvXUHwOMzMN8xy3ZtGdOR8bVnB8zgBQVxYXXOpYP/9MVqA8AFZY2OZFJzJw3r1MFhi&#10;pu2Jv6jLQykihH2GCqoQ2kxKX1Rk0I9tSxy9o3UGQ5SulNrhKcJNI9MkmUmDNceFClt6r6j4zf+N&#10;gsV00/347WR3KGbH5iUM593nn1Pq6bF/ewURqA/38K290QrS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Ad92xQAAANwAAAAPAAAAAAAAAAAAAAAAAJgCAABkcnMv&#10;ZG93bnJldi54bWxQSwUGAAAAAAQABAD1AAAAigMAAAAA&#10;">
                  <v:textbox>
                    <w:txbxContent>
                      <w:p w:rsidR="0050118E" w:rsidRPr="00335202" w:rsidRDefault="0050118E" w:rsidP="005C6FAB">
                        <w:pPr>
                          <w:rPr>
                            <w:b/>
                            <w:sz w:val="28"/>
                          </w:rPr>
                        </w:pPr>
                        <w:proofErr w:type="spellStart"/>
                        <w:proofErr w:type="gramStart"/>
                        <w:r>
                          <w:rPr>
                            <w:b/>
                            <w:sz w:val="28"/>
                          </w:rPr>
                          <w:t>lblConfirmPassword</w:t>
                        </w:r>
                        <w:proofErr w:type="spellEnd"/>
                        <w:proofErr w:type="gramEnd"/>
                      </w:p>
                    </w:txbxContent>
                  </v:textbox>
                </v:shape>
                <v:shape id="_x0000_s1127" type="#_x0000_t202" style="position:absolute;left:79020;top:18560;width:11976;height:4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rsidR="0050118E" w:rsidRPr="00335202" w:rsidRDefault="0050118E" w:rsidP="005C6FAB">
                        <w:pPr>
                          <w:rPr>
                            <w:b/>
                            <w:sz w:val="28"/>
                          </w:rPr>
                        </w:pPr>
                        <w:proofErr w:type="spellStart"/>
                        <w:proofErr w:type="gramStart"/>
                        <w:r>
                          <w:rPr>
                            <w:b/>
                            <w:sz w:val="28"/>
                          </w:rPr>
                          <w:t>txtPassword</w:t>
                        </w:r>
                        <w:proofErr w:type="spellEnd"/>
                        <w:proofErr w:type="gramEnd"/>
                      </w:p>
                    </w:txbxContent>
                  </v:textbox>
                </v:shape>
                <v:shape id="_x0000_s1128" type="#_x0000_t202" style="position:absolute;left:2593;top:30298;width:11976;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TimcUA&#10;AADcAAAADwAAAGRycy9kb3ducmV2LnhtbESPQWvCQBSE74X+h+UVeil1owar0VVKoUVvNZZ6fWSf&#10;STD7Nu5uY/z3riD0OMzMN8xi1ZtGdOR8bVnBcJCAIC6srrlU8LP7fJ2C8AFZY2OZFFzIw2r5+LDA&#10;TNszb6nLQykihH2GCqoQ2kxKX1Rk0A9sSxy9g3UGQ5SulNrhOcJNI0dJMpEGa44LFbb0UVFxzP+M&#10;gmm67vZ+M/7+LSaHZhZe3rqvk1Pq+al/n4MI1If/8L291gpGaQq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pOKZxQAAANwAAAAPAAAAAAAAAAAAAAAAAJgCAABkcnMv&#10;ZG93bnJldi54bWxQSwUGAAAAAAQABAD1AAAAigMAAAAA&#10;">
                  <v:textbox>
                    <w:txbxContent>
                      <w:p w:rsidR="0050118E" w:rsidRPr="00335202" w:rsidRDefault="0050118E" w:rsidP="005C6FAB">
                        <w:pPr>
                          <w:rPr>
                            <w:b/>
                            <w:sz w:val="28"/>
                          </w:rPr>
                        </w:pPr>
                        <w:proofErr w:type="spellStart"/>
                        <w:proofErr w:type="gramStart"/>
                        <w:r>
                          <w:rPr>
                            <w:b/>
                            <w:sz w:val="28"/>
                          </w:rPr>
                          <w:t>lblPassword</w:t>
                        </w:r>
                        <w:proofErr w:type="spellEnd"/>
                        <w:proofErr w:type="gramEnd"/>
                      </w:p>
                    </w:txbxContent>
                  </v:textbox>
                </v:shape>
                <v:shape id="_x0000_s1129" type="#_x0000_t202" style="position:absolute;left:40806;top:45447;width:11976;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hHAsUA&#10;AADcAAAADwAAAGRycy9kb3ducmV2LnhtbESPT2sCMRTE74LfITzBS9FsrX9Xo0ihRW9qi14fm+fu&#10;4uZlm6Tr9ts3hYLHYWZ+w6w2ralEQ86XlhU8DxMQxJnVJecKPj/eBnMQPiBrrCyTgh/ysFl3OytM&#10;tb3zkZpTyEWEsE9RQRFCnUrps4IM+qGtiaN3tc5giNLlUju8R7ip5ChJptJgyXGhwJpeC8pup2+j&#10;YD7eNRe/fzmcs+m1WoSnWfP+5ZTq99rtEkSgNjzC/+2dVjAaT+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6EcCxQAAANwAAAAPAAAAAAAAAAAAAAAAAJgCAABkcnMv&#10;ZG93bnJldi54bWxQSwUGAAAAAAQABAD1AAAAigMAAAAA&#10;">
                  <v:textbox>
                    <w:txbxContent>
                      <w:p w:rsidR="0050118E" w:rsidRPr="00335202" w:rsidRDefault="0050118E" w:rsidP="005C6FAB">
                        <w:pPr>
                          <w:rPr>
                            <w:b/>
                            <w:sz w:val="28"/>
                          </w:rPr>
                        </w:pPr>
                        <w:proofErr w:type="spellStart"/>
                        <w:proofErr w:type="gramStart"/>
                        <w:r>
                          <w:rPr>
                            <w:b/>
                            <w:sz w:val="28"/>
                          </w:rPr>
                          <w:t>btnLogIn</w:t>
                        </w:r>
                        <w:proofErr w:type="spellEnd"/>
                        <w:proofErr w:type="gramEnd"/>
                      </w:p>
                    </w:txbxContent>
                  </v:textbox>
                </v:shape>
                <v:shape id="_x0000_s1130" type="#_x0000_t202" style="position:absolute;left:79020;top:31389;width:17494;height:4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rsidR="0050118E" w:rsidRPr="00335202" w:rsidRDefault="0050118E" w:rsidP="005C6FAB">
                        <w:pPr>
                          <w:rPr>
                            <w:b/>
                            <w:sz w:val="28"/>
                          </w:rPr>
                        </w:pPr>
                        <w:proofErr w:type="spellStart"/>
                        <w:proofErr w:type="gramStart"/>
                        <w:r>
                          <w:rPr>
                            <w:b/>
                            <w:sz w:val="28"/>
                          </w:rPr>
                          <w:t>txtConfirmPassword</w:t>
                        </w:r>
                        <w:proofErr w:type="spellEnd"/>
                        <w:proofErr w:type="gramEnd"/>
                      </w:p>
                    </w:txbxContent>
                  </v:textbox>
                </v:shape>
                <v:shape id="_x0000_s1131" type="#_x0000_t202" style="position:absolute;left:79020;top:44491;width:11976;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Z87sYA&#10;AADcAAAADwAAAGRycy9kb3ducmV2LnhtbESPT2sCMRTE74LfITyhF9FsrajdbpRSUPRmVez1sXn7&#10;h25etkm6br99UxB6HGbmN0y26U0jOnK+tqzgcZqAIM6trrlUcDlvJysQPiBrbCyTgh/ysFkPBxmm&#10;2t74nbpTKEWEsE9RQRVCm0rp84oM+qltiaNXWGcwROlKqR3eItw0cpYkC2mw5rhQYUtvFeWfp2+j&#10;YDXfdx/+8HS85ouieQ7jZbf7cko9jPrXFxCB+vAfvrf3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Z87sYAAADcAAAADwAAAAAAAAAAAAAAAACYAgAAZHJz&#10;L2Rvd25yZXYueG1sUEsFBgAAAAAEAAQA9QAAAIsDAAAAAA==&#10;">
                  <v:textbox>
                    <w:txbxContent>
                      <w:p w:rsidR="0050118E" w:rsidRPr="00335202" w:rsidRDefault="0050118E" w:rsidP="005C6FAB">
                        <w:pPr>
                          <w:rPr>
                            <w:b/>
                            <w:sz w:val="28"/>
                          </w:rPr>
                        </w:pPr>
                        <w:proofErr w:type="spellStart"/>
                        <w:proofErr w:type="gramStart"/>
                        <w:r>
                          <w:rPr>
                            <w:b/>
                            <w:sz w:val="28"/>
                          </w:rPr>
                          <w:t>btnSignUp</w:t>
                        </w:r>
                        <w:proofErr w:type="spellEnd"/>
                        <w:proofErr w:type="gramEnd"/>
                      </w:p>
                    </w:txbxContent>
                  </v:textbox>
                </v:shape>
                <v:shape id="Straight Arrow Connector 248" o:spid="_x0000_s1132" type="#_x0000_t32" style="position:absolute;left:13511;top:6277;width:24436;height:6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la8MIAAADcAAAADwAAAGRycy9kb3ducmV2LnhtbERPTW+CQBC9m/gfNmPSmy41rWnRhYCm&#10;CfVWNT1P2BFI2VlkV6D/vnto4vHlfe/SybRioN41lhU8ryIQxKXVDVcKLueP5RsI55E1tpZJwS85&#10;SJP5bIextiN/0XDylQgh7GJUUHvfxVK6siaDbmU74sBdbW/QB9hXUvc4hnDTynUUbaTBhkNDjR3t&#10;ayp/TnejYET//Z5n1W2fHz6L6bW9bc6Xo1JPiynbgvA0+Yf4311oBeuXsDacCUdAJ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Hla8MIAAADcAAAADwAAAAAAAAAAAAAA&#10;AAChAgAAZHJzL2Rvd25yZXYueG1sUEsFBgAAAAAEAAQA+QAAAJADAAAAAA==&#10;" strokecolor="black [3200]" strokeweight=".5pt">
                  <v:stroke endarrow="block" joinstyle="miter"/>
                </v:shape>
                <v:shape id="Straight Arrow Connector 249" o:spid="_x0000_s1133" type="#_x0000_t32" style="position:absolute;left:13511;top:18560;width:14189;height:12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JSasUAAADcAAAADwAAAGRycy9kb3ducmV2LnhtbESPQUvDQBSE74L/YXmCF2k3TYKtsdtS&#10;FKnXxlLq7Zl9JsHs25C3tvHfuwXB4zAz3zDL9eg6daJBWs8GZtMEFHHlbcu1gf3by2QBSgKyxc4z&#10;GfghgfXq+mqJhfVn3tGpDLWKEJYCDTQh9IXWUjXkUKa+J47epx8chiiHWtsBzxHuOp0myb122HJc&#10;aLCnp4aqr/LbGchCLukuP86lfK8/7uxzlslha8ztzbh5BBVoDP/hv/arNZDmD3A5E4+AXv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JSasUAAADcAAAADwAAAAAAAAAA&#10;AAAAAAChAgAAZHJzL2Rvd25yZXYueG1sUEsFBgAAAAAEAAQA+QAAAJMDAAAAAA==&#10;" strokecolor="black [3200]" strokeweight=".5pt">
                  <v:stroke endarrow="block" joinstyle="miter"/>
                </v:shape>
                <v:shape id="Straight Arrow Connector 250" o:spid="_x0000_s1134" type="#_x0000_t32" style="position:absolute;left:13784;top:23474;width:13870;height:91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tKsIAAADcAAAADwAAAGRycy9kb3ducmV2LnhtbERPTU/CQBC9m/gfNmPixcjWFtEUFmIk&#10;BK5UYvQ2dMe2sTvbdBYo/549kHB8ed+zxeBadaReGs8GXkYJKOLS24YrA7uv1fM7KAnIFlvPZOBM&#10;Aov5/d0Mc+tPvKVjESoVQ1hyNFCH0OVaS1mTQxn5jjhyf753GCLsK217PMVw1+o0SSbaYcOxocaO&#10;Pmsq/4uDM5CFsaTb8c+bFL/V/skus0y+18Y8PgwfU1CBhnATX90bayB9jfPjmXgE9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FtKsIAAADcAAAADwAAAAAAAAAAAAAA&#10;AAChAgAAZHJzL2Rvd25yZXYueG1sUEsFBgAAAAAEAAQA+QAAAJADAAAAAA==&#10;" strokecolor="black [3200]" strokeweight=".5pt">
                  <v:stroke endarrow="block" joinstyle="miter"/>
                </v:shape>
                <v:shape id="Straight Arrow Connector 251" o:spid="_x0000_s1135" type="#_x0000_t32" style="position:absolute;left:11600;top:30161;width:9775;height:141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3IscUAAADcAAAADwAAAGRycy9kb3ducmV2LnhtbESPQUvDQBSE7wX/w/IEL6XdNKmtxG6L&#10;KEWvjVLa2zP7TILZtyFvbdN/7woFj8PMfMOsNoNr1Yl6aTwbmE0TUMSltw1XBj7et5MHUBKQLbae&#10;ycCFBDbrm9EKc+vPvKNTESoVISw5GqhD6HKtpazJoUx9Rxy9L987DFH2lbY9niPctTpNkoV22HBc&#10;qLGj55rK7+LHGcjCXNLd/LCU4lh9ju1Llsn+1Zi72+HpEVSgIfyHr+03ayC9n8HfmXgE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K3IscUAAADcAAAADwAAAAAAAAAA&#10;AAAAAAChAgAAZHJzL2Rvd25yZXYueG1sUEsFBgAAAAAEAAQA+QAAAJMDAAAAAA==&#10;" strokecolor="black [3200]" strokeweight=".5pt">
                  <v:stroke endarrow="block" joinstyle="miter"/>
                </v:shape>
                <v:shape id="Straight Arrow Connector 252" o:spid="_x0000_s1136" type="#_x0000_t32" style="position:absolute;left:37667;top:38623;width:4099;height:709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F6jMMAAADcAAAADwAAAGRycy9kb3ducmV2LnhtbESP3YrCMBSE7xd8h3AEbxZNt+Ci1Siy&#10;IIh44d8DHJtjW9qclCba6tMbQdjLYWa+YebLzlTiTo0rLCv4GUUgiFOrC84UnE/r4QSE88gaK8uk&#10;4EEOlove1xwTbVs+0P3oMxEg7BJUkHtfJ1K6NCeDbmRr4uBdbWPQB9lkUjfYBripZBxFv9JgwWEh&#10;x5r+ckrL480oaMvnYVfq723Abm7+tJ9O1pepUoN+t5qB8NT5//CnvdEK4nEM7zPhCMjF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ReozDAAAA3AAAAA8AAAAAAAAAAAAA&#10;AAAAoQIAAGRycy9kb3ducmV2LnhtbFBLBQYAAAAABAAEAPkAAACRAwAAAAA=&#10;" strokecolor="black [3200]" strokeweight=".5pt">
                  <v:stroke endarrow="block" joinstyle="miter"/>
                </v:shape>
                <v:shape id="Straight Arrow Connector 253" o:spid="_x0000_s1137" type="#_x0000_t32" style="position:absolute;left:68102;top:37121;width:11824;height:804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fF8QAAADcAAAADwAAAGRycy9kb3ducmV2LnhtbESP3YrCMBSE7wXfIRzBG9F0XRStRlkE&#10;QRYv/HuAY3NsS5uT0kRbfXqzsODlMDPfMMt1a0rxoNrllhV8jSIQxInVOacKLuftcAbCeWSNpWVS&#10;8CQH61W3s8RY24aP9Dj5VAQIuxgVZN5XsZQuycigG9mKOHg3Wxv0Qdap1DU2AW5KOY6iqTSYc1jI&#10;sKJNRklxuhsFTfE67gs9+A3Y3d2fD/PZ9jpXqt9rfxYgPLX+E/5v77SC8eQb/s6EIyBX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nd8XxAAAANwAAAAPAAAAAAAAAAAA&#10;AAAAAKECAABkcnMvZG93bnJldi54bWxQSwUGAAAAAAQABAD5AAAAkgMAAAAA&#10;" strokecolor="black [3200]" strokeweight=".5pt">
                  <v:stroke endarrow="block" joinstyle="miter"/>
                </v:shape>
                <v:shape id="Straight Arrow Connector 254" o:spid="_x0000_s1138" type="#_x0000_t32" style="position:absolute;left:67965;top:30025;width:11824;height:220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RHY8QAAADcAAAADwAAAGRycy9kb3ducmV2LnhtbESP3YrCMBSE7wXfIRzBG9F0ZRWtRlkE&#10;QRYv/HuAY3NsS5uT0kRbfXqzsODlMDPfMMt1a0rxoNrllhV8jSIQxInVOacKLuftcAbCeWSNpWVS&#10;8CQH61W3s8RY24aP9Dj5VAQIuxgVZN5XsZQuycigG9mKOHg3Wxv0Qdap1DU2AW5KOY6iqTSYc1jI&#10;sKJNRklxuhsFTfE67gs9+A3Y3d2fD/PZ9jpXqt9rfxYgPLX+E/5v77SC8eQb/s6EIyBX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dEdjxAAAANwAAAAPAAAAAAAAAAAA&#10;AAAAAKECAABkcnMvZG93bnJldi54bWxQSwUGAAAAAAQABAD5AAAAkgMAAAAA&#10;" strokecolor="black [3200]" strokeweight=".5pt">
                  <v:stroke endarrow="block" joinstyle="miter"/>
                </v:shape>
                <v:shape id="Straight Arrow Connector 255" o:spid="_x0000_s1139" type="#_x0000_t32" style="position:absolute;left:68375;top:22518;width:12139;height:12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bOssYAAADcAAAADwAAAGRycy9kb3ducmV2LnhtbESPX0vDQBDE3wt+h2MFX0p7Mekfib0W&#10;UaS+NpZS39bcmgRzeyF7tvHbe4WCj8PM/IZZbQbXqhP10ng2cD9NQBGX3jZcGdi/v04eQElAtth6&#10;JgO/JLBZ34xWmFt/5h2dilCpCGHJ0UAdQpdrLWVNDmXqO+LoffneYYiyr7Tt8RzhrtVpkiy0w4bj&#10;Qo0dPddUfhc/zkAWZpLuZselFB/V59i+ZJkctsbc3Q5Pj6ACDeE/fG2/WQPpfA6XM/EI6P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WzrLGAAAA3AAAAA8AAAAAAAAA&#10;AAAAAAAAoQIAAGRycy9kb3ducmV2LnhtbFBLBQYAAAAABAAEAPkAAACUAwAAAAA=&#10;" strokecolor="black [3200]" strokeweight=".5pt">
                  <v:stroke endarrow="block" joinstyle="miter"/>
                </v:shape>
                <v:shape id="Straight Arrow Connector 256" o:spid="_x0000_s1140" type="#_x0000_t32" style="position:absolute;left:68102;top:8871;width:13085;height:89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RQxcUAAADcAAAADwAAAGRycy9kb3ducmV2LnhtbESPQUvDQBSE7wX/w/IEL6XdmNRWYrdF&#10;FKnXpqXU2zP7TILZtyFvbeO/dwsFj8PMfMMs14Nr1Yl6aTwbuJ8moIhLbxuuDOx3b5NHUBKQLbae&#10;ycAvCaxXN6Ml5tafeUunIlQqQlhyNFCH0OVaS1mTQ5n6jjh6X753GKLsK217PEe4a3WaJHPtsOG4&#10;UGNHLzWV38WPM5CFmaTb2XEhxUf1ObavWSaHjTF3t8PzE6hAQ/gPX9vv1kD6MIfLmXgE9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0RQxcUAAADcAAAADwAAAAAAAAAA&#10;AAAAAAChAgAAZHJzL2Rvd25yZXYueG1sUEsFBgAAAAAEAAQA+QAAAJMDAAAAAA==&#10;" strokecolor="black [3200]" strokeweight=".5pt">
                  <v:stroke endarrow="block" joinstyle="miter"/>
                </v:shape>
              </v:group>
            </w:pict>
          </mc:Fallback>
        </mc:AlternateContent>
      </w:r>
      <w:r>
        <w:br w:type="page"/>
      </w:r>
    </w:p>
    <w:tbl>
      <w:tblPr>
        <w:tblStyle w:val="TableGrid"/>
        <w:tblpPr w:leftFromText="180" w:rightFromText="180" w:vertAnchor="text" w:horzAnchor="margin" w:tblpY="171"/>
        <w:tblW w:w="14138" w:type="dxa"/>
        <w:tblLook w:val="04A0" w:firstRow="1" w:lastRow="0" w:firstColumn="1" w:lastColumn="0" w:noHBand="0" w:noVBand="1"/>
      </w:tblPr>
      <w:tblGrid>
        <w:gridCol w:w="1164"/>
        <w:gridCol w:w="1239"/>
        <w:gridCol w:w="1379"/>
        <w:gridCol w:w="1360"/>
        <w:gridCol w:w="940"/>
        <w:gridCol w:w="3450"/>
        <w:gridCol w:w="1535"/>
        <w:gridCol w:w="1417"/>
        <w:gridCol w:w="1654"/>
      </w:tblGrid>
      <w:tr w:rsidR="005C4451" w:rsidRPr="005B65DD" w:rsidTr="00AE50D3">
        <w:trPr>
          <w:trHeight w:val="274"/>
        </w:trPr>
        <w:tc>
          <w:tcPr>
            <w:tcW w:w="1164" w:type="dxa"/>
          </w:tcPr>
          <w:p w:rsidR="005C4451" w:rsidRPr="005B65DD" w:rsidRDefault="005C4451" w:rsidP="00AE50D3">
            <w:pPr>
              <w:jc w:val="center"/>
              <w:rPr>
                <w:b/>
                <w:sz w:val="28"/>
              </w:rPr>
            </w:pPr>
            <w:r w:rsidRPr="005B65DD">
              <w:rPr>
                <w:b/>
                <w:sz w:val="28"/>
              </w:rPr>
              <w:lastRenderedPageBreak/>
              <w:t>Form</w:t>
            </w:r>
          </w:p>
        </w:tc>
        <w:tc>
          <w:tcPr>
            <w:tcW w:w="1239" w:type="dxa"/>
          </w:tcPr>
          <w:p w:rsidR="005C4451" w:rsidRPr="005B65DD" w:rsidRDefault="005C4451" w:rsidP="00AE50D3">
            <w:pPr>
              <w:jc w:val="center"/>
              <w:rPr>
                <w:b/>
                <w:sz w:val="28"/>
              </w:rPr>
            </w:pPr>
            <w:r w:rsidRPr="005B65DD">
              <w:rPr>
                <w:b/>
                <w:sz w:val="28"/>
              </w:rPr>
              <w:t>Property</w:t>
            </w:r>
          </w:p>
        </w:tc>
        <w:tc>
          <w:tcPr>
            <w:tcW w:w="1379" w:type="dxa"/>
          </w:tcPr>
          <w:p w:rsidR="005C4451" w:rsidRPr="005B65DD" w:rsidRDefault="005C4451" w:rsidP="00AE50D3">
            <w:pPr>
              <w:rPr>
                <w:b/>
                <w:sz w:val="28"/>
              </w:rPr>
            </w:pPr>
            <w:r w:rsidRPr="005B65DD">
              <w:rPr>
                <w:b/>
                <w:sz w:val="28"/>
              </w:rPr>
              <w:t xml:space="preserve"> Name</w:t>
            </w:r>
          </w:p>
        </w:tc>
        <w:tc>
          <w:tcPr>
            <w:tcW w:w="1360" w:type="dxa"/>
          </w:tcPr>
          <w:p w:rsidR="005C4451" w:rsidRPr="005B65DD" w:rsidRDefault="005C4451" w:rsidP="00AE50D3">
            <w:pPr>
              <w:jc w:val="center"/>
              <w:rPr>
                <w:b/>
                <w:sz w:val="28"/>
              </w:rPr>
            </w:pPr>
            <w:r w:rsidRPr="005B65DD">
              <w:rPr>
                <w:b/>
                <w:sz w:val="28"/>
              </w:rPr>
              <w:t>Position</w:t>
            </w:r>
          </w:p>
        </w:tc>
        <w:tc>
          <w:tcPr>
            <w:tcW w:w="940" w:type="dxa"/>
          </w:tcPr>
          <w:p w:rsidR="005C4451" w:rsidRPr="005B65DD" w:rsidRDefault="005C4451" w:rsidP="00AE50D3">
            <w:pPr>
              <w:jc w:val="center"/>
              <w:rPr>
                <w:b/>
                <w:sz w:val="28"/>
              </w:rPr>
            </w:pPr>
            <w:r w:rsidRPr="005B65DD">
              <w:rPr>
                <w:b/>
                <w:sz w:val="28"/>
              </w:rPr>
              <w:t>Size</w:t>
            </w:r>
          </w:p>
        </w:tc>
        <w:tc>
          <w:tcPr>
            <w:tcW w:w="3450" w:type="dxa"/>
          </w:tcPr>
          <w:p w:rsidR="005C4451" w:rsidRPr="005B65DD" w:rsidRDefault="005C4451" w:rsidP="00AE50D3">
            <w:pPr>
              <w:jc w:val="center"/>
              <w:rPr>
                <w:b/>
                <w:sz w:val="28"/>
              </w:rPr>
            </w:pPr>
            <w:r w:rsidRPr="005B65DD">
              <w:rPr>
                <w:b/>
                <w:sz w:val="28"/>
              </w:rPr>
              <w:t>Purpose</w:t>
            </w:r>
          </w:p>
        </w:tc>
        <w:tc>
          <w:tcPr>
            <w:tcW w:w="1535" w:type="dxa"/>
          </w:tcPr>
          <w:p w:rsidR="005C4451" w:rsidRPr="005B65DD" w:rsidRDefault="005C4451" w:rsidP="00AE50D3">
            <w:pPr>
              <w:jc w:val="center"/>
              <w:rPr>
                <w:b/>
                <w:sz w:val="28"/>
              </w:rPr>
            </w:pPr>
            <w:r w:rsidRPr="005B65DD">
              <w:rPr>
                <w:b/>
                <w:sz w:val="28"/>
              </w:rPr>
              <w:t>Font</w:t>
            </w:r>
          </w:p>
        </w:tc>
        <w:tc>
          <w:tcPr>
            <w:tcW w:w="1417" w:type="dxa"/>
          </w:tcPr>
          <w:p w:rsidR="005C4451" w:rsidRPr="00933D59" w:rsidRDefault="005C4451" w:rsidP="00AE50D3">
            <w:pPr>
              <w:jc w:val="center"/>
              <w:rPr>
                <w:b/>
                <w:sz w:val="24"/>
              </w:rPr>
            </w:pPr>
            <w:r w:rsidRPr="00933D59">
              <w:rPr>
                <w:b/>
                <w:sz w:val="24"/>
              </w:rPr>
              <w:t>Forecolour</w:t>
            </w:r>
          </w:p>
          <w:p w:rsidR="005C4451" w:rsidRPr="005B65DD" w:rsidRDefault="005C4451" w:rsidP="00AE50D3">
            <w:pPr>
              <w:jc w:val="center"/>
              <w:rPr>
                <w:b/>
                <w:sz w:val="28"/>
              </w:rPr>
            </w:pPr>
            <w:r w:rsidRPr="00933D59">
              <w:rPr>
                <w:b/>
                <w:sz w:val="24"/>
              </w:rPr>
              <w:t>/Image</w:t>
            </w:r>
          </w:p>
        </w:tc>
        <w:tc>
          <w:tcPr>
            <w:tcW w:w="1654" w:type="dxa"/>
          </w:tcPr>
          <w:p w:rsidR="005C4451" w:rsidRPr="005B65DD" w:rsidRDefault="005C4451" w:rsidP="00AE50D3">
            <w:pPr>
              <w:jc w:val="center"/>
              <w:rPr>
                <w:b/>
                <w:sz w:val="28"/>
              </w:rPr>
            </w:pPr>
            <w:proofErr w:type="spellStart"/>
            <w:r>
              <w:rPr>
                <w:b/>
                <w:sz w:val="28"/>
              </w:rPr>
              <w:t>Backcolour</w:t>
            </w:r>
            <w:proofErr w:type="spellEnd"/>
          </w:p>
          <w:p w:rsidR="005C4451" w:rsidRPr="005B65DD" w:rsidRDefault="005C4451" w:rsidP="00AE50D3">
            <w:pPr>
              <w:jc w:val="center"/>
              <w:rPr>
                <w:b/>
                <w:sz w:val="28"/>
              </w:rPr>
            </w:pPr>
            <w:r>
              <w:rPr>
                <w:b/>
                <w:sz w:val="28"/>
              </w:rPr>
              <w:t>/</w:t>
            </w:r>
            <w:r w:rsidRPr="005B65DD">
              <w:rPr>
                <w:b/>
                <w:sz w:val="28"/>
              </w:rPr>
              <w:t>Image</w:t>
            </w:r>
          </w:p>
        </w:tc>
      </w:tr>
      <w:tr w:rsidR="005C4451" w:rsidRPr="005B65DD" w:rsidTr="00AE50D3">
        <w:trPr>
          <w:trHeight w:val="783"/>
        </w:trPr>
        <w:tc>
          <w:tcPr>
            <w:tcW w:w="1164" w:type="dxa"/>
          </w:tcPr>
          <w:p w:rsidR="005C4451" w:rsidRPr="005B65DD" w:rsidRDefault="005C4451" w:rsidP="00AE50D3">
            <w:pPr>
              <w:rPr>
                <w:b/>
                <w:sz w:val="28"/>
              </w:rPr>
            </w:pPr>
            <w:proofErr w:type="spellStart"/>
            <w:r>
              <w:t>frmSignUp</w:t>
            </w:r>
            <w:proofErr w:type="spellEnd"/>
          </w:p>
        </w:tc>
        <w:tc>
          <w:tcPr>
            <w:tcW w:w="1239" w:type="dxa"/>
          </w:tcPr>
          <w:p w:rsidR="005C4451" w:rsidRDefault="005C4451" w:rsidP="00AE50D3">
            <w:r w:rsidRPr="004C226C">
              <w:t>Label</w:t>
            </w:r>
          </w:p>
        </w:tc>
        <w:tc>
          <w:tcPr>
            <w:tcW w:w="1379" w:type="dxa"/>
          </w:tcPr>
          <w:p w:rsidR="005C4451" w:rsidRPr="00DC1F48" w:rsidRDefault="005C4451" w:rsidP="00AE50D3">
            <w:proofErr w:type="spellStart"/>
            <w:r>
              <w:t>lblSignUp</w:t>
            </w:r>
            <w:proofErr w:type="spellEnd"/>
          </w:p>
        </w:tc>
        <w:tc>
          <w:tcPr>
            <w:tcW w:w="1360" w:type="dxa"/>
          </w:tcPr>
          <w:p w:rsidR="005C4451" w:rsidRPr="00DC1F48" w:rsidRDefault="005C4451" w:rsidP="00AE50D3">
            <w:r>
              <w:t>229,91</w:t>
            </w:r>
          </w:p>
        </w:tc>
        <w:tc>
          <w:tcPr>
            <w:tcW w:w="940" w:type="dxa"/>
          </w:tcPr>
          <w:p w:rsidR="005C4451" w:rsidRPr="00DC1F48" w:rsidRDefault="005C4451" w:rsidP="00AE50D3">
            <w:r>
              <w:t>175,51</w:t>
            </w:r>
          </w:p>
        </w:tc>
        <w:tc>
          <w:tcPr>
            <w:tcW w:w="3450" w:type="dxa"/>
          </w:tcPr>
          <w:p w:rsidR="005C4451" w:rsidRPr="005B65DD" w:rsidRDefault="005C4451" w:rsidP="00AE50D3">
            <w:r>
              <w:t>To display the name of the page</w:t>
            </w:r>
          </w:p>
        </w:tc>
        <w:tc>
          <w:tcPr>
            <w:tcW w:w="1535" w:type="dxa"/>
          </w:tcPr>
          <w:p w:rsidR="005C4451" w:rsidRPr="00DC1F48" w:rsidRDefault="005C4451" w:rsidP="00AE50D3">
            <w:r>
              <w:t>Microsoft sans serif, 32pt</w:t>
            </w:r>
          </w:p>
        </w:tc>
        <w:tc>
          <w:tcPr>
            <w:tcW w:w="1417" w:type="dxa"/>
          </w:tcPr>
          <w:p w:rsidR="005C4451" w:rsidRPr="00DC1F48" w:rsidRDefault="005C4451" w:rsidP="00AE50D3">
            <w:r>
              <w:t xml:space="preserve">Console Light </w:t>
            </w:r>
            <w:proofErr w:type="spellStart"/>
            <w:r>
              <w:t>Light</w:t>
            </w:r>
            <w:proofErr w:type="spellEnd"/>
          </w:p>
        </w:tc>
        <w:tc>
          <w:tcPr>
            <w:tcW w:w="1654" w:type="dxa"/>
          </w:tcPr>
          <w:p w:rsidR="005C4451" w:rsidRDefault="005C4451" w:rsidP="00AE50D3">
            <w:r w:rsidRPr="00F830AE">
              <w:t>Transparent</w:t>
            </w:r>
          </w:p>
        </w:tc>
      </w:tr>
      <w:tr w:rsidR="005C4451" w:rsidRPr="001B78CF" w:rsidTr="00AE50D3">
        <w:trPr>
          <w:trHeight w:val="530"/>
        </w:trPr>
        <w:tc>
          <w:tcPr>
            <w:tcW w:w="1164" w:type="dxa"/>
          </w:tcPr>
          <w:p w:rsidR="005C4451" w:rsidRPr="005B65DD" w:rsidRDefault="005C4451" w:rsidP="00AE50D3">
            <w:proofErr w:type="spellStart"/>
            <w:r>
              <w:t>frmSignUp</w:t>
            </w:r>
            <w:proofErr w:type="spellEnd"/>
          </w:p>
        </w:tc>
        <w:tc>
          <w:tcPr>
            <w:tcW w:w="1239" w:type="dxa"/>
          </w:tcPr>
          <w:p w:rsidR="005C4451" w:rsidRDefault="005C4451" w:rsidP="00AE50D3">
            <w:r w:rsidRPr="004C226C">
              <w:t>Label</w:t>
            </w:r>
          </w:p>
        </w:tc>
        <w:tc>
          <w:tcPr>
            <w:tcW w:w="1379" w:type="dxa"/>
          </w:tcPr>
          <w:p w:rsidR="005C4451" w:rsidRPr="005B65DD" w:rsidRDefault="005C4451" w:rsidP="00AE50D3">
            <w:proofErr w:type="spellStart"/>
            <w:r>
              <w:t>lblUsername</w:t>
            </w:r>
            <w:proofErr w:type="spellEnd"/>
          </w:p>
        </w:tc>
        <w:tc>
          <w:tcPr>
            <w:tcW w:w="1360" w:type="dxa"/>
          </w:tcPr>
          <w:p w:rsidR="005C4451" w:rsidRPr="005B65DD" w:rsidRDefault="005C4451" w:rsidP="00AE50D3">
            <w:r>
              <w:t>148,181</w:t>
            </w:r>
          </w:p>
        </w:tc>
        <w:tc>
          <w:tcPr>
            <w:tcW w:w="940" w:type="dxa"/>
          </w:tcPr>
          <w:p w:rsidR="005C4451" w:rsidRPr="005B65DD" w:rsidRDefault="005C4451" w:rsidP="00AE50D3">
            <w:r>
              <w:t>110,181</w:t>
            </w:r>
          </w:p>
        </w:tc>
        <w:tc>
          <w:tcPr>
            <w:tcW w:w="3450" w:type="dxa"/>
          </w:tcPr>
          <w:p w:rsidR="005C4451" w:rsidRPr="005B65DD" w:rsidRDefault="005C4451" w:rsidP="00AE50D3">
            <w:r>
              <w:t xml:space="preserve">To display ‘Username’ beside </w:t>
            </w:r>
            <w:proofErr w:type="spellStart"/>
            <w:r>
              <w:t>txtUsername</w:t>
            </w:r>
            <w:proofErr w:type="spellEnd"/>
          </w:p>
        </w:tc>
        <w:tc>
          <w:tcPr>
            <w:tcW w:w="1535" w:type="dxa"/>
          </w:tcPr>
          <w:p w:rsidR="005C4451" w:rsidRPr="005B65DD" w:rsidRDefault="005C4451" w:rsidP="00AE50D3">
            <w:r>
              <w:t>Microsoft sans serif, 15.75pt</w:t>
            </w:r>
          </w:p>
        </w:tc>
        <w:tc>
          <w:tcPr>
            <w:tcW w:w="1417" w:type="dxa"/>
          </w:tcPr>
          <w:p w:rsidR="005C4451" w:rsidRPr="005B65DD" w:rsidRDefault="005C4451" w:rsidP="00AE50D3">
            <w:r>
              <w:t>Control Text</w:t>
            </w:r>
          </w:p>
        </w:tc>
        <w:tc>
          <w:tcPr>
            <w:tcW w:w="1654" w:type="dxa"/>
          </w:tcPr>
          <w:p w:rsidR="005C4451" w:rsidRDefault="005C4451" w:rsidP="00AE50D3">
            <w:r w:rsidRPr="00F830AE">
              <w:t>Transparent</w:t>
            </w:r>
          </w:p>
        </w:tc>
      </w:tr>
      <w:tr w:rsidR="005C4451" w:rsidTr="00AE50D3">
        <w:trPr>
          <w:trHeight w:val="541"/>
        </w:trPr>
        <w:tc>
          <w:tcPr>
            <w:tcW w:w="1164" w:type="dxa"/>
          </w:tcPr>
          <w:p w:rsidR="005C4451" w:rsidRDefault="005C4451" w:rsidP="00AE50D3">
            <w:proofErr w:type="spellStart"/>
            <w:r>
              <w:t>f</w:t>
            </w:r>
            <w:r w:rsidRPr="00462A1F">
              <w:t>rmSignUp</w:t>
            </w:r>
            <w:proofErr w:type="spellEnd"/>
          </w:p>
        </w:tc>
        <w:tc>
          <w:tcPr>
            <w:tcW w:w="1239" w:type="dxa"/>
          </w:tcPr>
          <w:p w:rsidR="005C4451" w:rsidRDefault="005C4451" w:rsidP="00AE50D3">
            <w:r w:rsidRPr="004C226C">
              <w:t>Label</w:t>
            </w:r>
          </w:p>
        </w:tc>
        <w:tc>
          <w:tcPr>
            <w:tcW w:w="1379" w:type="dxa"/>
          </w:tcPr>
          <w:p w:rsidR="005C4451" w:rsidRPr="005B65DD" w:rsidRDefault="005C4451" w:rsidP="00AE50D3">
            <w:proofErr w:type="spellStart"/>
            <w:r>
              <w:t>lblPassword</w:t>
            </w:r>
            <w:proofErr w:type="spellEnd"/>
          </w:p>
        </w:tc>
        <w:tc>
          <w:tcPr>
            <w:tcW w:w="1360" w:type="dxa"/>
          </w:tcPr>
          <w:p w:rsidR="005C4451" w:rsidRPr="005B65DD" w:rsidRDefault="005C4451" w:rsidP="00AE50D3">
            <w:r>
              <w:t>148,238</w:t>
            </w:r>
          </w:p>
        </w:tc>
        <w:tc>
          <w:tcPr>
            <w:tcW w:w="940" w:type="dxa"/>
          </w:tcPr>
          <w:p w:rsidR="005C4451" w:rsidRPr="005B65DD" w:rsidRDefault="005C4451" w:rsidP="00AE50D3">
            <w:r>
              <w:t>106,25</w:t>
            </w:r>
          </w:p>
        </w:tc>
        <w:tc>
          <w:tcPr>
            <w:tcW w:w="3450" w:type="dxa"/>
          </w:tcPr>
          <w:p w:rsidR="005C4451" w:rsidRPr="005B65DD" w:rsidRDefault="005C4451" w:rsidP="00AE50D3">
            <w:r>
              <w:t xml:space="preserve">To display ‘Password’ beside </w:t>
            </w:r>
            <w:proofErr w:type="spellStart"/>
            <w:r>
              <w:t>txtPassword</w:t>
            </w:r>
            <w:proofErr w:type="spellEnd"/>
          </w:p>
        </w:tc>
        <w:tc>
          <w:tcPr>
            <w:tcW w:w="1535" w:type="dxa"/>
          </w:tcPr>
          <w:p w:rsidR="005C4451" w:rsidRPr="005B65DD" w:rsidRDefault="005C4451" w:rsidP="00AE50D3">
            <w:r>
              <w:t>Microsoft sans serif, 15.75pt</w:t>
            </w:r>
          </w:p>
        </w:tc>
        <w:tc>
          <w:tcPr>
            <w:tcW w:w="1417" w:type="dxa"/>
          </w:tcPr>
          <w:p w:rsidR="005C4451" w:rsidRDefault="005C4451" w:rsidP="00AE50D3">
            <w:r w:rsidRPr="00A245F2">
              <w:t>Control Text</w:t>
            </w:r>
          </w:p>
        </w:tc>
        <w:tc>
          <w:tcPr>
            <w:tcW w:w="1654" w:type="dxa"/>
          </w:tcPr>
          <w:p w:rsidR="005C4451" w:rsidRDefault="005C4451" w:rsidP="00AE50D3">
            <w:r w:rsidRPr="00F830AE">
              <w:t>Transparent</w:t>
            </w:r>
          </w:p>
        </w:tc>
      </w:tr>
      <w:tr w:rsidR="005C4451" w:rsidTr="00AE50D3">
        <w:trPr>
          <w:trHeight w:val="554"/>
        </w:trPr>
        <w:tc>
          <w:tcPr>
            <w:tcW w:w="1164" w:type="dxa"/>
          </w:tcPr>
          <w:p w:rsidR="005C4451" w:rsidRDefault="005C4451" w:rsidP="00AE50D3">
            <w:proofErr w:type="spellStart"/>
            <w:r>
              <w:t>f</w:t>
            </w:r>
            <w:r w:rsidRPr="00462A1F">
              <w:t>rmSignUp</w:t>
            </w:r>
            <w:proofErr w:type="spellEnd"/>
          </w:p>
        </w:tc>
        <w:tc>
          <w:tcPr>
            <w:tcW w:w="1239" w:type="dxa"/>
          </w:tcPr>
          <w:p w:rsidR="005C4451" w:rsidRDefault="005C4451" w:rsidP="00AE50D3">
            <w:r w:rsidRPr="004C226C">
              <w:t>Label</w:t>
            </w:r>
          </w:p>
        </w:tc>
        <w:tc>
          <w:tcPr>
            <w:tcW w:w="1379" w:type="dxa"/>
          </w:tcPr>
          <w:p w:rsidR="005C4451" w:rsidRPr="005B65DD" w:rsidRDefault="005C4451" w:rsidP="00AE50D3">
            <w:proofErr w:type="spellStart"/>
            <w:r>
              <w:t>lblConfirm</w:t>
            </w:r>
            <w:proofErr w:type="spellEnd"/>
          </w:p>
        </w:tc>
        <w:tc>
          <w:tcPr>
            <w:tcW w:w="1360" w:type="dxa"/>
          </w:tcPr>
          <w:p w:rsidR="005C4451" w:rsidRPr="005B65DD" w:rsidRDefault="005C4451" w:rsidP="00AE50D3">
            <w:r>
              <w:t>72,294</w:t>
            </w:r>
          </w:p>
        </w:tc>
        <w:tc>
          <w:tcPr>
            <w:tcW w:w="940" w:type="dxa"/>
          </w:tcPr>
          <w:p w:rsidR="005C4451" w:rsidRPr="005B65DD" w:rsidRDefault="005C4451" w:rsidP="00AE50D3">
            <w:r>
              <w:t>186,25</w:t>
            </w:r>
          </w:p>
        </w:tc>
        <w:tc>
          <w:tcPr>
            <w:tcW w:w="3450" w:type="dxa"/>
          </w:tcPr>
          <w:p w:rsidR="005C4451" w:rsidRDefault="005C4451" w:rsidP="00AE50D3">
            <w:r>
              <w:t xml:space="preserve">To display ‘Confirm Password’ beside </w:t>
            </w:r>
            <w:proofErr w:type="spellStart"/>
            <w:r>
              <w:t>txtConfirm</w:t>
            </w:r>
            <w:proofErr w:type="spellEnd"/>
          </w:p>
        </w:tc>
        <w:tc>
          <w:tcPr>
            <w:tcW w:w="1535" w:type="dxa"/>
          </w:tcPr>
          <w:p w:rsidR="005C4451" w:rsidRPr="005B65DD" w:rsidRDefault="005C4451" w:rsidP="00AE50D3">
            <w:r>
              <w:t>Microsoft sans serif, 15.75pt</w:t>
            </w:r>
          </w:p>
        </w:tc>
        <w:tc>
          <w:tcPr>
            <w:tcW w:w="1417" w:type="dxa"/>
          </w:tcPr>
          <w:p w:rsidR="005C4451" w:rsidRDefault="005C4451" w:rsidP="00AE50D3">
            <w:r w:rsidRPr="00A245F2">
              <w:t>Control Text</w:t>
            </w:r>
          </w:p>
        </w:tc>
        <w:tc>
          <w:tcPr>
            <w:tcW w:w="1654" w:type="dxa"/>
          </w:tcPr>
          <w:p w:rsidR="005C4451" w:rsidRDefault="005C4451" w:rsidP="00AE50D3">
            <w:r w:rsidRPr="00F830AE">
              <w:t>Transparent</w:t>
            </w:r>
          </w:p>
        </w:tc>
      </w:tr>
      <w:tr w:rsidR="005C4451" w:rsidRPr="005B65DD" w:rsidTr="00AE50D3">
        <w:trPr>
          <w:trHeight w:val="757"/>
        </w:trPr>
        <w:tc>
          <w:tcPr>
            <w:tcW w:w="1164" w:type="dxa"/>
          </w:tcPr>
          <w:p w:rsidR="005C4451" w:rsidRDefault="005C4451" w:rsidP="00AE50D3">
            <w:proofErr w:type="spellStart"/>
            <w:r>
              <w:t>f</w:t>
            </w:r>
            <w:r w:rsidRPr="00462A1F">
              <w:t>rmSignUp</w:t>
            </w:r>
            <w:proofErr w:type="spellEnd"/>
          </w:p>
        </w:tc>
        <w:tc>
          <w:tcPr>
            <w:tcW w:w="1239" w:type="dxa"/>
          </w:tcPr>
          <w:p w:rsidR="005C4451" w:rsidRPr="00990109" w:rsidRDefault="005C4451" w:rsidP="00AE50D3">
            <w:r>
              <w:t>Textbox</w:t>
            </w:r>
          </w:p>
        </w:tc>
        <w:tc>
          <w:tcPr>
            <w:tcW w:w="1379" w:type="dxa"/>
          </w:tcPr>
          <w:p w:rsidR="005C4451" w:rsidRPr="005B65DD" w:rsidRDefault="005C4451" w:rsidP="00AE50D3">
            <w:proofErr w:type="spellStart"/>
            <w:r>
              <w:t>txtUsername</w:t>
            </w:r>
            <w:proofErr w:type="spellEnd"/>
          </w:p>
        </w:tc>
        <w:tc>
          <w:tcPr>
            <w:tcW w:w="1360" w:type="dxa"/>
          </w:tcPr>
          <w:p w:rsidR="005C4451" w:rsidRPr="005B65DD" w:rsidRDefault="005C4451" w:rsidP="00AE50D3">
            <w:r>
              <w:t>298,181</w:t>
            </w:r>
          </w:p>
        </w:tc>
        <w:tc>
          <w:tcPr>
            <w:tcW w:w="940" w:type="dxa"/>
          </w:tcPr>
          <w:p w:rsidR="005C4451" w:rsidRPr="005B65DD" w:rsidRDefault="005C4451" w:rsidP="00AE50D3">
            <w:r>
              <w:t>219,20</w:t>
            </w:r>
          </w:p>
        </w:tc>
        <w:tc>
          <w:tcPr>
            <w:tcW w:w="3450" w:type="dxa"/>
          </w:tcPr>
          <w:p w:rsidR="005C4451" w:rsidRDefault="005C4451" w:rsidP="00AE50D3">
            <w:r>
              <w:t>Enter a new username which will be saved as the username for the account being made. Validates that the username has only letters/numbers and that said username is not already taken</w:t>
            </w:r>
          </w:p>
        </w:tc>
        <w:tc>
          <w:tcPr>
            <w:tcW w:w="1535" w:type="dxa"/>
          </w:tcPr>
          <w:p w:rsidR="005C4451" w:rsidRPr="005B65DD" w:rsidRDefault="005C4451" w:rsidP="00AE50D3">
            <w:r>
              <w:t>Microsoft sans serif, 8.25pt</w:t>
            </w:r>
          </w:p>
        </w:tc>
        <w:tc>
          <w:tcPr>
            <w:tcW w:w="1417" w:type="dxa"/>
          </w:tcPr>
          <w:p w:rsidR="005C4451" w:rsidRPr="005B65DD" w:rsidRDefault="005C4451" w:rsidP="00AE50D3">
            <w:r>
              <w:t>Window Text</w:t>
            </w:r>
          </w:p>
        </w:tc>
        <w:tc>
          <w:tcPr>
            <w:tcW w:w="1654" w:type="dxa"/>
          </w:tcPr>
          <w:p w:rsidR="005C4451" w:rsidRPr="005B65DD" w:rsidRDefault="005C4451" w:rsidP="00AE50D3">
            <w:r>
              <w:t>Window</w:t>
            </w:r>
          </w:p>
        </w:tc>
      </w:tr>
      <w:tr w:rsidR="005C4451" w:rsidRPr="005B65DD" w:rsidTr="00AE50D3">
        <w:trPr>
          <w:trHeight w:val="757"/>
        </w:trPr>
        <w:tc>
          <w:tcPr>
            <w:tcW w:w="1164" w:type="dxa"/>
          </w:tcPr>
          <w:p w:rsidR="005C4451" w:rsidRDefault="005C4451" w:rsidP="00AE50D3">
            <w:proofErr w:type="spellStart"/>
            <w:r>
              <w:t>f</w:t>
            </w:r>
            <w:r w:rsidRPr="009E3AFF">
              <w:t>rmSignUp</w:t>
            </w:r>
            <w:proofErr w:type="spellEnd"/>
          </w:p>
        </w:tc>
        <w:tc>
          <w:tcPr>
            <w:tcW w:w="1239" w:type="dxa"/>
          </w:tcPr>
          <w:p w:rsidR="005C4451" w:rsidRDefault="005C4451" w:rsidP="00AE50D3">
            <w:r w:rsidRPr="001704BB">
              <w:t>Textbox</w:t>
            </w:r>
          </w:p>
        </w:tc>
        <w:tc>
          <w:tcPr>
            <w:tcW w:w="1379" w:type="dxa"/>
          </w:tcPr>
          <w:p w:rsidR="005C4451" w:rsidRDefault="005C4451" w:rsidP="00AE50D3">
            <w:proofErr w:type="spellStart"/>
            <w:r>
              <w:t>txtPassword</w:t>
            </w:r>
            <w:proofErr w:type="spellEnd"/>
          </w:p>
        </w:tc>
        <w:tc>
          <w:tcPr>
            <w:tcW w:w="1360" w:type="dxa"/>
          </w:tcPr>
          <w:p w:rsidR="005C4451" w:rsidRPr="005B65DD" w:rsidRDefault="005C4451" w:rsidP="00AE50D3">
            <w:r>
              <w:t>298,243</w:t>
            </w:r>
          </w:p>
        </w:tc>
        <w:tc>
          <w:tcPr>
            <w:tcW w:w="940" w:type="dxa"/>
          </w:tcPr>
          <w:p w:rsidR="005C4451" w:rsidRPr="005B65DD" w:rsidRDefault="005C4451" w:rsidP="00AE50D3">
            <w:r>
              <w:t>219,20</w:t>
            </w:r>
          </w:p>
        </w:tc>
        <w:tc>
          <w:tcPr>
            <w:tcW w:w="3450" w:type="dxa"/>
          </w:tcPr>
          <w:p w:rsidR="005C4451" w:rsidRDefault="005C4451" w:rsidP="00AE50D3">
            <w:r>
              <w:t xml:space="preserve">Enter the password for the account being made. Will be saved to a txt file alongside Username once the password is validated against </w:t>
            </w:r>
            <w:proofErr w:type="spellStart"/>
            <w:r>
              <w:t>txtconfirm</w:t>
            </w:r>
            <w:proofErr w:type="spellEnd"/>
          </w:p>
        </w:tc>
        <w:tc>
          <w:tcPr>
            <w:tcW w:w="1535" w:type="dxa"/>
          </w:tcPr>
          <w:p w:rsidR="005C4451" w:rsidRDefault="005C4451" w:rsidP="00AE50D3">
            <w:r w:rsidRPr="006B109B">
              <w:t>Microsoft sans serif, 8.25pt</w:t>
            </w:r>
          </w:p>
        </w:tc>
        <w:tc>
          <w:tcPr>
            <w:tcW w:w="1417" w:type="dxa"/>
          </w:tcPr>
          <w:p w:rsidR="005C4451" w:rsidRDefault="005C4451" w:rsidP="00AE50D3">
            <w:r>
              <w:t>Window Text</w:t>
            </w:r>
          </w:p>
        </w:tc>
        <w:tc>
          <w:tcPr>
            <w:tcW w:w="1654" w:type="dxa"/>
          </w:tcPr>
          <w:p w:rsidR="005C4451" w:rsidRDefault="005C4451" w:rsidP="00AE50D3">
            <w:r>
              <w:t>Window</w:t>
            </w:r>
          </w:p>
        </w:tc>
      </w:tr>
      <w:tr w:rsidR="005C4451" w:rsidRPr="005B65DD" w:rsidTr="00AE50D3">
        <w:trPr>
          <w:trHeight w:val="757"/>
        </w:trPr>
        <w:tc>
          <w:tcPr>
            <w:tcW w:w="1164" w:type="dxa"/>
          </w:tcPr>
          <w:p w:rsidR="005C4451" w:rsidRDefault="005C4451" w:rsidP="00AE50D3">
            <w:proofErr w:type="spellStart"/>
            <w:r>
              <w:t>f</w:t>
            </w:r>
            <w:r w:rsidRPr="009E3AFF">
              <w:t>rmSignUp</w:t>
            </w:r>
            <w:proofErr w:type="spellEnd"/>
          </w:p>
        </w:tc>
        <w:tc>
          <w:tcPr>
            <w:tcW w:w="1239" w:type="dxa"/>
          </w:tcPr>
          <w:p w:rsidR="005C4451" w:rsidRDefault="005C4451" w:rsidP="00AE50D3">
            <w:r w:rsidRPr="001704BB">
              <w:t>Textbox</w:t>
            </w:r>
          </w:p>
        </w:tc>
        <w:tc>
          <w:tcPr>
            <w:tcW w:w="1379" w:type="dxa"/>
          </w:tcPr>
          <w:p w:rsidR="005C4451" w:rsidRDefault="005C4451" w:rsidP="00AE50D3">
            <w:proofErr w:type="spellStart"/>
            <w:r>
              <w:t>txtConfirm</w:t>
            </w:r>
            <w:proofErr w:type="spellEnd"/>
          </w:p>
        </w:tc>
        <w:tc>
          <w:tcPr>
            <w:tcW w:w="1360" w:type="dxa"/>
          </w:tcPr>
          <w:p w:rsidR="005C4451" w:rsidRPr="005B65DD" w:rsidRDefault="005C4451" w:rsidP="00AE50D3">
            <w:r>
              <w:t>298,299</w:t>
            </w:r>
          </w:p>
        </w:tc>
        <w:tc>
          <w:tcPr>
            <w:tcW w:w="940" w:type="dxa"/>
          </w:tcPr>
          <w:p w:rsidR="005C4451" w:rsidRPr="005B65DD" w:rsidRDefault="005C4451" w:rsidP="00AE50D3">
            <w:r>
              <w:t>219,20</w:t>
            </w:r>
          </w:p>
        </w:tc>
        <w:tc>
          <w:tcPr>
            <w:tcW w:w="3450" w:type="dxa"/>
          </w:tcPr>
          <w:p w:rsidR="005C4451" w:rsidRDefault="005C4451" w:rsidP="00AE50D3">
            <w:r>
              <w:t xml:space="preserve">Data entered is compared with the data entered into </w:t>
            </w:r>
            <w:proofErr w:type="spellStart"/>
            <w:r>
              <w:t>txtPassword</w:t>
            </w:r>
            <w:proofErr w:type="spellEnd"/>
            <w:r>
              <w:t xml:space="preserve"> as validation</w:t>
            </w:r>
          </w:p>
        </w:tc>
        <w:tc>
          <w:tcPr>
            <w:tcW w:w="1535" w:type="dxa"/>
          </w:tcPr>
          <w:p w:rsidR="005C4451" w:rsidRDefault="005C4451" w:rsidP="00AE50D3">
            <w:r w:rsidRPr="006B109B">
              <w:t>Microsoft sans serif, 8.25pt</w:t>
            </w:r>
          </w:p>
        </w:tc>
        <w:tc>
          <w:tcPr>
            <w:tcW w:w="1417" w:type="dxa"/>
          </w:tcPr>
          <w:p w:rsidR="005C4451" w:rsidRDefault="005C4451" w:rsidP="00AE50D3">
            <w:r>
              <w:t>Window Text</w:t>
            </w:r>
          </w:p>
        </w:tc>
        <w:tc>
          <w:tcPr>
            <w:tcW w:w="1654" w:type="dxa"/>
          </w:tcPr>
          <w:p w:rsidR="005C4451" w:rsidRDefault="005C4451" w:rsidP="00AE50D3">
            <w:r>
              <w:t>Window</w:t>
            </w:r>
          </w:p>
        </w:tc>
      </w:tr>
      <w:tr w:rsidR="005C4451" w:rsidRPr="005B65DD" w:rsidTr="00AE50D3">
        <w:trPr>
          <w:trHeight w:val="757"/>
        </w:trPr>
        <w:tc>
          <w:tcPr>
            <w:tcW w:w="1164" w:type="dxa"/>
          </w:tcPr>
          <w:p w:rsidR="005C4451" w:rsidRDefault="005C4451" w:rsidP="00AE50D3">
            <w:proofErr w:type="spellStart"/>
            <w:r>
              <w:t>f</w:t>
            </w:r>
            <w:r w:rsidRPr="009E3AFF">
              <w:t>rmSignUp</w:t>
            </w:r>
            <w:proofErr w:type="spellEnd"/>
          </w:p>
        </w:tc>
        <w:tc>
          <w:tcPr>
            <w:tcW w:w="1239" w:type="dxa"/>
          </w:tcPr>
          <w:p w:rsidR="005C4451" w:rsidRDefault="005C4451" w:rsidP="00AE50D3">
            <w:r>
              <w:t>Button</w:t>
            </w:r>
          </w:p>
        </w:tc>
        <w:tc>
          <w:tcPr>
            <w:tcW w:w="1379" w:type="dxa"/>
          </w:tcPr>
          <w:p w:rsidR="005C4451" w:rsidRDefault="005C4451" w:rsidP="00AE50D3">
            <w:proofErr w:type="spellStart"/>
            <w:r>
              <w:t>btnLogIn</w:t>
            </w:r>
            <w:proofErr w:type="spellEnd"/>
          </w:p>
        </w:tc>
        <w:tc>
          <w:tcPr>
            <w:tcW w:w="1360" w:type="dxa"/>
          </w:tcPr>
          <w:p w:rsidR="005C4451" w:rsidRPr="005B65DD" w:rsidRDefault="005C4451" w:rsidP="00AE50D3">
            <w:r>
              <w:t>153,353</w:t>
            </w:r>
          </w:p>
        </w:tc>
        <w:tc>
          <w:tcPr>
            <w:tcW w:w="940" w:type="dxa"/>
          </w:tcPr>
          <w:p w:rsidR="005C4451" w:rsidRPr="005B65DD" w:rsidRDefault="005C4451" w:rsidP="00AE50D3">
            <w:r>
              <w:t>131,52</w:t>
            </w:r>
          </w:p>
        </w:tc>
        <w:tc>
          <w:tcPr>
            <w:tcW w:w="3450" w:type="dxa"/>
          </w:tcPr>
          <w:p w:rsidR="005C4451" w:rsidRDefault="005C4451" w:rsidP="00AE50D3">
            <w:r>
              <w:t xml:space="preserve">On Click open </w:t>
            </w:r>
            <w:proofErr w:type="spellStart"/>
            <w:r>
              <w:t>frmLogIn</w:t>
            </w:r>
            <w:proofErr w:type="spellEnd"/>
          </w:p>
        </w:tc>
        <w:tc>
          <w:tcPr>
            <w:tcW w:w="1535" w:type="dxa"/>
          </w:tcPr>
          <w:p w:rsidR="005C4451" w:rsidRPr="005B65DD" w:rsidRDefault="005C4451" w:rsidP="00AE50D3">
            <w:r>
              <w:t>N/A</w:t>
            </w:r>
          </w:p>
        </w:tc>
        <w:tc>
          <w:tcPr>
            <w:tcW w:w="1417" w:type="dxa"/>
          </w:tcPr>
          <w:p w:rsidR="005C4451" w:rsidRDefault="005C4451" w:rsidP="00AE50D3">
            <w:r>
              <w:t>LogIn.png</w:t>
            </w:r>
          </w:p>
        </w:tc>
        <w:tc>
          <w:tcPr>
            <w:tcW w:w="1654" w:type="dxa"/>
          </w:tcPr>
          <w:p w:rsidR="005C4451" w:rsidRDefault="005C4451" w:rsidP="00AE50D3">
            <w:r>
              <w:t>N/A</w:t>
            </w:r>
          </w:p>
        </w:tc>
      </w:tr>
      <w:tr w:rsidR="005C4451" w:rsidRPr="005B65DD" w:rsidTr="00AE50D3">
        <w:trPr>
          <w:trHeight w:val="757"/>
        </w:trPr>
        <w:tc>
          <w:tcPr>
            <w:tcW w:w="1164" w:type="dxa"/>
          </w:tcPr>
          <w:p w:rsidR="005C4451" w:rsidRDefault="005C4451" w:rsidP="00AE50D3">
            <w:proofErr w:type="spellStart"/>
            <w:r>
              <w:t>f</w:t>
            </w:r>
            <w:r w:rsidRPr="009E3AFF">
              <w:t>rmSignUp</w:t>
            </w:r>
            <w:proofErr w:type="spellEnd"/>
          </w:p>
        </w:tc>
        <w:tc>
          <w:tcPr>
            <w:tcW w:w="1239" w:type="dxa"/>
          </w:tcPr>
          <w:p w:rsidR="005C4451" w:rsidRDefault="005C4451" w:rsidP="00AE50D3">
            <w:r>
              <w:t>Button</w:t>
            </w:r>
          </w:p>
        </w:tc>
        <w:tc>
          <w:tcPr>
            <w:tcW w:w="1379" w:type="dxa"/>
          </w:tcPr>
          <w:p w:rsidR="005C4451" w:rsidRDefault="005C4451" w:rsidP="00AE50D3">
            <w:proofErr w:type="spellStart"/>
            <w:r>
              <w:t>btnSignUp</w:t>
            </w:r>
            <w:proofErr w:type="spellEnd"/>
          </w:p>
        </w:tc>
        <w:tc>
          <w:tcPr>
            <w:tcW w:w="1360" w:type="dxa"/>
          </w:tcPr>
          <w:p w:rsidR="005C4451" w:rsidRPr="005B65DD" w:rsidRDefault="005C4451" w:rsidP="00AE50D3">
            <w:r>
              <w:t>360,353</w:t>
            </w:r>
          </w:p>
        </w:tc>
        <w:tc>
          <w:tcPr>
            <w:tcW w:w="940" w:type="dxa"/>
          </w:tcPr>
          <w:p w:rsidR="005C4451" w:rsidRPr="005B65DD" w:rsidRDefault="005C4451" w:rsidP="00AE50D3">
            <w:r>
              <w:t>157,54</w:t>
            </w:r>
          </w:p>
        </w:tc>
        <w:tc>
          <w:tcPr>
            <w:tcW w:w="3450" w:type="dxa"/>
          </w:tcPr>
          <w:p w:rsidR="005C4451" w:rsidRDefault="005C4451" w:rsidP="00AE50D3">
            <w:r>
              <w:t xml:space="preserve">On click execute the sign up code and open </w:t>
            </w:r>
            <w:proofErr w:type="spellStart"/>
            <w:r>
              <w:t>frmMainMenu</w:t>
            </w:r>
            <w:proofErr w:type="spellEnd"/>
          </w:p>
        </w:tc>
        <w:tc>
          <w:tcPr>
            <w:tcW w:w="1535" w:type="dxa"/>
          </w:tcPr>
          <w:p w:rsidR="005C4451" w:rsidRPr="005B65DD" w:rsidRDefault="005C4451" w:rsidP="00AE50D3">
            <w:r>
              <w:t>N/A</w:t>
            </w:r>
          </w:p>
        </w:tc>
        <w:tc>
          <w:tcPr>
            <w:tcW w:w="1417" w:type="dxa"/>
          </w:tcPr>
          <w:p w:rsidR="005C4451" w:rsidRDefault="005C4451" w:rsidP="00AE50D3">
            <w:r>
              <w:t>SignUp.png</w:t>
            </w:r>
          </w:p>
        </w:tc>
        <w:tc>
          <w:tcPr>
            <w:tcW w:w="1654" w:type="dxa"/>
          </w:tcPr>
          <w:p w:rsidR="005C4451" w:rsidRDefault="005C4451" w:rsidP="00AE50D3">
            <w:r>
              <w:t>N/A</w:t>
            </w:r>
          </w:p>
        </w:tc>
      </w:tr>
    </w:tbl>
    <w:p w:rsidR="00307402" w:rsidRDefault="002F0B41">
      <w:r>
        <w:rPr>
          <w:noProof/>
          <w:lang w:eastAsia="en-GB"/>
        </w:rPr>
        <w:lastRenderedPageBreak/>
        <mc:AlternateContent>
          <mc:Choice Requires="wps">
            <w:drawing>
              <wp:anchor distT="0" distB="0" distL="114300" distR="114300" simplePos="0" relativeHeight="251696640" behindDoc="0" locked="0" layoutInCell="1" allowOverlap="1">
                <wp:simplePos x="0" y="0"/>
                <wp:positionH relativeFrom="column">
                  <wp:posOffset>6428096</wp:posOffset>
                </wp:positionH>
                <wp:positionV relativeFrom="paragraph">
                  <wp:posOffset>3589361</wp:posOffset>
                </wp:positionV>
                <wp:extent cx="1692322" cy="450376"/>
                <wp:effectExtent l="38100" t="57150" r="22225" b="26035"/>
                <wp:wrapNone/>
                <wp:docPr id="333" name="Straight Arrow Connector 333"/>
                <wp:cNvGraphicFramePr/>
                <a:graphic xmlns:a="http://schemas.openxmlformats.org/drawingml/2006/main">
                  <a:graphicData uri="http://schemas.microsoft.com/office/word/2010/wordprocessingShape">
                    <wps:wsp>
                      <wps:cNvCnPr/>
                      <wps:spPr>
                        <a:xfrm flipH="1" flipV="1">
                          <a:off x="0" y="0"/>
                          <a:ext cx="1692322" cy="4503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E885D3B" id="Straight Arrow Connector 333" o:spid="_x0000_s1026" type="#_x0000_t32" style="position:absolute;margin-left:506.15pt;margin-top:282.65pt;width:133.25pt;height:35.45pt;flip:x y;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95616" behindDoc="0" locked="0" layoutInCell="1" allowOverlap="1">
                <wp:simplePos x="0" y="0"/>
                <wp:positionH relativeFrom="column">
                  <wp:posOffset>6632812</wp:posOffset>
                </wp:positionH>
                <wp:positionV relativeFrom="paragraph">
                  <wp:posOffset>2210937</wp:posOffset>
                </wp:positionV>
                <wp:extent cx="1433015" cy="54591"/>
                <wp:effectExtent l="38100" t="19050" r="15240" b="98425"/>
                <wp:wrapNone/>
                <wp:docPr id="332" name="Straight Arrow Connector 332"/>
                <wp:cNvGraphicFramePr/>
                <a:graphic xmlns:a="http://schemas.openxmlformats.org/drawingml/2006/main">
                  <a:graphicData uri="http://schemas.microsoft.com/office/word/2010/wordprocessingShape">
                    <wps:wsp>
                      <wps:cNvCnPr/>
                      <wps:spPr>
                        <a:xfrm flipH="1">
                          <a:off x="0" y="0"/>
                          <a:ext cx="1433015" cy="545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2A6D5987" id="Straight Arrow Connector 332" o:spid="_x0000_s1026" type="#_x0000_t32" style="position:absolute;margin-left:522.25pt;margin-top:174.1pt;width:112.85pt;height:4.3pt;flip:x;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94592" behindDoc="0" locked="0" layoutInCell="1" allowOverlap="1">
                <wp:simplePos x="0" y="0"/>
                <wp:positionH relativeFrom="column">
                  <wp:posOffset>1378423</wp:posOffset>
                </wp:positionH>
                <wp:positionV relativeFrom="paragraph">
                  <wp:posOffset>3589361</wp:posOffset>
                </wp:positionV>
                <wp:extent cx="1201003" cy="68239"/>
                <wp:effectExtent l="0" t="0" r="75565" b="84455"/>
                <wp:wrapNone/>
                <wp:docPr id="330" name="Straight Arrow Connector 330"/>
                <wp:cNvGraphicFramePr/>
                <a:graphic xmlns:a="http://schemas.openxmlformats.org/drawingml/2006/main">
                  <a:graphicData uri="http://schemas.microsoft.com/office/word/2010/wordprocessingShape">
                    <wps:wsp>
                      <wps:cNvCnPr/>
                      <wps:spPr>
                        <a:xfrm>
                          <a:off x="0" y="0"/>
                          <a:ext cx="1201003" cy="682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7234311C" id="Straight Arrow Connector 330" o:spid="_x0000_s1026" type="#_x0000_t32" style="position:absolute;margin-left:108.55pt;margin-top:282.65pt;width:94.55pt;height:5.35pt;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93568" behindDoc="0" locked="0" layoutInCell="1" allowOverlap="1">
                <wp:simplePos x="0" y="0"/>
                <wp:positionH relativeFrom="column">
                  <wp:posOffset>1473957</wp:posOffset>
                </wp:positionH>
                <wp:positionV relativeFrom="paragraph">
                  <wp:posOffset>1774209</wp:posOffset>
                </wp:positionV>
                <wp:extent cx="982639" cy="313898"/>
                <wp:effectExtent l="0" t="0" r="65405" b="67310"/>
                <wp:wrapNone/>
                <wp:docPr id="329" name="Straight Arrow Connector 329"/>
                <wp:cNvGraphicFramePr/>
                <a:graphic xmlns:a="http://schemas.openxmlformats.org/drawingml/2006/main">
                  <a:graphicData uri="http://schemas.microsoft.com/office/word/2010/wordprocessingShape">
                    <wps:wsp>
                      <wps:cNvCnPr/>
                      <wps:spPr>
                        <a:xfrm>
                          <a:off x="0" y="0"/>
                          <a:ext cx="982639" cy="3138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78FACDF" id="Straight Arrow Connector 329" o:spid="_x0000_s1026" type="#_x0000_t32" style="position:absolute;margin-left:116.05pt;margin-top:139.7pt;width:77.35pt;height:24.7pt;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580928" behindDoc="0" locked="0" layoutInCell="1" allowOverlap="1" wp14:anchorId="7887BE49" wp14:editId="0A9BE3D8">
                <wp:simplePos x="0" y="0"/>
                <wp:positionH relativeFrom="column">
                  <wp:posOffset>313045</wp:posOffset>
                </wp:positionH>
                <wp:positionV relativeFrom="paragraph">
                  <wp:posOffset>3247428</wp:posOffset>
                </wp:positionV>
                <wp:extent cx="1197548" cy="488312"/>
                <wp:effectExtent l="0" t="0" r="22225" b="2667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548" cy="488312"/>
                        </a:xfrm>
                        <a:prstGeom prst="rect">
                          <a:avLst/>
                        </a:prstGeom>
                        <a:solidFill>
                          <a:srgbClr val="FFFFFF"/>
                        </a:solidFill>
                        <a:ln w="9525">
                          <a:solidFill>
                            <a:srgbClr val="000000"/>
                          </a:solidFill>
                          <a:miter lim="800000"/>
                          <a:headEnd/>
                          <a:tailEnd/>
                        </a:ln>
                      </wps:spPr>
                      <wps:txbx>
                        <w:txbxContent>
                          <w:p w:rsidR="00B948D1" w:rsidRPr="00335202" w:rsidRDefault="00B948D1" w:rsidP="005C4451">
                            <w:pPr>
                              <w:rPr>
                                <w:b/>
                                <w:sz w:val="28"/>
                              </w:rPr>
                            </w:pPr>
                            <w:proofErr w:type="spellStart"/>
                            <w:proofErr w:type="gramStart"/>
                            <w:r>
                              <w:rPr>
                                <w:b/>
                                <w:sz w:val="28"/>
                              </w:rPr>
                              <w:t>btnLogOut</w:t>
                            </w:r>
                            <w:proofErr w:type="spellEnd"/>
                            <w:proofErr w:type="gramEnd"/>
                          </w:p>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7887BE49" id="_x0000_s1141" type="#_x0000_t202" style="position:absolute;margin-left:24.65pt;margin-top:255.7pt;width:94.3pt;height:38.45pt;z-index:25158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">
                <v:textbox>
                  <w:txbxContent>
                    <w:p w:rsidR="0050118E" w:rsidRPr="00335202" w:rsidRDefault="0050118E" w:rsidP="005C4451">
                      <w:pPr>
                        <w:rPr>
                          <w:b/>
                          <w:sz w:val="28"/>
                        </w:rPr>
                      </w:pPr>
                      <w:proofErr w:type="spellStart"/>
                      <w:proofErr w:type="gramStart"/>
                      <w:r>
                        <w:rPr>
                          <w:b/>
                          <w:sz w:val="28"/>
                        </w:rPr>
                        <w:t>btnLogOut</w:t>
                      </w:r>
                      <w:proofErr w:type="spellEnd"/>
                      <w:proofErr w:type="gramEnd"/>
                    </w:p>
                  </w:txbxContent>
                </v:textbox>
              </v:shape>
            </w:pict>
          </mc:Fallback>
        </mc:AlternateContent>
      </w:r>
      <w:r>
        <w:rPr>
          <w:noProof/>
          <w:lang w:eastAsia="en-GB"/>
        </w:rPr>
        <mc:AlternateContent>
          <mc:Choice Requires="wps">
            <w:drawing>
              <wp:anchor distT="0" distB="0" distL="114300" distR="114300" simplePos="0" relativeHeight="251579904" behindDoc="0" locked="0" layoutInCell="1" allowOverlap="1" wp14:anchorId="5F857583" wp14:editId="1DFA1DB3">
                <wp:simplePos x="0" y="0"/>
                <wp:positionH relativeFrom="column">
                  <wp:posOffset>8037526</wp:posOffset>
                </wp:positionH>
                <wp:positionV relativeFrom="paragraph">
                  <wp:posOffset>2210255</wp:posOffset>
                </wp:positionV>
                <wp:extent cx="1337480" cy="488312"/>
                <wp:effectExtent l="0" t="0" r="15240" b="2667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7480" cy="488312"/>
                        </a:xfrm>
                        <a:prstGeom prst="rect">
                          <a:avLst/>
                        </a:prstGeom>
                        <a:solidFill>
                          <a:srgbClr val="FFFFFF"/>
                        </a:solidFill>
                        <a:ln w="9525">
                          <a:solidFill>
                            <a:srgbClr val="000000"/>
                          </a:solidFill>
                          <a:miter lim="800000"/>
                          <a:headEnd/>
                          <a:tailEnd/>
                        </a:ln>
                      </wps:spPr>
                      <wps:txbx>
                        <w:txbxContent>
                          <w:p w:rsidR="00B948D1" w:rsidRPr="00335202" w:rsidRDefault="00B948D1" w:rsidP="005C4451">
                            <w:pPr>
                              <w:rPr>
                                <w:b/>
                                <w:sz w:val="28"/>
                              </w:rPr>
                            </w:pPr>
                            <w:proofErr w:type="spellStart"/>
                            <w:proofErr w:type="gramStart"/>
                            <w:r>
                              <w:rPr>
                                <w:b/>
                                <w:sz w:val="28"/>
                              </w:rPr>
                              <w:t>btnHighScores</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5="http://schemas.microsoft.com/office/word/2012/wordml">
            <w:pict>
              <v:shape w14:anchorId="5F857583" id="_x0000_s1142" type="#_x0000_t202" style="position:absolute;margin-left:632.9pt;margin-top:174.05pt;width:105.3pt;height:38.45pt;z-index:25157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">
                <v:textbox>
                  <w:txbxContent>
                    <w:p w:rsidR="0050118E" w:rsidRPr="00335202" w:rsidRDefault="0050118E" w:rsidP="005C4451">
                      <w:pPr>
                        <w:rPr>
                          <w:b/>
                          <w:sz w:val="28"/>
                        </w:rPr>
                      </w:pPr>
                      <w:proofErr w:type="spellStart"/>
                      <w:proofErr w:type="gramStart"/>
                      <w:r>
                        <w:rPr>
                          <w:b/>
                          <w:sz w:val="28"/>
                        </w:rPr>
                        <w:t>btnHighScores</w:t>
                      </w:r>
                      <w:proofErr w:type="spellEnd"/>
                      <w:proofErr w:type="gramEnd"/>
                    </w:p>
                  </w:txbxContent>
                </v:textbox>
              </v:shape>
            </w:pict>
          </mc:Fallback>
        </mc:AlternateContent>
      </w:r>
      <w:r>
        <w:rPr>
          <w:noProof/>
          <w:lang w:eastAsia="en-GB"/>
        </w:rPr>
        <mc:AlternateContent>
          <mc:Choice Requires="wps">
            <w:drawing>
              <wp:anchor distT="0" distB="0" distL="114300" distR="114300" simplePos="0" relativeHeight="251578880" behindDoc="0" locked="0" layoutInCell="1" allowOverlap="1" wp14:anchorId="2D14D4EA" wp14:editId="1338DE11">
                <wp:simplePos x="0" y="0"/>
                <wp:positionH relativeFrom="column">
                  <wp:posOffset>340919</wp:posOffset>
                </wp:positionH>
                <wp:positionV relativeFrom="paragraph">
                  <wp:posOffset>1337073</wp:posOffset>
                </wp:positionV>
                <wp:extent cx="1197548" cy="488312"/>
                <wp:effectExtent l="0" t="0" r="22225" b="2667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548" cy="488312"/>
                        </a:xfrm>
                        <a:prstGeom prst="rect">
                          <a:avLst/>
                        </a:prstGeom>
                        <a:solidFill>
                          <a:srgbClr val="FFFFFF"/>
                        </a:solidFill>
                        <a:ln w="9525">
                          <a:solidFill>
                            <a:srgbClr val="000000"/>
                          </a:solidFill>
                          <a:miter lim="800000"/>
                          <a:headEnd/>
                          <a:tailEnd/>
                        </a:ln>
                      </wps:spPr>
                      <wps:txbx>
                        <w:txbxContent>
                          <w:p w:rsidR="00B948D1" w:rsidRPr="00335202" w:rsidRDefault="00B948D1" w:rsidP="005C4451">
                            <w:pPr>
                              <w:rPr>
                                <w:b/>
                                <w:sz w:val="28"/>
                              </w:rPr>
                            </w:pPr>
                            <w:proofErr w:type="spellStart"/>
                            <w:proofErr w:type="gramStart"/>
                            <w:r>
                              <w:rPr>
                                <w:b/>
                                <w:sz w:val="28"/>
                              </w:rPr>
                              <w:t>btnPlayGame</w:t>
                            </w:r>
                            <w:proofErr w:type="spellEnd"/>
                            <w:proofErr w:type="gramEnd"/>
                          </w:p>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2D14D4EA" id="_x0000_s1143" type="#_x0000_t202" style="position:absolute;margin-left:26.85pt;margin-top:105.3pt;width:94.3pt;height:38.4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">
                <v:textbox>
                  <w:txbxContent>
                    <w:p w:rsidR="0050118E" w:rsidRPr="00335202" w:rsidRDefault="0050118E" w:rsidP="005C4451">
                      <w:pPr>
                        <w:rPr>
                          <w:b/>
                          <w:sz w:val="28"/>
                        </w:rPr>
                      </w:pPr>
                      <w:proofErr w:type="spellStart"/>
                      <w:proofErr w:type="gramStart"/>
                      <w:r>
                        <w:rPr>
                          <w:b/>
                          <w:sz w:val="28"/>
                        </w:rPr>
                        <w:t>btnPlayGame</w:t>
                      </w:r>
                      <w:proofErr w:type="spellEnd"/>
                      <w:proofErr w:type="gramEnd"/>
                    </w:p>
                  </w:txbxContent>
                </v:textbox>
              </v:shape>
            </w:pict>
          </mc:Fallback>
        </mc:AlternateContent>
      </w:r>
      <w:r>
        <w:rPr>
          <w:noProof/>
          <w:lang w:eastAsia="en-GB"/>
        </w:rPr>
        <mc:AlternateContent>
          <mc:Choice Requires="wps">
            <w:drawing>
              <wp:anchor distT="0" distB="0" distL="114300" distR="114300" simplePos="0" relativeHeight="251585024" behindDoc="0" locked="0" layoutInCell="1" allowOverlap="1" wp14:anchorId="659A7D54" wp14:editId="72C6F91F">
                <wp:simplePos x="0" y="0"/>
                <wp:positionH relativeFrom="column">
                  <wp:posOffset>8052179</wp:posOffset>
                </wp:positionH>
                <wp:positionV relativeFrom="paragraph">
                  <wp:posOffset>3957851</wp:posOffset>
                </wp:positionV>
                <wp:extent cx="1337480" cy="488312"/>
                <wp:effectExtent l="0" t="0" r="15240" b="26670"/>
                <wp:wrapNone/>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7480" cy="488312"/>
                        </a:xfrm>
                        <a:prstGeom prst="rect">
                          <a:avLst/>
                        </a:prstGeom>
                        <a:solidFill>
                          <a:srgbClr val="FFFFFF"/>
                        </a:solidFill>
                        <a:ln w="9525">
                          <a:solidFill>
                            <a:srgbClr val="000000"/>
                          </a:solidFill>
                          <a:miter lim="800000"/>
                          <a:headEnd/>
                          <a:tailEnd/>
                        </a:ln>
                      </wps:spPr>
                      <wps:txbx>
                        <w:txbxContent>
                          <w:p w:rsidR="00B948D1" w:rsidRPr="00335202" w:rsidRDefault="00B948D1" w:rsidP="002F0B41">
                            <w:pPr>
                              <w:rPr>
                                <w:b/>
                                <w:sz w:val="28"/>
                              </w:rPr>
                            </w:pPr>
                            <w:proofErr w:type="spellStart"/>
                            <w:proofErr w:type="gramStart"/>
                            <w:r>
                              <w:rPr>
                                <w:b/>
                                <w:sz w:val="28"/>
                              </w:rPr>
                              <w:t>btnExit</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5="http://schemas.microsoft.com/office/word/2012/wordml">
            <w:pict>
              <v:shape w14:anchorId="659A7D54" id="_x0000_s1144" type="#_x0000_t202" style="position:absolute;margin-left:634.05pt;margin-top:311.65pt;width:105.3pt;height:38.45pt;z-index:25158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">
                <v:textbox>
                  <w:txbxContent>
                    <w:p w:rsidR="0050118E" w:rsidRPr="00335202" w:rsidRDefault="0050118E" w:rsidP="002F0B41">
                      <w:pPr>
                        <w:rPr>
                          <w:b/>
                          <w:sz w:val="28"/>
                        </w:rPr>
                      </w:pPr>
                      <w:proofErr w:type="spellStart"/>
                      <w:proofErr w:type="gramStart"/>
                      <w:r>
                        <w:rPr>
                          <w:b/>
                          <w:sz w:val="28"/>
                        </w:rPr>
                        <w:t>btnExit</w:t>
                      </w:r>
                      <w:proofErr w:type="spellEnd"/>
                      <w:proofErr w:type="gramEnd"/>
                    </w:p>
                  </w:txbxContent>
                </v:textbox>
              </v:shape>
            </w:pict>
          </mc:Fallback>
        </mc:AlternateContent>
      </w:r>
      <w:r w:rsidR="00B921F2">
        <w:rPr>
          <w:noProof/>
          <w:lang w:eastAsia="en-GB"/>
        </w:rPr>
        <mc:AlternateContent>
          <mc:Choice Requires="wps">
            <w:drawing>
              <wp:anchor distT="0" distB="0" distL="114300" distR="114300" simplePos="0" relativeHeight="251577856" behindDoc="0" locked="0" layoutInCell="1" allowOverlap="1" wp14:anchorId="565012E5" wp14:editId="58F1C61D">
                <wp:simplePos x="0" y="0"/>
                <wp:positionH relativeFrom="column">
                  <wp:posOffset>4680888</wp:posOffset>
                </wp:positionH>
                <wp:positionV relativeFrom="paragraph">
                  <wp:posOffset>1978669</wp:posOffset>
                </wp:positionV>
                <wp:extent cx="2002116" cy="777884"/>
                <wp:effectExtent l="0" t="0" r="17780" b="22225"/>
                <wp:wrapNone/>
                <wp:docPr id="206" name="Rectangle 206"/>
                <wp:cNvGraphicFramePr/>
                <a:graphic xmlns:a="http://schemas.openxmlformats.org/drawingml/2006/main">
                  <a:graphicData uri="http://schemas.microsoft.com/office/word/2010/wordprocessingShape">
                    <wps:wsp>
                      <wps:cNvSpPr/>
                      <wps:spPr>
                        <a:xfrm>
                          <a:off x="0" y="0"/>
                          <a:ext cx="2002116" cy="777884"/>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5C4451">
                            <w:pPr>
                              <w:jc w:val="center"/>
                            </w:pPr>
                            <w:proofErr w:type="spellStart"/>
                            <w:r>
                              <w:t>HighScores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565012E5" id="Rectangle 206" o:spid="_x0000_s1145" style="position:absolute;margin-left:368.55pt;margin-top:155.8pt;width:157.65pt;height:61.25pt;z-index:25157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" fillcolor="white [3201]" strokecolor="#70ad47 [3209]" strokeweight="1pt">
                <v:textbox>
                  <w:txbxContent>
                    <w:p w:rsidR="0050118E" w:rsidRDefault="0050118E" w:rsidP="005C4451">
                      <w:pPr>
                        <w:jc w:val="center"/>
                      </w:pPr>
                      <w:proofErr w:type="spellStart"/>
                      <w:r>
                        <w:t>HighScores</w:t>
                      </w:r>
                      <w:proofErr w:type="spellEnd"/>
                    </w:p>
                  </w:txbxContent>
                </v:textbox>
              </v:rect>
            </w:pict>
          </mc:Fallback>
        </mc:AlternateContent>
      </w:r>
      <w:r w:rsidR="00B921F2">
        <w:rPr>
          <w:noProof/>
          <w:lang w:eastAsia="en-GB"/>
        </w:rPr>
        <mc:AlternateContent>
          <mc:Choice Requires="wps">
            <w:drawing>
              <wp:anchor distT="0" distB="0" distL="114300" distR="114300" simplePos="0" relativeHeight="251576832" behindDoc="0" locked="0" layoutInCell="1" allowOverlap="1" wp14:anchorId="4E4A2817" wp14:editId="0DF0E73B">
                <wp:simplePos x="0" y="0"/>
                <wp:positionH relativeFrom="column">
                  <wp:posOffset>2292369</wp:posOffset>
                </wp:positionH>
                <wp:positionV relativeFrom="paragraph">
                  <wp:posOffset>3151818</wp:posOffset>
                </wp:positionV>
                <wp:extent cx="2002116" cy="790793"/>
                <wp:effectExtent l="0" t="0" r="17780" b="28575"/>
                <wp:wrapNone/>
                <wp:docPr id="205" name="Rectangle 205"/>
                <wp:cNvGraphicFramePr/>
                <a:graphic xmlns:a="http://schemas.openxmlformats.org/drawingml/2006/main">
                  <a:graphicData uri="http://schemas.microsoft.com/office/word/2010/wordprocessingShape">
                    <wps:wsp>
                      <wps:cNvSpPr/>
                      <wps:spPr>
                        <a:xfrm>
                          <a:off x="0" y="0"/>
                          <a:ext cx="2002116" cy="790793"/>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2F0B41">
                            <w:pPr>
                              <w:jc w:val="center"/>
                            </w:pPr>
                            <w: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4E4A2817" id="Rectangle 205" o:spid="_x0000_s1146" style="position:absolute;margin-left:180.5pt;margin-top:248.15pt;width:157.65pt;height:62.25pt;z-index:25157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" fillcolor="white [3201]" strokecolor="#70ad47 [3209]" strokeweight="1pt">
                <v:textbox>
                  <w:txbxContent>
                    <w:p w:rsidR="0050118E" w:rsidRDefault="0050118E" w:rsidP="002F0B41">
                      <w:pPr>
                        <w:jc w:val="center"/>
                      </w:pPr>
                      <w:r>
                        <w:t>Log Out</w:t>
                      </w:r>
                    </w:p>
                  </w:txbxContent>
                </v:textbox>
              </v:rect>
            </w:pict>
          </mc:Fallback>
        </mc:AlternateContent>
      </w:r>
      <w:r w:rsidR="00B921F2">
        <w:rPr>
          <w:noProof/>
          <w:lang w:eastAsia="en-GB"/>
        </w:rPr>
        <mc:AlternateContent>
          <mc:Choice Requires="wps">
            <w:drawing>
              <wp:anchor distT="0" distB="0" distL="114300" distR="114300" simplePos="0" relativeHeight="251584000" behindDoc="0" locked="0" layoutInCell="1" allowOverlap="1" wp14:anchorId="6DE372FC" wp14:editId="49BF225C">
                <wp:simplePos x="0" y="0"/>
                <wp:positionH relativeFrom="column">
                  <wp:posOffset>4667534</wp:posOffset>
                </wp:positionH>
                <wp:positionV relativeFrom="paragraph">
                  <wp:posOffset>3151685</wp:posOffset>
                </wp:positionV>
                <wp:extent cx="2002116" cy="777884"/>
                <wp:effectExtent l="0" t="0" r="17780" b="22225"/>
                <wp:wrapNone/>
                <wp:docPr id="327" name="Rectangle 327"/>
                <wp:cNvGraphicFramePr/>
                <a:graphic xmlns:a="http://schemas.openxmlformats.org/drawingml/2006/main">
                  <a:graphicData uri="http://schemas.microsoft.com/office/word/2010/wordprocessingShape">
                    <wps:wsp>
                      <wps:cNvSpPr/>
                      <wps:spPr>
                        <a:xfrm>
                          <a:off x="0" y="0"/>
                          <a:ext cx="2002116" cy="777884"/>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B921F2">
                            <w:pPr>
                              <w:jc w:val="center"/>
                            </w:pPr>
                            <w: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6DE372FC" id="Rectangle 327" o:spid="_x0000_s1147" style="position:absolute;margin-left:367.5pt;margin-top:248.15pt;width:157.65pt;height:61.25pt;z-index:25158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" fillcolor="white [3201]" strokecolor="#70ad47 [3209]" strokeweight="1pt">
                <v:textbox>
                  <w:txbxContent>
                    <w:p w:rsidR="0050118E" w:rsidRDefault="0050118E" w:rsidP="00B921F2">
                      <w:pPr>
                        <w:jc w:val="center"/>
                      </w:pPr>
                      <w:r>
                        <w:t>Exit</w:t>
                      </w:r>
                    </w:p>
                  </w:txbxContent>
                </v:textbox>
              </v:rect>
            </w:pict>
          </mc:Fallback>
        </mc:AlternateContent>
      </w:r>
      <w:r w:rsidR="00B921F2">
        <w:rPr>
          <w:noProof/>
          <w:lang w:eastAsia="en-GB"/>
        </w:rPr>
        <mc:AlternateContent>
          <mc:Choice Requires="wps">
            <w:drawing>
              <wp:anchor distT="0" distB="0" distL="114300" distR="114300" simplePos="0" relativeHeight="251575808" behindDoc="0" locked="0" layoutInCell="1" allowOverlap="1" wp14:anchorId="44960428" wp14:editId="4A2A391D">
                <wp:simplePos x="0" y="0"/>
                <wp:positionH relativeFrom="column">
                  <wp:posOffset>2265528</wp:posOffset>
                </wp:positionH>
                <wp:positionV relativeFrom="paragraph">
                  <wp:posOffset>1978925</wp:posOffset>
                </wp:positionV>
                <wp:extent cx="2002116" cy="805218"/>
                <wp:effectExtent l="0" t="0" r="17780" b="13970"/>
                <wp:wrapNone/>
                <wp:docPr id="204" name="Rectangle 204"/>
                <wp:cNvGraphicFramePr/>
                <a:graphic xmlns:a="http://schemas.openxmlformats.org/drawingml/2006/main">
                  <a:graphicData uri="http://schemas.microsoft.com/office/word/2010/wordprocessingShape">
                    <wps:wsp>
                      <wps:cNvSpPr/>
                      <wps:spPr>
                        <a:xfrm>
                          <a:off x="0" y="0"/>
                          <a:ext cx="2002116" cy="805218"/>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5C4451">
                            <w:pPr>
                              <w:jc w:val="center"/>
                            </w:pPr>
                            <w:r>
                              <w:t>Play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44960428" id="Rectangle 204" o:spid="_x0000_s1148" style="position:absolute;margin-left:178.4pt;margin-top:155.8pt;width:157.65pt;height:63.4pt;z-index:25157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" fillcolor="white [3201]" strokecolor="#70ad47 [3209]" strokeweight="1pt">
                <v:textbox>
                  <w:txbxContent>
                    <w:p w:rsidR="0050118E" w:rsidRDefault="0050118E" w:rsidP="005C4451">
                      <w:pPr>
                        <w:jc w:val="center"/>
                      </w:pPr>
                      <w:r>
                        <w:t>Play Game</w:t>
                      </w:r>
                    </w:p>
                  </w:txbxContent>
                </v:textbox>
              </v:rect>
            </w:pict>
          </mc:Fallback>
        </mc:AlternateContent>
      </w:r>
      <w:r w:rsidR="00B921F2">
        <w:rPr>
          <w:noProof/>
          <w:lang w:eastAsia="en-GB"/>
        </w:rPr>
        <mc:AlternateContent>
          <mc:Choice Requires="wps">
            <w:drawing>
              <wp:anchor distT="0" distB="0" distL="114300" distR="114300" simplePos="0" relativeHeight="251573760" behindDoc="0" locked="0" layoutInCell="1" allowOverlap="1" wp14:anchorId="50DDEB6B" wp14:editId="6C9D5890">
                <wp:simplePos x="0" y="0"/>
                <wp:positionH relativeFrom="column">
                  <wp:posOffset>1719535</wp:posOffset>
                </wp:positionH>
                <wp:positionV relativeFrom="paragraph">
                  <wp:posOffset>1187350</wp:posOffset>
                </wp:positionV>
                <wp:extent cx="6069015" cy="3547087"/>
                <wp:effectExtent l="0" t="0" r="27305" b="1587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9015" cy="3547087"/>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948D1" w:rsidRDefault="00B948D1" w:rsidP="005C4451"/>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50DDEB6B" id="_x0000_s1149" type="#_x0000_t202" style="position:absolute;margin-left:135.4pt;margin-top:93.5pt;width:477.9pt;height:279.3pt;z-index:25157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" fillcolor="white [3201]" strokecolor="black [3200]" strokeweight="1pt">
                <v:textbox>
                  <w:txbxContent>
                    <w:p w:rsidR="0050118E" w:rsidRDefault="0050118E" w:rsidP="005C4451"/>
                  </w:txbxContent>
                </v:textbox>
              </v:shape>
            </w:pict>
          </mc:Fallback>
        </mc:AlternateContent>
      </w:r>
      <w:r w:rsidR="00B921F2">
        <w:rPr>
          <w:noProof/>
          <w:lang w:eastAsia="en-GB"/>
        </w:rPr>
        <mc:AlternateContent>
          <mc:Choice Requires="wps">
            <w:drawing>
              <wp:anchor distT="0" distB="0" distL="114300" distR="114300" simplePos="0" relativeHeight="251574784" behindDoc="0" locked="0" layoutInCell="1" allowOverlap="1" wp14:anchorId="6B5B6D58" wp14:editId="2D7EAB80">
                <wp:simplePos x="0" y="0"/>
                <wp:positionH relativeFrom="column">
                  <wp:posOffset>2647535</wp:posOffset>
                </wp:positionH>
                <wp:positionV relativeFrom="paragraph">
                  <wp:posOffset>354842</wp:posOffset>
                </wp:positionV>
                <wp:extent cx="3562165" cy="551176"/>
                <wp:effectExtent l="0" t="0" r="19685" b="2095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165" cy="551176"/>
                        </a:xfrm>
                        <a:prstGeom prst="rect">
                          <a:avLst/>
                        </a:prstGeom>
                        <a:solidFill>
                          <a:srgbClr val="FFFFFF"/>
                        </a:solidFill>
                        <a:ln w="9525">
                          <a:solidFill>
                            <a:srgbClr val="000000"/>
                          </a:solidFill>
                          <a:miter lim="800000"/>
                          <a:headEnd/>
                          <a:tailEnd/>
                        </a:ln>
                      </wps:spPr>
                      <wps:txbx>
                        <w:txbxContent>
                          <w:p w:rsidR="00B948D1" w:rsidRPr="001E7C6B" w:rsidRDefault="00B948D1" w:rsidP="001E7C6B">
                            <w:pPr>
                              <w:pStyle w:val="Heading2"/>
                              <w:jc w:val="center"/>
                              <w:rPr>
                                <w:sz w:val="40"/>
                              </w:rPr>
                            </w:pPr>
                            <w:bookmarkStart w:id="10" w:name="_Toc449342562"/>
                            <w:r w:rsidRPr="001E7C6B">
                              <w:rPr>
                                <w:sz w:val="40"/>
                              </w:rPr>
                              <w:t>Main Menu</w:t>
                            </w:r>
                            <w:bookmarkEnd w:id="10"/>
                          </w:p>
                          <w:p w:rsidR="00B948D1" w:rsidRPr="00880DB7" w:rsidRDefault="00B948D1" w:rsidP="005C4451">
                            <w:pPr>
                              <w:jc w:val="center"/>
                              <w:rPr>
                                <w:sz w:val="52"/>
                              </w:rPr>
                            </w:pPr>
                          </w:p>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6B5B6D58" id="_x0000_s1150" type="#_x0000_t202" style="position:absolute;margin-left:208.45pt;margin-top:27.95pt;width:280.5pt;height:43.4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">
                <v:textbox>
                  <w:txbxContent>
                    <w:p w:rsidR="0050118E" w:rsidRPr="001E7C6B" w:rsidRDefault="0050118E" w:rsidP="001E7C6B">
                      <w:pPr>
                        <w:pStyle w:val="Heading2"/>
                        <w:jc w:val="center"/>
                        <w:rPr>
                          <w:sz w:val="40"/>
                        </w:rPr>
                      </w:pPr>
                      <w:bookmarkStart w:id="16" w:name="_Toc449342562"/>
                      <w:r w:rsidRPr="001E7C6B">
                        <w:rPr>
                          <w:sz w:val="40"/>
                        </w:rPr>
                        <w:t>Main Menu</w:t>
                      </w:r>
                      <w:bookmarkEnd w:id="16"/>
                    </w:p>
                    <w:p w:rsidR="0050118E" w:rsidRPr="00880DB7" w:rsidRDefault="0050118E" w:rsidP="005C4451">
                      <w:pPr>
                        <w:jc w:val="center"/>
                        <w:rPr>
                          <w:sz w:val="52"/>
                        </w:rPr>
                      </w:pPr>
                    </w:p>
                  </w:txbxContent>
                </v:textbox>
              </v:shape>
            </w:pict>
          </mc:Fallback>
        </mc:AlternateContent>
      </w:r>
      <w:r w:rsidR="00307402">
        <w:br w:type="page"/>
      </w:r>
    </w:p>
    <w:p w:rsidR="00756205" w:rsidRDefault="00756205" w:rsidP="00411C04"/>
    <w:tbl>
      <w:tblPr>
        <w:tblStyle w:val="TableGrid"/>
        <w:tblpPr w:leftFromText="180" w:rightFromText="180" w:vertAnchor="text" w:horzAnchor="margin" w:tblpY="-105"/>
        <w:tblW w:w="14138" w:type="dxa"/>
        <w:tblLook w:val="04A0" w:firstRow="1" w:lastRow="0" w:firstColumn="1" w:lastColumn="0" w:noHBand="0" w:noVBand="1"/>
      </w:tblPr>
      <w:tblGrid>
        <w:gridCol w:w="1859"/>
        <w:gridCol w:w="1397"/>
        <w:gridCol w:w="1652"/>
        <w:gridCol w:w="1183"/>
        <w:gridCol w:w="850"/>
        <w:gridCol w:w="3057"/>
        <w:gridCol w:w="1309"/>
        <w:gridCol w:w="1411"/>
        <w:gridCol w:w="1420"/>
      </w:tblGrid>
      <w:tr w:rsidR="005C4451" w:rsidRPr="005B65DD" w:rsidTr="002F0B41">
        <w:trPr>
          <w:trHeight w:val="783"/>
        </w:trPr>
        <w:tc>
          <w:tcPr>
            <w:tcW w:w="1859" w:type="dxa"/>
          </w:tcPr>
          <w:p w:rsidR="005C4451" w:rsidRPr="005B65DD" w:rsidRDefault="005C4451" w:rsidP="005C4451">
            <w:pPr>
              <w:jc w:val="center"/>
              <w:rPr>
                <w:b/>
                <w:sz w:val="28"/>
              </w:rPr>
            </w:pPr>
            <w:r w:rsidRPr="005B65DD">
              <w:rPr>
                <w:b/>
                <w:sz w:val="28"/>
              </w:rPr>
              <w:t>Form</w:t>
            </w:r>
          </w:p>
        </w:tc>
        <w:tc>
          <w:tcPr>
            <w:tcW w:w="1397" w:type="dxa"/>
          </w:tcPr>
          <w:p w:rsidR="005C4451" w:rsidRPr="005B65DD" w:rsidRDefault="005C4451" w:rsidP="005C4451">
            <w:pPr>
              <w:jc w:val="center"/>
              <w:rPr>
                <w:b/>
                <w:sz w:val="28"/>
              </w:rPr>
            </w:pPr>
            <w:r w:rsidRPr="005B65DD">
              <w:rPr>
                <w:b/>
                <w:sz w:val="28"/>
              </w:rPr>
              <w:t>Property</w:t>
            </w:r>
          </w:p>
        </w:tc>
        <w:tc>
          <w:tcPr>
            <w:tcW w:w="1652" w:type="dxa"/>
          </w:tcPr>
          <w:p w:rsidR="005C4451" w:rsidRPr="005B65DD" w:rsidRDefault="005C4451" w:rsidP="005C4451">
            <w:pPr>
              <w:jc w:val="center"/>
              <w:rPr>
                <w:b/>
                <w:sz w:val="28"/>
              </w:rPr>
            </w:pPr>
            <w:r w:rsidRPr="005B65DD">
              <w:rPr>
                <w:b/>
                <w:sz w:val="28"/>
              </w:rPr>
              <w:t>Property Name</w:t>
            </w:r>
          </w:p>
        </w:tc>
        <w:tc>
          <w:tcPr>
            <w:tcW w:w="1183" w:type="dxa"/>
          </w:tcPr>
          <w:p w:rsidR="005C4451" w:rsidRPr="005B65DD" w:rsidRDefault="005C4451" w:rsidP="005C4451">
            <w:pPr>
              <w:jc w:val="center"/>
              <w:rPr>
                <w:b/>
                <w:sz w:val="28"/>
              </w:rPr>
            </w:pPr>
            <w:r w:rsidRPr="005B65DD">
              <w:rPr>
                <w:b/>
                <w:sz w:val="28"/>
              </w:rPr>
              <w:t>Position</w:t>
            </w:r>
          </w:p>
        </w:tc>
        <w:tc>
          <w:tcPr>
            <w:tcW w:w="850" w:type="dxa"/>
          </w:tcPr>
          <w:p w:rsidR="005C4451" w:rsidRPr="005B65DD" w:rsidRDefault="005C4451" w:rsidP="005C4451">
            <w:pPr>
              <w:jc w:val="center"/>
              <w:rPr>
                <w:b/>
                <w:sz w:val="28"/>
              </w:rPr>
            </w:pPr>
            <w:r w:rsidRPr="005B65DD">
              <w:rPr>
                <w:b/>
                <w:sz w:val="28"/>
              </w:rPr>
              <w:t>Size</w:t>
            </w:r>
          </w:p>
        </w:tc>
        <w:tc>
          <w:tcPr>
            <w:tcW w:w="3057" w:type="dxa"/>
          </w:tcPr>
          <w:p w:rsidR="005C4451" w:rsidRPr="005B65DD" w:rsidRDefault="005C4451" w:rsidP="005C4451">
            <w:pPr>
              <w:jc w:val="center"/>
              <w:rPr>
                <w:b/>
                <w:sz w:val="28"/>
              </w:rPr>
            </w:pPr>
            <w:r w:rsidRPr="005B65DD">
              <w:rPr>
                <w:b/>
                <w:sz w:val="28"/>
              </w:rPr>
              <w:t>Purpose</w:t>
            </w:r>
          </w:p>
        </w:tc>
        <w:tc>
          <w:tcPr>
            <w:tcW w:w="1309" w:type="dxa"/>
          </w:tcPr>
          <w:p w:rsidR="005C4451" w:rsidRPr="005B65DD" w:rsidRDefault="005C4451" w:rsidP="005C4451">
            <w:pPr>
              <w:jc w:val="center"/>
              <w:rPr>
                <w:b/>
                <w:sz w:val="28"/>
              </w:rPr>
            </w:pPr>
            <w:r w:rsidRPr="005B65DD">
              <w:rPr>
                <w:b/>
                <w:sz w:val="28"/>
              </w:rPr>
              <w:t>Font</w:t>
            </w:r>
          </w:p>
        </w:tc>
        <w:tc>
          <w:tcPr>
            <w:tcW w:w="1411" w:type="dxa"/>
          </w:tcPr>
          <w:p w:rsidR="005C4451" w:rsidRPr="002F0B41" w:rsidRDefault="005C4451" w:rsidP="005C4451">
            <w:pPr>
              <w:jc w:val="center"/>
              <w:rPr>
                <w:b/>
                <w:sz w:val="24"/>
              </w:rPr>
            </w:pPr>
            <w:r w:rsidRPr="002F0B41">
              <w:rPr>
                <w:b/>
                <w:sz w:val="24"/>
              </w:rPr>
              <w:t>Forecolour/</w:t>
            </w:r>
          </w:p>
          <w:p w:rsidR="005C4451" w:rsidRPr="002F0B41" w:rsidRDefault="005C4451" w:rsidP="005C4451">
            <w:pPr>
              <w:jc w:val="center"/>
              <w:rPr>
                <w:b/>
                <w:sz w:val="24"/>
              </w:rPr>
            </w:pPr>
            <w:r w:rsidRPr="002F0B41">
              <w:rPr>
                <w:b/>
                <w:sz w:val="24"/>
              </w:rPr>
              <w:t>Image</w:t>
            </w:r>
          </w:p>
        </w:tc>
        <w:tc>
          <w:tcPr>
            <w:tcW w:w="1420" w:type="dxa"/>
          </w:tcPr>
          <w:p w:rsidR="005C4451" w:rsidRPr="002F0B41" w:rsidRDefault="005C4451" w:rsidP="005C4451">
            <w:pPr>
              <w:jc w:val="center"/>
              <w:rPr>
                <w:b/>
                <w:sz w:val="24"/>
              </w:rPr>
            </w:pPr>
            <w:proofErr w:type="spellStart"/>
            <w:r w:rsidRPr="002F0B41">
              <w:rPr>
                <w:b/>
                <w:sz w:val="24"/>
              </w:rPr>
              <w:t>Backcolour</w:t>
            </w:r>
            <w:proofErr w:type="spellEnd"/>
            <w:r w:rsidRPr="002F0B41">
              <w:rPr>
                <w:b/>
                <w:sz w:val="24"/>
              </w:rPr>
              <w:t>/</w:t>
            </w:r>
          </w:p>
          <w:p w:rsidR="005C4451" w:rsidRPr="002F0B41" w:rsidRDefault="005C4451" w:rsidP="005C4451">
            <w:pPr>
              <w:jc w:val="center"/>
              <w:rPr>
                <w:b/>
                <w:sz w:val="24"/>
              </w:rPr>
            </w:pPr>
            <w:r w:rsidRPr="002F0B41">
              <w:rPr>
                <w:b/>
                <w:sz w:val="24"/>
              </w:rPr>
              <w:t>Image</w:t>
            </w:r>
          </w:p>
        </w:tc>
      </w:tr>
      <w:tr w:rsidR="002F0B41" w:rsidRPr="005B65DD" w:rsidTr="002F0B41">
        <w:trPr>
          <w:trHeight w:val="828"/>
        </w:trPr>
        <w:tc>
          <w:tcPr>
            <w:tcW w:w="1859" w:type="dxa"/>
          </w:tcPr>
          <w:p w:rsidR="002F0B41" w:rsidRPr="005B65DD" w:rsidRDefault="002F0B41" w:rsidP="002F0B41">
            <w:proofErr w:type="spellStart"/>
            <w:r>
              <w:t>frmMainMenu</w:t>
            </w:r>
            <w:proofErr w:type="spellEnd"/>
          </w:p>
        </w:tc>
        <w:tc>
          <w:tcPr>
            <w:tcW w:w="1397" w:type="dxa"/>
          </w:tcPr>
          <w:p w:rsidR="002F0B41" w:rsidRDefault="002F0B41" w:rsidP="002F0B41">
            <w:r w:rsidRPr="004E457C">
              <w:t>Button</w:t>
            </w:r>
          </w:p>
        </w:tc>
        <w:tc>
          <w:tcPr>
            <w:tcW w:w="1652" w:type="dxa"/>
          </w:tcPr>
          <w:p w:rsidR="002F0B41" w:rsidRPr="005B65DD" w:rsidRDefault="002F0B41" w:rsidP="002F0B41">
            <w:proofErr w:type="spellStart"/>
            <w:r>
              <w:t>btnPlayGame</w:t>
            </w:r>
            <w:proofErr w:type="spellEnd"/>
          </w:p>
        </w:tc>
        <w:tc>
          <w:tcPr>
            <w:tcW w:w="1183" w:type="dxa"/>
          </w:tcPr>
          <w:p w:rsidR="002F0B41" w:rsidRPr="005B65DD" w:rsidRDefault="002F0B41" w:rsidP="002F0B41">
            <w:r w:rsidRPr="002F0B41">
              <w:t>62, 178</w:t>
            </w:r>
          </w:p>
        </w:tc>
        <w:tc>
          <w:tcPr>
            <w:tcW w:w="850" w:type="dxa"/>
          </w:tcPr>
          <w:p w:rsidR="002F0B41" w:rsidRDefault="002F0B41" w:rsidP="002F0B41">
            <w:r w:rsidRPr="00C04D9B">
              <w:t>191, 95</w:t>
            </w:r>
          </w:p>
        </w:tc>
        <w:tc>
          <w:tcPr>
            <w:tcW w:w="3057" w:type="dxa"/>
          </w:tcPr>
          <w:p w:rsidR="002F0B41" w:rsidRPr="005B65DD" w:rsidRDefault="002F0B41" w:rsidP="002F0B41">
            <w:r>
              <w:t>Displays frmQuestion1 on click</w:t>
            </w:r>
          </w:p>
        </w:tc>
        <w:tc>
          <w:tcPr>
            <w:tcW w:w="1309" w:type="dxa"/>
          </w:tcPr>
          <w:p w:rsidR="002F0B41" w:rsidRDefault="002F0B41" w:rsidP="002F0B41">
            <w:r w:rsidRPr="00A37025">
              <w:t>Times New Roman, 20pt</w:t>
            </w:r>
          </w:p>
        </w:tc>
        <w:tc>
          <w:tcPr>
            <w:tcW w:w="1411" w:type="dxa"/>
          </w:tcPr>
          <w:p w:rsidR="002F0B41" w:rsidRPr="005B65DD" w:rsidRDefault="002F0B41" w:rsidP="002F0B41">
            <w:proofErr w:type="spellStart"/>
            <w:r>
              <w:t>ControlText</w:t>
            </w:r>
            <w:proofErr w:type="spellEnd"/>
          </w:p>
        </w:tc>
        <w:tc>
          <w:tcPr>
            <w:tcW w:w="1420" w:type="dxa"/>
          </w:tcPr>
          <w:p w:rsidR="002F0B41" w:rsidRPr="005B65DD" w:rsidRDefault="002F0B41" w:rsidP="002F0B41">
            <w:r>
              <w:t>Control</w:t>
            </w:r>
          </w:p>
        </w:tc>
      </w:tr>
      <w:tr w:rsidR="002F0B41" w:rsidRPr="005B65DD" w:rsidTr="002F0B41">
        <w:trPr>
          <w:trHeight w:val="828"/>
        </w:trPr>
        <w:tc>
          <w:tcPr>
            <w:tcW w:w="1859" w:type="dxa"/>
          </w:tcPr>
          <w:p w:rsidR="002F0B41" w:rsidRDefault="002F0B41" w:rsidP="002F0B41">
            <w:proofErr w:type="spellStart"/>
            <w:r>
              <w:t>frmMainMenu</w:t>
            </w:r>
            <w:proofErr w:type="spellEnd"/>
          </w:p>
        </w:tc>
        <w:tc>
          <w:tcPr>
            <w:tcW w:w="1397" w:type="dxa"/>
          </w:tcPr>
          <w:p w:rsidR="002F0B41" w:rsidRPr="004E457C" w:rsidRDefault="002F0B41" w:rsidP="002F0B41">
            <w:r>
              <w:t>Button</w:t>
            </w:r>
          </w:p>
        </w:tc>
        <w:tc>
          <w:tcPr>
            <w:tcW w:w="1652" w:type="dxa"/>
          </w:tcPr>
          <w:p w:rsidR="002F0B41" w:rsidRDefault="002F0B41" w:rsidP="002F0B41">
            <w:proofErr w:type="spellStart"/>
            <w:r>
              <w:t>btnHighScores</w:t>
            </w:r>
            <w:proofErr w:type="spellEnd"/>
          </w:p>
        </w:tc>
        <w:tc>
          <w:tcPr>
            <w:tcW w:w="1183" w:type="dxa"/>
          </w:tcPr>
          <w:p w:rsidR="002F0B41" w:rsidRPr="005B65DD" w:rsidRDefault="002F0B41" w:rsidP="002F0B41">
            <w:r w:rsidRPr="002F0B41">
              <w:t>380, 178</w:t>
            </w:r>
          </w:p>
        </w:tc>
        <w:tc>
          <w:tcPr>
            <w:tcW w:w="850" w:type="dxa"/>
          </w:tcPr>
          <w:p w:rsidR="002F0B41" w:rsidRDefault="002F0B41" w:rsidP="002F0B41">
            <w:r w:rsidRPr="00C04D9B">
              <w:t>191, 95</w:t>
            </w:r>
          </w:p>
        </w:tc>
        <w:tc>
          <w:tcPr>
            <w:tcW w:w="3057" w:type="dxa"/>
          </w:tcPr>
          <w:p w:rsidR="002F0B41" w:rsidRPr="005B65DD" w:rsidRDefault="002F0B41" w:rsidP="002F0B41">
            <w:r>
              <w:t xml:space="preserve">Displays </w:t>
            </w:r>
            <w:proofErr w:type="spellStart"/>
            <w:r>
              <w:t>frmHighScores</w:t>
            </w:r>
            <w:proofErr w:type="spellEnd"/>
            <w:r>
              <w:t xml:space="preserve"> on click</w:t>
            </w:r>
          </w:p>
        </w:tc>
        <w:tc>
          <w:tcPr>
            <w:tcW w:w="1309" w:type="dxa"/>
          </w:tcPr>
          <w:p w:rsidR="002F0B41" w:rsidRDefault="002F0B41" w:rsidP="002F0B41">
            <w:r w:rsidRPr="00A37025">
              <w:t>Times New Roman, 20pt</w:t>
            </w:r>
          </w:p>
        </w:tc>
        <w:tc>
          <w:tcPr>
            <w:tcW w:w="1411" w:type="dxa"/>
          </w:tcPr>
          <w:p w:rsidR="002F0B41" w:rsidRDefault="002F0B41" w:rsidP="002F0B41">
            <w:proofErr w:type="spellStart"/>
            <w:r w:rsidRPr="004E419E">
              <w:t>ControlText</w:t>
            </w:r>
            <w:proofErr w:type="spellEnd"/>
          </w:p>
        </w:tc>
        <w:tc>
          <w:tcPr>
            <w:tcW w:w="1420" w:type="dxa"/>
          </w:tcPr>
          <w:p w:rsidR="002F0B41" w:rsidRDefault="002F0B41" w:rsidP="002F0B41">
            <w:r w:rsidRPr="00707C5E">
              <w:t>Control</w:t>
            </w:r>
          </w:p>
        </w:tc>
      </w:tr>
      <w:tr w:rsidR="002F0B41" w:rsidRPr="005B65DD" w:rsidTr="002F0B41">
        <w:trPr>
          <w:trHeight w:val="828"/>
        </w:trPr>
        <w:tc>
          <w:tcPr>
            <w:tcW w:w="1859" w:type="dxa"/>
          </w:tcPr>
          <w:p w:rsidR="002F0B41" w:rsidRDefault="002F0B41" w:rsidP="002F0B41">
            <w:proofErr w:type="spellStart"/>
            <w:r w:rsidRPr="00382935">
              <w:t>frmMainMenu</w:t>
            </w:r>
            <w:proofErr w:type="spellEnd"/>
          </w:p>
        </w:tc>
        <w:tc>
          <w:tcPr>
            <w:tcW w:w="1397" w:type="dxa"/>
          </w:tcPr>
          <w:p w:rsidR="002F0B41" w:rsidRDefault="002F0B41" w:rsidP="002F0B41">
            <w:r w:rsidRPr="004E457C">
              <w:t>Button</w:t>
            </w:r>
          </w:p>
        </w:tc>
        <w:tc>
          <w:tcPr>
            <w:tcW w:w="1652" w:type="dxa"/>
          </w:tcPr>
          <w:p w:rsidR="002F0B41" w:rsidRPr="005B65DD" w:rsidRDefault="002F0B41" w:rsidP="002F0B41">
            <w:proofErr w:type="spellStart"/>
            <w:r>
              <w:t>btnLogOut</w:t>
            </w:r>
            <w:proofErr w:type="spellEnd"/>
          </w:p>
        </w:tc>
        <w:tc>
          <w:tcPr>
            <w:tcW w:w="1183" w:type="dxa"/>
          </w:tcPr>
          <w:p w:rsidR="002F0B41" w:rsidRPr="005B65DD" w:rsidRDefault="002F0B41" w:rsidP="002F0B41">
            <w:r w:rsidRPr="002F0B41">
              <w:t>62, 325</w:t>
            </w:r>
          </w:p>
        </w:tc>
        <w:tc>
          <w:tcPr>
            <w:tcW w:w="850" w:type="dxa"/>
          </w:tcPr>
          <w:p w:rsidR="002F0B41" w:rsidRDefault="002F0B41" w:rsidP="002F0B41">
            <w:r w:rsidRPr="00C04D9B">
              <w:t>191, 95</w:t>
            </w:r>
          </w:p>
        </w:tc>
        <w:tc>
          <w:tcPr>
            <w:tcW w:w="3057" w:type="dxa"/>
          </w:tcPr>
          <w:p w:rsidR="002F0B41" w:rsidRPr="005B65DD" w:rsidRDefault="002F0B41" w:rsidP="002F0B41">
            <w:r>
              <w:t xml:space="preserve">Displays </w:t>
            </w:r>
            <w:proofErr w:type="spellStart"/>
            <w:r>
              <w:t>frmLogIn</w:t>
            </w:r>
            <w:proofErr w:type="spellEnd"/>
            <w:r>
              <w:t xml:space="preserve"> on click</w:t>
            </w:r>
          </w:p>
        </w:tc>
        <w:tc>
          <w:tcPr>
            <w:tcW w:w="1309" w:type="dxa"/>
          </w:tcPr>
          <w:p w:rsidR="002F0B41" w:rsidRDefault="002F0B41" w:rsidP="002F0B41">
            <w:r w:rsidRPr="00A37025">
              <w:t>Times New Roman, 20pt</w:t>
            </w:r>
          </w:p>
        </w:tc>
        <w:tc>
          <w:tcPr>
            <w:tcW w:w="1411" w:type="dxa"/>
          </w:tcPr>
          <w:p w:rsidR="002F0B41" w:rsidRDefault="002F0B41" w:rsidP="002F0B41">
            <w:proofErr w:type="spellStart"/>
            <w:r w:rsidRPr="004E419E">
              <w:t>ControlText</w:t>
            </w:r>
            <w:proofErr w:type="spellEnd"/>
          </w:p>
        </w:tc>
        <w:tc>
          <w:tcPr>
            <w:tcW w:w="1420" w:type="dxa"/>
          </w:tcPr>
          <w:p w:rsidR="002F0B41" w:rsidRDefault="002F0B41" w:rsidP="002F0B41">
            <w:r w:rsidRPr="00707C5E">
              <w:t>Control</w:t>
            </w:r>
          </w:p>
        </w:tc>
      </w:tr>
      <w:tr w:rsidR="002F0B41" w:rsidRPr="005B65DD" w:rsidTr="002F0B41">
        <w:trPr>
          <w:trHeight w:val="757"/>
        </w:trPr>
        <w:tc>
          <w:tcPr>
            <w:tcW w:w="1859" w:type="dxa"/>
          </w:tcPr>
          <w:p w:rsidR="002F0B41" w:rsidRDefault="002F0B41" w:rsidP="002F0B41">
            <w:proofErr w:type="spellStart"/>
            <w:r w:rsidRPr="00382935">
              <w:t>frmMainMenu</w:t>
            </w:r>
            <w:proofErr w:type="spellEnd"/>
          </w:p>
        </w:tc>
        <w:tc>
          <w:tcPr>
            <w:tcW w:w="1397" w:type="dxa"/>
          </w:tcPr>
          <w:p w:rsidR="002F0B41" w:rsidRDefault="002F0B41" w:rsidP="002F0B41">
            <w:r w:rsidRPr="004E457C">
              <w:t>Button</w:t>
            </w:r>
          </w:p>
        </w:tc>
        <w:tc>
          <w:tcPr>
            <w:tcW w:w="1652" w:type="dxa"/>
          </w:tcPr>
          <w:p w:rsidR="002F0B41" w:rsidRPr="005B65DD" w:rsidRDefault="002F0B41" w:rsidP="002F0B41">
            <w:proofErr w:type="spellStart"/>
            <w:r>
              <w:t>btnExit</w:t>
            </w:r>
            <w:proofErr w:type="spellEnd"/>
          </w:p>
        </w:tc>
        <w:tc>
          <w:tcPr>
            <w:tcW w:w="1183" w:type="dxa"/>
          </w:tcPr>
          <w:p w:rsidR="002F0B41" w:rsidRPr="005B65DD" w:rsidRDefault="002F0B41" w:rsidP="002F0B41">
            <w:r w:rsidRPr="002F0B41">
              <w:t>380, 325</w:t>
            </w:r>
          </w:p>
        </w:tc>
        <w:tc>
          <w:tcPr>
            <w:tcW w:w="850" w:type="dxa"/>
          </w:tcPr>
          <w:p w:rsidR="002F0B41" w:rsidRDefault="002F0B41" w:rsidP="002F0B41">
            <w:r w:rsidRPr="00C04D9B">
              <w:t>191, 95</w:t>
            </w:r>
          </w:p>
        </w:tc>
        <w:tc>
          <w:tcPr>
            <w:tcW w:w="3057" w:type="dxa"/>
          </w:tcPr>
          <w:p w:rsidR="002F0B41" w:rsidRPr="005B65DD" w:rsidRDefault="002F0B41" w:rsidP="002F0B41">
            <w:r>
              <w:t>Closes the game on click.</w:t>
            </w:r>
          </w:p>
        </w:tc>
        <w:tc>
          <w:tcPr>
            <w:tcW w:w="1309" w:type="dxa"/>
          </w:tcPr>
          <w:p w:rsidR="002F0B41" w:rsidRDefault="002F0B41" w:rsidP="002F0B41">
            <w:r w:rsidRPr="00A37025">
              <w:t>Times New Roman, 20pt</w:t>
            </w:r>
          </w:p>
        </w:tc>
        <w:tc>
          <w:tcPr>
            <w:tcW w:w="1411" w:type="dxa"/>
          </w:tcPr>
          <w:p w:rsidR="002F0B41" w:rsidRDefault="002F0B41" w:rsidP="002F0B41">
            <w:proofErr w:type="spellStart"/>
            <w:r w:rsidRPr="004E419E">
              <w:t>ControlText</w:t>
            </w:r>
            <w:proofErr w:type="spellEnd"/>
          </w:p>
        </w:tc>
        <w:tc>
          <w:tcPr>
            <w:tcW w:w="1420" w:type="dxa"/>
          </w:tcPr>
          <w:p w:rsidR="002F0B41" w:rsidRDefault="002F0B41" w:rsidP="002F0B41">
            <w:r w:rsidRPr="00707C5E">
              <w:t>Control</w:t>
            </w:r>
          </w:p>
        </w:tc>
      </w:tr>
    </w:tbl>
    <w:p w:rsidR="00756205" w:rsidRDefault="00756205"/>
    <w:p w:rsidR="00756205" w:rsidRDefault="00756205"/>
    <w:p w:rsidR="00307402" w:rsidRDefault="00307402" w:rsidP="00411C04"/>
    <w:p w:rsidR="00307402" w:rsidRDefault="00307402">
      <w:r>
        <w:br w:type="page"/>
      </w:r>
    </w:p>
    <w:p w:rsidR="00307402" w:rsidRDefault="00E3025C" w:rsidP="00411C04">
      <w:r>
        <w:rPr>
          <w:noProof/>
          <w:lang w:eastAsia="en-GB"/>
        </w:rPr>
        <w:lastRenderedPageBreak/>
        <mc:AlternateContent>
          <mc:Choice Requires="wpg">
            <w:drawing>
              <wp:anchor distT="0" distB="0" distL="114300" distR="114300" simplePos="0" relativeHeight="251594240" behindDoc="0" locked="0" layoutInCell="1" allowOverlap="1" wp14:anchorId="435AA066" wp14:editId="06C836E9">
                <wp:simplePos x="0" y="0"/>
                <wp:positionH relativeFrom="column">
                  <wp:posOffset>-109561</wp:posOffset>
                </wp:positionH>
                <wp:positionV relativeFrom="paragraph">
                  <wp:posOffset>-27804</wp:posOffset>
                </wp:positionV>
                <wp:extent cx="8839835" cy="5401310"/>
                <wp:effectExtent l="0" t="0" r="18415" b="27940"/>
                <wp:wrapNone/>
                <wp:docPr id="294" name="Group 294"/>
                <wp:cNvGraphicFramePr/>
                <a:graphic xmlns:a="http://schemas.openxmlformats.org/drawingml/2006/main">
                  <a:graphicData uri="http://schemas.microsoft.com/office/word/2010/wordprocessingGroup">
                    <wpg:wgp>
                      <wpg:cNvGrpSpPr/>
                      <wpg:grpSpPr>
                        <a:xfrm>
                          <a:off x="0" y="0"/>
                          <a:ext cx="8839835" cy="5401310"/>
                          <a:chOff x="0" y="0"/>
                          <a:chExt cx="8840356" cy="5401509"/>
                        </a:xfrm>
                      </wpg:grpSpPr>
                      <wps:wsp>
                        <wps:cNvPr id="23" name="Text Box 2"/>
                        <wps:cNvSpPr txBox="1">
                          <a:spLocks noChangeArrowheads="1"/>
                        </wps:cNvSpPr>
                        <wps:spPr bwMode="auto">
                          <a:xfrm>
                            <a:off x="1378424" y="791570"/>
                            <a:ext cx="6069330" cy="354711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948D1" w:rsidRDefault="00B948D1" w:rsidP="00462662"/>
                          </w:txbxContent>
                        </wps:txbx>
                        <wps:bodyPr rot="0" vert="horz" wrap="square" lIns="91440" tIns="45720" rIns="91440" bIns="45720" anchor="t" anchorCtr="0">
                          <a:noAutofit/>
                        </wps:bodyPr>
                      </wps:wsp>
                      <wps:wsp>
                        <wps:cNvPr id="30" name="Text Box 2"/>
                        <wps:cNvSpPr txBox="1">
                          <a:spLocks noChangeArrowheads="1"/>
                        </wps:cNvSpPr>
                        <wps:spPr bwMode="auto">
                          <a:xfrm>
                            <a:off x="2647666" y="0"/>
                            <a:ext cx="3562350" cy="551180"/>
                          </a:xfrm>
                          <a:prstGeom prst="rect">
                            <a:avLst/>
                          </a:prstGeom>
                          <a:solidFill>
                            <a:srgbClr val="FFFFFF"/>
                          </a:solidFill>
                          <a:ln w="9525">
                            <a:solidFill>
                              <a:srgbClr val="000000"/>
                            </a:solidFill>
                            <a:miter lim="800000"/>
                            <a:headEnd/>
                            <a:tailEnd/>
                          </a:ln>
                        </wps:spPr>
                        <wps:txbx>
                          <w:txbxContent>
                            <w:p w:rsidR="00B948D1" w:rsidRPr="001E7C6B" w:rsidRDefault="00B948D1" w:rsidP="001E7C6B">
                              <w:pPr>
                                <w:pStyle w:val="Heading2"/>
                                <w:jc w:val="center"/>
                                <w:rPr>
                                  <w:sz w:val="36"/>
                                </w:rPr>
                              </w:pPr>
                              <w:bookmarkStart w:id="11" w:name="_Toc449342563"/>
                              <w:r w:rsidRPr="001E7C6B">
                                <w:rPr>
                                  <w:sz w:val="36"/>
                                </w:rPr>
                                <w:t>Question 1</w:t>
                              </w:r>
                              <w:bookmarkEnd w:id="11"/>
                            </w:p>
                            <w:p w:rsidR="00B948D1" w:rsidRPr="00880DB7" w:rsidRDefault="00B948D1" w:rsidP="00462662">
                              <w:pPr>
                                <w:jc w:val="center"/>
                                <w:rPr>
                                  <w:sz w:val="52"/>
                                </w:rPr>
                              </w:pPr>
                            </w:p>
                            <w:p w:rsidR="00B948D1" w:rsidRPr="00880DB7" w:rsidRDefault="00B948D1" w:rsidP="00462662">
                              <w:pPr>
                                <w:jc w:val="center"/>
                                <w:rPr>
                                  <w:sz w:val="52"/>
                                </w:rPr>
                              </w:pPr>
                            </w:p>
                          </w:txbxContent>
                        </wps:txbx>
                        <wps:bodyPr rot="0" vert="horz" wrap="square" lIns="91440" tIns="45720" rIns="91440" bIns="45720" anchor="t" anchorCtr="0">
                          <a:noAutofit/>
                        </wps:bodyPr>
                      </wps:wsp>
                      <wps:wsp>
                        <wps:cNvPr id="207" name="Rectangle 207"/>
                        <wps:cNvSpPr/>
                        <wps:spPr>
                          <a:xfrm>
                            <a:off x="3425588" y="1719618"/>
                            <a:ext cx="2002220" cy="1150883"/>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1610436" y="3357349"/>
                            <a:ext cx="1560786" cy="504496"/>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153BC6">
                              <w:pPr>
                                <w:jc w:val="center"/>
                              </w:pPr>
                              <w:r>
                                <w:t>(Picked from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3643952" y="3343701"/>
                            <a:ext cx="1560786" cy="504496"/>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153BC6">
                              <w:pPr>
                                <w:jc w:val="center"/>
                              </w:pPr>
                              <w:r>
                                <w:t>(Picked from array)</w:t>
                              </w:r>
                            </w:p>
                            <w:p w:rsidR="00B948D1" w:rsidRDefault="00B948D1" w:rsidP="00153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5622878" y="3343701"/>
                            <a:ext cx="1560786" cy="504496"/>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153BC6">
                              <w:pPr>
                                <w:jc w:val="center"/>
                              </w:pPr>
                              <w:r>
                                <w:t>(Picked from array)</w:t>
                              </w:r>
                            </w:p>
                            <w:p w:rsidR="00B948D1" w:rsidRDefault="00B948D1" w:rsidP="00153B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Rectangle 257"/>
                        <wps:cNvSpPr/>
                        <wps:spPr>
                          <a:xfrm>
                            <a:off x="2238233" y="1050877"/>
                            <a:ext cx="4367049" cy="422694"/>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Pr="007932F3" w:rsidRDefault="00B948D1" w:rsidP="00153BC6">
                              <w:pPr>
                                <w:jc w:val="center"/>
                                <w:rPr>
                                  <w:sz w:val="40"/>
                                </w:rPr>
                              </w:pPr>
                              <w:r>
                                <w:rPr>
                                  <w:sz w:val="40"/>
                                </w:rPr>
                                <w:t>What is the name of the shape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Text Box 2"/>
                        <wps:cNvSpPr txBox="1">
                          <a:spLocks noChangeArrowheads="1"/>
                        </wps:cNvSpPr>
                        <wps:spPr bwMode="auto">
                          <a:xfrm>
                            <a:off x="0" y="313898"/>
                            <a:ext cx="1197610" cy="488315"/>
                          </a:xfrm>
                          <a:prstGeom prst="rect">
                            <a:avLst/>
                          </a:prstGeom>
                          <a:solidFill>
                            <a:srgbClr val="FFFFFF"/>
                          </a:solidFill>
                          <a:ln w="9525">
                            <a:solidFill>
                              <a:srgbClr val="000000"/>
                            </a:solidFill>
                            <a:miter lim="800000"/>
                            <a:headEnd/>
                            <a:tailEnd/>
                          </a:ln>
                        </wps:spPr>
                        <wps:txbx>
                          <w:txbxContent>
                            <w:p w:rsidR="00B948D1" w:rsidRPr="00335202" w:rsidRDefault="00B948D1" w:rsidP="00153BC6">
                              <w:pPr>
                                <w:rPr>
                                  <w:b/>
                                  <w:sz w:val="28"/>
                                </w:rPr>
                              </w:pPr>
                              <w:proofErr w:type="spellStart"/>
                              <w:proofErr w:type="gramStart"/>
                              <w:r>
                                <w:rPr>
                                  <w:b/>
                                  <w:sz w:val="28"/>
                                </w:rPr>
                                <w:t>picShape</w:t>
                              </w:r>
                              <w:proofErr w:type="spellEnd"/>
                              <w:proofErr w:type="gramEnd"/>
                            </w:p>
                          </w:txbxContent>
                        </wps:txbx>
                        <wps:bodyPr rot="0" vert="horz" wrap="square" lIns="91440" tIns="45720" rIns="91440" bIns="45720" anchor="t" anchorCtr="0">
                          <a:noAutofit/>
                        </wps:bodyPr>
                      </wps:wsp>
                      <wps:wsp>
                        <wps:cNvPr id="259" name="Text Box 2"/>
                        <wps:cNvSpPr txBox="1">
                          <a:spLocks noChangeArrowheads="1"/>
                        </wps:cNvSpPr>
                        <wps:spPr bwMode="auto">
                          <a:xfrm>
                            <a:off x="7642746" y="423080"/>
                            <a:ext cx="1197610" cy="488315"/>
                          </a:xfrm>
                          <a:prstGeom prst="rect">
                            <a:avLst/>
                          </a:prstGeom>
                          <a:solidFill>
                            <a:srgbClr val="FFFFFF"/>
                          </a:solidFill>
                          <a:ln w="9525">
                            <a:solidFill>
                              <a:srgbClr val="000000"/>
                            </a:solidFill>
                            <a:miter lim="800000"/>
                            <a:headEnd/>
                            <a:tailEnd/>
                          </a:ln>
                        </wps:spPr>
                        <wps:txbx>
                          <w:txbxContent>
                            <w:p w:rsidR="00B948D1" w:rsidRPr="00335202" w:rsidRDefault="00B948D1" w:rsidP="00153BC6">
                              <w:pPr>
                                <w:rPr>
                                  <w:b/>
                                  <w:sz w:val="28"/>
                                </w:rPr>
                              </w:pPr>
                              <w:proofErr w:type="spellStart"/>
                              <w:proofErr w:type="gramStart"/>
                              <w:r>
                                <w:rPr>
                                  <w:b/>
                                  <w:sz w:val="28"/>
                                </w:rPr>
                                <w:t>lblQuestion</w:t>
                              </w:r>
                              <w:proofErr w:type="spellEnd"/>
                              <w:proofErr w:type="gramEnd"/>
                            </w:p>
                          </w:txbxContent>
                        </wps:txbx>
                        <wps:bodyPr rot="0" vert="horz" wrap="square" lIns="91440" tIns="45720" rIns="91440" bIns="45720" anchor="t" anchorCtr="0">
                          <a:noAutofit/>
                        </wps:bodyPr>
                      </wps:wsp>
                      <wps:wsp>
                        <wps:cNvPr id="260" name="Text Box 2"/>
                        <wps:cNvSpPr txBox="1">
                          <a:spLocks noChangeArrowheads="1"/>
                        </wps:cNvSpPr>
                        <wps:spPr bwMode="auto">
                          <a:xfrm>
                            <a:off x="7642746" y="4872251"/>
                            <a:ext cx="1197610" cy="488315"/>
                          </a:xfrm>
                          <a:prstGeom prst="rect">
                            <a:avLst/>
                          </a:prstGeom>
                          <a:solidFill>
                            <a:srgbClr val="FFFFFF"/>
                          </a:solidFill>
                          <a:ln w="9525">
                            <a:solidFill>
                              <a:srgbClr val="000000"/>
                            </a:solidFill>
                            <a:miter lim="800000"/>
                            <a:headEnd/>
                            <a:tailEnd/>
                          </a:ln>
                        </wps:spPr>
                        <wps:txbx>
                          <w:txbxContent>
                            <w:p w:rsidR="00B948D1" w:rsidRPr="00335202" w:rsidRDefault="00B948D1" w:rsidP="00153BC6">
                              <w:pPr>
                                <w:rPr>
                                  <w:b/>
                                  <w:sz w:val="28"/>
                                </w:rPr>
                              </w:pPr>
                              <w:r>
                                <w:rPr>
                                  <w:b/>
                                  <w:sz w:val="28"/>
                                </w:rPr>
                                <w:t>btnAnswer3</w:t>
                              </w:r>
                            </w:p>
                            <w:p w:rsidR="00B948D1" w:rsidRPr="00335202" w:rsidRDefault="00B948D1" w:rsidP="00153BC6">
                              <w:pPr>
                                <w:rPr>
                                  <w:b/>
                                  <w:sz w:val="28"/>
                                </w:rPr>
                              </w:pPr>
                            </w:p>
                          </w:txbxContent>
                        </wps:txbx>
                        <wps:bodyPr rot="0" vert="horz" wrap="square" lIns="91440" tIns="45720" rIns="91440" bIns="45720" anchor="t" anchorCtr="0">
                          <a:noAutofit/>
                        </wps:bodyPr>
                      </wps:wsp>
                      <wps:wsp>
                        <wps:cNvPr id="261" name="Text Box 2"/>
                        <wps:cNvSpPr txBox="1">
                          <a:spLocks noChangeArrowheads="1"/>
                        </wps:cNvSpPr>
                        <wps:spPr bwMode="auto">
                          <a:xfrm>
                            <a:off x="3821373" y="4885898"/>
                            <a:ext cx="1197610" cy="488315"/>
                          </a:xfrm>
                          <a:prstGeom prst="rect">
                            <a:avLst/>
                          </a:prstGeom>
                          <a:solidFill>
                            <a:srgbClr val="FFFFFF"/>
                          </a:solidFill>
                          <a:ln w="9525">
                            <a:solidFill>
                              <a:srgbClr val="000000"/>
                            </a:solidFill>
                            <a:miter lim="800000"/>
                            <a:headEnd/>
                            <a:tailEnd/>
                          </a:ln>
                        </wps:spPr>
                        <wps:txbx>
                          <w:txbxContent>
                            <w:p w:rsidR="00B948D1" w:rsidRPr="00335202" w:rsidRDefault="00B948D1" w:rsidP="00153BC6">
                              <w:pPr>
                                <w:rPr>
                                  <w:b/>
                                  <w:sz w:val="28"/>
                                </w:rPr>
                              </w:pPr>
                              <w:r>
                                <w:rPr>
                                  <w:b/>
                                  <w:sz w:val="28"/>
                                </w:rPr>
                                <w:t>btnAnswer2</w:t>
                              </w:r>
                            </w:p>
                            <w:p w:rsidR="00B948D1" w:rsidRPr="00335202" w:rsidRDefault="00B948D1" w:rsidP="00153BC6">
                              <w:pPr>
                                <w:rPr>
                                  <w:b/>
                                  <w:sz w:val="28"/>
                                </w:rPr>
                              </w:pPr>
                            </w:p>
                          </w:txbxContent>
                        </wps:txbx>
                        <wps:bodyPr rot="0" vert="horz" wrap="square" lIns="91440" tIns="45720" rIns="91440" bIns="45720" anchor="t" anchorCtr="0">
                          <a:noAutofit/>
                        </wps:bodyPr>
                      </wps:wsp>
                      <wps:wsp>
                        <wps:cNvPr id="262" name="Text Box 2"/>
                        <wps:cNvSpPr txBox="1">
                          <a:spLocks noChangeArrowheads="1"/>
                        </wps:cNvSpPr>
                        <wps:spPr bwMode="auto">
                          <a:xfrm>
                            <a:off x="177421" y="4913194"/>
                            <a:ext cx="1197610" cy="488315"/>
                          </a:xfrm>
                          <a:prstGeom prst="rect">
                            <a:avLst/>
                          </a:prstGeom>
                          <a:solidFill>
                            <a:srgbClr val="FFFFFF"/>
                          </a:solidFill>
                          <a:ln w="9525">
                            <a:solidFill>
                              <a:srgbClr val="000000"/>
                            </a:solidFill>
                            <a:miter lim="800000"/>
                            <a:headEnd/>
                            <a:tailEnd/>
                          </a:ln>
                        </wps:spPr>
                        <wps:txbx>
                          <w:txbxContent>
                            <w:p w:rsidR="00B948D1" w:rsidRPr="00335202" w:rsidRDefault="00B948D1" w:rsidP="00153BC6">
                              <w:pPr>
                                <w:rPr>
                                  <w:b/>
                                  <w:sz w:val="28"/>
                                </w:rPr>
                              </w:pPr>
                              <w:r>
                                <w:rPr>
                                  <w:b/>
                                  <w:sz w:val="28"/>
                                </w:rPr>
                                <w:t>btnAnswer1</w:t>
                              </w:r>
                            </w:p>
                          </w:txbxContent>
                        </wps:txbx>
                        <wps:bodyPr rot="0" vert="horz" wrap="square" lIns="91440" tIns="45720" rIns="91440" bIns="45720" anchor="t" anchorCtr="0">
                          <a:noAutofit/>
                        </wps:bodyPr>
                      </wps:wsp>
                      <wps:wsp>
                        <wps:cNvPr id="263" name="Straight Arrow Connector 263"/>
                        <wps:cNvCnPr/>
                        <wps:spPr>
                          <a:xfrm>
                            <a:off x="1146412" y="805218"/>
                            <a:ext cx="2238703" cy="17661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Straight Arrow Connector 264"/>
                        <wps:cNvCnPr/>
                        <wps:spPr>
                          <a:xfrm flipH="1">
                            <a:off x="6564573" y="887104"/>
                            <a:ext cx="1182414" cy="2207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5" name="Straight Arrow Connector 265"/>
                        <wps:cNvCnPr/>
                        <wps:spPr>
                          <a:xfrm flipV="1">
                            <a:off x="1241946" y="3862316"/>
                            <a:ext cx="882869" cy="10723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6" name="Straight Arrow Connector 266"/>
                        <wps:cNvCnPr/>
                        <wps:spPr>
                          <a:xfrm flipV="1">
                            <a:off x="4435522" y="3862316"/>
                            <a:ext cx="0" cy="10562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7" name="Straight Arrow Connector 267"/>
                        <wps:cNvCnPr/>
                        <wps:spPr>
                          <a:xfrm flipH="1" flipV="1">
                            <a:off x="7014949" y="3862316"/>
                            <a:ext cx="693683" cy="10089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5="http://schemas.microsoft.com/office/word/2012/wordml">
            <w:pict>
              <v:group w14:anchorId="435AA066" id="Group 294" o:spid="_x0000_s1151" style="position:absolute;margin-left:-8.65pt;margin-top:-2.2pt;width:696.05pt;height:425.3pt;z-index:251594240" coordsize="88403,5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">
                <v:shape id="_x0000_s1152" type="#_x0000_t202" style="position:absolute;left:13784;top:7915;width:60693;height:35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ZW5cAA&#10;AADbAAAADwAAAGRycy9kb3ducmV2LnhtbESPSwvCMBCE74L/IazgTVMtiFSj+EAQ8eLj4HFp1rbY&#10;bEoTbf33RhA8DjPzDTNftqYUL6pdYVnBaBiBIE6tLjhTcL3sBlMQziNrLC2Tgjc5WC66nTkm2jZ8&#10;otfZZyJA2CWoIPe+SqR0aU4G3dBWxMG729qgD7LOpK6xCXBTynEUTaTBgsNCjhVtckof56dRcIjp&#10;cYszd3TNfR3vdbQ9loetUv1eu5qB8NT6f/jX3msF4xi+X8IPkI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3ZW5cAAAADbAAAADwAAAAAAAAAAAAAAAACYAgAAZHJzL2Rvd25y&#10;ZXYueG1sUEsFBgAAAAAEAAQA9QAAAIUDAAAAAA==&#10;" fillcolor="white [3201]" strokecolor="black [3200]" strokeweight="1pt">
                  <v:textbox>
                    <w:txbxContent>
                      <w:p w:rsidR="0050118E" w:rsidRDefault="0050118E" w:rsidP="00462662"/>
                    </w:txbxContent>
                  </v:textbox>
                </v:shape>
                <v:shape id="_x0000_s1153" type="#_x0000_t202" style="position:absolute;left:26476;width:35624;height:5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rsidR="0050118E" w:rsidRPr="001E7C6B" w:rsidRDefault="0050118E" w:rsidP="001E7C6B">
                        <w:pPr>
                          <w:pStyle w:val="Heading2"/>
                          <w:jc w:val="center"/>
                          <w:rPr>
                            <w:sz w:val="36"/>
                          </w:rPr>
                        </w:pPr>
                        <w:bookmarkStart w:id="18" w:name="_Toc449342563"/>
                        <w:r w:rsidRPr="001E7C6B">
                          <w:rPr>
                            <w:sz w:val="36"/>
                          </w:rPr>
                          <w:t>Question 1</w:t>
                        </w:r>
                        <w:bookmarkEnd w:id="18"/>
                      </w:p>
                      <w:p w:rsidR="0050118E" w:rsidRPr="00880DB7" w:rsidRDefault="0050118E" w:rsidP="00462662">
                        <w:pPr>
                          <w:jc w:val="center"/>
                          <w:rPr>
                            <w:sz w:val="52"/>
                          </w:rPr>
                        </w:pPr>
                      </w:p>
                      <w:p w:rsidR="0050118E" w:rsidRPr="00880DB7" w:rsidRDefault="0050118E" w:rsidP="00462662">
                        <w:pPr>
                          <w:jc w:val="center"/>
                          <w:rPr>
                            <w:sz w:val="52"/>
                          </w:rPr>
                        </w:pPr>
                      </w:p>
                    </w:txbxContent>
                  </v:textbox>
                </v:shape>
                <v:rect id="Rectangle 207" o:spid="_x0000_s1154" style="position:absolute;left:34255;top:17196;width:20023;height:115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Aw0MMA&#10;AADcAAAADwAAAGRycy9kb3ducmV2LnhtbESPT4vCMBTE74LfITzB25qqsLrVKP7B1aN2d/X6aJ5t&#10;sXkpTdT67Y2w4HGYmd8w03ljSnGj2hWWFfR7EQji1OqCMwW/P5uPMQjnkTWWlknBgxzMZ+3WFGNt&#10;73ygW+IzESDsYlSQe1/FUro0J4OuZyvi4J1tbdAHWWdS13gPcFPKQRR9SoMFh4UcK1rllF6Sq1Fw&#10;Tb+Xp6xa7NebIW+l7X+Zv6NWqttpFhMQnhr/Dv+3d1rBIBrB60w4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Aw0MMAAADcAAAADwAAAAAAAAAAAAAAAACYAgAAZHJzL2Rv&#10;d25yZXYueG1sUEsFBgAAAAAEAAQA9QAAAIgDAAAAAA==&#10;" fillcolor="white [3201]" strokecolor="#70ad47 [3209]" strokeweight="1pt"/>
                <v:rect id="Rectangle 208" o:spid="_x0000_s1155" style="position:absolute;left:16104;top:33573;width:15608;height:5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osAA&#10;AADcAAAADwAAAGRycy9kb3ducmV2LnhtbERPy2rCQBTdF/yH4QrumokKUmNG0Ra1y/reXjLXJJi5&#10;EzKTGP++syh0eTjvdNWbSnTUuNKygnEUgyDOrC45V3A+bd8/QDiPrLGyTApe5GC1HLylmGj75AN1&#10;R5+LEMIuQQWF93UipcsKMugiWxMH7m4bgz7AJpe6wWcIN5WcxPFMGiw5NBRY02dB2ePYGgVtttvc&#10;8nr987Wd8l7a8dxcrlqp0bBfL0B46v2/+M/9rRVM4rA2nAlHQC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a+kosAAAADcAAAADwAAAAAAAAAAAAAAAACYAgAAZHJzL2Rvd25y&#10;ZXYueG1sUEsFBgAAAAAEAAQA9QAAAIUDAAAAAA==&#10;" fillcolor="white [3201]" strokecolor="#70ad47 [3209]" strokeweight="1pt">
                  <v:textbox>
                    <w:txbxContent>
                      <w:p w:rsidR="0050118E" w:rsidRDefault="0050118E" w:rsidP="00153BC6">
                        <w:pPr>
                          <w:jc w:val="center"/>
                        </w:pPr>
                        <w:r>
                          <w:t>(Picked from array)</w:t>
                        </w:r>
                      </w:p>
                    </w:txbxContent>
                  </v:textbox>
                </v:rect>
                <v:rect id="Rectangle 209" o:spid="_x0000_s1156" style="position:absolute;left:36439;top:33437;width:15608;height:5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BOcEA&#10;AADcAAAADwAAAGRycy9kb3ducmV2LnhtbESPS6vCMBSE94L/IRzBnaYqXLQaxQc+ltf39tAc22Jz&#10;Upqovf/eXBBcDjPzDTOZ1aYQT6pcbllBrxuBIE6szjlVcDquO0MQziNrLCyTgj9yMJs2GxOMtX3x&#10;np4Hn4oAYRejgsz7MpbSJRkZdF1bEgfvZiuDPsgqlbrCV4CbQvaj6EcazDksZFjSMqPkfngYBY9k&#10;s7im5fx3tR7wVtreyJwvWql2q56PQXiq/Tf8ae+0gn40gv8z4QjI6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jATnBAAAA3AAAAA8AAAAAAAAAAAAAAAAAmAIAAGRycy9kb3du&#10;cmV2LnhtbFBLBQYAAAAABAAEAPUAAACGAwAAAAA=&#10;" fillcolor="white [3201]" strokecolor="#70ad47 [3209]" strokeweight="1pt">
                  <v:textbox>
                    <w:txbxContent>
                      <w:p w:rsidR="0050118E" w:rsidRDefault="0050118E" w:rsidP="00153BC6">
                        <w:pPr>
                          <w:jc w:val="center"/>
                        </w:pPr>
                        <w:r>
                          <w:t>(Picked from array)</w:t>
                        </w:r>
                      </w:p>
                      <w:p w:rsidR="0050118E" w:rsidRDefault="0050118E" w:rsidP="00153BC6">
                        <w:pPr>
                          <w:jc w:val="center"/>
                        </w:pPr>
                      </w:p>
                    </w:txbxContent>
                  </v:textbox>
                </v:rect>
                <v:rect id="Rectangle 210" o:spid="_x0000_s1157" style="position:absolute;left:56228;top:33437;width:15608;height:5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ecAA&#10;AADcAAAADwAAAGRycy9kb3ducmV2LnhtbERPy4rCMBTdD/gP4QruNK2CaMdYquJjOerMuL0017bY&#10;3JQmav17sxiY5eG8F2lnavGg1lWWFcSjCARxbnXFhYLv83Y4A+E8ssbaMil4kYN02ftYYKLtk4/0&#10;OPlChBB2CSoovW8SKV1ekkE3sg1x4K62NegDbAupW3yGcFPLcRRNpcGKQ0OJDa1Lym+nu1Fwz3er&#10;S9FkX5vthPfSxnPz86uVGvS77BOEp87/i//cB61gHIf54Uw4AnL5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A+ecAAAADcAAAADwAAAAAAAAAAAAAAAACYAgAAZHJzL2Rvd25y&#10;ZXYueG1sUEsFBgAAAAAEAAQA9QAAAIUDAAAAAA==&#10;" fillcolor="white [3201]" strokecolor="#70ad47 [3209]" strokeweight="1pt">
                  <v:textbox>
                    <w:txbxContent>
                      <w:p w:rsidR="0050118E" w:rsidRDefault="0050118E" w:rsidP="00153BC6">
                        <w:pPr>
                          <w:jc w:val="center"/>
                        </w:pPr>
                        <w:r>
                          <w:t>(Picked from array)</w:t>
                        </w:r>
                      </w:p>
                      <w:p w:rsidR="0050118E" w:rsidRDefault="0050118E" w:rsidP="00153BC6">
                        <w:pPr>
                          <w:jc w:val="center"/>
                        </w:pPr>
                      </w:p>
                    </w:txbxContent>
                  </v:textbox>
                </v:rect>
                <v:rect id="Rectangle 257" o:spid="_x0000_s1158" style="position:absolute;left:22382;top:10508;width:43670;height:4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MfzcUA&#10;AADcAAAADwAAAGRycy9kb3ducmV2LnhtbESPzW7CMBCE75V4B2uRuBUnIEob4kT8iLbHQgtcV/GS&#10;RMTrKDaQvn1dqVKPo5n5RpPmvWnEjTpXW1YQjyMQxIXVNZcKvj63j88gnEfW2FgmBd/kIM8GDykm&#10;2t55R7e9L0WAsEtQQeV9m0jpiooMurFtiYN3tp1BH2RXSt3hPcBNIydR9CQN1hwWKmxpXVFx2V+N&#10;gmvxujqV7fJjs53ym7TxizkctVKjYb9cgPDU+//wX/tdK5jM5vB7Jh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gx/NxQAAANwAAAAPAAAAAAAAAAAAAAAAAJgCAABkcnMv&#10;ZG93bnJldi54bWxQSwUGAAAAAAQABAD1AAAAigMAAAAA&#10;" fillcolor="white [3201]" strokecolor="#70ad47 [3209]" strokeweight="1pt">
                  <v:textbox>
                    <w:txbxContent>
                      <w:p w:rsidR="0050118E" w:rsidRPr="007932F3" w:rsidRDefault="0050118E" w:rsidP="00153BC6">
                        <w:pPr>
                          <w:jc w:val="center"/>
                          <w:rPr>
                            <w:sz w:val="40"/>
                          </w:rPr>
                        </w:pPr>
                        <w:r>
                          <w:rPr>
                            <w:sz w:val="40"/>
                          </w:rPr>
                          <w:t>What is the name of the shape below?</w:t>
                        </w:r>
                      </w:p>
                    </w:txbxContent>
                  </v:textbox>
                </v:rect>
                <v:shape id="_x0000_s1159" type="#_x0000_t202" style="position:absolute;top:3138;width:11976;height:4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B+QcMA&#10;AADcAAAADwAAAGRycy9kb3ducmV2LnhtbERPy2oCMRTdC/5DuEI3pWa01eo4UUqhRXdWpW4vkzsP&#10;nNyMSTpO/75ZFFwezjvb9KYRHTlfW1YwGScgiHOray4VnI4fTwsQPiBrbCyTgl/ysFkPBxmm2t74&#10;i7pDKEUMYZ+igiqENpXS5xUZ9GPbEkeusM5giNCVUju8xXDTyGmSzKXBmmNDhS29V5RfDj9GweJl&#10;25397nn/nc+LZhkeX7vPq1PqYdS/rUAE6sNd/O/eagXTWVwb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B+QcMAAADcAAAADwAAAAAAAAAAAAAAAACYAgAAZHJzL2Rv&#10;d25yZXYueG1sUEsFBgAAAAAEAAQA9QAAAIgDAAAAAA==&#10;">
                  <v:textbox>
                    <w:txbxContent>
                      <w:p w:rsidR="0050118E" w:rsidRPr="00335202" w:rsidRDefault="0050118E" w:rsidP="00153BC6">
                        <w:pPr>
                          <w:rPr>
                            <w:b/>
                            <w:sz w:val="28"/>
                          </w:rPr>
                        </w:pPr>
                        <w:proofErr w:type="spellStart"/>
                        <w:proofErr w:type="gramStart"/>
                        <w:r>
                          <w:rPr>
                            <w:b/>
                            <w:sz w:val="28"/>
                          </w:rPr>
                          <w:t>picShape</w:t>
                        </w:r>
                        <w:proofErr w:type="spellEnd"/>
                        <w:proofErr w:type="gramEnd"/>
                      </w:p>
                    </w:txbxContent>
                  </v:textbox>
                </v:shape>
                <v:shape id="_x0000_s1160" type="#_x0000_t202" style="position:absolute;left:76427;top:4230;width:11976;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zb2sYA&#10;AADcAAAADwAAAGRycy9kb3ducmV2LnhtbESPT2sCMRTE70K/Q3gFL0WztdXq1igiWPTmP9rrY/Pc&#10;Xbp5WZO4rt/eFAoeh5n5DTOdt6YSDTlfWlbw2k9AEGdWl5wrOB5WvTEIH5A1VpZJwY08zGdPnSmm&#10;2l55R80+5CJC2KeooAihTqX0WUEGfd/WxNE7WWcwROlyqR1eI9xUcpAkI2mw5LhQYE3LgrLf/cUo&#10;GL+vmx+/edt+Z6NTNQkvH83X2SnVfW4XnyACteER/m+vtYLBcAJ/Z+IR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zb2sYAAADcAAAADwAAAAAAAAAAAAAAAACYAgAAZHJz&#10;L2Rvd25yZXYueG1sUEsFBgAAAAAEAAQA9QAAAIsDAAAAAA==&#10;">
                  <v:textbox>
                    <w:txbxContent>
                      <w:p w:rsidR="0050118E" w:rsidRPr="00335202" w:rsidRDefault="0050118E" w:rsidP="00153BC6">
                        <w:pPr>
                          <w:rPr>
                            <w:b/>
                            <w:sz w:val="28"/>
                          </w:rPr>
                        </w:pPr>
                        <w:proofErr w:type="spellStart"/>
                        <w:proofErr w:type="gramStart"/>
                        <w:r>
                          <w:rPr>
                            <w:b/>
                            <w:sz w:val="28"/>
                          </w:rPr>
                          <w:t>lblQuestion</w:t>
                        </w:r>
                        <w:proofErr w:type="spellEnd"/>
                        <w:proofErr w:type="gramEnd"/>
                      </w:p>
                    </w:txbxContent>
                  </v:textbox>
                </v:shape>
                <v:shape id="_x0000_s1161" type="#_x0000_t202" style="position:absolute;left:76427;top:48722;width:11976;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q4+sIA&#10;AADcAAAADwAAAGRycy9kb3ducmV2LnhtbERPy2rCQBTdF/yH4RbcFJ2oJWp0lCIodueLdnvJXJPQ&#10;zJ10Zozx751FocvDeS/XnalFS85XlhWMhgkI4tzqigsFl/N2MAPhA7LG2jIpeJCH9ar3ssRM2zsf&#10;qT2FQsQQ9hkqKENoMil9XpJBP7QNceSu1hkMEbpCaof3GG5qOU6SVBqsODaU2NCmpPzndDMKZu/7&#10;9tt/Tg5feXqt5+Ft2u5+nVL91+5jASJQF/7Ff+69VjBO4/x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Krj6wgAAANwAAAAPAAAAAAAAAAAAAAAAAJgCAABkcnMvZG93&#10;bnJldi54bWxQSwUGAAAAAAQABAD1AAAAhwMAAAAA&#10;">
                  <v:textbox>
                    <w:txbxContent>
                      <w:p w:rsidR="0050118E" w:rsidRPr="00335202" w:rsidRDefault="0050118E" w:rsidP="00153BC6">
                        <w:pPr>
                          <w:rPr>
                            <w:b/>
                            <w:sz w:val="28"/>
                          </w:rPr>
                        </w:pPr>
                        <w:r>
                          <w:rPr>
                            <w:b/>
                            <w:sz w:val="28"/>
                          </w:rPr>
                          <w:t>btnAnswer3</w:t>
                        </w:r>
                      </w:p>
                      <w:p w:rsidR="0050118E" w:rsidRPr="00335202" w:rsidRDefault="0050118E" w:rsidP="00153BC6">
                        <w:pPr>
                          <w:rPr>
                            <w:b/>
                            <w:sz w:val="28"/>
                          </w:rPr>
                        </w:pPr>
                      </w:p>
                    </w:txbxContent>
                  </v:textbox>
                </v:shape>
                <v:shape id="_x0000_s1162" type="#_x0000_t202" style="position:absolute;left:38213;top:48858;width:11976;height:4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YdYcYA&#10;AADcAAAADwAAAGRycy9kb3ducmV2LnhtbESPT2vCQBTE7wW/w/KEXkrd+IfURleRQsXeNJb2+sg+&#10;k2D2bdzdxvTbdwuCx2FmfsMs171pREfO15YVjEcJCOLC6ppLBZ/H9+c5CB+QNTaWScEveVivBg9L&#10;zLS98oG6PJQiQthnqKAKoc2k9EVFBv3ItsTRO1lnMETpSqkdXiPcNHKSJKk0WHNcqLClt4qKc/5j&#10;FMxnu+7bf0z3X0V6al7D00u3vTilHof9ZgEiUB/u4Vt7pxVM0jH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YdYcYAAADcAAAADwAAAAAAAAAAAAAAAACYAgAAZHJz&#10;L2Rvd25yZXYueG1sUEsFBgAAAAAEAAQA9QAAAIsDAAAAAA==&#10;">
                  <v:textbox>
                    <w:txbxContent>
                      <w:p w:rsidR="0050118E" w:rsidRPr="00335202" w:rsidRDefault="0050118E" w:rsidP="00153BC6">
                        <w:pPr>
                          <w:rPr>
                            <w:b/>
                            <w:sz w:val="28"/>
                          </w:rPr>
                        </w:pPr>
                        <w:r>
                          <w:rPr>
                            <w:b/>
                            <w:sz w:val="28"/>
                          </w:rPr>
                          <w:t>btnAnswer2</w:t>
                        </w:r>
                      </w:p>
                      <w:p w:rsidR="0050118E" w:rsidRPr="00335202" w:rsidRDefault="0050118E" w:rsidP="00153BC6">
                        <w:pPr>
                          <w:rPr>
                            <w:b/>
                            <w:sz w:val="28"/>
                          </w:rPr>
                        </w:pPr>
                      </w:p>
                    </w:txbxContent>
                  </v:textbox>
                </v:shape>
                <v:shape id="_x0000_s1163" type="#_x0000_t202" style="position:absolute;left:1774;top:49131;width:11976;height:4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SDFsYA&#10;AADcAAAADwAAAGRycy9kb3ducmV2LnhtbESPT2vCQBTE7wW/w/KEXopuTEvU6Cql0GJv/kOvj+wz&#10;CWbfprvbmH77bqHgcZiZ3zDLdW8a0ZHztWUFk3ECgriwuuZSwfHwPpqB8AFZY2OZFPyQh/Vq8LDE&#10;XNsb76jbh1JECPscFVQhtLmUvqjIoB/bljh6F+sMhihdKbXDW4SbRqZJkkmDNceFClt6q6i47r+N&#10;gtnLpjv7z+ftqcguzTw8TbuPL6fU47B/XYAI1Id7+L+90QrSLIW/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SDFsYAAADcAAAADwAAAAAAAAAAAAAAAACYAgAAZHJz&#10;L2Rvd25yZXYueG1sUEsFBgAAAAAEAAQA9QAAAIsDAAAAAA==&#10;">
                  <v:textbox>
                    <w:txbxContent>
                      <w:p w:rsidR="0050118E" w:rsidRPr="00335202" w:rsidRDefault="0050118E" w:rsidP="00153BC6">
                        <w:pPr>
                          <w:rPr>
                            <w:b/>
                            <w:sz w:val="28"/>
                          </w:rPr>
                        </w:pPr>
                        <w:r>
                          <w:rPr>
                            <w:b/>
                            <w:sz w:val="28"/>
                          </w:rPr>
                          <w:t>btnAnswer1</w:t>
                        </w:r>
                      </w:p>
                    </w:txbxContent>
                  </v:textbox>
                </v:shape>
                <v:shape id="Straight Arrow Connector 263" o:spid="_x0000_s1164" type="#_x0000_t32" style="position:absolute;left:11464;top:8052;width:22387;height:176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iU4cMAAADcAAAADwAAAGRycy9kb3ducmV2LnhtbESPS4vCQBCE7wv7H4YWvOlExbAbHcUH&#10;gnrzgecm0ybBTE/MzJr47x1B2GNRVV9R03lrSvGg2hWWFQz6EQji1OqCMwXn06b3A8J5ZI2lZVLw&#10;JAfz2ffXFBNtGz7Q4+gzESDsElSQe18lUro0J4Oubyvi4F1tbdAHWWdS19gEuCnlMIpiabDgsJBj&#10;Rauc0tvxzyho0F9+l4vsvlqud9t2XN7j03mvVLfTLiYgPLX+P/xpb7WCYTyC95lwBOTs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olOHDAAAA3AAAAA8AAAAAAAAAAAAA&#10;AAAAoQIAAGRycy9kb3ducmV2LnhtbFBLBQYAAAAABAAEAPkAAACRAwAAAAA=&#10;" strokecolor="black [3200]" strokeweight=".5pt">
                  <v:stroke endarrow="block" joinstyle="miter"/>
                </v:shape>
                <v:shape id="Straight Arrow Connector 264" o:spid="_x0000_s1165" type="#_x0000_t32" style="position:absolute;left:65645;top:8871;width:11824;height:22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ahlMUAAADcAAAADwAAAGRycy9kb3ducmV2LnhtbESPQUvDQBSE74L/YXmFXqTdmIS2xG6L&#10;WESvjSLt7TX7TEKzb0Pe2sZ/7wqCx2FmvmHW29F16kKDtJ4N3M8TUMSVty3XBt7fnmcrUBKQLXae&#10;ycA3CWw3tzdrLKy/8p4uZahVhLAUaKAJoS+0lqohhzL3PXH0Pv3gMEQ51NoOeI1w1+k0SRbaYctx&#10;ocGenhqqzuWXM5CFXNJ9flhKeaxPd3aXZfLxYsx0Mj4+gAo0hv/wX/vVGkgXOfyeiUdAb3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ahlMUAAADcAAAADwAAAAAAAAAA&#10;AAAAAAChAgAAZHJzL2Rvd25yZXYueG1sUEsFBgAAAAAEAAQA+QAAAJMDAAAAAA==&#10;" strokecolor="black [3200]" strokeweight=".5pt">
                  <v:stroke endarrow="block" joinstyle="miter"/>
                </v:shape>
                <v:shape id="Straight Arrow Connector 265" o:spid="_x0000_s1166" type="#_x0000_t32" style="position:absolute;left:12419;top:38623;width:8829;height:107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oED8UAAADcAAAADwAAAGRycy9kb3ducmV2LnhtbESPQUvDQBSE7wX/w/IEL6XdmNRWYrdF&#10;FKnXpqXU2zP7TILZtyFvbeO/dwsFj8PMfMMs14Nr1Yl6aTwbuJ8moIhLbxuuDOx3b5NHUBKQLbae&#10;ycAvCaxXN6Ml5tafeUunIlQqQlhyNFCH0OVaS1mTQ5n6jjh6X753GKLsK217PEe4a3WaJHPtsOG4&#10;UGNHLzWV38WPM5CFmaTb2XEhxUf1ObavWSaHjTF3t8PzE6hAQ/gPX9vv1kA6f4DLmXgE9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foED8UAAADcAAAADwAAAAAAAAAA&#10;AAAAAAChAgAAZHJzL2Rvd25yZXYueG1sUEsFBgAAAAAEAAQA+QAAAJMDAAAAAA==&#10;" strokecolor="black [3200]" strokeweight=".5pt">
                  <v:stroke endarrow="block" joinstyle="miter"/>
                </v:shape>
                <v:shape id="Straight Arrow Connector 266" o:spid="_x0000_s1167" type="#_x0000_t32" style="position:absolute;left:44355;top:38623;width:0;height:105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iaeMUAAADcAAAADwAAAGRycy9kb3ducmV2LnhtbESPQUvDQBSE7wX/w/IEL6XdmJS0xG6L&#10;KKLXpiLt7TX7TILZtyFvbeO/dwWhx2FmvmHW29F16kyDtJ4N3M8TUMSVty3XBt73L7MVKAnIFjvP&#10;ZOCHBLabm8kaC+svvKNzGWoVISwFGmhC6AutpWrIocx9Txy9Tz84DFEOtbYDXiLcdTpNklw7bDku&#10;NNjTU0PVV/ntDGRhIelucVhKeaxPU/ucZfLxaszd7fj4ACrQGK7h//abNZDmOfydiUdA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iaeMUAAADcAAAADwAAAAAAAAAA&#10;AAAAAAChAgAAZHJzL2Rvd25yZXYueG1sUEsFBgAAAAAEAAQA+QAAAJMDAAAAAA==&#10;" strokecolor="black [3200]" strokeweight=".5pt">
                  <v:stroke endarrow="block" joinstyle="miter"/>
                </v:shape>
                <v:shape id="Straight Arrow Connector 267" o:spid="_x0000_s1168" type="#_x0000_t32" style="position:absolute;left:70149;top:38623;width:6937;height:100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oTqcMAAADcAAAADwAAAGRycy9kb3ducmV2LnhtbESPzarCMBSE94LvEI7gRq6pLvypRrlc&#10;EERc+PcA5zbHtrQ5KU201ac3guBymJlvmOW6NaW4U+1yywpGwwgEcWJ1zqmCy3nzMwPhPLLG0jIp&#10;eJCD9arbWWKsbcNHup98KgKEXYwKMu+rWEqXZGTQDW1FHLyrrQ36IOtU6hqbADelHEfRRBrMOSxk&#10;WNFfRklxuhkFTfE87gs92AXs9ubPh/ls8z9Xqt9rfxcgPLX+G/60t1rBeDKF95lw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KE6nDAAAA3AAAAA8AAAAAAAAAAAAA&#10;AAAAoQIAAGRycy9kb3ducmV2LnhtbFBLBQYAAAAABAAEAPkAAACRAwAAAAA=&#10;" strokecolor="black [3200]" strokeweight=".5pt">
                  <v:stroke endarrow="block" joinstyle="miter"/>
                </v:shape>
              </v:group>
            </w:pict>
          </mc:Fallback>
        </mc:AlternateContent>
      </w:r>
    </w:p>
    <w:p w:rsidR="00E3025C" w:rsidRDefault="00307402">
      <w:r>
        <w:br w:type="page"/>
      </w:r>
    </w:p>
    <w:tbl>
      <w:tblPr>
        <w:tblStyle w:val="TableGrid"/>
        <w:tblpPr w:leftFromText="180" w:rightFromText="180" w:vertAnchor="text" w:horzAnchor="margin" w:tblpY="879"/>
        <w:tblW w:w="14138" w:type="dxa"/>
        <w:tblLook w:val="04A0" w:firstRow="1" w:lastRow="0" w:firstColumn="1" w:lastColumn="0" w:noHBand="0" w:noVBand="1"/>
      </w:tblPr>
      <w:tblGrid>
        <w:gridCol w:w="1855"/>
        <w:gridCol w:w="1396"/>
        <w:gridCol w:w="1649"/>
        <w:gridCol w:w="1183"/>
        <w:gridCol w:w="848"/>
        <w:gridCol w:w="3042"/>
        <w:gridCol w:w="904"/>
        <w:gridCol w:w="1593"/>
        <w:gridCol w:w="1668"/>
      </w:tblGrid>
      <w:tr w:rsidR="00E3025C" w:rsidRPr="005B65DD" w:rsidTr="00AE50D3">
        <w:trPr>
          <w:trHeight w:val="783"/>
        </w:trPr>
        <w:tc>
          <w:tcPr>
            <w:tcW w:w="1855" w:type="dxa"/>
          </w:tcPr>
          <w:p w:rsidR="00E3025C" w:rsidRPr="005B65DD" w:rsidRDefault="00E3025C" w:rsidP="00AE50D3">
            <w:pPr>
              <w:jc w:val="center"/>
              <w:rPr>
                <w:b/>
                <w:sz w:val="28"/>
              </w:rPr>
            </w:pPr>
            <w:r w:rsidRPr="005B65DD">
              <w:rPr>
                <w:b/>
                <w:sz w:val="28"/>
              </w:rPr>
              <w:lastRenderedPageBreak/>
              <w:t>Form</w:t>
            </w:r>
          </w:p>
        </w:tc>
        <w:tc>
          <w:tcPr>
            <w:tcW w:w="1396" w:type="dxa"/>
          </w:tcPr>
          <w:p w:rsidR="00E3025C" w:rsidRPr="005B65DD" w:rsidRDefault="00E3025C" w:rsidP="00AE50D3">
            <w:pPr>
              <w:jc w:val="center"/>
              <w:rPr>
                <w:b/>
                <w:sz w:val="28"/>
              </w:rPr>
            </w:pPr>
            <w:r w:rsidRPr="005B65DD">
              <w:rPr>
                <w:b/>
                <w:sz w:val="28"/>
              </w:rPr>
              <w:t>Property</w:t>
            </w:r>
          </w:p>
        </w:tc>
        <w:tc>
          <w:tcPr>
            <w:tcW w:w="1649" w:type="dxa"/>
          </w:tcPr>
          <w:p w:rsidR="00E3025C" w:rsidRPr="005B65DD" w:rsidRDefault="00E3025C" w:rsidP="00AE50D3">
            <w:pPr>
              <w:jc w:val="center"/>
              <w:rPr>
                <w:b/>
                <w:sz w:val="28"/>
              </w:rPr>
            </w:pPr>
            <w:r w:rsidRPr="005B65DD">
              <w:rPr>
                <w:b/>
                <w:sz w:val="28"/>
              </w:rPr>
              <w:t>Property Name</w:t>
            </w:r>
          </w:p>
        </w:tc>
        <w:tc>
          <w:tcPr>
            <w:tcW w:w="1183" w:type="dxa"/>
          </w:tcPr>
          <w:p w:rsidR="00E3025C" w:rsidRPr="005B65DD" w:rsidRDefault="00E3025C" w:rsidP="00AE50D3">
            <w:pPr>
              <w:jc w:val="center"/>
              <w:rPr>
                <w:b/>
                <w:sz w:val="28"/>
              </w:rPr>
            </w:pPr>
            <w:r w:rsidRPr="005B65DD">
              <w:rPr>
                <w:b/>
                <w:sz w:val="28"/>
              </w:rPr>
              <w:t>Position</w:t>
            </w:r>
          </w:p>
        </w:tc>
        <w:tc>
          <w:tcPr>
            <w:tcW w:w="848" w:type="dxa"/>
          </w:tcPr>
          <w:p w:rsidR="00E3025C" w:rsidRPr="005B65DD" w:rsidRDefault="00E3025C" w:rsidP="00AE50D3">
            <w:pPr>
              <w:jc w:val="center"/>
              <w:rPr>
                <w:b/>
                <w:sz w:val="28"/>
              </w:rPr>
            </w:pPr>
            <w:r w:rsidRPr="005B65DD">
              <w:rPr>
                <w:b/>
                <w:sz w:val="28"/>
              </w:rPr>
              <w:t>Size</w:t>
            </w:r>
          </w:p>
        </w:tc>
        <w:tc>
          <w:tcPr>
            <w:tcW w:w="3042" w:type="dxa"/>
          </w:tcPr>
          <w:p w:rsidR="00E3025C" w:rsidRPr="005B65DD" w:rsidRDefault="00E3025C" w:rsidP="00AE50D3">
            <w:pPr>
              <w:jc w:val="center"/>
              <w:rPr>
                <w:b/>
                <w:sz w:val="28"/>
              </w:rPr>
            </w:pPr>
            <w:r w:rsidRPr="005B65DD">
              <w:rPr>
                <w:b/>
                <w:sz w:val="28"/>
              </w:rPr>
              <w:t>Purpose</w:t>
            </w:r>
          </w:p>
        </w:tc>
        <w:tc>
          <w:tcPr>
            <w:tcW w:w="904" w:type="dxa"/>
          </w:tcPr>
          <w:p w:rsidR="00E3025C" w:rsidRPr="005B65DD" w:rsidRDefault="00E3025C" w:rsidP="00AE50D3">
            <w:pPr>
              <w:jc w:val="center"/>
              <w:rPr>
                <w:b/>
                <w:sz w:val="28"/>
              </w:rPr>
            </w:pPr>
            <w:r w:rsidRPr="005B65DD">
              <w:rPr>
                <w:b/>
                <w:sz w:val="28"/>
              </w:rPr>
              <w:t>Font</w:t>
            </w:r>
          </w:p>
        </w:tc>
        <w:tc>
          <w:tcPr>
            <w:tcW w:w="1593" w:type="dxa"/>
          </w:tcPr>
          <w:p w:rsidR="00E3025C" w:rsidRPr="005B65DD" w:rsidRDefault="00E3025C" w:rsidP="00AE50D3">
            <w:pPr>
              <w:jc w:val="center"/>
              <w:rPr>
                <w:b/>
                <w:sz w:val="28"/>
              </w:rPr>
            </w:pPr>
            <w:r w:rsidRPr="005B65DD">
              <w:rPr>
                <w:b/>
                <w:sz w:val="28"/>
              </w:rPr>
              <w:t>Forecolour/</w:t>
            </w:r>
          </w:p>
          <w:p w:rsidR="00E3025C" w:rsidRPr="005B65DD" w:rsidRDefault="00E3025C" w:rsidP="00AE50D3">
            <w:pPr>
              <w:jc w:val="center"/>
              <w:rPr>
                <w:b/>
                <w:sz w:val="28"/>
              </w:rPr>
            </w:pPr>
            <w:r w:rsidRPr="005B65DD">
              <w:rPr>
                <w:b/>
                <w:sz w:val="28"/>
              </w:rPr>
              <w:t>Image</w:t>
            </w:r>
          </w:p>
        </w:tc>
        <w:tc>
          <w:tcPr>
            <w:tcW w:w="1668" w:type="dxa"/>
          </w:tcPr>
          <w:p w:rsidR="00E3025C" w:rsidRPr="005B65DD" w:rsidRDefault="00E3025C" w:rsidP="00AE50D3">
            <w:pPr>
              <w:jc w:val="center"/>
              <w:rPr>
                <w:b/>
                <w:sz w:val="28"/>
              </w:rPr>
            </w:pPr>
            <w:proofErr w:type="spellStart"/>
            <w:r w:rsidRPr="005B65DD">
              <w:rPr>
                <w:b/>
                <w:sz w:val="28"/>
              </w:rPr>
              <w:t>Backcolour</w:t>
            </w:r>
            <w:proofErr w:type="spellEnd"/>
            <w:r w:rsidRPr="005B65DD">
              <w:rPr>
                <w:b/>
                <w:sz w:val="28"/>
              </w:rPr>
              <w:t>/</w:t>
            </w:r>
          </w:p>
          <w:p w:rsidR="00E3025C" w:rsidRPr="005B65DD" w:rsidRDefault="00E3025C" w:rsidP="00AE50D3">
            <w:pPr>
              <w:jc w:val="center"/>
              <w:rPr>
                <w:b/>
                <w:sz w:val="28"/>
              </w:rPr>
            </w:pPr>
            <w:r w:rsidRPr="005B65DD">
              <w:rPr>
                <w:b/>
                <w:sz w:val="28"/>
              </w:rPr>
              <w:t>Image</w:t>
            </w:r>
          </w:p>
        </w:tc>
      </w:tr>
      <w:tr w:rsidR="00EA543C" w:rsidRPr="005B65DD" w:rsidTr="00AE50D3">
        <w:trPr>
          <w:trHeight w:val="828"/>
        </w:trPr>
        <w:tc>
          <w:tcPr>
            <w:tcW w:w="1855" w:type="dxa"/>
          </w:tcPr>
          <w:p w:rsidR="00EA543C" w:rsidRDefault="00EA543C" w:rsidP="00AE50D3">
            <w:r w:rsidRPr="00C17981">
              <w:t>frmQuestion1</w:t>
            </w:r>
          </w:p>
        </w:tc>
        <w:tc>
          <w:tcPr>
            <w:tcW w:w="1396" w:type="dxa"/>
          </w:tcPr>
          <w:p w:rsidR="00EA543C" w:rsidRPr="005B65DD" w:rsidRDefault="00EA543C" w:rsidP="00AE50D3">
            <w:r>
              <w:t>Label</w:t>
            </w:r>
          </w:p>
        </w:tc>
        <w:tc>
          <w:tcPr>
            <w:tcW w:w="1649" w:type="dxa"/>
          </w:tcPr>
          <w:p w:rsidR="00EA543C" w:rsidRPr="005B65DD" w:rsidRDefault="00EA543C" w:rsidP="00AE50D3">
            <w:proofErr w:type="spellStart"/>
            <w:r>
              <w:t>lblQ</w:t>
            </w:r>
            <w:proofErr w:type="spellEnd"/>
          </w:p>
        </w:tc>
        <w:tc>
          <w:tcPr>
            <w:tcW w:w="1183" w:type="dxa"/>
          </w:tcPr>
          <w:p w:rsidR="00EA543C" w:rsidRPr="005B65DD" w:rsidRDefault="00EA543C" w:rsidP="00AE50D3">
            <w:r w:rsidRPr="00EA543C">
              <w:t>82, 103</w:t>
            </w:r>
          </w:p>
        </w:tc>
        <w:tc>
          <w:tcPr>
            <w:tcW w:w="848" w:type="dxa"/>
          </w:tcPr>
          <w:p w:rsidR="00EA543C" w:rsidRPr="005B65DD" w:rsidRDefault="00EA543C" w:rsidP="00AE50D3">
            <w:r w:rsidRPr="00EA543C">
              <w:t>465, 34</w:t>
            </w:r>
          </w:p>
        </w:tc>
        <w:tc>
          <w:tcPr>
            <w:tcW w:w="3042" w:type="dxa"/>
          </w:tcPr>
          <w:p w:rsidR="00EA543C" w:rsidRPr="005B65DD" w:rsidRDefault="00EA543C" w:rsidP="00AE50D3">
            <w:r>
              <w:t>Display the question</w:t>
            </w:r>
          </w:p>
        </w:tc>
        <w:tc>
          <w:tcPr>
            <w:tcW w:w="904" w:type="dxa"/>
          </w:tcPr>
          <w:p w:rsidR="00EA543C" w:rsidRPr="005B65DD" w:rsidRDefault="00EA543C" w:rsidP="00AE50D3">
            <w:r w:rsidRPr="00EA543C">
              <w:t>Times New Roman, 22pt</w:t>
            </w:r>
          </w:p>
        </w:tc>
        <w:tc>
          <w:tcPr>
            <w:tcW w:w="1593" w:type="dxa"/>
          </w:tcPr>
          <w:p w:rsidR="00EA543C" w:rsidRPr="005B65DD" w:rsidRDefault="00EA543C" w:rsidP="00AE50D3">
            <w:r>
              <w:t xml:space="preserve">Control Light </w:t>
            </w:r>
            <w:proofErr w:type="spellStart"/>
            <w:r>
              <w:t>Light</w:t>
            </w:r>
            <w:proofErr w:type="spellEnd"/>
          </w:p>
        </w:tc>
        <w:tc>
          <w:tcPr>
            <w:tcW w:w="1668" w:type="dxa"/>
          </w:tcPr>
          <w:p w:rsidR="00EA543C" w:rsidRPr="005B65DD" w:rsidRDefault="00EA543C" w:rsidP="00AE50D3">
            <w:r>
              <w:t>Transparent</w:t>
            </w:r>
          </w:p>
        </w:tc>
      </w:tr>
      <w:tr w:rsidR="00EA543C" w:rsidRPr="005B65DD" w:rsidTr="00AE50D3">
        <w:trPr>
          <w:trHeight w:val="828"/>
        </w:trPr>
        <w:tc>
          <w:tcPr>
            <w:tcW w:w="1855" w:type="dxa"/>
          </w:tcPr>
          <w:p w:rsidR="00EA543C" w:rsidRDefault="00EA543C" w:rsidP="00AE50D3">
            <w:r w:rsidRPr="00C17981">
              <w:t>frmQuestion1</w:t>
            </w:r>
          </w:p>
        </w:tc>
        <w:tc>
          <w:tcPr>
            <w:tcW w:w="1396" w:type="dxa"/>
          </w:tcPr>
          <w:p w:rsidR="00EA543C" w:rsidRPr="005B65DD" w:rsidRDefault="00EA543C" w:rsidP="00AE50D3">
            <w:proofErr w:type="spellStart"/>
            <w:r>
              <w:t>PictureBox</w:t>
            </w:r>
            <w:proofErr w:type="spellEnd"/>
          </w:p>
        </w:tc>
        <w:tc>
          <w:tcPr>
            <w:tcW w:w="1649" w:type="dxa"/>
          </w:tcPr>
          <w:p w:rsidR="00EA543C" w:rsidRPr="005B65DD" w:rsidRDefault="00EA543C" w:rsidP="00AE50D3">
            <w:proofErr w:type="spellStart"/>
            <w:r>
              <w:t>picShape</w:t>
            </w:r>
            <w:proofErr w:type="spellEnd"/>
          </w:p>
        </w:tc>
        <w:tc>
          <w:tcPr>
            <w:tcW w:w="1183" w:type="dxa"/>
          </w:tcPr>
          <w:p w:rsidR="00EA543C" w:rsidRPr="005B65DD" w:rsidRDefault="00EA543C" w:rsidP="00AE50D3">
            <w:r w:rsidRPr="00EA543C">
              <w:t>149, 153</w:t>
            </w:r>
          </w:p>
        </w:tc>
        <w:tc>
          <w:tcPr>
            <w:tcW w:w="848" w:type="dxa"/>
          </w:tcPr>
          <w:p w:rsidR="00EA543C" w:rsidRPr="005B65DD" w:rsidRDefault="00EA543C" w:rsidP="00AE50D3">
            <w:r w:rsidRPr="00EA543C">
              <w:t>337, 166</w:t>
            </w:r>
          </w:p>
        </w:tc>
        <w:tc>
          <w:tcPr>
            <w:tcW w:w="3042" w:type="dxa"/>
          </w:tcPr>
          <w:p w:rsidR="00EA543C" w:rsidRPr="005B65DD" w:rsidRDefault="00EA543C" w:rsidP="002F0B41">
            <w:r w:rsidRPr="005B65DD">
              <w:t xml:space="preserve">To display </w:t>
            </w:r>
            <w:r w:rsidR="002F0B41">
              <w:t>the picture the question refers to</w:t>
            </w:r>
            <w:r w:rsidRPr="005B65DD">
              <w:t xml:space="preserve"> </w:t>
            </w:r>
          </w:p>
        </w:tc>
        <w:tc>
          <w:tcPr>
            <w:tcW w:w="904" w:type="dxa"/>
          </w:tcPr>
          <w:p w:rsidR="00EA543C" w:rsidRPr="005B65DD" w:rsidRDefault="00EA543C" w:rsidP="00AE50D3">
            <w:r>
              <w:t>N/A</w:t>
            </w:r>
          </w:p>
        </w:tc>
        <w:tc>
          <w:tcPr>
            <w:tcW w:w="1593" w:type="dxa"/>
          </w:tcPr>
          <w:p w:rsidR="00EA543C" w:rsidRPr="005B65DD" w:rsidRDefault="00EA543C" w:rsidP="00AE50D3">
            <w:r>
              <w:t>Image from Ar</w:t>
            </w:r>
            <w:r w:rsidR="002F0B41">
              <w:t>r</w:t>
            </w:r>
            <w:r>
              <w:t>ay</w:t>
            </w:r>
          </w:p>
        </w:tc>
        <w:tc>
          <w:tcPr>
            <w:tcW w:w="1668" w:type="dxa"/>
          </w:tcPr>
          <w:p w:rsidR="00EA543C" w:rsidRPr="005B65DD" w:rsidRDefault="00EA543C" w:rsidP="00AE50D3">
            <w:r w:rsidRPr="005B65DD">
              <w:t>Transparent</w:t>
            </w:r>
          </w:p>
        </w:tc>
      </w:tr>
      <w:tr w:rsidR="00EA543C" w:rsidRPr="005B65DD" w:rsidTr="00AE50D3">
        <w:trPr>
          <w:trHeight w:val="757"/>
        </w:trPr>
        <w:tc>
          <w:tcPr>
            <w:tcW w:w="1855" w:type="dxa"/>
          </w:tcPr>
          <w:p w:rsidR="00EA543C" w:rsidRDefault="00EA543C" w:rsidP="00AE50D3">
            <w:r w:rsidRPr="00C17981">
              <w:t>frmQuestion1</w:t>
            </w:r>
          </w:p>
        </w:tc>
        <w:tc>
          <w:tcPr>
            <w:tcW w:w="1396" w:type="dxa"/>
          </w:tcPr>
          <w:p w:rsidR="00EA543C" w:rsidRPr="005B65DD" w:rsidRDefault="00EA543C" w:rsidP="00AE50D3">
            <w:r>
              <w:t>Button</w:t>
            </w:r>
          </w:p>
        </w:tc>
        <w:tc>
          <w:tcPr>
            <w:tcW w:w="1649" w:type="dxa"/>
          </w:tcPr>
          <w:p w:rsidR="00EA543C" w:rsidRPr="005B65DD" w:rsidRDefault="00EA543C" w:rsidP="00AE50D3">
            <w:proofErr w:type="spellStart"/>
            <w:r>
              <w:t>btnAnswerA</w:t>
            </w:r>
            <w:proofErr w:type="spellEnd"/>
          </w:p>
        </w:tc>
        <w:tc>
          <w:tcPr>
            <w:tcW w:w="1183" w:type="dxa"/>
          </w:tcPr>
          <w:p w:rsidR="00EA543C" w:rsidRPr="005B65DD" w:rsidRDefault="00EA543C" w:rsidP="00AE50D3">
            <w:r w:rsidRPr="00EA543C">
              <w:t>62, 352</w:t>
            </w:r>
          </w:p>
        </w:tc>
        <w:tc>
          <w:tcPr>
            <w:tcW w:w="848" w:type="dxa"/>
          </w:tcPr>
          <w:p w:rsidR="00EA543C" w:rsidRPr="005B65DD" w:rsidRDefault="00EA543C" w:rsidP="00AE50D3">
            <w:r w:rsidRPr="00EA543C">
              <w:t>134, 79</w:t>
            </w:r>
          </w:p>
        </w:tc>
        <w:tc>
          <w:tcPr>
            <w:tcW w:w="3042" w:type="dxa"/>
          </w:tcPr>
          <w:p w:rsidR="00EA543C" w:rsidRPr="005B65DD" w:rsidRDefault="00EA543C" w:rsidP="00AE50D3">
            <w:r>
              <w:t>To select Answers</w:t>
            </w:r>
          </w:p>
        </w:tc>
        <w:tc>
          <w:tcPr>
            <w:tcW w:w="904" w:type="dxa"/>
          </w:tcPr>
          <w:p w:rsidR="00EA543C" w:rsidRPr="005B65DD" w:rsidRDefault="00EA543C" w:rsidP="00AE50D3">
            <w:r w:rsidRPr="00EA543C">
              <w:t>Times New Roman, 17pt</w:t>
            </w:r>
          </w:p>
        </w:tc>
        <w:tc>
          <w:tcPr>
            <w:tcW w:w="1593" w:type="dxa"/>
          </w:tcPr>
          <w:p w:rsidR="00EA543C" w:rsidRPr="005B65DD" w:rsidRDefault="00EA543C" w:rsidP="00AE50D3">
            <w:r>
              <w:t>Control Text</w:t>
            </w:r>
          </w:p>
        </w:tc>
        <w:tc>
          <w:tcPr>
            <w:tcW w:w="1668" w:type="dxa"/>
          </w:tcPr>
          <w:p w:rsidR="00EA543C" w:rsidRPr="005B65DD" w:rsidRDefault="00EA543C" w:rsidP="00AE50D3">
            <w:r>
              <w:t>Control</w:t>
            </w:r>
          </w:p>
        </w:tc>
      </w:tr>
      <w:tr w:rsidR="00EA543C" w:rsidRPr="005B65DD" w:rsidTr="00AE50D3">
        <w:trPr>
          <w:trHeight w:val="757"/>
        </w:trPr>
        <w:tc>
          <w:tcPr>
            <w:tcW w:w="1855" w:type="dxa"/>
          </w:tcPr>
          <w:p w:rsidR="00EA543C" w:rsidRDefault="00EA543C" w:rsidP="00AE50D3">
            <w:r w:rsidRPr="00C17981">
              <w:t>frmQuestion1</w:t>
            </w:r>
          </w:p>
        </w:tc>
        <w:tc>
          <w:tcPr>
            <w:tcW w:w="1396" w:type="dxa"/>
          </w:tcPr>
          <w:p w:rsidR="00EA543C" w:rsidRDefault="00EA543C" w:rsidP="00AE50D3">
            <w:r w:rsidRPr="00571458">
              <w:t>Button</w:t>
            </w:r>
          </w:p>
        </w:tc>
        <w:tc>
          <w:tcPr>
            <w:tcW w:w="1649" w:type="dxa"/>
          </w:tcPr>
          <w:p w:rsidR="00EA543C" w:rsidRDefault="00EA543C" w:rsidP="00AE50D3">
            <w:proofErr w:type="spellStart"/>
            <w:r w:rsidRPr="00F40511">
              <w:t>btnAnswerA</w:t>
            </w:r>
            <w:proofErr w:type="spellEnd"/>
          </w:p>
        </w:tc>
        <w:tc>
          <w:tcPr>
            <w:tcW w:w="1183" w:type="dxa"/>
          </w:tcPr>
          <w:p w:rsidR="00EA543C" w:rsidRPr="005B65DD" w:rsidRDefault="00EA543C" w:rsidP="00AE50D3">
            <w:r w:rsidRPr="00EA543C">
              <w:t>252, 352</w:t>
            </w:r>
          </w:p>
        </w:tc>
        <w:tc>
          <w:tcPr>
            <w:tcW w:w="848" w:type="dxa"/>
          </w:tcPr>
          <w:p w:rsidR="00EA543C" w:rsidRPr="005B65DD" w:rsidRDefault="00EA543C" w:rsidP="00AE50D3">
            <w:r w:rsidRPr="00EA543C">
              <w:t>134, 79</w:t>
            </w:r>
          </w:p>
        </w:tc>
        <w:tc>
          <w:tcPr>
            <w:tcW w:w="3042" w:type="dxa"/>
          </w:tcPr>
          <w:p w:rsidR="00EA543C" w:rsidRPr="005B65DD" w:rsidRDefault="00EA543C" w:rsidP="00AE50D3">
            <w:r>
              <w:t>To select Answers</w:t>
            </w:r>
          </w:p>
        </w:tc>
        <w:tc>
          <w:tcPr>
            <w:tcW w:w="904" w:type="dxa"/>
          </w:tcPr>
          <w:p w:rsidR="00EA543C" w:rsidRPr="005B65DD" w:rsidRDefault="00EA543C" w:rsidP="00AE50D3">
            <w:r w:rsidRPr="00EA543C">
              <w:t>Times New Roman, 17pt</w:t>
            </w:r>
          </w:p>
        </w:tc>
        <w:tc>
          <w:tcPr>
            <w:tcW w:w="1593" w:type="dxa"/>
          </w:tcPr>
          <w:p w:rsidR="00EA543C" w:rsidRPr="005B65DD" w:rsidRDefault="00EA543C" w:rsidP="00AE50D3">
            <w:r>
              <w:t>Control Text</w:t>
            </w:r>
          </w:p>
        </w:tc>
        <w:tc>
          <w:tcPr>
            <w:tcW w:w="1668" w:type="dxa"/>
          </w:tcPr>
          <w:p w:rsidR="00EA543C" w:rsidRPr="005B65DD" w:rsidRDefault="00EA543C" w:rsidP="00AE50D3">
            <w:r>
              <w:t>Control</w:t>
            </w:r>
          </w:p>
        </w:tc>
      </w:tr>
      <w:tr w:rsidR="00EA543C" w:rsidRPr="005B65DD" w:rsidTr="00AE50D3">
        <w:trPr>
          <w:trHeight w:val="757"/>
        </w:trPr>
        <w:tc>
          <w:tcPr>
            <w:tcW w:w="1855" w:type="dxa"/>
          </w:tcPr>
          <w:p w:rsidR="00EA543C" w:rsidRDefault="00EA543C" w:rsidP="00AE50D3">
            <w:r w:rsidRPr="00C17981">
              <w:t>frmQuestion1</w:t>
            </w:r>
          </w:p>
        </w:tc>
        <w:tc>
          <w:tcPr>
            <w:tcW w:w="1396" w:type="dxa"/>
          </w:tcPr>
          <w:p w:rsidR="00EA543C" w:rsidRDefault="00EA543C" w:rsidP="00AE50D3">
            <w:r w:rsidRPr="00571458">
              <w:t>Button</w:t>
            </w:r>
          </w:p>
        </w:tc>
        <w:tc>
          <w:tcPr>
            <w:tcW w:w="1649" w:type="dxa"/>
          </w:tcPr>
          <w:p w:rsidR="00EA543C" w:rsidRDefault="00EA543C" w:rsidP="00AE50D3">
            <w:proofErr w:type="spellStart"/>
            <w:r w:rsidRPr="00F40511">
              <w:t>btnAnswerA</w:t>
            </w:r>
            <w:proofErr w:type="spellEnd"/>
          </w:p>
        </w:tc>
        <w:tc>
          <w:tcPr>
            <w:tcW w:w="1183" w:type="dxa"/>
          </w:tcPr>
          <w:p w:rsidR="00EA543C" w:rsidRPr="005B65DD" w:rsidRDefault="00EA543C" w:rsidP="00AE50D3">
            <w:r w:rsidRPr="00EA543C">
              <w:t>436, 352</w:t>
            </w:r>
          </w:p>
        </w:tc>
        <w:tc>
          <w:tcPr>
            <w:tcW w:w="848" w:type="dxa"/>
          </w:tcPr>
          <w:p w:rsidR="00EA543C" w:rsidRPr="005B65DD" w:rsidRDefault="00EA543C" w:rsidP="00AE50D3">
            <w:r w:rsidRPr="00EA543C">
              <w:t>134, 79</w:t>
            </w:r>
          </w:p>
        </w:tc>
        <w:tc>
          <w:tcPr>
            <w:tcW w:w="3042" w:type="dxa"/>
          </w:tcPr>
          <w:p w:rsidR="00EA543C" w:rsidRPr="005B65DD" w:rsidRDefault="00EA543C" w:rsidP="00AE50D3">
            <w:r>
              <w:t>To select Answers</w:t>
            </w:r>
          </w:p>
        </w:tc>
        <w:tc>
          <w:tcPr>
            <w:tcW w:w="904" w:type="dxa"/>
          </w:tcPr>
          <w:p w:rsidR="00EA543C" w:rsidRPr="005B65DD" w:rsidRDefault="00EA543C" w:rsidP="00AE50D3">
            <w:r w:rsidRPr="00EA543C">
              <w:t>Times New Roman, 17pt</w:t>
            </w:r>
          </w:p>
        </w:tc>
        <w:tc>
          <w:tcPr>
            <w:tcW w:w="1593" w:type="dxa"/>
          </w:tcPr>
          <w:p w:rsidR="00EA543C" w:rsidRPr="005B65DD" w:rsidRDefault="00EA543C" w:rsidP="00AE50D3">
            <w:r>
              <w:t>Control Text</w:t>
            </w:r>
          </w:p>
        </w:tc>
        <w:tc>
          <w:tcPr>
            <w:tcW w:w="1668" w:type="dxa"/>
          </w:tcPr>
          <w:p w:rsidR="00EA543C" w:rsidRPr="005B65DD" w:rsidRDefault="00EA543C" w:rsidP="00AE50D3">
            <w:r>
              <w:t>Control</w:t>
            </w:r>
          </w:p>
        </w:tc>
      </w:tr>
    </w:tbl>
    <w:p w:rsidR="00AE50D3" w:rsidRPr="00585958" w:rsidRDefault="00E3025C" w:rsidP="00AE50D3">
      <w:pPr>
        <w:pStyle w:val="Subtitle"/>
        <w:rPr>
          <w:sz w:val="40"/>
        </w:rPr>
      </w:pPr>
      <w:r>
        <w:t xml:space="preserve"> </w:t>
      </w:r>
    </w:p>
    <w:p w:rsidR="00E3025C" w:rsidRDefault="00E3025C">
      <w:r>
        <w:br w:type="page"/>
      </w:r>
    </w:p>
    <w:p w:rsidR="00307402" w:rsidRDefault="00EA543C">
      <w:r>
        <w:rPr>
          <w:noProof/>
          <w:lang w:eastAsia="en-GB"/>
        </w:rPr>
        <w:lastRenderedPageBreak/>
        <mc:AlternateContent>
          <mc:Choice Requires="wpg">
            <w:drawing>
              <wp:anchor distT="0" distB="0" distL="114300" distR="114300" simplePos="0" relativeHeight="251595264" behindDoc="0" locked="0" layoutInCell="1" allowOverlap="1" wp14:anchorId="49EF318E" wp14:editId="784CF52A">
                <wp:simplePos x="0" y="0"/>
                <wp:positionH relativeFrom="column">
                  <wp:posOffset>0</wp:posOffset>
                </wp:positionH>
                <wp:positionV relativeFrom="paragraph">
                  <wp:posOffset>271780</wp:posOffset>
                </wp:positionV>
                <wp:extent cx="8839835" cy="4338320"/>
                <wp:effectExtent l="0" t="0" r="18415" b="24130"/>
                <wp:wrapNone/>
                <wp:docPr id="302" name="Group 302"/>
                <wp:cNvGraphicFramePr/>
                <a:graphic xmlns:a="http://schemas.openxmlformats.org/drawingml/2006/main">
                  <a:graphicData uri="http://schemas.microsoft.com/office/word/2010/wordprocessingGroup">
                    <wpg:wgp>
                      <wpg:cNvGrpSpPr/>
                      <wpg:grpSpPr>
                        <a:xfrm>
                          <a:off x="0" y="0"/>
                          <a:ext cx="8839835" cy="4338320"/>
                          <a:chOff x="0" y="0"/>
                          <a:chExt cx="8840356" cy="4338680"/>
                        </a:xfrm>
                      </wpg:grpSpPr>
                      <wps:wsp>
                        <wps:cNvPr id="24" name="Text Box 2"/>
                        <wps:cNvSpPr txBox="1">
                          <a:spLocks noChangeArrowheads="1"/>
                        </wps:cNvSpPr>
                        <wps:spPr bwMode="auto">
                          <a:xfrm>
                            <a:off x="1378424" y="791570"/>
                            <a:ext cx="6069330" cy="354711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948D1" w:rsidRDefault="00B948D1" w:rsidP="00462662"/>
                          </w:txbxContent>
                        </wps:txbx>
                        <wps:bodyPr rot="0" vert="horz" wrap="square" lIns="91440" tIns="45720" rIns="91440" bIns="45720" anchor="t" anchorCtr="0">
                          <a:noAutofit/>
                        </wps:bodyPr>
                      </wps:wsp>
                      <wps:wsp>
                        <wps:cNvPr id="31" name="Text Box 2"/>
                        <wps:cNvSpPr txBox="1">
                          <a:spLocks noChangeArrowheads="1"/>
                        </wps:cNvSpPr>
                        <wps:spPr bwMode="auto">
                          <a:xfrm>
                            <a:off x="2647666" y="0"/>
                            <a:ext cx="3562350" cy="551180"/>
                          </a:xfrm>
                          <a:prstGeom prst="rect">
                            <a:avLst/>
                          </a:prstGeom>
                          <a:solidFill>
                            <a:srgbClr val="FFFFFF"/>
                          </a:solidFill>
                          <a:ln w="9525">
                            <a:solidFill>
                              <a:srgbClr val="000000"/>
                            </a:solidFill>
                            <a:miter lim="800000"/>
                            <a:headEnd/>
                            <a:tailEnd/>
                          </a:ln>
                        </wps:spPr>
                        <wps:txbx>
                          <w:txbxContent>
                            <w:p w:rsidR="00B948D1" w:rsidRPr="00712F53" w:rsidRDefault="00B948D1" w:rsidP="00712F53">
                              <w:pPr>
                                <w:pStyle w:val="Subtitle"/>
                                <w:jc w:val="center"/>
                                <w:rPr>
                                  <w:sz w:val="44"/>
                                </w:rPr>
                              </w:pPr>
                              <w:r w:rsidRPr="00712F53">
                                <w:rPr>
                                  <w:sz w:val="44"/>
                                </w:rPr>
                                <w:t>Question 2</w:t>
                              </w:r>
                            </w:p>
                            <w:p w:rsidR="00B948D1" w:rsidRPr="00880DB7" w:rsidRDefault="00B948D1" w:rsidP="00462662">
                              <w:pPr>
                                <w:jc w:val="center"/>
                                <w:rPr>
                                  <w:sz w:val="52"/>
                                </w:rPr>
                              </w:pPr>
                            </w:p>
                            <w:p w:rsidR="00B948D1" w:rsidRPr="00880DB7" w:rsidRDefault="00B948D1" w:rsidP="00462662">
                              <w:pPr>
                                <w:jc w:val="center"/>
                                <w:rPr>
                                  <w:sz w:val="52"/>
                                </w:rPr>
                              </w:pPr>
                            </w:p>
                          </w:txbxContent>
                        </wps:txbx>
                        <wps:bodyPr rot="0" vert="horz" wrap="square" lIns="91440" tIns="45720" rIns="91440" bIns="45720" anchor="t" anchorCtr="0">
                          <a:noAutofit/>
                        </wps:bodyPr>
                      </wps:wsp>
                      <wps:wsp>
                        <wps:cNvPr id="268" name="Rectangle 268"/>
                        <wps:cNvSpPr/>
                        <wps:spPr>
                          <a:xfrm>
                            <a:off x="2238233" y="914400"/>
                            <a:ext cx="4367049" cy="422694"/>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Pr="007932F3" w:rsidRDefault="00B948D1" w:rsidP="00F118DF">
                              <w:pPr>
                                <w:jc w:val="center"/>
                                <w:rPr>
                                  <w:sz w:val="40"/>
                                </w:rPr>
                              </w:pPr>
                              <w:r>
                                <w:rPr>
                                  <w:sz w:val="40"/>
                                </w:rPr>
                                <w:t>Enter the names of the shapes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a:off x="2197290" y="1733265"/>
                            <a:ext cx="1828800" cy="148195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B948D1" w:rsidRPr="00F118DF" w:rsidRDefault="00B948D1" w:rsidP="00F118DF">
                              <w:pPr>
                                <w:jc w:val="center"/>
                                <w:rPr>
                                  <w:sz w:val="36"/>
                                </w:rPr>
                              </w:pPr>
                              <w:r>
                                <w:rPr>
                                  <w:sz w:val="36"/>
                                </w:rPr>
                                <w:t>(Octagon.png)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4681182" y="1719618"/>
                            <a:ext cx="1828800" cy="155956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B948D1" w:rsidRPr="00F118DF" w:rsidRDefault="00B948D1" w:rsidP="00F118DF">
                              <w:pPr>
                                <w:jc w:val="center"/>
                                <w:rPr>
                                  <w:sz w:val="36"/>
                                </w:rPr>
                              </w:pPr>
                              <w:r>
                                <w:rPr>
                                  <w:sz w:val="36"/>
                                </w:rPr>
                                <w:t>(Hexagon.png)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272"/>
                        <wps:cNvSpPr/>
                        <wps:spPr>
                          <a:xfrm>
                            <a:off x="2197290" y="3234519"/>
                            <a:ext cx="1828690" cy="3310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4681182" y="3289110"/>
                            <a:ext cx="1828800" cy="315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3493827" y="3780430"/>
                            <a:ext cx="1844566" cy="456762"/>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Pr="00F118DF" w:rsidRDefault="00B948D1" w:rsidP="00F118DF">
                              <w:pPr>
                                <w:jc w:val="center"/>
                                <w:rPr>
                                  <w:sz w:val="40"/>
                                </w:rPr>
                              </w:pPr>
                              <w:r w:rsidRPr="00F118DF">
                                <w:rPr>
                                  <w:sz w:val="40"/>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Text Box 2"/>
                        <wps:cNvSpPr txBox="1">
                          <a:spLocks noChangeArrowheads="1"/>
                        </wps:cNvSpPr>
                        <wps:spPr bwMode="auto">
                          <a:xfrm>
                            <a:off x="0" y="805218"/>
                            <a:ext cx="1197610" cy="488315"/>
                          </a:xfrm>
                          <a:prstGeom prst="rect">
                            <a:avLst/>
                          </a:prstGeom>
                          <a:solidFill>
                            <a:srgbClr val="FFFFFF"/>
                          </a:solidFill>
                          <a:ln w="9525">
                            <a:solidFill>
                              <a:srgbClr val="000000"/>
                            </a:solidFill>
                            <a:miter lim="800000"/>
                            <a:headEnd/>
                            <a:tailEnd/>
                          </a:ln>
                        </wps:spPr>
                        <wps:txbx>
                          <w:txbxContent>
                            <w:p w:rsidR="00B948D1" w:rsidRPr="00335202" w:rsidRDefault="00B948D1" w:rsidP="00F118DF">
                              <w:pPr>
                                <w:rPr>
                                  <w:b/>
                                  <w:sz w:val="28"/>
                                </w:rPr>
                              </w:pPr>
                              <w:proofErr w:type="spellStart"/>
                              <w:proofErr w:type="gramStart"/>
                              <w:r>
                                <w:rPr>
                                  <w:b/>
                                  <w:sz w:val="28"/>
                                </w:rPr>
                                <w:t>lblQuestion</w:t>
                              </w:r>
                              <w:proofErr w:type="spellEnd"/>
                              <w:proofErr w:type="gramEnd"/>
                            </w:p>
                          </w:txbxContent>
                        </wps:txbx>
                        <wps:bodyPr rot="0" vert="horz" wrap="square" lIns="91440" tIns="45720" rIns="91440" bIns="45720" anchor="t" anchorCtr="0">
                          <a:noAutofit/>
                        </wps:bodyPr>
                      </wps:wsp>
                      <wps:wsp>
                        <wps:cNvPr id="277" name="Text Box 2"/>
                        <wps:cNvSpPr txBox="1">
                          <a:spLocks noChangeArrowheads="1"/>
                        </wps:cNvSpPr>
                        <wps:spPr bwMode="auto">
                          <a:xfrm>
                            <a:off x="0" y="2033516"/>
                            <a:ext cx="1197610" cy="488315"/>
                          </a:xfrm>
                          <a:prstGeom prst="rect">
                            <a:avLst/>
                          </a:prstGeom>
                          <a:solidFill>
                            <a:srgbClr val="FFFFFF"/>
                          </a:solidFill>
                          <a:ln w="9525">
                            <a:solidFill>
                              <a:srgbClr val="000000"/>
                            </a:solidFill>
                            <a:miter lim="800000"/>
                            <a:headEnd/>
                            <a:tailEnd/>
                          </a:ln>
                        </wps:spPr>
                        <wps:txbx>
                          <w:txbxContent>
                            <w:p w:rsidR="00B948D1" w:rsidRPr="00335202" w:rsidRDefault="00B948D1" w:rsidP="00F118DF">
                              <w:pPr>
                                <w:rPr>
                                  <w:b/>
                                  <w:sz w:val="28"/>
                                </w:rPr>
                              </w:pPr>
                              <w:proofErr w:type="spellStart"/>
                              <w:proofErr w:type="gramStart"/>
                              <w:r>
                                <w:rPr>
                                  <w:b/>
                                  <w:sz w:val="28"/>
                                </w:rPr>
                                <w:t>picOctagon</w:t>
                              </w:r>
                              <w:proofErr w:type="spellEnd"/>
                              <w:proofErr w:type="gramEnd"/>
                            </w:p>
                          </w:txbxContent>
                        </wps:txbx>
                        <wps:bodyPr rot="0" vert="horz" wrap="square" lIns="91440" tIns="45720" rIns="91440" bIns="45720" anchor="t" anchorCtr="0">
                          <a:noAutofit/>
                        </wps:bodyPr>
                      </wps:wsp>
                      <wps:wsp>
                        <wps:cNvPr id="278" name="Text Box 2"/>
                        <wps:cNvSpPr txBox="1">
                          <a:spLocks noChangeArrowheads="1"/>
                        </wps:cNvSpPr>
                        <wps:spPr bwMode="auto">
                          <a:xfrm>
                            <a:off x="0" y="3575713"/>
                            <a:ext cx="1197610" cy="488315"/>
                          </a:xfrm>
                          <a:prstGeom prst="rect">
                            <a:avLst/>
                          </a:prstGeom>
                          <a:solidFill>
                            <a:srgbClr val="FFFFFF"/>
                          </a:solidFill>
                          <a:ln w="9525">
                            <a:solidFill>
                              <a:srgbClr val="000000"/>
                            </a:solidFill>
                            <a:miter lim="800000"/>
                            <a:headEnd/>
                            <a:tailEnd/>
                          </a:ln>
                        </wps:spPr>
                        <wps:txbx>
                          <w:txbxContent>
                            <w:p w:rsidR="00B948D1" w:rsidRPr="00335202" w:rsidRDefault="00B948D1" w:rsidP="00F118DF">
                              <w:pPr>
                                <w:rPr>
                                  <w:b/>
                                  <w:sz w:val="28"/>
                                </w:rPr>
                              </w:pPr>
                              <w:proofErr w:type="spellStart"/>
                              <w:proofErr w:type="gramStart"/>
                              <w:r>
                                <w:rPr>
                                  <w:b/>
                                  <w:sz w:val="28"/>
                                </w:rPr>
                                <w:t>txtOcatagon</w:t>
                              </w:r>
                              <w:proofErr w:type="spellEnd"/>
                              <w:proofErr w:type="gramEnd"/>
                            </w:p>
                          </w:txbxContent>
                        </wps:txbx>
                        <wps:bodyPr rot="0" vert="horz" wrap="square" lIns="91440" tIns="45720" rIns="91440" bIns="45720" anchor="t" anchorCtr="0">
                          <a:noAutofit/>
                        </wps:bodyPr>
                      </wps:wsp>
                      <wps:wsp>
                        <wps:cNvPr id="279" name="Text Box 2"/>
                        <wps:cNvSpPr txBox="1">
                          <a:spLocks noChangeArrowheads="1"/>
                        </wps:cNvSpPr>
                        <wps:spPr bwMode="auto">
                          <a:xfrm>
                            <a:off x="7601803" y="2292824"/>
                            <a:ext cx="1197610" cy="488315"/>
                          </a:xfrm>
                          <a:prstGeom prst="rect">
                            <a:avLst/>
                          </a:prstGeom>
                          <a:solidFill>
                            <a:srgbClr val="FFFFFF"/>
                          </a:solidFill>
                          <a:ln w="9525">
                            <a:solidFill>
                              <a:srgbClr val="000000"/>
                            </a:solidFill>
                            <a:miter lim="800000"/>
                            <a:headEnd/>
                            <a:tailEnd/>
                          </a:ln>
                        </wps:spPr>
                        <wps:txbx>
                          <w:txbxContent>
                            <w:p w:rsidR="00B948D1" w:rsidRPr="00335202" w:rsidRDefault="00B948D1" w:rsidP="00F118DF">
                              <w:pPr>
                                <w:rPr>
                                  <w:b/>
                                  <w:sz w:val="28"/>
                                </w:rPr>
                              </w:pPr>
                              <w:proofErr w:type="spellStart"/>
                              <w:proofErr w:type="gramStart"/>
                              <w:r>
                                <w:rPr>
                                  <w:b/>
                                  <w:sz w:val="28"/>
                                </w:rPr>
                                <w:t>txtHexagon</w:t>
                              </w:r>
                              <w:proofErr w:type="spellEnd"/>
                              <w:proofErr w:type="gramEnd"/>
                            </w:p>
                          </w:txbxContent>
                        </wps:txbx>
                        <wps:bodyPr rot="0" vert="horz" wrap="square" lIns="91440" tIns="45720" rIns="91440" bIns="45720" anchor="t" anchorCtr="0">
                          <a:noAutofit/>
                        </wps:bodyPr>
                      </wps:wsp>
                      <wps:wsp>
                        <wps:cNvPr id="280" name="Text Box 2"/>
                        <wps:cNvSpPr txBox="1">
                          <a:spLocks noChangeArrowheads="1"/>
                        </wps:cNvSpPr>
                        <wps:spPr bwMode="auto">
                          <a:xfrm>
                            <a:off x="7642746" y="1078173"/>
                            <a:ext cx="1197610" cy="488315"/>
                          </a:xfrm>
                          <a:prstGeom prst="rect">
                            <a:avLst/>
                          </a:prstGeom>
                          <a:solidFill>
                            <a:srgbClr val="FFFFFF"/>
                          </a:solidFill>
                          <a:ln w="9525">
                            <a:solidFill>
                              <a:srgbClr val="000000"/>
                            </a:solidFill>
                            <a:miter lim="800000"/>
                            <a:headEnd/>
                            <a:tailEnd/>
                          </a:ln>
                        </wps:spPr>
                        <wps:txbx>
                          <w:txbxContent>
                            <w:p w:rsidR="00B948D1" w:rsidRPr="00335202" w:rsidRDefault="00B948D1" w:rsidP="00F118DF">
                              <w:pPr>
                                <w:rPr>
                                  <w:b/>
                                  <w:sz w:val="28"/>
                                </w:rPr>
                              </w:pPr>
                              <w:proofErr w:type="spellStart"/>
                              <w:proofErr w:type="gramStart"/>
                              <w:r>
                                <w:rPr>
                                  <w:b/>
                                  <w:sz w:val="28"/>
                                </w:rPr>
                                <w:t>picHexagon</w:t>
                              </w:r>
                              <w:proofErr w:type="spellEnd"/>
                              <w:proofErr w:type="gramEnd"/>
                            </w:p>
                          </w:txbxContent>
                        </wps:txbx>
                        <wps:bodyPr rot="0" vert="horz" wrap="square" lIns="91440" tIns="45720" rIns="91440" bIns="45720" anchor="t" anchorCtr="0">
                          <a:noAutofit/>
                        </wps:bodyPr>
                      </wps:wsp>
                      <wps:wsp>
                        <wps:cNvPr id="281" name="Text Box 2"/>
                        <wps:cNvSpPr txBox="1">
                          <a:spLocks noChangeArrowheads="1"/>
                        </wps:cNvSpPr>
                        <wps:spPr bwMode="auto">
                          <a:xfrm>
                            <a:off x="7642746" y="3630304"/>
                            <a:ext cx="1197610" cy="488315"/>
                          </a:xfrm>
                          <a:prstGeom prst="rect">
                            <a:avLst/>
                          </a:prstGeom>
                          <a:solidFill>
                            <a:srgbClr val="FFFFFF"/>
                          </a:solidFill>
                          <a:ln w="9525">
                            <a:solidFill>
                              <a:srgbClr val="000000"/>
                            </a:solidFill>
                            <a:miter lim="800000"/>
                            <a:headEnd/>
                            <a:tailEnd/>
                          </a:ln>
                        </wps:spPr>
                        <wps:txbx>
                          <w:txbxContent>
                            <w:p w:rsidR="00B948D1" w:rsidRPr="00335202" w:rsidRDefault="00B948D1" w:rsidP="00F118DF">
                              <w:pPr>
                                <w:rPr>
                                  <w:b/>
                                  <w:sz w:val="28"/>
                                </w:rPr>
                              </w:pPr>
                              <w:proofErr w:type="spellStart"/>
                              <w:proofErr w:type="gramStart"/>
                              <w:r>
                                <w:rPr>
                                  <w:b/>
                                  <w:sz w:val="28"/>
                                </w:rPr>
                                <w:t>btnSubmit</w:t>
                              </w:r>
                              <w:proofErr w:type="spellEnd"/>
                              <w:proofErr w:type="gramEnd"/>
                            </w:p>
                          </w:txbxContent>
                        </wps:txbx>
                        <wps:bodyPr rot="0" vert="horz" wrap="square" lIns="91440" tIns="45720" rIns="91440" bIns="45720" anchor="t" anchorCtr="0">
                          <a:noAutofit/>
                        </wps:bodyPr>
                      </wps:wsp>
                      <wps:wsp>
                        <wps:cNvPr id="282" name="Straight Arrow Connector 282"/>
                        <wps:cNvCnPr/>
                        <wps:spPr>
                          <a:xfrm>
                            <a:off x="1201003" y="1050877"/>
                            <a:ext cx="1041093" cy="630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3" name="Straight Arrow Connector 283"/>
                        <wps:cNvCnPr/>
                        <wps:spPr>
                          <a:xfrm>
                            <a:off x="1119116" y="2265528"/>
                            <a:ext cx="1008993" cy="3153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4" name="Straight Arrow Connector 284"/>
                        <wps:cNvCnPr/>
                        <wps:spPr>
                          <a:xfrm flipV="1">
                            <a:off x="1201003" y="3480179"/>
                            <a:ext cx="1041334" cy="2364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5" name="Straight Arrow Connector 285"/>
                        <wps:cNvCnPr/>
                        <wps:spPr>
                          <a:xfrm flipH="1">
                            <a:off x="6550925" y="1583140"/>
                            <a:ext cx="1134657" cy="5044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6" name="Straight Arrow Connector 286"/>
                        <wps:cNvCnPr/>
                        <wps:spPr>
                          <a:xfrm flipH="1">
                            <a:off x="6550925" y="2647665"/>
                            <a:ext cx="1072055" cy="772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7" name="Straight Arrow Connector 287"/>
                        <wps:cNvCnPr/>
                        <wps:spPr>
                          <a:xfrm flipH="1">
                            <a:off x="5349922" y="3985146"/>
                            <a:ext cx="2332815" cy="472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5="http://schemas.microsoft.com/office/word/2012/wordml">
            <w:pict>
              <v:group w14:anchorId="49EF318E" id="Group 302" o:spid="_x0000_s1169" style="position:absolute;margin-left:0;margin-top:21.4pt;width:696.05pt;height:341.6pt;z-index:251595264" coordsize="88403,43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">
                <v:shape id="_x0000_s1170" type="#_x0000_t202" style="position:absolute;left:13784;top:7915;width:60693;height:35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OkcIA&#10;AADbAAAADwAAAGRycy9kb3ducmV2LnhtbESPS4vCQBCE7wv+h6EFb+tEs4hEJ6IrgogXHwePTabz&#10;wExPyMya+O+dBcFjUVVfUctVb2rxoNZVlhVMxhEI4szqigsF18vuew7CeWSNtWVS8CQHq3TwtcRE&#10;245P9Dj7QgQIuwQVlN43iZQuK8mgG9uGOHi5bQ36INtC6ha7ADe1nEbRTBqsOCyU2NBvSdn9/GcU&#10;HGK63+LCHV2Xb+K9jrbH+rBVajTs1wsQnnr/Cb/be61g+gP/X8IPk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n86RwgAAANsAAAAPAAAAAAAAAAAAAAAAAJgCAABkcnMvZG93&#10;bnJldi54bWxQSwUGAAAAAAQABAD1AAAAhwMAAAAA&#10;" fillcolor="white [3201]" strokecolor="black [3200]" strokeweight="1pt">
                  <v:textbox>
                    <w:txbxContent>
                      <w:p w:rsidR="0050118E" w:rsidRDefault="0050118E" w:rsidP="00462662"/>
                    </w:txbxContent>
                  </v:textbox>
                </v:shape>
                <v:shape id="_x0000_s1171" type="#_x0000_t202" style="position:absolute;left:26476;width:35624;height:5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51LcUA&#10;AADbAAAADwAAAGRycy9kb3ducmV2LnhtbESPS2vDMBCE74X+B7GFXEoi50EeruVQAi3prU1Dcl2s&#10;jW1qrVxJcZx/HxUCPQ4z8w2TrXvTiI6cry0rGI8SEMSF1TWXCvbfb8MlCB+QNTaWScGVPKzzx4cM&#10;U20v/EXdLpQiQtinqKAKoU2l9EVFBv3ItsTRO1lnMETpSqkdXiLcNHKSJHNpsOa4UGFLm4qKn93Z&#10;KFjOtt3Rf0w/D8X81KzC86J7/3VKDZ761xcQgfrwH763t1rBdAx/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jnUtxQAAANsAAAAPAAAAAAAAAAAAAAAAAJgCAABkcnMv&#10;ZG93bnJldi54bWxQSwUGAAAAAAQABAD1AAAAigMAAAAA&#10;">
                  <v:textbox>
                    <w:txbxContent>
                      <w:p w:rsidR="0050118E" w:rsidRPr="00712F53" w:rsidRDefault="0050118E" w:rsidP="00712F53">
                        <w:pPr>
                          <w:pStyle w:val="Subtitle"/>
                          <w:jc w:val="center"/>
                          <w:rPr>
                            <w:sz w:val="44"/>
                          </w:rPr>
                        </w:pPr>
                        <w:r w:rsidRPr="00712F53">
                          <w:rPr>
                            <w:sz w:val="44"/>
                          </w:rPr>
                          <w:t>Question 2</w:t>
                        </w:r>
                      </w:p>
                      <w:p w:rsidR="0050118E" w:rsidRPr="00880DB7" w:rsidRDefault="0050118E" w:rsidP="00462662">
                        <w:pPr>
                          <w:jc w:val="center"/>
                          <w:rPr>
                            <w:sz w:val="52"/>
                          </w:rPr>
                        </w:pPr>
                      </w:p>
                      <w:p w:rsidR="0050118E" w:rsidRPr="00880DB7" w:rsidRDefault="0050118E" w:rsidP="00462662">
                        <w:pPr>
                          <w:jc w:val="center"/>
                          <w:rPr>
                            <w:sz w:val="52"/>
                          </w:rPr>
                        </w:pPr>
                      </w:p>
                    </w:txbxContent>
                  </v:textbox>
                </v:shape>
                <v:rect id="Rectangle 268" o:spid="_x0000_s1172" style="position:absolute;left:22382;top:9144;width:43670;height:42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BBAr8A&#10;AADcAAAADwAAAGRycy9kb3ducmV2LnhtbERPy4rCMBTdC/5DuII7TeuAaDVKddBxOb63l+baFpub&#10;0kTt/L1ZDLg8nPd82ZpKPKlxpWUF8TACQZxZXXKu4HTcDCYgnEfWWFkmBX/kYLnoduaYaPviPT0P&#10;PhchhF2CCgrv60RKlxVk0A1tTRy4m20M+gCbXOoGXyHcVHIURWNpsOTQUGBN64Ky++FhFDyy7eqa&#10;1+nv9+aLf6SNp+Z80Ur1e206A+Gp9R/xv3unFYzGYW04E46AXL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cEECvwAAANwAAAAPAAAAAAAAAAAAAAAAAJgCAABkcnMvZG93bnJl&#10;di54bWxQSwUGAAAAAAQABAD1AAAAhAMAAAAA&#10;" fillcolor="white [3201]" strokecolor="#70ad47 [3209]" strokeweight="1pt">
                  <v:textbox>
                    <w:txbxContent>
                      <w:p w:rsidR="0050118E" w:rsidRPr="007932F3" w:rsidRDefault="0050118E" w:rsidP="00F118DF">
                        <w:pPr>
                          <w:jc w:val="center"/>
                          <w:rPr>
                            <w:sz w:val="40"/>
                          </w:rPr>
                        </w:pPr>
                        <w:r>
                          <w:rPr>
                            <w:sz w:val="40"/>
                          </w:rPr>
                          <w:t>Enter the names of the shapes below</w:t>
                        </w:r>
                      </w:p>
                    </w:txbxContent>
                  </v:textbox>
                </v:rect>
                <v:rect id="Rectangle 269" o:spid="_x0000_s1173" style="position:absolute;left:21972;top:17332;width:18288;height:14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6csYA&#10;AADcAAAADwAAAGRycy9kb3ducmV2LnhtbESPwW7CMBBE75X4B2uRuFTFKQdUUgwC1Co9hAOBD9jG&#10;2yQiXke2G0K/HiMh9TiamTea5XowrejJ+caygtdpAoK4tLrhSsHp+PnyBsIHZI2tZVJwJQ/r1ehp&#10;iam2Fz5QX4RKRAj7FBXUIXSplL6syaCf2o44ej/WGQxRukpqh5cIN62cJclcGmw4LtTY0a6m8lz8&#10;GgV//fcpyzY5Pu+LXe4yv/3Iq0GpyXjYvIMINIT/8KP9pRXM5gu4n4lH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6csYAAADcAAAADwAAAAAAAAAAAAAAAACYAgAAZHJz&#10;L2Rvd25yZXYueG1sUEsFBgAAAAAEAAQA9QAAAIsDAAAAAA==&#10;" fillcolor="black [3200]" strokecolor="black [1600]" strokeweight="1pt">
                  <v:textbox>
                    <w:txbxContent>
                      <w:p w:rsidR="0050118E" w:rsidRPr="00F118DF" w:rsidRDefault="0050118E" w:rsidP="00F118DF">
                        <w:pPr>
                          <w:jc w:val="center"/>
                          <w:rPr>
                            <w:sz w:val="36"/>
                          </w:rPr>
                        </w:pPr>
                        <w:r>
                          <w:rPr>
                            <w:sz w:val="36"/>
                          </w:rPr>
                          <w:t>(Octagon.png)</w:t>
                        </w:r>
                      </w:p>
                    </w:txbxContent>
                  </v:textbox>
                </v:rect>
                <v:rect id="Rectangle 271" o:spid="_x0000_s1174" style="position:absolute;left:46811;top:17196;width:18288;height:155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AgqcYA&#10;AADcAAAADwAAAGRycy9kb3ducmV2LnhtbESPwW7CMBBE75X4B2uRuFTFgQNFKQYBKgqH9EDgA7bx&#10;NomI15HthrRfj5Eq9TiamTea1WYwrejJ+caygtk0AUFcWt1wpeByPrwsQfiArLG1TAp+yMNmPXpa&#10;YartjU/UF6ESEcI+RQV1CF0qpS9rMuintiOO3pd1BkOUrpLa4S3CTSvnSbKQBhuOCzV2tK+pvBbf&#10;RsFv/3nJsm2Ozx/FPneZ373n1aDUZDxs30AEGsJ/+K991ArmrzN4nIlH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0AgqcYAAADcAAAADwAAAAAAAAAAAAAAAACYAgAAZHJz&#10;L2Rvd25yZXYueG1sUEsFBgAAAAAEAAQA9QAAAIsDAAAAAA==&#10;" fillcolor="black [3200]" strokecolor="black [1600]" strokeweight="1pt">
                  <v:textbox>
                    <w:txbxContent>
                      <w:p w:rsidR="0050118E" w:rsidRPr="00F118DF" w:rsidRDefault="0050118E" w:rsidP="00F118DF">
                        <w:pPr>
                          <w:jc w:val="center"/>
                          <w:rPr>
                            <w:sz w:val="36"/>
                          </w:rPr>
                        </w:pPr>
                        <w:r>
                          <w:rPr>
                            <w:sz w:val="36"/>
                          </w:rPr>
                          <w:t>(Hexagon.png)</w:t>
                        </w:r>
                      </w:p>
                    </w:txbxContent>
                  </v:textbox>
                </v:rect>
                <v:rect id="Rectangle 272" o:spid="_x0000_s1175" style="position:absolute;left:21972;top:32345;width:18287;height:33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N27sEA&#10;AADcAAAADwAAAGRycy9kb3ducmV2LnhtbESPzYrCMBSF98K8Q7iCO5vahUo1FhEGRJiFPw9wae40&#10;nTY3pYm2ffvJwIDLw/n5OPtitK14Ue9rxwpWSQqCuHS65krB4/653ILwAVlj65gUTOShOHzM9phr&#10;N/CVXrdQiTjCPkcFJoQul9KXhiz6xHXE0ft2vcUQZV9J3eMQx20rszRdS4s1R4LBjk6Gyub2tBGC&#10;dJ1Wm+HUfJnxUlM7/dBzUmoxH487EIHG8A7/t89aQbbJ4O9MPALy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zdu7BAAAA3AAAAA8AAAAAAAAAAAAAAAAAmAIAAGRycy9kb3du&#10;cmV2LnhtbFBLBQYAAAAABAAEAPUAAACGAwAAAAA=&#10;" fillcolor="#5b9bd5 [3204]" strokecolor="#1f4d78 [1604]" strokeweight="1pt"/>
                <v:rect id="Rectangle 274" o:spid="_x0000_s1176" style="position:absolute;left:46811;top:32891;width:18288;height:3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ZLAcEA&#10;AADcAAAADwAAAGRycy9kb3ducmV2LnhtbESP3YrCMBCF74V9hzAL3tlUEZWuaVkEQQQvdH2AoZlt&#10;ujaT0kTbvr0RhL08nJ+Psy0G24gHdb52rGCepCCIS6drrhRcf/azDQgfkDU2jknBSB6K/GOyxUy7&#10;ns/0uIRKxBH2GSowIbSZlL40ZNEnriWO3q/rLIYou0rqDvs4bhu5SNOVtFhzJBhsaWeovF3uNkKQ&#10;zuN83e9uJzMca2rGP7qPSk0/h+8vEIGG8B9+tw9awWK9hNeZeARk/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WSwHBAAAA3AAAAA8AAAAAAAAAAAAAAAAAmAIAAGRycy9kb3du&#10;cmV2LnhtbFBLBQYAAAAABAAEAPUAAACGAwAAAAA=&#10;" fillcolor="#5b9bd5 [3204]" strokecolor="#1f4d78 [1604]" strokeweight="1pt"/>
                <v:rect id="Rectangle 275" o:spid="_x0000_s1177" style="position:absolute;left:34938;top:37804;width:18445;height:4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h4QcUA&#10;AADcAAAADwAAAGRycy9kb3ducmV2LnhtbESPzW7CMBCE75V4B2uRuBUnIEob4kT8iLbHQgtcV/GS&#10;RMTrKDaQvn1dqVKPo5n5RpPmvWnEjTpXW1YQjyMQxIXVNZcKvj63j88gnEfW2FgmBd/kIM8GDykm&#10;2t55R7e9L0WAsEtQQeV9m0jpiooMurFtiYN3tp1BH2RXSt3hPcBNIydR9CQN1hwWKmxpXVFx2V+N&#10;gmvxujqV7fJjs53ym7TxizkctVKjYb9cgPDU+//wX/tdK5jMZ/B7Jh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qHhBxQAAANwAAAAPAAAAAAAAAAAAAAAAAJgCAABkcnMv&#10;ZG93bnJldi54bWxQSwUGAAAAAAQABAD1AAAAigMAAAAA&#10;" fillcolor="white [3201]" strokecolor="#70ad47 [3209]" strokeweight="1pt">
                  <v:textbox>
                    <w:txbxContent>
                      <w:p w:rsidR="0050118E" w:rsidRPr="00F118DF" w:rsidRDefault="0050118E" w:rsidP="00F118DF">
                        <w:pPr>
                          <w:jc w:val="center"/>
                          <w:rPr>
                            <w:sz w:val="40"/>
                          </w:rPr>
                        </w:pPr>
                        <w:r w:rsidRPr="00F118DF">
                          <w:rPr>
                            <w:sz w:val="40"/>
                          </w:rPr>
                          <w:t>Submit</w:t>
                        </w:r>
                      </w:p>
                    </w:txbxContent>
                  </v:textbox>
                </v:rect>
                <v:shape id="_x0000_s1178" type="#_x0000_t202" style="position:absolute;top:8052;width:11976;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YTyMYA&#10;AADcAAAADwAAAGRycy9kb3ducmV2LnhtbESPT2vCQBTE70K/w/IEL6Kb2hJt6ioitOit/kGvj+wz&#10;CWbfxt1tTL99Vyj0OMzMb5j5sjO1aMn5yrKC53ECgji3uuJCwfHwMZqB8AFZY22ZFPyQh+XiqTfH&#10;TNs776jdh0JECPsMFZQhNJmUPi/JoB/bhjh6F+sMhihdIbXDe4SbWk6SJJUGK44LJTa0Lim/7r+N&#10;gtnrpj377cvXKU8v9VsYTtvPm1Nq0O9W7yACdeE//NfeaAWTa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YTyMYAAADcAAAADwAAAAAAAAAAAAAAAACYAgAAZHJz&#10;L2Rvd25yZXYueG1sUEsFBgAAAAAEAAQA9QAAAIsDAAAAAA==&#10;">
                  <v:textbox>
                    <w:txbxContent>
                      <w:p w:rsidR="0050118E" w:rsidRPr="00335202" w:rsidRDefault="0050118E" w:rsidP="00F118DF">
                        <w:pPr>
                          <w:rPr>
                            <w:b/>
                            <w:sz w:val="28"/>
                          </w:rPr>
                        </w:pPr>
                        <w:proofErr w:type="spellStart"/>
                        <w:proofErr w:type="gramStart"/>
                        <w:r>
                          <w:rPr>
                            <w:b/>
                            <w:sz w:val="28"/>
                          </w:rPr>
                          <w:t>lblQuestion</w:t>
                        </w:r>
                        <w:proofErr w:type="spellEnd"/>
                        <w:proofErr w:type="gramEnd"/>
                      </w:p>
                    </w:txbxContent>
                  </v:textbox>
                </v:shape>
                <v:shape id="_x0000_s1179" type="#_x0000_t202" style="position:absolute;top:20335;width:11976;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q2U8YA&#10;AADcAAAADwAAAGRycy9kb3ducmV2LnhtbESPW2vCQBSE3wv+h+UIfSl14wWj0VVKoaJvXkr7esge&#10;k2D2bLq7jem/7wqCj8PMfMMs152pRUvOV5YVDAcJCOLc6ooLBZ+nj9cZCB+QNdaWScEfeVivek9L&#10;zLS98oHaYyhEhLDPUEEZQpNJ6fOSDPqBbYijd7bOYIjSFVI7vEa4qeUoSabSYMVxocSG3kvKL8df&#10;o2A22bbffjfef+XTcz0PL2m7+XFKPfe7twWIQF14hO/trVYwSlO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q2U8YAAADcAAAADwAAAAAAAAAAAAAAAACYAgAAZHJz&#10;L2Rvd25yZXYueG1sUEsFBgAAAAAEAAQA9QAAAIsDAAAAAA==&#10;">
                  <v:textbox>
                    <w:txbxContent>
                      <w:p w:rsidR="0050118E" w:rsidRPr="00335202" w:rsidRDefault="0050118E" w:rsidP="00F118DF">
                        <w:pPr>
                          <w:rPr>
                            <w:b/>
                            <w:sz w:val="28"/>
                          </w:rPr>
                        </w:pPr>
                        <w:proofErr w:type="spellStart"/>
                        <w:proofErr w:type="gramStart"/>
                        <w:r>
                          <w:rPr>
                            <w:b/>
                            <w:sz w:val="28"/>
                          </w:rPr>
                          <w:t>picOctagon</w:t>
                        </w:r>
                        <w:proofErr w:type="spellEnd"/>
                        <w:proofErr w:type="gramEnd"/>
                      </w:p>
                    </w:txbxContent>
                  </v:textbox>
                </v:shape>
                <v:shape id="_x0000_s1180" type="#_x0000_t202" style="position:absolute;top:35757;width:11976;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UiIcIA&#10;AADcAAAADwAAAGRycy9kb3ducmV2LnhtbERPy4rCMBTdD/gP4QpuBk11xEc1iggz6M4Xur0017bY&#10;3NQkUzt/P1kMzPJw3st1ayrRkPOlZQXDQQKCOLO65FzB5fzZn4HwAVljZZkU/JCH9arztsRU2xcf&#10;qTmFXMQQ9ikqKEKoUyl9VpBBP7A1ceTu1hkMEbpcaoevGG4qOUqSiTRYcmwosKZtQdnj9G0UzMa7&#10;5ub3H4drNrlX8/A+bb6eTqlet90sQARqw7/4z73TCkbTuDa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hSIhwgAAANwAAAAPAAAAAAAAAAAAAAAAAJgCAABkcnMvZG93&#10;bnJldi54bWxQSwUGAAAAAAQABAD1AAAAhwMAAAAA&#10;">
                  <v:textbox>
                    <w:txbxContent>
                      <w:p w:rsidR="0050118E" w:rsidRPr="00335202" w:rsidRDefault="0050118E" w:rsidP="00F118DF">
                        <w:pPr>
                          <w:rPr>
                            <w:b/>
                            <w:sz w:val="28"/>
                          </w:rPr>
                        </w:pPr>
                        <w:proofErr w:type="spellStart"/>
                        <w:proofErr w:type="gramStart"/>
                        <w:r>
                          <w:rPr>
                            <w:b/>
                            <w:sz w:val="28"/>
                          </w:rPr>
                          <w:t>txtOcatagon</w:t>
                        </w:r>
                        <w:proofErr w:type="spellEnd"/>
                        <w:proofErr w:type="gramEnd"/>
                      </w:p>
                    </w:txbxContent>
                  </v:textbox>
                </v:shape>
                <v:shape id="_x0000_s1181" type="#_x0000_t202" style="position:absolute;left:76018;top:22928;width:11976;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mHusYA&#10;AADcAAAADwAAAGRycy9kb3ducmV2LnhtbESPW2sCMRSE34X+h3AKvoibrRUvW6OI0GLfrIp9PWzO&#10;XujmZE3Sdfvvm4LQx2FmvmFWm940oiPna8sKnpIUBHFudc2lgvPpdbwA4QOyxsYyKfghD5v1w2CF&#10;mbY3/qDuGEoRIewzVFCF0GZS+rwigz6xLXH0CusMhihdKbXDW4SbRk7SdCYN1hwXKmxpV1H+dfw2&#10;ChbTfffp358Pl3xWNMswmndvV6fU8LHfvoAI1If/8L291wom8yX8nY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mHusYAAADcAAAADwAAAAAAAAAAAAAAAACYAgAAZHJz&#10;L2Rvd25yZXYueG1sUEsFBgAAAAAEAAQA9QAAAIsDAAAAAA==&#10;">
                  <v:textbox>
                    <w:txbxContent>
                      <w:p w:rsidR="0050118E" w:rsidRPr="00335202" w:rsidRDefault="0050118E" w:rsidP="00F118DF">
                        <w:pPr>
                          <w:rPr>
                            <w:b/>
                            <w:sz w:val="28"/>
                          </w:rPr>
                        </w:pPr>
                        <w:proofErr w:type="spellStart"/>
                        <w:proofErr w:type="gramStart"/>
                        <w:r>
                          <w:rPr>
                            <w:b/>
                            <w:sz w:val="28"/>
                          </w:rPr>
                          <w:t>txtHexagon</w:t>
                        </w:r>
                        <w:proofErr w:type="spellEnd"/>
                        <w:proofErr w:type="gramEnd"/>
                      </w:p>
                    </w:txbxContent>
                  </v:textbox>
                </v:shape>
                <v:shape id="_x0000_s1182" type="#_x0000_t202" style="position:absolute;left:76427;top:10781;width:11976;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ZeAMIA&#10;AADcAAAADwAAAGRycy9kb3ducmV2LnhtbERPy2rCQBTdF/yH4RbcFJ2oRWN0lCIodueLdnvJXJPQ&#10;zJ10Zozx751FocvDeS/XnalFS85XlhWMhgkI4tzqigsFl/N2kILwAVljbZkUPMjDetV7WWKm7Z2P&#10;1J5CIWII+wwVlCE0mZQ+L8mgH9qGOHJX6wyGCF0htcN7DDe1HCfJVBqsODaU2NCmpPzndDMK0vd9&#10;++0/J4evfHqt5+Ft1u5+nVL91+5jASJQF/7Ff+69VjBO4/x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Jl4AwgAAANwAAAAPAAAAAAAAAAAAAAAAAJgCAABkcnMvZG93&#10;bnJldi54bWxQSwUGAAAAAAQABAD1AAAAhwMAAAAA&#10;">
                  <v:textbox>
                    <w:txbxContent>
                      <w:p w:rsidR="0050118E" w:rsidRPr="00335202" w:rsidRDefault="0050118E" w:rsidP="00F118DF">
                        <w:pPr>
                          <w:rPr>
                            <w:b/>
                            <w:sz w:val="28"/>
                          </w:rPr>
                        </w:pPr>
                        <w:proofErr w:type="spellStart"/>
                        <w:proofErr w:type="gramStart"/>
                        <w:r>
                          <w:rPr>
                            <w:b/>
                            <w:sz w:val="28"/>
                          </w:rPr>
                          <w:t>picHexagon</w:t>
                        </w:r>
                        <w:proofErr w:type="spellEnd"/>
                        <w:proofErr w:type="gramEnd"/>
                      </w:p>
                    </w:txbxContent>
                  </v:textbox>
                </v:shape>
                <v:shape id="_x0000_s1183" type="#_x0000_t202" style="position:absolute;left:76427;top:36303;width:11976;height:4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r7m8UA&#10;AADcAAAADwAAAGRycy9kb3ducmV2LnhtbESPQWvCQBSE70L/w/IKXqRutGJj6ipFsOitTUu9PrLP&#10;JDT7Nt1dY/z3riD0OMzMN8xy3ZtGdOR8bVnBZJyAIC6srrlU8P21fUpB+ICssbFMCi7kYb16GCwx&#10;0/bMn9TloRQRwj5DBVUIbSalLyoy6Me2JY7e0TqDIUpXSu3wHOGmkdMkmUuDNceFClvaVFT85iej&#10;IJ3tuoPfP3/8FPNjswijl+79zyk1fOzfXkEE6sN/+N7eaQXTdAK3M/EI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vubxQAAANwAAAAPAAAAAAAAAAAAAAAAAJgCAABkcnMv&#10;ZG93bnJldi54bWxQSwUGAAAAAAQABAD1AAAAigMAAAAA&#10;">
                  <v:textbox>
                    <w:txbxContent>
                      <w:p w:rsidR="0050118E" w:rsidRPr="00335202" w:rsidRDefault="0050118E" w:rsidP="00F118DF">
                        <w:pPr>
                          <w:rPr>
                            <w:b/>
                            <w:sz w:val="28"/>
                          </w:rPr>
                        </w:pPr>
                        <w:proofErr w:type="spellStart"/>
                        <w:proofErr w:type="gramStart"/>
                        <w:r>
                          <w:rPr>
                            <w:b/>
                            <w:sz w:val="28"/>
                          </w:rPr>
                          <w:t>btnSubmit</w:t>
                        </w:r>
                        <w:proofErr w:type="spellEnd"/>
                        <w:proofErr w:type="gramEnd"/>
                      </w:p>
                    </w:txbxContent>
                  </v:textbox>
                </v:shape>
                <v:shape id="Straight Arrow Connector 282" o:spid="_x0000_s1184" type="#_x0000_t32" style="position:absolute;left:12010;top:10508;width:10410;height:6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jXgMQAAADcAAAADwAAAGRycy9kb3ducmV2LnhtbESPQWvCQBSE7wX/w/KE3urGQINGV9FI&#10;Ie2tKp4f2WcSzL6N2W0S/71bKPQ4zMw3zHo7mkb01LnasoL5LAJBXFhdc6ngfPp4W4BwHlljY5kU&#10;PMjBdjN5WWOq7cDf1B99KQKEXYoKKu/bVEpXVGTQzWxLHLyr7Qz6ILtS6g6HADeNjKMokQZrDgsV&#10;tpRVVNyOP0bBgP6y3O/Ke7Y/fObje3NPTucvpV6n424FwtPo/8N/7VwriBcx/J4JR0B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KNeAxAAAANwAAAAPAAAAAAAAAAAA&#10;AAAAAKECAABkcnMvZG93bnJldi54bWxQSwUGAAAAAAQABAD5AAAAkgMAAAAA&#10;" strokecolor="black [3200]" strokeweight=".5pt">
                  <v:stroke endarrow="block" joinstyle="miter"/>
                </v:shape>
                <v:shape id="Straight Arrow Connector 283" o:spid="_x0000_s1185" type="#_x0000_t32" style="position:absolute;left:11191;top:22655;width:10090;height:31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RyG8UAAADcAAAADwAAAGRycy9kb3ducmV2LnhtbESPT2vCQBTE7wW/w/KE3pqNloqmruIf&#10;hNhbNXh+ZF+TYPZtkl1N/PZdodDjMDO/YZbrwdTiTp2rLCuYRDEI4tzqigsF2fnwNgfhPLLG2jIp&#10;eJCD9Wr0ssRE256/6X7yhQgQdgkqKL1vEildXpJBF9mGOHg/tjPog+wKqTvsA9zUchrHM2mw4rBQ&#10;YkO7kvLr6WYU9Ogvi+2maHfb/TEdPup2ds6+lHodD5tPEJ4G/x/+a6dawXT+Ds8z4Qj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WRyG8UAAADcAAAADwAAAAAAAAAA&#10;AAAAAAChAgAAZHJzL2Rvd25yZXYueG1sUEsFBgAAAAAEAAQA+QAAAJMDAAAAAA==&#10;" strokecolor="black [3200]" strokeweight=".5pt">
                  <v:stroke endarrow="block" joinstyle="miter"/>
                </v:shape>
                <v:shape id="Straight Arrow Connector 284" o:spid="_x0000_s1186" type="#_x0000_t32" style="position:absolute;left:12010;top:34801;width:10413;height:236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pHbsUAAADcAAAADwAAAGRycy9kb3ducmV2LnhtbESPQUvDQBSE74L/YXmFXqTdmARbYrdF&#10;LKLXRint7TX7TEKzb0Pe2sZ/7wqCx2FmvmFWm9F16kKDtJ4N3M8TUMSVty3XBj7eX2ZLUBKQLXae&#10;ycA3CWzWtzcrLKy/8o4uZahVhLAUaKAJoS+0lqohhzL3PXH0Pv3gMEQ51NoOeI1w1+k0SR60w5bj&#10;QoM9PTdUncsvZyALuaS7/LCQ8lif7uw2y2T/asx0Mj49ggo0hv/wX/vNGkiXOfyeiUdAr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pHbsUAAADcAAAADwAAAAAAAAAA&#10;AAAAAAChAgAAZHJzL2Rvd25yZXYueG1sUEsFBgAAAAAEAAQA+QAAAJMDAAAAAA==&#10;" strokecolor="black [3200]" strokeweight=".5pt">
                  <v:stroke endarrow="block" joinstyle="miter"/>
                </v:shape>
                <v:shape id="Straight Arrow Connector 285" o:spid="_x0000_s1187" type="#_x0000_t32" style="position:absolute;left:65509;top:15831;width:11346;height:50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bi9cUAAADcAAAADwAAAGRycy9kb3ducmV2LnhtbESPQUvDQBSE7wX/w/IEL6XdmNS2xG6L&#10;KFKvjVLa2zP7TILZtyFvbeO/dwsFj8PMfMOsNoNr1Yl6aTwbuJ8moIhLbxuuDHy8v06WoCQgW2w9&#10;k4FfEtisb0YrzK0/845ORahUhLDkaKAOocu1lrImhzL1HXH0vnzvMETZV9r2eI5w1+o0SebaYcNx&#10;ocaOnmsqv4sfZyALM0l3s8NCimP1ObYvWSb7rTF3t8PTI6hAQ/gPX9tv1kC6fIDLmXg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bi9cUAAADcAAAADwAAAAAAAAAA&#10;AAAAAAChAgAAZHJzL2Rvd25yZXYueG1sUEsFBgAAAAAEAAQA+QAAAJMDAAAAAA==&#10;" strokecolor="black [3200]" strokeweight=".5pt">
                  <v:stroke endarrow="block" joinstyle="miter"/>
                </v:shape>
                <v:shape id="Straight Arrow Connector 286" o:spid="_x0000_s1188" type="#_x0000_t32" style="position:absolute;left:65509;top:26476;width:10720;height:772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R8gsUAAADcAAAADwAAAGRycy9kb3ducmV2LnhtbESPQWvCQBSE74X+h+UJvRTdNBGV1FVK&#10;S2mvRhG9PbOvSTD7NuRtNf333ULB4zAz3zDL9eBadaFeGs8GniYJKOLS24YrA7vt+3gBSgKyxdYz&#10;GfghgfXq/m6JufVX3tClCJWKEJYcDdQhdLnWUtbkUCa+I47el+8dhij7StserxHuWp0myUw7bDgu&#10;1NjRa03lufh2BrIwlXQzPcylOFanR/uWZbL/MOZhNLw8gwo0hFv4v/1pDaSLGfydiUdAr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SR8gsUAAADcAAAADwAAAAAAAAAA&#10;AAAAAAChAgAAZHJzL2Rvd25yZXYueG1sUEsFBgAAAAAEAAQA+QAAAJMDAAAAAA==&#10;" strokecolor="black [3200]" strokeweight=".5pt">
                  <v:stroke endarrow="block" joinstyle="miter"/>
                </v:shape>
                <v:shape id="Straight Arrow Connector 287" o:spid="_x0000_s1189" type="#_x0000_t32" style="position:absolute;left:53499;top:39851;width:23328;height:4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jZGcUAAADcAAAADwAAAGRycy9kb3ducmV2LnhtbESPQWvCQBSE7wX/w/IKvRTdNJEq0VWk&#10;pdSraSn29pp9JqHZtyFvq+m/dwXB4zAz3zDL9eBadaReGs8GniYJKOLS24YrA58fb+M5KAnIFlvP&#10;ZOCfBNar0d0Sc+tPvKNjESoVISw5GqhD6HKtpazJoUx8Rxy9g+8dhij7StseTxHuWp0mybN22HBc&#10;qLGjl5rK3+LPGcjCVNLddD+T4rv6ebSvWSZf78Y83A+bBahAQ7iFr+2tNZDOZ3A5E4+A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mjZGcUAAADcAAAADwAAAAAAAAAA&#10;AAAAAAChAgAAZHJzL2Rvd25yZXYueG1sUEsFBgAAAAAEAAQA+QAAAJMDAAAAAA==&#10;" strokecolor="black [3200]" strokeweight=".5pt">
                  <v:stroke endarrow="block" joinstyle="miter"/>
                </v:shape>
              </v:group>
            </w:pict>
          </mc:Fallback>
        </mc:AlternateContent>
      </w:r>
    </w:p>
    <w:p w:rsidR="00307402" w:rsidRDefault="00712F53" w:rsidP="00712F53">
      <w:pPr>
        <w:pStyle w:val="Heading2"/>
      </w:pPr>
      <w:bookmarkStart w:id="12" w:name="_Toc449342564"/>
      <w:r>
        <w:t>Question 2</w:t>
      </w:r>
      <w:bookmarkEnd w:id="12"/>
    </w:p>
    <w:p w:rsidR="00660E84" w:rsidRDefault="00307402">
      <w:r>
        <w:br w:type="page"/>
      </w:r>
    </w:p>
    <w:tbl>
      <w:tblPr>
        <w:tblStyle w:val="TableGrid"/>
        <w:tblpPr w:leftFromText="180" w:rightFromText="180" w:vertAnchor="text" w:horzAnchor="margin" w:tblpY="341"/>
        <w:tblW w:w="14138" w:type="dxa"/>
        <w:tblLook w:val="04A0" w:firstRow="1" w:lastRow="0" w:firstColumn="1" w:lastColumn="0" w:noHBand="0" w:noVBand="1"/>
      </w:tblPr>
      <w:tblGrid>
        <w:gridCol w:w="1808"/>
        <w:gridCol w:w="1376"/>
        <w:gridCol w:w="1600"/>
        <w:gridCol w:w="1180"/>
        <w:gridCol w:w="826"/>
        <w:gridCol w:w="2848"/>
        <w:gridCol w:w="1084"/>
        <w:gridCol w:w="1754"/>
        <w:gridCol w:w="1662"/>
      </w:tblGrid>
      <w:tr w:rsidR="00660E84" w:rsidRPr="005B65DD" w:rsidTr="00660E84">
        <w:trPr>
          <w:trHeight w:val="783"/>
        </w:trPr>
        <w:tc>
          <w:tcPr>
            <w:tcW w:w="1859" w:type="dxa"/>
          </w:tcPr>
          <w:p w:rsidR="00660E84" w:rsidRPr="005B65DD" w:rsidRDefault="00660E84" w:rsidP="00660E84">
            <w:pPr>
              <w:jc w:val="center"/>
              <w:rPr>
                <w:b/>
                <w:sz w:val="28"/>
              </w:rPr>
            </w:pPr>
            <w:r w:rsidRPr="005B65DD">
              <w:rPr>
                <w:b/>
                <w:sz w:val="28"/>
              </w:rPr>
              <w:lastRenderedPageBreak/>
              <w:t>Form</w:t>
            </w:r>
          </w:p>
        </w:tc>
        <w:tc>
          <w:tcPr>
            <w:tcW w:w="1397" w:type="dxa"/>
          </w:tcPr>
          <w:p w:rsidR="00660E84" w:rsidRPr="005B65DD" w:rsidRDefault="00660E84" w:rsidP="00660E84">
            <w:pPr>
              <w:jc w:val="center"/>
              <w:rPr>
                <w:b/>
                <w:sz w:val="28"/>
              </w:rPr>
            </w:pPr>
            <w:r w:rsidRPr="005B65DD">
              <w:rPr>
                <w:b/>
                <w:sz w:val="28"/>
              </w:rPr>
              <w:t>Property</w:t>
            </w:r>
          </w:p>
        </w:tc>
        <w:tc>
          <w:tcPr>
            <w:tcW w:w="1652" w:type="dxa"/>
          </w:tcPr>
          <w:p w:rsidR="00660E84" w:rsidRPr="005B65DD" w:rsidRDefault="00660E84" w:rsidP="00660E84">
            <w:pPr>
              <w:jc w:val="center"/>
              <w:rPr>
                <w:b/>
                <w:sz w:val="28"/>
              </w:rPr>
            </w:pPr>
            <w:r w:rsidRPr="005B65DD">
              <w:rPr>
                <w:b/>
                <w:sz w:val="28"/>
              </w:rPr>
              <w:t>Property Name</w:t>
            </w:r>
          </w:p>
        </w:tc>
        <w:tc>
          <w:tcPr>
            <w:tcW w:w="1183" w:type="dxa"/>
          </w:tcPr>
          <w:p w:rsidR="00660E84" w:rsidRPr="005B65DD" w:rsidRDefault="00660E84" w:rsidP="00660E84">
            <w:pPr>
              <w:jc w:val="center"/>
              <w:rPr>
                <w:b/>
                <w:sz w:val="28"/>
              </w:rPr>
            </w:pPr>
            <w:r w:rsidRPr="005B65DD">
              <w:rPr>
                <w:b/>
                <w:sz w:val="28"/>
              </w:rPr>
              <w:t>Position</w:t>
            </w:r>
          </w:p>
        </w:tc>
        <w:tc>
          <w:tcPr>
            <w:tcW w:w="850" w:type="dxa"/>
          </w:tcPr>
          <w:p w:rsidR="00660E84" w:rsidRPr="005B65DD" w:rsidRDefault="00660E84" w:rsidP="00660E84">
            <w:pPr>
              <w:jc w:val="center"/>
              <w:rPr>
                <w:b/>
                <w:sz w:val="28"/>
              </w:rPr>
            </w:pPr>
            <w:r w:rsidRPr="005B65DD">
              <w:rPr>
                <w:b/>
                <w:sz w:val="28"/>
              </w:rPr>
              <w:t>Size</w:t>
            </w:r>
          </w:p>
        </w:tc>
        <w:tc>
          <w:tcPr>
            <w:tcW w:w="3057" w:type="dxa"/>
          </w:tcPr>
          <w:p w:rsidR="00660E84" w:rsidRPr="005B65DD" w:rsidRDefault="00660E84" w:rsidP="00660E84">
            <w:pPr>
              <w:jc w:val="center"/>
              <w:rPr>
                <w:b/>
                <w:sz w:val="28"/>
              </w:rPr>
            </w:pPr>
            <w:r w:rsidRPr="005B65DD">
              <w:rPr>
                <w:b/>
                <w:sz w:val="28"/>
              </w:rPr>
              <w:t>Purpose</w:t>
            </w:r>
          </w:p>
        </w:tc>
        <w:tc>
          <w:tcPr>
            <w:tcW w:w="879" w:type="dxa"/>
          </w:tcPr>
          <w:p w:rsidR="00660E84" w:rsidRPr="005B65DD" w:rsidRDefault="00660E84" w:rsidP="00660E84">
            <w:pPr>
              <w:jc w:val="center"/>
              <w:rPr>
                <w:b/>
                <w:sz w:val="28"/>
              </w:rPr>
            </w:pPr>
            <w:r w:rsidRPr="005B65DD">
              <w:rPr>
                <w:b/>
                <w:sz w:val="28"/>
              </w:rPr>
              <w:t>Font</w:t>
            </w:r>
          </w:p>
        </w:tc>
        <w:tc>
          <w:tcPr>
            <w:tcW w:w="1593" w:type="dxa"/>
          </w:tcPr>
          <w:p w:rsidR="00660E84" w:rsidRPr="005B65DD" w:rsidRDefault="00660E84" w:rsidP="00660E84">
            <w:pPr>
              <w:jc w:val="center"/>
              <w:rPr>
                <w:b/>
                <w:sz w:val="28"/>
              </w:rPr>
            </w:pPr>
            <w:r w:rsidRPr="005B65DD">
              <w:rPr>
                <w:b/>
                <w:sz w:val="28"/>
              </w:rPr>
              <w:t>Forecolour/</w:t>
            </w:r>
          </w:p>
          <w:p w:rsidR="00660E84" w:rsidRPr="005B65DD" w:rsidRDefault="00660E84" w:rsidP="00660E84">
            <w:pPr>
              <w:jc w:val="center"/>
              <w:rPr>
                <w:b/>
                <w:sz w:val="28"/>
              </w:rPr>
            </w:pPr>
            <w:r w:rsidRPr="005B65DD">
              <w:rPr>
                <w:b/>
                <w:sz w:val="28"/>
              </w:rPr>
              <w:t>Image</w:t>
            </w:r>
          </w:p>
        </w:tc>
        <w:tc>
          <w:tcPr>
            <w:tcW w:w="1668" w:type="dxa"/>
          </w:tcPr>
          <w:p w:rsidR="00660E84" w:rsidRPr="005B65DD" w:rsidRDefault="00660E84" w:rsidP="00660E84">
            <w:pPr>
              <w:jc w:val="center"/>
              <w:rPr>
                <w:b/>
                <w:sz w:val="28"/>
              </w:rPr>
            </w:pPr>
            <w:proofErr w:type="spellStart"/>
            <w:r w:rsidRPr="005B65DD">
              <w:rPr>
                <w:b/>
                <w:sz w:val="28"/>
              </w:rPr>
              <w:t>Backcolour</w:t>
            </w:r>
            <w:proofErr w:type="spellEnd"/>
            <w:r w:rsidRPr="005B65DD">
              <w:rPr>
                <w:b/>
                <w:sz w:val="28"/>
              </w:rPr>
              <w:t>/</w:t>
            </w:r>
          </w:p>
          <w:p w:rsidR="00660E84" w:rsidRPr="005B65DD" w:rsidRDefault="00660E84" w:rsidP="00660E84">
            <w:pPr>
              <w:jc w:val="center"/>
              <w:rPr>
                <w:b/>
                <w:sz w:val="28"/>
              </w:rPr>
            </w:pPr>
            <w:r w:rsidRPr="005B65DD">
              <w:rPr>
                <w:b/>
                <w:sz w:val="28"/>
              </w:rPr>
              <w:t>Image</w:t>
            </w:r>
          </w:p>
        </w:tc>
      </w:tr>
      <w:tr w:rsidR="00660E84" w:rsidRPr="005B65DD" w:rsidTr="00660E84">
        <w:trPr>
          <w:trHeight w:val="828"/>
        </w:trPr>
        <w:tc>
          <w:tcPr>
            <w:tcW w:w="1859" w:type="dxa"/>
          </w:tcPr>
          <w:p w:rsidR="00660E84" w:rsidRPr="005B65DD" w:rsidRDefault="00660E84" w:rsidP="00660E84">
            <w:r>
              <w:t>frmQuestion2</w:t>
            </w:r>
          </w:p>
        </w:tc>
        <w:tc>
          <w:tcPr>
            <w:tcW w:w="1397" w:type="dxa"/>
          </w:tcPr>
          <w:p w:rsidR="00660E84" w:rsidRPr="005B65DD" w:rsidRDefault="00660E84" w:rsidP="00660E84">
            <w:r>
              <w:t>Label</w:t>
            </w:r>
          </w:p>
        </w:tc>
        <w:tc>
          <w:tcPr>
            <w:tcW w:w="1652" w:type="dxa"/>
          </w:tcPr>
          <w:p w:rsidR="00660E84" w:rsidRPr="005B65DD" w:rsidRDefault="00660E84" w:rsidP="00660E84">
            <w:proofErr w:type="spellStart"/>
            <w:r>
              <w:t>lblQuestion</w:t>
            </w:r>
            <w:proofErr w:type="spellEnd"/>
          </w:p>
        </w:tc>
        <w:tc>
          <w:tcPr>
            <w:tcW w:w="1183" w:type="dxa"/>
          </w:tcPr>
          <w:p w:rsidR="00660E84" w:rsidRPr="005B65DD" w:rsidRDefault="005B1D88" w:rsidP="00660E84">
            <w:r w:rsidRPr="005B1D88">
              <w:t>105, 106</w:t>
            </w:r>
          </w:p>
        </w:tc>
        <w:tc>
          <w:tcPr>
            <w:tcW w:w="850" w:type="dxa"/>
          </w:tcPr>
          <w:p w:rsidR="00660E84" w:rsidRPr="005B65DD" w:rsidRDefault="005B1D88" w:rsidP="00660E84">
            <w:r w:rsidRPr="005B1D88">
              <w:t>454, 34</w:t>
            </w:r>
          </w:p>
        </w:tc>
        <w:tc>
          <w:tcPr>
            <w:tcW w:w="3057" w:type="dxa"/>
          </w:tcPr>
          <w:p w:rsidR="00660E84" w:rsidRPr="005B65DD" w:rsidRDefault="00660E84" w:rsidP="00660E84">
            <w:r>
              <w:t>Display the name of the question</w:t>
            </w:r>
          </w:p>
        </w:tc>
        <w:tc>
          <w:tcPr>
            <w:tcW w:w="879" w:type="dxa"/>
          </w:tcPr>
          <w:p w:rsidR="00660E84" w:rsidRPr="005B65DD" w:rsidRDefault="005B1D88" w:rsidP="00660E84">
            <w:r w:rsidRPr="005B1D88">
              <w:t>Times New Roman, 22pt</w:t>
            </w:r>
          </w:p>
        </w:tc>
        <w:tc>
          <w:tcPr>
            <w:tcW w:w="1593" w:type="dxa"/>
          </w:tcPr>
          <w:p w:rsidR="00660E84" w:rsidRPr="005B65DD" w:rsidRDefault="005B1D88" w:rsidP="00660E84">
            <w:proofErr w:type="spellStart"/>
            <w:r w:rsidRPr="005B1D88">
              <w:t>ControlLightLight</w:t>
            </w:r>
            <w:proofErr w:type="spellEnd"/>
          </w:p>
        </w:tc>
        <w:tc>
          <w:tcPr>
            <w:tcW w:w="1668" w:type="dxa"/>
          </w:tcPr>
          <w:p w:rsidR="00660E84" w:rsidRPr="005B65DD" w:rsidRDefault="00660E84" w:rsidP="00660E84">
            <w:r>
              <w:t>Transparent</w:t>
            </w:r>
          </w:p>
        </w:tc>
      </w:tr>
      <w:tr w:rsidR="005B1D88" w:rsidRPr="005B65DD" w:rsidTr="00660E84">
        <w:trPr>
          <w:trHeight w:val="828"/>
        </w:trPr>
        <w:tc>
          <w:tcPr>
            <w:tcW w:w="1859" w:type="dxa"/>
          </w:tcPr>
          <w:p w:rsidR="005B1D88" w:rsidRDefault="005B1D88" w:rsidP="005B1D88">
            <w:r w:rsidRPr="0014513D">
              <w:t>frmQuestion2</w:t>
            </w:r>
          </w:p>
        </w:tc>
        <w:tc>
          <w:tcPr>
            <w:tcW w:w="1397" w:type="dxa"/>
          </w:tcPr>
          <w:p w:rsidR="005B1D88" w:rsidRPr="005B65DD" w:rsidRDefault="005B1D88" w:rsidP="005B1D88">
            <w:proofErr w:type="spellStart"/>
            <w:r>
              <w:t>PictureBox</w:t>
            </w:r>
            <w:proofErr w:type="spellEnd"/>
          </w:p>
        </w:tc>
        <w:tc>
          <w:tcPr>
            <w:tcW w:w="1652" w:type="dxa"/>
          </w:tcPr>
          <w:p w:rsidR="005B1D88" w:rsidRPr="005B65DD" w:rsidRDefault="005B1D88" w:rsidP="005B1D88">
            <w:proofErr w:type="spellStart"/>
            <w:r>
              <w:t>picOctagon</w:t>
            </w:r>
            <w:proofErr w:type="spellEnd"/>
          </w:p>
        </w:tc>
        <w:tc>
          <w:tcPr>
            <w:tcW w:w="1183" w:type="dxa"/>
          </w:tcPr>
          <w:p w:rsidR="005B1D88" w:rsidRPr="005B65DD" w:rsidRDefault="005B1D88" w:rsidP="005B1D88">
            <w:r w:rsidRPr="005B1D88">
              <w:t>57, 146</w:t>
            </w:r>
          </w:p>
        </w:tc>
        <w:tc>
          <w:tcPr>
            <w:tcW w:w="850" w:type="dxa"/>
          </w:tcPr>
          <w:p w:rsidR="005B1D88" w:rsidRDefault="005B1D88" w:rsidP="005B1D88">
            <w:r w:rsidRPr="009D605E">
              <w:t>210, 153</w:t>
            </w:r>
          </w:p>
        </w:tc>
        <w:tc>
          <w:tcPr>
            <w:tcW w:w="3057" w:type="dxa"/>
          </w:tcPr>
          <w:p w:rsidR="005B1D88" w:rsidRPr="005B65DD" w:rsidRDefault="005B1D88" w:rsidP="005B1D88">
            <w:r>
              <w:t>Shows a picture of an Octagon</w:t>
            </w:r>
            <w:r w:rsidRPr="005B65DD">
              <w:t xml:space="preserve"> </w:t>
            </w:r>
          </w:p>
        </w:tc>
        <w:tc>
          <w:tcPr>
            <w:tcW w:w="879" w:type="dxa"/>
          </w:tcPr>
          <w:p w:rsidR="005B1D88" w:rsidRPr="005B65DD" w:rsidRDefault="005B1D88" w:rsidP="005B1D88">
            <w:r>
              <w:t>-</w:t>
            </w:r>
          </w:p>
        </w:tc>
        <w:tc>
          <w:tcPr>
            <w:tcW w:w="1593" w:type="dxa"/>
          </w:tcPr>
          <w:p w:rsidR="005B1D88" w:rsidRPr="005B65DD" w:rsidRDefault="005B1D88" w:rsidP="005B1D88">
            <w:r>
              <w:t>Hexagon.png</w:t>
            </w:r>
          </w:p>
        </w:tc>
        <w:tc>
          <w:tcPr>
            <w:tcW w:w="1668" w:type="dxa"/>
          </w:tcPr>
          <w:p w:rsidR="005B1D88" w:rsidRPr="005B65DD" w:rsidRDefault="005B1D88" w:rsidP="005B1D88">
            <w:r>
              <w:t>Transparent</w:t>
            </w:r>
          </w:p>
        </w:tc>
      </w:tr>
      <w:tr w:rsidR="005B1D88" w:rsidRPr="005B65DD" w:rsidTr="00660E84">
        <w:trPr>
          <w:trHeight w:val="757"/>
        </w:trPr>
        <w:tc>
          <w:tcPr>
            <w:tcW w:w="1859" w:type="dxa"/>
          </w:tcPr>
          <w:p w:rsidR="005B1D88" w:rsidRDefault="005B1D88" w:rsidP="005B1D88">
            <w:r w:rsidRPr="0014513D">
              <w:t>frmQuestion2</w:t>
            </w:r>
          </w:p>
        </w:tc>
        <w:tc>
          <w:tcPr>
            <w:tcW w:w="1397" w:type="dxa"/>
          </w:tcPr>
          <w:p w:rsidR="005B1D88" w:rsidRPr="005B65DD" w:rsidRDefault="005B1D88" w:rsidP="005B1D88">
            <w:proofErr w:type="spellStart"/>
            <w:r>
              <w:t>PictureBox</w:t>
            </w:r>
            <w:proofErr w:type="spellEnd"/>
          </w:p>
        </w:tc>
        <w:tc>
          <w:tcPr>
            <w:tcW w:w="1652" w:type="dxa"/>
          </w:tcPr>
          <w:p w:rsidR="005B1D88" w:rsidRPr="005B65DD" w:rsidRDefault="005B1D88" w:rsidP="005B1D88">
            <w:proofErr w:type="spellStart"/>
            <w:r>
              <w:t>picHexagon</w:t>
            </w:r>
            <w:proofErr w:type="spellEnd"/>
          </w:p>
        </w:tc>
        <w:tc>
          <w:tcPr>
            <w:tcW w:w="1183" w:type="dxa"/>
          </w:tcPr>
          <w:p w:rsidR="005B1D88" w:rsidRPr="005B65DD" w:rsidRDefault="005B1D88" w:rsidP="005B1D88">
            <w:r w:rsidRPr="005B1D88">
              <w:t>360, 146</w:t>
            </w:r>
          </w:p>
        </w:tc>
        <w:tc>
          <w:tcPr>
            <w:tcW w:w="850" w:type="dxa"/>
          </w:tcPr>
          <w:p w:rsidR="005B1D88" w:rsidRDefault="005B1D88" w:rsidP="005B1D88">
            <w:r w:rsidRPr="009D605E">
              <w:t>210, 153</w:t>
            </w:r>
          </w:p>
        </w:tc>
        <w:tc>
          <w:tcPr>
            <w:tcW w:w="3057" w:type="dxa"/>
          </w:tcPr>
          <w:p w:rsidR="005B1D88" w:rsidRPr="005B65DD" w:rsidRDefault="005B1D88" w:rsidP="005B1D88">
            <w:r>
              <w:t>Shows a picture of a Hexagon</w:t>
            </w:r>
          </w:p>
        </w:tc>
        <w:tc>
          <w:tcPr>
            <w:tcW w:w="879" w:type="dxa"/>
          </w:tcPr>
          <w:p w:rsidR="005B1D88" w:rsidRPr="005B65DD" w:rsidRDefault="005B1D88" w:rsidP="005B1D88">
            <w:r>
              <w:t>-</w:t>
            </w:r>
          </w:p>
        </w:tc>
        <w:tc>
          <w:tcPr>
            <w:tcW w:w="1593" w:type="dxa"/>
          </w:tcPr>
          <w:p w:rsidR="005B1D88" w:rsidRPr="005B65DD" w:rsidRDefault="005B1D88" w:rsidP="005B1D88">
            <w:r>
              <w:t>Octagon.png</w:t>
            </w:r>
          </w:p>
        </w:tc>
        <w:tc>
          <w:tcPr>
            <w:tcW w:w="1668" w:type="dxa"/>
          </w:tcPr>
          <w:p w:rsidR="005B1D88" w:rsidRPr="005B65DD" w:rsidRDefault="005B1D88" w:rsidP="005B1D88">
            <w:r>
              <w:t>Transparent</w:t>
            </w:r>
          </w:p>
        </w:tc>
      </w:tr>
      <w:tr w:rsidR="005B1D88" w:rsidRPr="005B65DD" w:rsidTr="00660E84">
        <w:trPr>
          <w:trHeight w:val="757"/>
        </w:trPr>
        <w:tc>
          <w:tcPr>
            <w:tcW w:w="1859" w:type="dxa"/>
          </w:tcPr>
          <w:p w:rsidR="005B1D88" w:rsidRDefault="005B1D88" w:rsidP="005B1D88">
            <w:r w:rsidRPr="0014513D">
              <w:t>frmQuestion2</w:t>
            </w:r>
          </w:p>
        </w:tc>
        <w:tc>
          <w:tcPr>
            <w:tcW w:w="1397" w:type="dxa"/>
          </w:tcPr>
          <w:p w:rsidR="005B1D88" w:rsidRPr="005B65DD" w:rsidRDefault="005B1D88" w:rsidP="005B1D88">
            <w:r>
              <w:t>Textbox</w:t>
            </w:r>
          </w:p>
        </w:tc>
        <w:tc>
          <w:tcPr>
            <w:tcW w:w="1652" w:type="dxa"/>
          </w:tcPr>
          <w:p w:rsidR="005B1D88" w:rsidRPr="005B65DD" w:rsidRDefault="005B1D88" w:rsidP="005B1D88">
            <w:proofErr w:type="spellStart"/>
            <w:r>
              <w:t>txtOctagon</w:t>
            </w:r>
            <w:proofErr w:type="spellEnd"/>
          </w:p>
        </w:tc>
        <w:tc>
          <w:tcPr>
            <w:tcW w:w="1183" w:type="dxa"/>
          </w:tcPr>
          <w:p w:rsidR="005B1D88" w:rsidRPr="005B65DD" w:rsidRDefault="005B1D88" w:rsidP="005B1D88">
            <w:r w:rsidRPr="005B1D88">
              <w:t>57, 332</w:t>
            </w:r>
          </w:p>
        </w:tc>
        <w:tc>
          <w:tcPr>
            <w:tcW w:w="850" w:type="dxa"/>
          </w:tcPr>
          <w:p w:rsidR="005B1D88" w:rsidRDefault="005B1D88" w:rsidP="005B1D88">
            <w:r w:rsidRPr="006A1E24">
              <w:t>210, 20</w:t>
            </w:r>
          </w:p>
        </w:tc>
        <w:tc>
          <w:tcPr>
            <w:tcW w:w="3057" w:type="dxa"/>
          </w:tcPr>
          <w:p w:rsidR="005B1D88" w:rsidRPr="005B65DD" w:rsidRDefault="005B1D88" w:rsidP="005B1D88">
            <w:r>
              <w:t>Allows the user to attempt to answer the question by typing Octagon</w:t>
            </w:r>
          </w:p>
        </w:tc>
        <w:tc>
          <w:tcPr>
            <w:tcW w:w="879" w:type="dxa"/>
          </w:tcPr>
          <w:p w:rsidR="005B1D88" w:rsidRPr="005B65DD" w:rsidRDefault="005B1D88" w:rsidP="005B1D88">
            <w:r w:rsidRPr="005B1D88">
              <w:t>Microsoft Sans Serif, 8.25pt</w:t>
            </w:r>
          </w:p>
        </w:tc>
        <w:tc>
          <w:tcPr>
            <w:tcW w:w="1593" w:type="dxa"/>
          </w:tcPr>
          <w:p w:rsidR="005B1D88" w:rsidRPr="005B65DD" w:rsidRDefault="005B1D88" w:rsidP="005B1D88">
            <w:r>
              <w:t>Control Text</w:t>
            </w:r>
          </w:p>
        </w:tc>
        <w:tc>
          <w:tcPr>
            <w:tcW w:w="1668" w:type="dxa"/>
          </w:tcPr>
          <w:p w:rsidR="005B1D88" w:rsidRPr="005B65DD" w:rsidRDefault="005B1D88" w:rsidP="005B1D88">
            <w:r>
              <w:t>Window</w:t>
            </w:r>
          </w:p>
        </w:tc>
      </w:tr>
      <w:tr w:rsidR="005B1D88" w:rsidRPr="005B65DD" w:rsidTr="00660E84">
        <w:trPr>
          <w:trHeight w:val="757"/>
        </w:trPr>
        <w:tc>
          <w:tcPr>
            <w:tcW w:w="1859" w:type="dxa"/>
          </w:tcPr>
          <w:p w:rsidR="005B1D88" w:rsidRDefault="005B1D88" w:rsidP="005B1D88">
            <w:r w:rsidRPr="0014513D">
              <w:t>frmQuestion2</w:t>
            </w:r>
          </w:p>
        </w:tc>
        <w:tc>
          <w:tcPr>
            <w:tcW w:w="1397" w:type="dxa"/>
          </w:tcPr>
          <w:p w:rsidR="005B1D88" w:rsidRPr="005B65DD" w:rsidRDefault="005B1D88" w:rsidP="005B1D88">
            <w:r>
              <w:t>Textbox</w:t>
            </w:r>
          </w:p>
        </w:tc>
        <w:tc>
          <w:tcPr>
            <w:tcW w:w="1652" w:type="dxa"/>
          </w:tcPr>
          <w:p w:rsidR="005B1D88" w:rsidRPr="005B65DD" w:rsidRDefault="005B1D88" w:rsidP="005B1D88">
            <w:proofErr w:type="spellStart"/>
            <w:r>
              <w:t>txtHexagon</w:t>
            </w:r>
            <w:proofErr w:type="spellEnd"/>
          </w:p>
        </w:tc>
        <w:tc>
          <w:tcPr>
            <w:tcW w:w="1183" w:type="dxa"/>
          </w:tcPr>
          <w:p w:rsidR="005B1D88" w:rsidRPr="005B65DD" w:rsidRDefault="005B1D88" w:rsidP="005B1D88">
            <w:r w:rsidRPr="005B1D88">
              <w:t>360, 332</w:t>
            </w:r>
          </w:p>
        </w:tc>
        <w:tc>
          <w:tcPr>
            <w:tcW w:w="850" w:type="dxa"/>
          </w:tcPr>
          <w:p w:rsidR="005B1D88" w:rsidRDefault="005B1D88" w:rsidP="005B1D88">
            <w:r w:rsidRPr="006A1E24">
              <w:t>210, 20</w:t>
            </w:r>
          </w:p>
        </w:tc>
        <w:tc>
          <w:tcPr>
            <w:tcW w:w="3057" w:type="dxa"/>
          </w:tcPr>
          <w:p w:rsidR="005B1D88" w:rsidRPr="005B65DD" w:rsidRDefault="005B1D88" w:rsidP="005B1D88">
            <w:r>
              <w:t>Allows the user to attempt to answer the question by typing Hexagon</w:t>
            </w:r>
          </w:p>
        </w:tc>
        <w:tc>
          <w:tcPr>
            <w:tcW w:w="879" w:type="dxa"/>
          </w:tcPr>
          <w:p w:rsidR="005B1D88" w:rsidRPr="005B65DD" w:rsidRDefault="005B1D88" w:rsidP="005B1D88">
            <w:r w:rsidRPr="005B1D88">
              <w:t>Microsoft Sans Serif, 8.25pt</w:t>
            </w:r>
          </w:p>
        </w:tc>
        <w:tc>
          <w:tcPr>
            <w:tcW w:w="1593" w:type="dxa"/>
          </w:tcPr>
          <w:p w:rsidR="005B1D88" w:rsidRPr="005B65DD" w:rsidRDefault="005B1D88" w:rsidP="005B1D88">
            <w:r>
              <w:t>Control Text</w:t>
            </w:r>
          </w:p>
        </w:tc>
        <w:tc>
          <w:tcPr>
            <w:tcW w:w="1668" w:type="dxa"/>
          </w:tcPr>
          <w:p w:rsidR="005B1D88" w:rsidRPr="005B65DD" w:rsidRDefault="005B1D88" w:rsidP="005B1D88">
            <w:r>
              <w:t>Window</w:t>
            </w:r>
          </w:p>
        </w:tc>
      </w:tr>
      <w:tr w:rsidR="00660E84" w:rsidRPr="005B65DD" w:rsidTr="00660E84">
        <w:trPr>
          <w:trHeight w:val="757"/>
        </w:trPr>
        <w:tc>
          <w:tcPr>
            <w:tcW w:w="1859" w:type="dxa"/>
          </w:tcPr>
          <w:p w:rsidR="00660E84" w:rsidRDefault="00660E84">
            <w:r w:rsidRPr="0014513D">
              <w:t>frmQuestion2</w:t>
            </w:r>
          </w:p>
        </w:tc>
        <w:tc>
          <w:tcPr>
            <w:tcW w:w="1397" w:type="dxa"/>
          </w:tcPr>
          <w:p w:rsidR="00660E84" w:rsidRPr="005B65DD" w:rsidRDefault="00660E84" w:rsidP="00660E84">
            <w:r>
              <w:t>Button</w:t>
            </w:r>
          </w:p>
        </w:tc>
        <w:tc>
          <w:tcPr>
            <w:tcW w:w="1652" w:type="dxa"/>
          </w:tcPr>
          <w:p w:rsidR="00660E84" w:rsidRPr="005B65DD" w:rsidRDefault="00660E84" w:rsidP="00660E84">
            <w:proofErr w:type="spellStart"/>
            <w:r>
              <w:t>btnSubmit</w:t>
            </w:r>
            <w:proofErr w:type="spellEnd"/>
          </w:p>
        </w:tc>
        <w:tc>
          <w:tcPr>
            <w:tcW w:w="1183" w:type="dxa"/>
          </w:tcPr>
          <w:p w:rsidR="00660E84" w:rsidRPr="005B65DD" w:rsidRDefault="005B1D88" w:rsidP="00660E84">
            <w:r w:rsidRPr="005B1D88">
              <w:t>231, 371</w:t>
            </w:r>
          </w:p>
        </w:tc>
        <w:tc>
          <w:tcPr>
            <w:tcW w:w="850" w:type="dxa"/>
          </w:tcPr>
          <w:p w:rsidR="00660E84" w:rsidRPr="005B65DD" w:rsidRDefault="005B1D88" w:rsidP="00660E84">
            <w:r w:rsidRPr="005B1D88">
              <w:t>173, 58</w:t>
            </w:r>
          </w:p>
        </w:tc>
        <w:tc>
          <w:tcPr>
            <w:tcW w:w="3057" w:type="dxa"/>
          </w:tcPr>
          <w:p w:rsidR="00660E84" w:rsidRPr="005B65DD" w:rsidRDefault="002F0B41" w:rsidP="00660E84">
            <w:r>
              <w:t>Shows frmQuestion3</w:t>
            </w:r>
            <w:r w:rsidR="005B1D88">
              <w:t xml:space="preserve"> and checks if the question has been answered correctly</w:t>
            </w:r>
          </w:p>
        </w:tc>
        <w:tc>
          <w:tcPr>
            <w:tcW w:w="879" w:type="dxa"/>
          </w:tcPr>
          <w:p w:rsidR="00660E84" w:rsidRPr="005B65DD" w:rsidRDefault="005B1D88" w:rsidP="00660E84">
            <w:r w:rsidRPr="005B1D88">
              <w:t>Times New Roman, 20.25pt</w:t>
            </w:r>
          </w:p>
        </w:tc>
        <w:tc>
          <w:tcPr>
            <w:tcW w:w="1593" w:type="dxa"/>
          </w:tcPr>
          <w:p w:rsidR="00660E84" w:rsidRPr="005B65DD" w:rsidRDefault="00660E84" w:rsidP="00660E84">
            <w:r>
              <w:t>Control Text</w:t>
            </w:r>
          </w:p>
        </w:tc>
        <w:tc>
          <w:tcPr>
            <w:tcW w:w="1668" w:type="dxa"/>
          </w:tcPr>
          <w:p w:rsidR="00660E84" w:rsidRPr="005B65DD" w:rsidRDefault="00660E84" w:rsidP="00660E84">
            <w:r>
              <w:t>Control</w:t>
            </w:r>
          </w:p>
        </w:tc>
      </w:tr>
    </w:tbl>
    <w:p w:rsidR="00660E84" w:rsidRDefault="00660E84">
      <w:r>
        <w:br w:type="page"/>
      </w:r>
    </w:p>
    <w:p w:rsidR="00307402" w:rsidRPr="001E7C6B" w:rsidRDefault="00765882" w:rsidP="001E7C6B">
      <w:pPr>
        <w:pStyle w:val="Heading2"/>
        <w:rPr>
          <w:sz w:val="24"/>
        </w:rPr>
      </w:pPr>
      <w:bookmarkStart w:id="13" w:name="_Toc449342565"/>
      <w:r w:rsidRPr="001E7C6B">
        <w:rPr>
          <w:sz w:val="24"/>
        </w:rPr>
        <w:lastRenderedPageBreak/>
        <w:t>Question 3</w:t>
      </w:r>
      <w:bookmarkEnd w:id="13"/>
    </w:p>
    <w:p w:rsidR="00765882" w:rsidRDefault="00477BD9">
      <w:pPr>
        <w:rPr>
          <w:rFonts w:asciiTheme="majorHAnsi" w:eastAsiaTheme="majorEastAsia" w:hAnsiTheme="majorHAnsi" w:cstheme="majorBidi"/>
          <w:b/>
          <w:bCs/>
          <w:color w:val="2E74B5" w:themeColor="accent1" w:themeShade="BF"/>
          <w:sz w:val="28"/>
          <w:szCs w:val="28"/>
        </w:rPr>
      </w:pPr>
      <w:r>
        <w:rPr>
          <w:noProof/>
          <w:sz w:val="32"/>
          <w:szCs w:val="32"/>
          <w:lang w:eastAsia="en-GB"/>
        </w:rPr>
        <mc:AlternateContent>
          <mc:Choice Requires="wpg">
            <w:drawing>
              <wp:anchor distT="0" distB="0" distL="114300" distR="114300" simplePos="0" relativeHeight="251743232" behindDoc="0" locked="0" layoutInCell="1" allowOverlap="1">
                <wp:simplePos x="0" y="0"/>
                <wp:positionH relativeFrom="column">
                  <wp:posOffset>-627797</wp:posOffset>
                </wp:positionH>
                <wp:positionV relativeFrom="paragraph">
                  <wp:posOffset>208773</wp:posOffset>
                </wp:positionV>
                <wp:extent cx="10167582" cy="4558352"/>
                <wp:effectExtent l="0" t="0" r="24765" b="13970"/>
                <wp:wrapNone/>
                <wp:docPr id="33" name="Group 33"/>
                <wp:cNvGraphicFramePr/>
                <a:graphic xmlns:a="http://schemas.openxmlformats.org/drawingml/2006/main">
                  <a:graphicData uri="http://schemas.microsoft.com/office/word/2010/wordprocessingGroup">
                    <wpg:wgp>
                      <wpg:cNvGrpSpPr/>
                      <wpg:grpSpPr>
                        <a:xfrm>
                          <a:off x="0" y="0"/>
                          <a:ext cx="10167582" cy="4558352"/>
                          <a:chOff x="0" y="0"/>
                          <a:chExt cx="10167582" cy="4558352"/>
                        </a:xfrm>
                      </wpg:grpSpPr>
                      <wpg:grpSp>
                        <wpg:cNvPr id="408" name="Group 408"/>
                        <wpg:cNvGrpSpPr/>
                        <wpg:grpSpPr>
                          <a:xfrm>
                            <a:off x="0" y="0"/>
                            <a:ext cx="10167582" cy="4558352"/>
                            <a:chOff x="0" y="0"/>
                            <a:chExt cx="10167582" cy="4558352"/>
                          </a:xfrm>
                        </wpg:grpSpPr>
                        <wps:wsp>
                          <wps:cNvPr id="60" name="Text Box 2"/>
                          <wps:cNvSpPr txBox="1">
                            <a:spLocks noChangeArrowheads="1"/>
                          </wps:cNvSpPr>
                          <wps:spPr bwMode="auto">
                            <a:xfrm>
                              <a:off x="2019869" y="0"/>
                              <a:ext cx="6068972" cy="3546816"/>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948D1" w:rsidRDefault="00B948D1" w:rsidP="00765882"/>
                            </w:txbxContent>
                          </wps:txbx>
                          <wps:bodyPr rot="0" vert="horz" wrap="square" lIns="91440" tIns="45720" rIns="91440" bIns="45720" anchor="t" anchorCtr="0">
                            <a:noAutofit/>
                          </wps:bodyPr>
                        </wps:wsp>
                        <wps:wsp>
                          <wps:cNvPr id="61" name="Rectangle 61"/>
                          <wps:cNvSpPr/>
                          <wps:spPr>
                            <a:xfrm>
                              <a:off x="2866030" y="259307"/>
                              <a:ext cx="4366792" cy="709683"/>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Pr="007932F3" w:rsidRDefault="00B948D1" w:rsidP="00765882">
                                <w:pPr>
                                  <w:jc w:val="center"/>
                                  <w:rPr>
                                    <w:sz w:val="40"/>
                                  </w:rPr>
                                </w:pPr>
                                <w:r w:rsidRPr="00765882">
                                  <w:rPr>
                                    <w:sz w:val="40"/>
                                  </w:rPr>
                                  <w:t>Complete the statements with the appropriate responses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Text Box 2"/>
                          <wps:cNvSpPr txBox="1">
                            <a:spLocks noChangeArrowheads="1"/>
                          </wps:cNvSpPr>
                          <wps:spPr bwMode="auto">
                            <a:xfrm>
                              <a:off x="2238233" y="1146412"/>
                              <a:ext cx="5676900" cy="2292350"/>
                            </a:xfrm>
                            <a:prstGeom prst="rect">
                              <a:avLst/>
                            </a:prstGeom>
                            <a:solidFill>
                              <a:srgbClr val="FFFFFF"/>
                            </a:solidFill>
                            <a:ln w="9525">
                              <a:solidFill>
                                <a:srgbClr val="000000"/>
                              </a:solidFill>
                              <a:miter lim="800000"/>
                              <a:headEnd/>
                              <a:tailEnd/>
                            </a:ln>
                          </wps:spPr>
                          <wps:txbx>
                            <w:txbxContent>
                              <w:p w:rsidR="00B948D1" w:rsidRDefault="00B948D1"/>
                              <w:p w:rsidR="00B948D1" w:rsidRDefault="00B948D1">
                                <w:r w:rsidRPr="00016B42">
                                  <w:t>1. A quadrilateral shape is one with</w:t>
                                </w:r>
                                <w:r>
                                  <w:t xml:space="preserve">- </w:t>
                                </w:r>
                                <w:r>
                                  <w:tab/>
                                  <w:t xml:space="preserve">   - Sides and </w:t>
                                </w:r>
                                <w:r>
                                  <w:tab/>
                                  <w:t xml:space="preserve">    -Corners</w:t>
                                </w:r>
                              </w:p>
                              <w:p w:rsidR="00B948D1" w:rsidRDefault="00B948D1"/>
                              <w:p w:rsidR="00B948D1" w:rsidRDefault="00B948D1">
                                <w:r w:rsidRPr="00016B42">
                                  <w:t>2. A triangular shape is one with</w:t>
                                </w:r>
                                <w:r>
                                  <w:tab/>
                                  <w:t xml:space="preserve">          - Sides and           - Corners</w:t>
                                </w:r>
                              </w:p>
                              <w:p w:rsidR="00B948D1" w:rsidRDefault="00B948D1"/>
                              <w:p w:rsidR="00B948D1" w:rsidRDefault="00B948D1">
                                <w:r w:rsidRPr="00016B42">
                                  <w:t>3. A Hexagonal shape is one with</w:t>
                                </w:r>
                                <w:r>
                                  <w:t xml:space="preserve">          - Sides and          - Corners</w:t>
                                </w:r>
                              </w:p>
                              <w:p w:rsidR="00B948D1" w:rsidRDefault="00B948D1"/>
                              <w:p w:rsidR="00B948D1" w:rsidRDefault="00B948D1">
                                <w:r w:rsidRPr="00016B42">
                                  <w:t>4. An Octagonal shape is one with</w:t>
                                </w:r>
                                <w:r>
                                  <w:t xml:space="preserve">          - Sides and           - Corners</w:t>
                                </w:r>
                              </w:p>
                              <w:p w:rsidR="00B948D1" w:rsidRDefault="00B948D1"/>
                            </w:txbxContent>
                          </wps:txbx>
                          <wps:bodyPr rot="0" vert="horz" wrap="square" lIns="91440" tIns="45720" rIns="91440" bIns="45720" anchor="t" anchorCtr="0">
                            <a:noAutofit/>
                          </wps:bodyPr>
                        </wps:wsp>
                        <wpg:grpSp>
                          <wpg:cNvPr id="341" name="Group 341"/>
                          <wpg:cNvGrpSpPr/>
                          <wpg:grpSpPr>
                            <a:xfrm>
                              <a:off x="4367284" y="1419367"/>
                              <a:ext cx="327025" cy="259080"/>
                              <a:chOff x="0" y="0"/>
                              <a:chExt cx="327025" cy="259080"/>
                            </a:xfrm>
                          </wpg:grpSpPr>
                          <wps:wsp>
                            <wps:cNvPr id="338" name="Down Arrow 338"/>
                            <wps:cNvSpPr/>
                            <wps:spPr>
                              <a:xfrm>
                                <a:off x="68238" y="54591"/>
                                <a:ext cx="177165" cy="1905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Rectangle 339"/>
                            <wps:cNvSpPr/>
                            <wps:spPr>
                              <a:xfrm>
                                <a:off x="0" y="0"/>
                                <a:ext cx="327025" cy="25908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42" name="Group 342"/>
                          <wpg:cNvGrpSpPr/>
                          <wpg:grpSpPr>
                            <a:xfrm>
                              <a:off x="5336275" y="1405719"/>
                              <a:ext cx="327025" cy="259080"/>
                              <a:chOff x="0" y="0"/>
                              <a:chExt cx="327025" cy="259080"/>
                            </a:xfrm>
                          </wpg:grpSpPr>
                          <wps:wsp>
                            <wps:cNvPr id="343" name="Down Arrow 343"/>
                            <wps:cNvSpPr/>
                            <wps:spPr>
                              <a:xfrm>
                                <a:off x="68238" y="54591"/>
                                <a:ext cx="177165" cy="1905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0" y="0"/>
                                <a:ext cx="327025" cy="25908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45" name="Group 345"/>
                          <wpg:cNvGrpSpPr/>
                          <wpg:grpSpPr>
                            <a:xfrm>
                              <a:off x="4148919" y="1992573"/>
                              <a:ext cx="327025" cy="259080"/>
                              <a:chOff x="0" y="0"/>
                              <a:chExt cx="327025" cy="259080"/>
                            </a:xfrm>
                          </wpg:grpSpPr>
                          <wps:wsp>
                            <wps:cNvPr id="346" name="Down Arrow 346"/>
                            <wps:cNvSpPr/>
                            <wps:spPr>
                              <a:xfrm>
                                <a:off x="68238" y="54591"/>
                                <a:ext cx="177165" cy="1905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0" y="0"/>
                                <a:ext cx="327025" cy="25908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48" name="Group 348"/>
                          <wpg:cNvGrpSpPr/>
                          <wpg:grpSpPr>
                            <a:xfrm>
                              <a:off x="5076967" y="1992573"/>
                              <a:ext cx="327025" cy="259080"/>
                              <a:chOff x="0" y="0"/>
                              <a:chExt cx="327025" cy="259080"/>
                            </a:xfrm>
                          </wpg:grpSpPr>
                          <wps:wsp>
                            <wps:cNvPr id="349" name="Down Arrow 349"/>
                            <wps:cNvSpPr/>
                            <wps:spPr>
                              <a:xfrm>
                                <a:off x="68238" y="54591"/>
                                <a:ext cx="177165" cy="1905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0" y="0"/>
                                <a:ext cx="327025" cy="25908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1" name="Group 351"/>
                          <wpg:cNvGrpSpPr/>
                          <wpg:grpSpPr>
                            <a:xfrm>
                              <a:off x="4189863" y="2579427"/>
                              <a:ext cx="327025" cy="259080"/>
                              <a:chOff x="0" y="0"/>
                              <a:chExt cx="327025" cy="259080"/>
                            </a:xfrm>
                          </wpg:grpSpPr>
                          <wps:wsp>
                            <wps:cNvPr id="352" name="Down Arrow 352"/>
                            <wps:cNvSpPr/>
                            <wps:spPr>
                              <a:xfrm>
                                <a:off x="68238" y="54591"/>
                                <a:ext cx="177165" cy="1905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0" y="0"/>
                                <a:ext cx="327025" cy="25908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4" name="Group 354"/>
                          <wpg:cNvGrpSpPr/>
                          <wpg:grpSpPr>
                            <a:xfrm>
                              <a:off x="5186149" y="3152633"/>
                              <a:ext cx="327025" cy="259080"/>
                              <a:chOff x="0" y="0"/>
                              <a:chExt cx="327025" cy="259080"/>
                            </a:xfrm>
                          </wpg:grpSpPr>
                          <wps:wsp>
                            <wps:cNvPr id="355" name="Down Arrow 355"/>
                            <wps:cNvSpPr/>
                            <wps:spPr>
                              <a:xfrm>
                                <a:off x="68238" y="54591"/>
                                <a:ext cx="177165" cy="1905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0" y="0"/>
                                <a:ext cx="327025" cy="25908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7" name="Group 357"/>
                          <wpg:cNvGrpSpPr/>
                          <wpg:grpSpPr>
                            <a:xfrm>
                              <a:off x="5117910" y="2565779"/>
                              <a:ext cx="327025" cy="259080"/>
                              <a:chOff x="0" y="0"/>
                              <a:chExt cx="327025" cy="259080"/>
                            </a:xfrm>
                          </wpg:grpSpPr>
                          <wps:wsp>
                            <wps:cNvPr id="358" name="Down Arrow 358"/>
                            <wps:cNvSpPr/>
                            <wps:spPr>
                              <a:xfrm>
                                <a:off x="68238" y="54591"/>
                                <a:ext cx="177165" cy="1905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0" y="0"/>
                                <a:ext cx="327025" cy="25908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2" name="Group 362"/>
                          <wpg:cNvGrpSpPr/>
                          <wpg:grpSpPr>
                            <a:xfrm>
                              <a:off x="4244454" y="3138985"/>
                              <a:ext cx="327025" cy="259080"/>
                              <a:chOff x="0" y="0"/>
                              <a:chExt cx="327025" cy="259080"/>
                            </a:xfrm>
                          </wpg:grpSpPr>
                          <wps:wsp>
                            <wps:cNvPr id="363" name="Down Arrow 363"/>
                            <wps:cNvSpPr/>
                            <wps:spPr>
                              <a:xfrm>
                                <a:off x="68238" y="54591"/>
                                <a:ext cx="177165" cy="1905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0" y="0"/>
                                <a:ext cx="327025" cy="25908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6" name="Rectangle 366"/>
                          <wps:cNvSpPr/>
                          <wps:spPr>
                            <a:xfrm>
                              <a:off x="40943" y="150125"/>
                              <a:ext cx="914400" cy="2456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0A6532">
                                <w:pPr>
                                  <w:jc w:val="center"/>
                                </w:pPr>
                                <w:r>
                                  <w:t>lblQuad1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Rectangle 367"/>
                          <wps:cNvSpPr/>
                          <wps:spPr>
                            <a:xfrm>
                              <a:off x="9239534" y="955343"/>
                              <a:ext cx="914400" cy="24511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35B74">
                                <w:pPr>
                                  <w:jc w:val="center"/>
                                </w:pPr>
                                <w:r>
                                  <w:t>Lbltri3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8256896" y="1378424"/>
                              <a:ext cx="914400" cy="24511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35B74">
                                <w:pPr>
                                  <w:jc w:val="center"/>
                                </w:pPr>
                                <w:r>
                                  <w:t>CbTri2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4599296" y="3889612"/>
                              <a:ext cx="914400" cy="2456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35B74">
                                <w:pPr>
                                  <w:jc w:val="center"/>
                                </w:pPr>
                                <w:r>
                                  <w:t>lblOct3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3521122" y="3889612"/>
                              <a:ext cx="914400" cy="2456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35B74">
                                <w:pPr>
                                  <w:jc w:val="center"/>
                                </w:pPr>
                                <w:r>
                                  <w:t>lblOct2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Rectangle 371"/>
                          <wps:cNvSpPr/>
                          <wps:spPr>
                            <a:xfrm>
                              <a:off x="1037230" y="668740"/>
                              <a:ext cx="914400" cy="2456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35B74">
                                <w:pPr>
                                  <w:jc w:val="center"/>
                                </w:pPr>
                                <w:r>
                                  <w:t>cbQuad1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Rectangle 372"/>
                          <wps:cNvSpPr/>
                          <wps:spPr>
                            <a:xfrm>
                              <a:off x="0" y="1201003"/>
                              <a:ext cx="914400" cy="2456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35B74">
                                <w:pPr>
                                  <w:jc w:val="center"/>
                                </w:pPr>
                                <w:r>
                                  <w:t>lblQuad2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37230" y="1665027"/>
                              <a:ext cx="914400" cy="2456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35B74">
                                <w:pPr>
                                  <w:jc w:val="center"/>
                                </w:pPr>
                                <w:r>
                                  <w:t>lbltri1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0" y="2156346"/>
                              <a:ext cx="914400" cy="2456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35B74">
                                <w:pPr>
                                  <w:jc w:val="center"/>
                                </w:pPr>
                                <w:r>
                                  <w:t>cbTri1</w:t>
                                </w:r>
                              </w:p>
                              <w:p w:rsidR="00B948D1" w:rsidRDefault="00B948D1" w:rsidP="00E35B74">
                                <w:pPr>
                                  <w:jc w:val="center"/>
                                </w:pPr>
                                <w:r>
                                  <w:t>lblQuad1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9253182" y="68239"/>
                              <a:ext cx="914400" cy="2456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35B74">
                                <w:pPr>
                                  <w:jc w:val="center"/>
                                </w:pPr>
                                <w:r>
                                  <w:t>lblQuad3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8229600" y="450376"/>
                              <a:ext cx="914400" cy="2456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35B74">
                                <w:pPr>
                                  <w:jc w:val="center"/>
                                </w:pPr>
                                <w:r>
                                  <w:t>cbQuad2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ectangle 377"/>
                          <wps:cNvSpPr/>
                          <wps:spPr>
                            <a:xfrm>
                              <a:off x="9239534" y="1897039"/>
                              <a:ext cx="914400" cy="2456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35B74">
                                <w:pPr>
                                  <w:jc w:val="center"/>
                                </w:pPr>
                                <w:r>
                                  <w:t>lblTri2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8256896" y="2306471"/>
                              <a:ext cx="914400" cy="2456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35B74">
                                <w:pPr>
                                  <w:jc w:val="center"/>
                                </w:pPr>
                                <w:r>
                                  <w:t>cbHex2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9239534" y="2811439"/>
                              <a:ext cx="914400" cy="2456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35B74">
                                <w:pPr>
                                  <w:jc w:val="center"/>
                                </w:pPr>
                                <w:r>
                                  <w:t>lblHex3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402006" y="3889612"/>
                              <a:ext cx="914400" cy="2456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35B74">
                                <w:pPr>
                                  <w:jc w:val="center"/>
                                </w:pPr>
                                <w:r>
                                  <w:t>lblOct1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1037230" y="2784143"/>
                              <a:ext cx="914400" cy="2456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35B74">
                                <w:pPr>
                                  <w:jc w:val="center"/>
                                </w:pPr>
                                <w:r>
                                  <w:t>lblHex1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40943" y="3234519"/>
                              <a:ext cx="914400" cy="2456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35B74">
                                <w:pPr>
                                  <w:jc w:val="center"/>
                                </w:pPr>
                                <w:r>
                                  <w:t>cbHex1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2852382" y="4312692"/>
                              <a:ext cx="914400" cy="2456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35B74">
                                <w:pPr>
                                  <w:jc w:val="center"/>
                                </w:pPr>
                                <w:r>
                                  <w:t>cbOct1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Rectangle 384"/>
                          <wps:cNvSpPr/>
                          <wps:spPr>
                            <a:xfrm>
                              <a:off x="1037230" y="3739486"/>
                              <a:ext cx="914400" cy="2456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35B74">
                                <w:pPr>
                                  <w:jc w:val="center"/>
                                </w:pPr>
                                <w:r>
                                  <w:t>lblHex2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Straight Arrow Connector 385"/>
                          <wps:cNvCnPr/>
                          <wps:spPr>
                            <a:xfrm>
                              <a:off x="928048" y="232012"/>
                              <a:ext cx="1473958" cy="12692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6" name="Straight Arrow Connector 386"/>
                          <wps:cNvCnPr/>
                          <wps:spPr>
                            <a:xfrm>
                              <a:off x="1937982" y="750627"/>
                              <a:ext cx="2470245" cy="6954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7" name="Straight Arrow Connector 387"/>
                          <wps:cNvCnPr/>
                          <wps:spPr>
                            <a:xfrm>
                              <a:off x="846161" y="1310185"/>
                              <a:ext cx="4080681" cy="3133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8" name="Straight Arrow Connector 388"/>
                          <wps:cNvCnPr/>
                          <wps:spPr>
                            <a:xfrm flipH="1">
                              <a:off x="5459104" y="559558"/>
                              <a:ext cx="2825087"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9" name="Straight Arrow Connector 389"/>
                          <wps:cNvCnPr/>
                          <wps:spPr>
                            <a:xfrm flipH="1">
                              <a:off x="6141493" y="68239"/>
                              <a:ext cx="3125337" cy="15012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0" name="Straight Arrow Connector 390"/>
                          <wps:cNvCnPr/>
                          <wps:spPr>
                            <a:xfrm>
                              <a:off x="1910687" y="1733266"/>
                              <a:ext cx="805217" cy="3411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1" name="Straight Arrow Connector 391"/>
                          <wps:cNvCnPr/>
                          <wps:spPr>
                            <a:xfrm flipV="1">
                              <a:off x="887104" y="2183642"/>
                              <a:ext cx="3316406" cy="540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2" name="Straight Arrow Connector 392"/>
                          <wps:cNvCnPr/>
                          <wps:spPr>
                            <a:xfrm flipH="1">
                              <a:off x="5923128" y="982639"/>
                              <a:ext cx="3343200" cy="10916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3" name="Straight Arrow Connector 393"/>
                          <wps:cNvCnPr/>
                          <wps:spPr>
                            <a:xfrm flipH="1">
                              <a:off x="5322627" y="1473958"/>
                              <a:ext cx="2960778" cy="5322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4" name="Straight Arrow Connector 394"/>
                          <wps:cNvCnPr/>
                          <wps:spPr>
                            <a:xfrm flipH="1">
                              <a:off x="5008728" y="2074460"/>
                              <a:ext cx="4230806" cy="1094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5" name="Straight Arrow Connector 395"/>
                          <wps:cNvCnPr/>
                          <wps:spPr>
                            <a:xfrm flipV="1">
                              <a:off x="1910687" y="2661313"/>
                              <a:ext cx="423080" cy="1635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6" name="Straight Arrow Connector 396"/>
                          <wps:cNvCnPr/>
                          <wps:spPr>
                            <a:xfrm flipV="1">
                              <a:off x="928048" y="2784143"/>
                              <a:ext cx="3302758" cy="6139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7" name="Straight Arrow Connector 397"/>
                          <wps:cNvCnPr/>
                          <wps:spPr>
                            <a:xfrm flipH="1">
                              <a:off x="5431809" y="2320119"/>
                              <a:ext cx="2811696" cy="2593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8" name="Straight Arrow Connector 398"/>
                          <wps:cNvCnPr/>
                          <wps:spPr>
                            <a:xfrm flipH="1" flipV="1">
                              <a:off x="5882185" y="2674961"/>
                              <a:ext cx="3439236" cy="3138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9" name="Straight Arrow Connector 399"/>
                          <wps:cNvCnPr/>
                          <wps:spPr>
                            <a:xfrm flipV="1">
                              <a:off x="1910687" y="2770495"/>
                              <a:ext cx="2988859" cy="1037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0" name="Rectangle 400"/>
                          <wps:cNvSpPr/>
                          <wps:spPr>
                            <a:xfrm>
                              <a:off x="4094328" y="4299045"/>
                              <a:ext cx="914400" cy="2456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35B74">
                                <w:pPr>
                                  <w:jc w:val="center"/>
                                </w:pPr>
                                <w:r>
                                  <w:t>cbOct2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Rectangle 401"/>
                          <wps:cNvSpPr/>
                          <wps:spPr>
                            <a:xfrm>
                              <a:off x="6578221" y="3835021"/>
                              <a:ext cx="914400" cy="24566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E35B74">
                                <w:pPr>
                                  <w:jc w:val="center"/>
                                </w:pPr>
                                <w:proofErr w:type="spellStart"/>
                                <w:proofErr w:type="gramStart"/>
                                <w:r>
                                  <w:t>btnSubmit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Straight Arrow Connector 402"/>
                          <wps:cNvCnPr/>
                          <wps:spPr>
                            <a:xfrm flipV="1">
                              <a:off x="2879678" y="3384645"/>
                              <a:ext cx="532262" cy="5328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3" name="Straight Arrow Connector 403"/>
                          <wps:cNvCnPr/>
                          <wps:spPr>
                            <a:xfrm flipV="1">
                              <a:off x="4367284" y="3302758"/>
                              <a:ext cx="559387" cy="6146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4" name="Straight Arrow Connector 404"/>
                          <wps:cNvCnPr/>
                          <wps:spPr>
                            <a:xfrm flipV="1">
                              <a:off x="5459104" y="3330054"/>
                              <a:ext cx="341194" cy="5869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5" name="Straight Arrow Connector 405"/>
                          <wps:cNvCnPr/>
                          <wps:spPr>
                            <a:xfrm flipV="1">
                              <a:off x="4449170" y="3384645"/>
                              <a:ext cx="818866" cy="9013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6" name="Straight Arrow Connector 406"/>
                          <wps:cNvCnPr/>
                          <wps:spPr>
                            <a:xfrm flipV="1">
                              <a:off x="3248167" y="3302758"/>
                              <a:ext cx="1078173" cy="1064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7" name="Straight Arrow Connector 407"/>
                          <wps:cNvCnPr/>
                          <wps:spPr>
                            <a:xfrm flipV="1">
                              <a:off x="7151427" y="3289110"/>
                              <a:ext cx="40943" cy="6687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2" name="Rectangle 32"/>
                        <wps:cNvSpPr/>
                        <wps:spPr>
                          <a:xfrm>
                            <a:off x="6851176" y="2988860"/>
                            <a:ext cx="941696" cy="3411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48D1" w:rsidRDefault="00B948D1" w:rsidP="00477BD9">
                              <w:pPr>
                                <w:jc w:val="center"/>
                              </w:pPr>
                              <w: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id="Group 33" o:spid="_x0000_s1190" style="position:absolute;margin-left:-49.45pt;margin-top:16.45pt;width:800.6pt;height:358.95pt;z-index:251743232" coordsize="101675,45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">
                <v:group id="Group 408" o:spid="_x0000_s1191" style="position:absolute;width:101675;height:45583" coordsize="101675,455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shape id="_x0000_s1192" type="#_x0000_t202" style="position:absolute;left:20198;width:60690;height:35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5xUr0A&#10;AADbAAAADwAAAGRycy9kb3ducmV2LnhtbERPyQrCMBC9C/5DGMGbTbUgUo3igiDixeXgcWjGtthM&#10;ShNt/XtzEDw+3r5YdaYSb2pcaVnBOIpBEGdWl5wruF33oxkI55E1VpZJwYccrJb93gJTbVs+0/vi&#10;cxFC2KWooPC+TqV0WUEGXWRr4sA9bGPQB9jkUjfYhnBTyUkcT6XBkkNDgTVtC8qel5dRcEzoeU9y&#10;d3LtY5McdLw7VcedUsNBt56D8NT5v/jnPmgF07A+fAk/QC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c5xUr0AAADbAAAADwAAAAAAAAAAAAAAAACYAgAAZHJzL2Rvd25yZXYu&#10;eG1sUEsFBgAAAAAEAAQA9QAAAIIDAAAAAA==&#10;" fillcolor="white [3201]" strokecolor="black [3200]" strokeweight="1pt">
                    <v:textbox>
                      <w:txbxContent>
                        <w:p w:rsidR="0050118E" w:rsidRDefault="0050118E" w:rsidP="00765882"/>
                      </w:txbxContent>
                    </v:textbox>
                  </v:shape>
                  <v:rect id="Rectangle 61" o:spid="_x0000_s1193" style="position:absolute;left:28660;top:2593;width:43668;height:7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ptEcIA&#10;AADbAAAADwAAAGRycy9kb3ducmV2LnhtbESPS4vCQBCE74L/YWjB2zqJgqzRUXzgrsc1vq5Npk2C&#10;mZ6QGTX773eEBY9FVX1FzRatqcSDGldaVhAPIhDEmdUl5wqOh+3HJwjnkTVWlknBLzlYzLudGSba&#10;PnlPj9TnIkDYJaig8L5OpHRZQQbdwNbEwbvaxqAPssmlbvAZ4KaSwygaS4Mlh4UCa1oXlN3Su1Fw&#10;z75Wl7xe/my2I/6WNp6Y01kr1e+1yykIT61/h//bO61gHMPrS/gBc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m0RwgAAANsAAAAPAAAAAAAAAAAAAAAAAJgCAABkcnMvZG93&#10;bnJldi54bWxQSwUGAAAAAAQABAD1AAAAhwMAAAAA&#10;" fillcolor="white [3201]" strokecolor="#70ad47 [3209]" strokeweight="1pt">
                    <v:textbox>
                      <w:txbxContent>
                        <w:p w:rsidR="0050118E" w:rsidRPr="007932F3" w:rsidRDefault="0050118E" w:rsidP="00765882">
                          <w:pPr>
                            <w:jc w:val="center"/>
                            <w:rPr>
                              <w:sz w:val="40"/>
                            </w:rPr>
                          </w:pPr>
                          <w:r w:rsidRPr="00765882">
                            <w:rPr>
                              <w:sz w:val="40"/>
                            </w:rPr>
                            <w:t>Complete the statements with the appropriate responses below</w:t>
                          </w:r>
                        </w:p>
                      </w:txbxContent>
                    </v:textbox>
                  </v:rect>
                  <v:shape id="_x0000_s1194" type="#_x0000_t202" style="position:absolute;left:22382;top:11464;width:56769;height:229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874sYA&#10;AADcAAAADwAAAGRycy9kb3ducmV2LnhtbESPQWvCQBSE7wX/w/KEXqRu2qjV6CpFaNGb2qLXR/aZ&#10;hGbfprtrTP99VxB6HGbmG2ax6kwtWnK+sqzgeZiAIM6trrhQ8PX5/jQF4QOyxtoyKfglD6tl72GB&#10;mbZX3lN7CIWIEPYZKihDaDIpfV6SQT+0DXH0ztYZDFG6QmqH1wg3tXxJkok0WHFcKLGhdUn59+Fi&#10;FExHm/bkt+numE/O9SwMXtuPH6fUY797m4MI1IX/8L290QrSdAy3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874sYAAADcAAAADwAAAAAAAAAAAAAAAACYAgAAZHJz&#10;L2Rvd25yZXYueG1sUEsFBgAAAAAEAAQA9QAAAIsDAAAAAA==&#10;">
                    <v:textbox>
                      <w:txbxContent>
                        <w:p w:rsidR="0050118E" w:rsidRDefault="0050118E"/>
                        <w:p w:rsidR="0050118E" w:rsidRDefault="0050118E">
                          <w:r w:rsidRPr="00016B42">
                            <w:t>1. A quadrilateral shape is one with</w:t>
                          </w:r>
                          <w:r>
                            <w:t xml:space="preserve">- </w:t>
                          </w:r>
                          <w:r>
                            <w:tab/>
                            <w:t xml:space="preserve">   - Sides and </w:t>
                          </w:r>
                          <w:r>
                            <w:tab/>
                            <w:t xml:space="preserve">    -Corners</w:t>
                          </w:r>
                        </w:p>
                        <w:p w:rsidR="0050118E" w:rsidRDefault="0050118E"/>
                        <w:p w:rsidR="0050118E" w:rsidRDefault="0050118E">
                          <w:r w:rsidRPr="00016B42">
                            <w:t>2. A triangular shape is one with</w:t>
                          </w:r>
                          <w:r>
                            <w:tab/>
                            <w:t xml:space="preserve">          - Sides and           - Corners</w:t>
                          </w:r>
                        </w:p>
                        <w:p w:rsidR="0050118E" w:rsidRDefault="0050118E"/>
                        <w:p w:rsidR="0050118E" w:rsidRDefault="0050118E">
                          <w:r w:rsidRPr="00016B42">
                            <w:t>3. A Hexagonal shape is one with</w:t>
                          </w:r>
                          <w:r>
                            <w:t xml:space="preserve">          - Sides and          - Corners</w:t>
                          </w:r>
                        </w:p>
                        <w:p w:rsidR="0050118E" w:rsidRDefault="0050118E"/>
                        <w:p w:rsidR="0050118E" w:rsidRDefault="0050118E">
                          <w:r w:rsidRPr="00016B42">
                            <w:t>4. An Octagonal shape is one with</w:t>
                          </w:r>
                          <w:r>
                            <w:t xml:space="preserve">          - Sides and           - Corners</w:t>
                          </w:r>
                        </w:p>
                        <w:p w:rsidR="0050118E" w:rsidRDefault="0050118E"/>
                      </w:txbxContent>
                    </v:textbox>
                  </v:shape>
                  <v:group id="Group 341" o:spid="_x0000_s1195" style="position:absolute;left:43672;top:14193;width:3271;height:2591" coordsize="327025,259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bo5sYAAADcAAAADwAAAGRycy9kb3ducmV2LnhtbESPT2vCQBTE70K/w/IK&#10;vZlNmlpKmlVEaulBCmqh9PbIPpNg9m3Irvnz7V2h4HGYmd8w+Wo0jeipc7VlBUkUgyAurK65VPBz&#10;3M7fQDiPrLGxTAomcrBaPsxyzLQdeE/9wZciQNhlqKDyvs2kdEVFBl1kW+LgnWxn0AfZlVJ3OAS4&#10;aeRzHL9KgzWHhQpb2lRUnA8Xo+BzwGGdJh/97nzaTH/HxffvLiGlnh7H9TsIT6O/h//bX1pB+pL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JujmxgAAANwA&#10;AAAPAAAAAAAAAAAAAAAAAKoCAABkcnMvZG93bnJldi54bWxQSwUGAAAAAAQABAD6AAAAnQM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38" o:spid="_x0000_s1196" type="#_x0000_t67" style="position:absolute;left:68238;top:54591;width:177165;height:190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srhcAA&#10;AADcAAAADwAAAGRycy9kb3ducmV2LnhtbERPy4rCMBTdC/5DuII7TR0H0WoUkVFm4cJHP+DaXNti&#10;clOaWOvfm8XALA/nvdp01oiWGl85VjAZJyCIc6crLhRk1/1oDsIHZI3GMSl4k4fNut9bYardi8/U&#10;XkIhYgj7FBWUIdSplD4vyaIfu5o4cnfXWAwRNoXUDb5iuDXyK0lm0mLFsaHEmnYl5Y/L0yrID212&#10;NPpuv9/Z8efULSY3fBqlhoNuuwQRqAv/4j/3r1Ywnca18Uw8An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GsrhcAAAADcAAAADwAAAAAAAAAAAAAAAACYAgAAZHJzL2Rvd25y&#10;ZXYueG1sUEsFBgAAAAAEAAQA9QAAAIUDAAAAAA==&#10;" adj="11556" fillcolor="black [3200]" strokecolor="black [1600]" strokeweight="1pt"/>
                    <v:rect id="Rectangle 339" o:spid="_x0000_s1197" style="position:absolute;width:327025;height:259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6PZsYA&#10;AADcAAAADwAAAGRycy9kb3ducmV2LnhtbESPT2vCQBTE7wW/w/IEL0U3KlRN3YgULYXiwT94fmRf&#10;syHZt2l2Nem37xYKHoeZ+Q2z3vS2FndqfelYwXSSgCDOnS65UHA578dLED4ga6wdk4If8rDJBk9r&#10;TLXr+Ej3UyhEhLBPUYEJoUml9Lkhi37iGuLofbnWYoiyLaRusYtwW8tZkrxIiyXHBYMNvRnKq9PN&#10;Kti9T6+f/cIsq3xffB+2h04vnjulRsN++woiUB8e4f/2h1Ywn6/g70w8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6PZsYAAADcAAAADwAAAAAAAAAAAAAAAACYAgAAZHJz&#10;L2Rvd25yZXYueG1sUEsFBgAAAAAEAAQA9QAAAIsDAAAAAA==&#10;" filled="f" strokecolor="#70ad47 [3209]" strokeweight="1pt"/>
                  </v:group>
                  <v:group id="Group 342" o:spid="_x0000_s1198" style="position:absolute;left:53362;top:14057;width:3271;height:2590" coordsize="327025,259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shape id="Down Arrow 343" o:spid="_x0000_s1199" type="#_x0000_t67" style="position:absolute;left:68238;top:54591;width:177165;height:190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nKicUA&#10;AADcAAAADwAAAGRycy9kb3ducmV2LnhtbESPwWrDMBBE74X8g9hAb7WcOpTEjRJCaEsPOTSOP2Bj&#10;bWxTaWUsxXb+vioUehxm5g2z2U3WiIF63zpWsEhSEMSV0y3XCsrz+9MKhA/IGo1jUnAnD7vt7GGD&#10;uXYjn2goQi0ihH2OCpoQulxKXzVk0SeuI47e1fUWQ5R9LXWPY4RbI5/T9EVabDkuNNjRoaHqu7hZ&#10;BdXHUB6NvtrlvTy+fU3rxQVvRqnH+bR/BRFoCv/hv/anVpAtM/g9E4+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ycqJxQAAANwAAAAPAAAAAAAAAAAAAAAAAJgCAABkcnMv&#10;ZG93bnJldi54bWxQSwUGAAAAAAQABAD1AAAAigMAAAAA&#10;" adj="11556" fillcolor="black [3200]" strokecolor="black [1600]" strokeweight="1pt"/>
                    <v:rect id="Rectangle 344" o:spid="_x0000_s1200" style="position:absolute;width:327025;height:259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lThcUA&#10;AADcAAAADwAAAGRycy9kb3ducmV2LnhtbESPQWsCMRSE74L/ITyhF6lZraisRhHRIhQP2tLzY/Pc&#10;LG5e1k3qrv/eCAWPw8x8wyxWrS3FjWpfOFYwHCQgiDOnC84V/Hzv3mcgfEDWWDomBXfysFp2OwtM&#10;tWv4SLdTyEWEsE9RgQmhSqX0mSGLfuAq4uidXW0xRFnnUtfYRLgt5ShJJtJiwXHBYEUbQ9nl9GcV&#10;bD+Hv1/t1Mwu2S6/HtaHRk/7jVJvvXY9BxGoDa/wf3uvFXyMx/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VOFxQAAANwAAAAPAAAAAAAAAAAAAAAAAJgCAABkcnMv&#10;ZG93bnJldi54bWxQSwUGAAAAAAQABAD1AAAAigMAAAAA&#10;" filled="f" strokecolor="#70ad47 [3209]" strokeweight="1pt"/>
                  </v:group>
                  <v:group id="Group 345" o:spid="_x0000_s1201" style="position:absolute;left:41489;top:19925;width:3270;height:2591" coordsize="327025,259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shape id="Down Arrow 346" o:spid="_x0000_s1202" type="#_x0000_t67" style="position:absolute;left:68238;top:54591;width:177165;height:190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pEcQA&#10;AADcAAAADwAAAGRycy9kb3ducmV2LnhtbESP3YrCMBSE7wXfIRxh7zT1B9GuUUR02QsvVu0DHJtj&#10;WzY5KU2s9e03grCXw8x8w6w2nTWipcZXjhWMRwkI4tzpigsF2eUwXIDwAVmjcUwKnuRhs+73Vphq&#10;9+ATtedQiAhhn6KCMoQ6ldLnJVn0I1cTR+/mGoshyqaQusFHhFsjJ0kylxYrjgsl1rQrKf89362C&#10;/KvNjkbf7OyZHfc/3XJ8xbtR6mPQbT9BBOrCf/jd/tYKprM5vM7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aRHEAAAA3AAAAA8AAAAAAAAAAAAAAAAAmAIAAGRycy9k&#10;b3ducmV2LnhtbFBLBQYAAAAABAAEAPUAAACJAwAAAAA=&#10;" adj="11556" fillcolor="black [3200]" strokecolor="black [1600]" strokeweight="1pt"/>
                    <v:rect id="Rectangle 347" o:spid="_x0000_s1203" style="position:absolute;width:327025;height:259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vN8sYA&#10;AADcAAAADwAAAGRycy9kb3ducmV2LnhtbESPQWvCQBSE7wX/w/KEXopubIuR6Eak1CIUD1Xx/Mg+&#10;syHZtzG7Nem/dwuFHoeZ+YZZrQfbiBt1vnKsYDZNQBAXTldcKjgdt5MFCB+QNTaOScEPeVjno4cV&#10;Ztr1/EW3QyhFhLDPUIEJoc2k9IUhi37qWuLoXVxnMUTZlVJ32Ee4beRzksylxYrjgsGW3gwV9eHb&#10;Knj/mJ0/h9Qs6mJbXvebfa/Tp16px/GwWYIINIT/8F97pxW8vKbweyYeAZn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vN8sYAAADcAAAADwAAAAAAAAAAAAAAAACYAgAAZHJz&#10;L2Rvd25yZXYueG1sUEsFBgAAAAAEAAQA9QAAAIsDAAAAAA==&#10;" filled="f" strokecolor="#70ad47 [3209]" strokeweight="1pt"/>
                  </v:group>
                  <v:group id="Group 348" o:spid="_x0000_s1204" style="position:absolute;left:50769;top:19925;width:3270;height:2591" coordsize="327025,259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xBe8IAAADcAAAADwAAAGRycy9kb3ducmV2LnhtbERPy4rCMBTdC/MP4Q7M&#10;TtOOD4aOUUQccSGCdUDcXZprW2xuShPb+vdmIbg8nPd82ZtKtNS40rKCeBSBIM6sLjlX8H/6G/6A&#10;cB5ZY2WZFDzIwXLxMZhjom3HR2pTn4sQwi5BBYX3dSKlywoy6Ea2Jg7c1TYGfYBNLnWDXQg3lfyO&#10;opk0WHJoKLCmdUHZLb0bBdsOu9U43rT723X9uJymh/M+JqW+PvvVLwhPvX+LX+6dVjCehL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4cQXvCAAAA3AAAAA8A&#10;AAAAAAAAAAAAAAAAqgIAAGRycy9kb3ducmV2LnhtbFBLBQYAAAAABAAEAPoAAACZAwAAAAA=&#10;">
                    <v:shape id="Down Arrow 349" o:spid="_x0000_s1205" type="#_x0000_t67" style="position:absolute;left:68238;top:54591;width:177165;height:190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H9Y8QA&#10;AADcAAAADwAAAGRycy9kb3ducmV2LnhtbESP3YrCMBSE7xd8h3AE79bUH0SrUUR02Qsv/OkDHJtj&#10;W0xOShNrffvNwsJeDjPzDbPadNaIlhpfOVYwGiYgiHOnKy4UZNfD5xyED8gajWNS8CYPm3XvY4Wp&#10;di8+U3sJhYgQ9ikqKEOoUyl9XpJFP3Q1cfTurrEYomwKqRt8Rbg1cpwkM2mx4rhQYk27kvLH5WkV&#10;5F9tdjT6bqfv7Lg/dYvRDZ9GqUG/2y5BBOrCf/iv/a0VTKYL+D0Tj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h/WPEAAAA3AAAAA8AAAAAAAAAAAAAAAAAmAIAAGRycy9k&#10;b3ducmV2LnhtbFBLBQYAAAAABAAEAPUAAACJAwAAAAA=&#10;" adj="11556" fillcolor="black [3200]" strokecolor="black [1600]" strokeweight="1pt"/>
                    <v:rect id="Rectangle 350" o:spid="_x0000_s1206" style="position:absolute;width:327025;height:259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vDW8MA&#10;AADcAAAADwAAAGRycy9kb3ducmV2LnhtbERPz2vCMBS+D/wfwhO8jJnqmEpnWmTYMRgedOL50bw1&#10;xeala2Lb/ffLYeDx4/u9zUfbiJ46XztWsJgnIIhLp2uuFJy/iqcNCB+QNTaOScEvecizycMWU+0G&#10;PlJ/CpWIIexTVGBCaFMpfWnIop+7ljhy366zGCLsKqk7HGK4beQySVbSYs2xwWBLb4bK6+lmFezf&#10;F5fPcW0217Kofg67w6DXj4NSs+m4ewURaAx38b/7Qyt4fonz45l4BG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vDW8MAAADcAAAADwAAAAAAAAAAAAAAAACYAgAAZHJzL2Rv&#10;d25yZXYueG1sUEsFBgAAAAAEAAQA9QAAAIgDAAAAAA==&#10;" filled="f" strokecolor="#70ad47 [3209]" strokeweight="1pt"/>
                  </v:group>
                  <v:group id="Group 351" o:spid="_x0000_s1207" style="position:absolute;left:41898;top:25794;width:3270;height:2591" coordsize="327025,259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shape id="Down Arrow 352" o:spid="_x0000_s1208" type="#_x0000_t67" style="position:absolute;left:68238;top:54591;width:177165;height:190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5z8QA&#10;AADcAAAADwAAAGRycy9kb3ducmV2LnhtbESPwW7CMBBE70j9B2sr9QYOtCBIMaiq2ooDBwj5gCVe&#10;kqj2OopNCH+PkZA4jmbmjWa57q0RHbW+dqxgPEpAEBdO11wqyA+/wzkIH5A1Gsek4Eoe1quXwRJT&#10;7S68py4LpYgQ9ikqqEJoUil9UZFFP3INcfROrrUYomxLqVu8RLg1cpIkM2mx5rhQYUPfFRX/2dkq&#10;KP66fGv0yX5c8+3Prl+Mj3g2Sr299l+fIAL14Rl+tDdawft0Avcz8Qj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c+c/EAAAA3AAAAA8AAAAAAAAAAAAAAAAAmAIAAGRycy9k&#10;b3ducmV2LnhtbFBLBQYAAAAABAAEAPUAAACJAwAAAAA=&#10;" adj="11556" fillcolor="black [3200]" strokecolor="black [1600]" strokeweight="1pt"/>
                    <v:rect id="Rectangle 353" o:spid="_x0000_s1209" style="position:absolute;width:327025;height:259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dLMYA&#10;AADcAAAADwAAAGRycy9kb3ducmV2LnhtbESPT2vCQBTE7wW/w/IEL0U3KtWQZhUpWgrFg3/w/Mi+&#10;ZoPZt2l2Nem37xYKHoeZ+Q2Tr3tbizu1vnKsYDpJQBAXTldcKjifduMUhA/IGmvHpOCHPKxXg6cc&#10;M+06PtD9GEoRIewzVGBCaDIpfWHIop+4hjh6X661GKJsS6lb7CLc1nKWJAtpseK4YLChN0PF9Xiz&#10;Crbv08tnvzTptdiV3/vNvtPL506p0bDfvIII1IdH+L/9oRXMX+bwdyYe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GldLMYAAADcAAAADwAAAAAAAAAAAAAAAACYAgAAZHJz&#10;L2Rvd25yZXYueG1sUEsFBgAAAAAEAAQA9QAAAIsDAAAAAA==&#10;" filled="f" strokecolor="#70ad47 [3209]" strokeweight="1pt"/>
                  </v:group>
                  <v:group id="Group 354" o:spid="_x0000_s1210" style="position:absolute;left:51861;top:31526;width:3270;height:2591" coordsize="327025,259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shape id="Down Arrow 355" o:spid="_x0000_s1211" type="#_x0000_t67" style="position:absolute;left:68238;top:54591;width:177165;height:190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Vhu8UA&#10;AADcAAAADwAAAGRycy9kb3ducmV2LnhtbESPzW7CMBCE75V4B2uReisOtCAIcRCq2qoHDvzkAZZ4&#10;SSLsdRSbEN6+rlSpx9HMfKPJNoM1oqfON44VTCcJCOLS6YYrBcXp82UJwgdkjcYxKXiQh00+esow&#10;1e7OB+qPoRIRwj5FBXUIbSqlL2uy6CeuJY7exXUWQ5RdJXWH9wi3Rs6SZCEtNhwXamzpvabyerxZ&#10;BeVXX+yMvti3R7H72A+r6RlvRqnn8bBdgwg0hP/wX/tbK3idz+H3TD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tWG7xQAAANwAAAAPAAAAAAAAAAAAAAAAAJgCAABkcnMv&#10;ZG93bnJldi54bWxQSwUGAAAAAAQABAD1AAAAigMAAAAA&#10;" adj="11556" fillcolor="black [3200]" strokecolor="black [1600]" strokeweight="1pt"/>
                    <v:rect id="Rectangle 356" o:spid="_x0000_s1212" style="position:absolute;width:327025;height:259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7+tMUA&#10;AADcAAAADwAAAGRycy9kb3ducmV2LnhtbESPQWvCQBSE70L/w/IEL1I3Ko2SuoqIFkE81JaeH9ln&#10;Nph9m2a3Jv57Vyh4HGbmG2ax6mwlrtT40rGC8SgBQZw7XXKh4Ptr9zoH4QOyxsoxKbiRh9XypbfA&#10;TLuWP+l6CoWIEPYZKjAh1JmUPjdk0Y9cTRy9s2sshiibQuoG2wi3lZwkSSotlhwXDNa0MZRfTn9W&#10;wfZj/HPoZmZ+yXfF73F9bPVs2Co16HfrdxCBuvAM/7f3WsH0LYXHmXg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v60xQAAANwAAAAPAAAAAAAAAAAAAAAAAJgCAABkcnMv&#10;ZG93bnJldi54bWxQSwUGAAAAAAQABAD1AAAAigMAAAAA&#10;" filled="f" strokecolor="#70ad47 [3209]" strokeweight="1pt"/>
                  </v:group>
                  <v:group id="Group 357" o:spid="_x0000_s1213" style="position:absolute;left:51179;top:25657;width:3270;height:2591" coordsize="327025,259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shape id="Down Arrow 358" o:spid="_x0000_s1214" type="#_x0000_t67" style="position:absolute;left:68238;top:54591;width:177165;height:190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TOJcIA&#10;AADcAAAADwAAAGRycy9kb3ducmV2LnhtbERPS27CMBDdV+IO1iCxKw7QViXFRKgqqAsWlOYAQzwk&#10;Ue1xFDu/29eLSl0+vf8uG60RPbW+dqxgtUxAEBdO11wqyL+Pj68gfEDWaByTgok8ZPvZww5T7Qb+&#10;ov4aShFD2KeooAqhSaX0RUUW/dI1xJG7u9ZiiLAtpW5xiOHWyHWSvEiLNceGCht6r6j4uXZWQXHq&#10;87PRd/s05eePy7hd3bAzSi3m4+ENRKAx/Iv/3J9aweY5ro1n4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tM4lwgAAANwAAAAPAAAAAAAAAAAAAAAAAJgCAABkcnMvZG93&#10;bnJldi54bWxQSwUGAAAAAAQABAD1AAAAhwMAAAAA&#10;" adj="11556" fillcolor="black [3200]" strokecolor="black [1600]" strokeweight="1pt"/>
                    <v:rect id="Rectangle 359" o:spid="_x0000_s1215" style="position:absolute;width:327025;height:259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qxscA&#10;AADcAAAADwAAAGRycy9kb3ducmV2LnhtbESPT2vCQBTE70K/w/IKXkQ3Wqo2zSpStBTEg3/o+ZF9&#10;zYZk36bZ1aTfvlsoeBxm5jdMtu5tLW7U+tKxgukkAUGcO11yoeBy3o2XIHxA1lg7JgU/5GG9ehhk&#10;mGrX8ZFup1CICGGfogITQpNK6XNDFv3ENcTR+3KtxRBlW0jdYhfhtpazJJlLiyXHBYMNvRnKq9PV&#10;Kti+Tz/3/cIsq3xXfB82h04vRp1Sw8d+8woiUB/u4f/2h1bw9PwCf2fi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BasbHAAAA3AAAAA8AAAAAAAAAAAAAAAAAmAIAAGRy&#10;cy9kb3ducmV2LnhtbFBLBQYAAAAABAAEAPUAAACMAwAAAAA=&#10;" filled="f" strokecolor="#70ad47 [3209]" strokeweight="1pt"/>
                  </v:group>
                  <v:group id="Group 362" o:spid="_x0000_s1216" style="position:absolute;left:42444;top:31389;width:3270;height:2591" coordsize="327025,259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shape id="Down Arrow 363" o:spid="_x0000_s1217" type="#_x0000_t67" style="position:absolute;left:68238;top:54591;width:177165;height:190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yW6cUA&#10;AADcAAAADwAAAGRycy9kb3ducmV2LnhtbESPwWrDMBBE74X+g9hCb7WcuITWiRJKSUMPOSSuP2Br&#10;bWwTaWUsxXb+PioUchxm5g2z2kzWiIF63zpWMEtSEMSV0y3XCsqfr5c3ED4gazSOScGVPGzWjw8r&#10;zLUb+UhDEWoRIexzVNCE0OVS+qohiz5xHXH0Tq63GKLsa6l7HCPcGjlP04W02HJcaLCjz4aqc3Gx&#10;CqrdUO6NPtnXa7nfHqb32S9ejFLPT9PHEkSgKdzD/+1vrSBbZPB3Jh4B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JbpxQAAANwAAAAPAAAAAAAAAAAAAAAAAJgCAABkcnMv&#10;ZG93bnJldi54bWxQSwUGAAAAAAQABAD1AAAAigMAAAAA&#10;" adj="11556" fillcolor="black [3200]" strokecolor="black [1600]" strokeweight="1pt"/>
                    <v:rect id="Rectangle 364" o:spid="_x0000_s1218" style="position:absolute;width:327025;height:259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wP5cUA&#10;AADcAAAADwAAAGRycy9kb3ducmV2LnhtbESPQWvCQBSE70L/w/IEL1I3aomSuoqIFkE81JaeH9ln&#10;Nph9m2a3Jv57Vyh4HGbmG2ax6mwlrtT40rGC8SgBQZw7XXKh4Ptr9zoH4QOyxsoxKbiRh9XypbfA&#10;TLuWP+l6CoWIEPYZKjAh1JmUPjdk0Y9cTRy9s2sshiibQuoG2wi3lZwkSSotlhwXDNa0MZRfTn9W&#10;wfZj/HPoZmZ+yXfF73F9bPVs2Co16HfrdxCBuvAM/7f3WsE0fYPHmXg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7A/lxQAAANwAAAAPAAAAAAAAAAAAAAAAAJgCAABkcnMv&#10;ZG93bnJldi54bWxQSwUGAAAAAAQABAD1AAAAigMAAAAA&#10;" filled="f" strokecolor="#70ad47 [3209]" strokeweight="1pt"/>
                  </v:group>
                  <v:rect id="Rectangle 366" o:spid="_x0000_s1219" style="position:absolute;left:409;top:1501;width:9144;height:24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J/dsQA&#10;AADcAAAADwAAAGRycy9kb3ducmV2LnhtbESPQWvCQBSE74L/YXmF3uomFUKNrhJbbD3W2Or1kX0m&#10;odm3IbuJ6b/vCgWPw8x8w6w2o2nEQJ2rLSuIZxEI4sLqmksFX8fd0wsI55E1NpZJwS852KynkxWm&#10;2l75QEPuSxEg7FJUUHnfplK6oiKDbmZb4uBdbGfQB9mVUnd4DXDTyOcoSqTBmsNChS29VlT85L1R&#10;0Bfv23PZZp9vuzl/SBsvzPdJK/X4MGZLEJ5Gfw//t/dawTxJ4HYmHA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Cf3bEAAAA3AAAAA8AAAAAAAAAAAAAAAAAmAIAAGRycy9k&#10;b3ducmV2LnhtbFBLBQYAAAAABAAEAPUAAACJAwAAAAA=&#10;" fillcolor="white [3201]" strokecolor="#70ad47 [3209]" strokeweight="1pt">
                    <v:textbox>
                      <w:txbxContent>
                        <w:p w:rsidR="0050118E" w:rsidRDefault="0050118E" w:rsidP="000A6532">
                          <w:pPr>
                            <w:jc w:val="center"/>
                          </w:pPr>
                          <w:r>
                            <w:t>lblQuad1</w:t>
                          </w:r>
                        </w:p>
                      </w:txbxContent>
                    </v:textbox>
                  </v:rect>
                  <v:rect id="Rectangle 367" o:spid="_x0000_s1220" style="position:absolute;left:92395;top:9553;width:9144;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7a7cMA&#10;AADcAAAADwAAAGRycy9kb3ducmV2LnhtbESPS4vCQBCE7wv+h6EFbzpRQd3oKD7wcfSxu16bTJsE&#10;Mz0hM2r8944g7LGoqq+oyaw2hbhT5XLLCrqdCARxYnXOqYKf07o9AuE8ssbCMil4koPZtPE1wVjb&#10;Bx/ofvSpCBB2MSrIvC9jKV2SkUHXsSVx8C62MuiDrFKpK3wEuClkL4oG0mDOYSHDkpYZJdfjzSi4&#10;JZvFOS3n+9W6z1tpu9/m908r1WrW8zEIT7X/D3/aO62gPxjC+0w4An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7a7cMAAADcAAAADwAAAAAAAAAAAAAAAACYAgAAZHJzL2Rv&#10;d25yZXYueG1sUEsFBgAAAAAEAAQA9QAAAIgDAAAAAA==&#10;" fillcolor="white [3201]" strokecolor="#70ad47 [3209]" strokeweight="1pt">
                    <v:textbox>
                      <w:txbxContent>
                        <w:p w:rsidR="0050118E" w:rsidRDefault="0050118E" w:rsidP="00E35B74">
                          <w:pPr>
                            <w:jc w:val="center"/>
                          </w:pPr>
                          <w:r>
                            <w:t>Lbltri3</w:t>
                          </w:r>
                        </w:p>
                      </w:txbxContent>
                    </v:textbox>
                  </v:rect>
                  <v:rect id="Rectangle 368" o:spid="_x0000_s1221" style="position:absolute;left:82568;top:13784;width:9144;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On78A&#10;AADcAAAADwAAAGRycy9kb3ducmV2LnhtbERPy4rCMBTdC/5DuII7TTuCaDVKddBxOb63l+baFpub&#10;0kTt/L1ZDLg8nPd82ZpKPKlxpWUF8TACQZxZXXKu4HTcDCYgnEfWWFkmBX/kYLnoduaYaPviPT0P&#10;PhchhF2CCgrv60RKlxVk0A1tTRy4m20M+gCbXOoGXyHcVPIrisbSYMmhocCa1gVl98PDKHhk29U1&#10;r9Pf782If6SNp+Z80Ur1e206A+Gp9R/xv3unFYzGYW04E46AXL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kU6fvwAAANwAAAAPAAAAAAAAAAAAAAAAAJgCAABkcnMvZG93bnJl&#10;di54bWxQSwUGAAAAAAQABAD1AAAAhAMAAAAA&#10;" fillcolor="white [3201]" strokecolor="#70ad47 [3209]" strokeweight="1pt">
                    <v:textbox>
                      <w:txbxContent>
                        <w:p w:rsidR="0050118E" w:rsidRDefault="0050118E" w:rsidP="00E35B74">
                          <w:pPr>
                            <w:jc w:val="center"/>
                          </w:pPr>
                          <w:r>
                            <w:t>CbTri2</w:t>
                          </w:r>
                        </w:p>
                      </w:txbxContent>
                    </v:textbox>
                  </v:rect>
                  <v:rect id="Rectangle 369" o:spid="_x0000_s1222" style="position:absolute;left:45992;top:38896;width:9144;height:24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3rBMMA&#10;AADcAAAADwAAAGRycy9kb3ducmV2LnhtbESPS4vCQBCE78L+h6EXvOlEBdFsRnFXfBzVfV2bTG8S&#10;NtMTMpOH/94RBI9FVX1FJevelKKl2hWWFUzGEQji1OqCMwVfn7vRAoTzyBpLy6TgSg7Wq5dBgrG2&#10;HZ+pvfhMBAi7GBXk3lexlC7NyaAb24o4eH+2NuiDrDOpa+wC3JRyGkVzabDgsJBjRR85pf+Xxiho&#10;0v37b1ZtTtvdjA/STpbm+0crNXztN28gPPX+GX60j1rBbL6E+5lwBO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3rBMMAAADcAAAADwAAAAAAAAAAAAAAAACYAgAAZHJzL2Rv&#10;d25yZXYueG1sUEsFBgAAAAAEAAQA9QAAAIgDAAAAAA==&#10;" fillcolor="white [3201]" strokecolor="#70ad47 [3209]" strokeweight="1pt">
                    <v:textbox>
                      <w:txbxContent>
                        <w:p w:rsidR="0050118E" w:rsidRDefault="0050118E" w:rsidP="00E35B74">
                          <w:pPr>
                            <w:jc w:val="center"/>
                          </w:pPr>
                          <w:r>
                            <w:t>lblOct3</w:t>
                          </w:r>
                        </w:p>
                      </w:txbxContent>
                    </v:textbox>
                  </v:rect>
                  <v:rect id="Rectangle 370" o:spid="_x0000_s1223" style="position:absolute;left:35211;top:38896;width:9144;height:24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7URMAA&#10;AADcAAAADwAAAGRycy9kb3ducmV2LnhtbERPyW7CMBC9I/EP1iBxKw4gFQhxEIugHFvW6ygekoh4&#10;HMUG0r+vD5U4Pr09WbSmEk9qXGlZwXAQgSDOrC45V3A6bj+mIJxH1lhZJgW/5GCRdjsJxtq++Iee&#10;B5+LEMIuRgWF93UspcsKMugGtiYO3M02Bn2ATS51g68Qbio5iqJPabDk0FBgTeuCsvvhYRQ8st3q&#10;mtfL7812zF/SDmfmfNFK9Xvtcg7CU+vf4n/3XisYT8L8cCYcAZ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T7URMAAAADcAAAADwAAAAAAAAAAAAAAAACYAgAAZHJzL2Rvd25y&#10;ZXYueG1sUEsFBgAAAAAEAAQA9QAAAIUDAAAAAA==&#10;" fillcolor="white [3201]" strokecolor="#70ad47 [3209]" strokeweight="1pt">
                    <v:textbox>
                      <w:txbxContent>
                        <w:p w:rsidR="0050118E" w:rsidRDefault="0050118E" w:rsidP="00E35B74">
                          <w:pPr>
                            <w:jc w:val="center"/>
                          </w:pPr>
                          <w:r>
                            <w:t>lblOct2</w:t>
                          </w:r>
                        </w:p>
                      </w:txbxContent>
                    </v:textbox>
                  </v:rect>
                  <v:rect id="Rectangle 371" o:spid="_x0000_s1224" style="position:absolute;left:10372;top:6687;width:9144;height:2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x38MA&#10;AADcAAAADwAAAGRycy9kb3ducmV2LnhtbESPS4vCQBCE7wv+h6EFb+skCrsaHcUHrh59e20ybRLM&#10;9ITMqPHfOwsLeyyq6itqPG1MKR5Uu8KygrgbgSBOrS44U3A8rD4HIJxH1lhaJgUvcjCdtD7GmGj7&#10;5B099j4TAcIuQQW591UipUtzMui6tiIO3tXWBn2QdSZ1jc8AN6XsRdGXNFhwWMixokVO6W1/Nwru&#10;6c/8klWz7XLV57W08dCczlqpTruZjUB4avx/+K+90Qr63zH8nglHQE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Jx38MAAADcAAAADwAAAAAAAAAAAAAAAACYAgAAZHJzL2Rv&#10;d25yZXYueG1sUEsFBgAAAAAEAAQA9QAAAIgDAAAAAA==&#10;" fillcolor="white [3201]" strokecolor="#70ad47 [3209]" strokeweight="1pt">
                    <v:textbox>
                      <w:txbxContent>
                        <w:p w:rsidR="0050118E" w:rsidRDefault="0050118E" w:rsidP="00E35B74">
                          <w:pPr>
                            <w:jc w:val="center"/>
                          </w:pPr>
                          <w:r>
                            <w:t>cbQuad1</w:t>
                          </w:r>
                        </w:p>
                      </w:txbxContent>
                    </v:textbox>
                  </v:rect>
                  <v:rect id="Rectangle 372" o:spid="_x0000_s1225" style="position:absolute;top:12010;width:9144;height:24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DvqMMA&#10;AADcAAAADwAAAGRycy9kb3ducmV2LnhtbESPS4vCQBCE74L/YWjB2zpRYVejo/jAXY8aX9cm0ybB&#10;TE/IjJr9987Cgseiqr6ipvPGlOJBtSssK+j3IhDEqdUFZwqOh83HCITzyBpLy6TglxzMZ+3WFGNt&#10;n7ynR+IzESDsYlSQe1/FUro0J4OuZyvi4F1tbdAHWWdS1/gMcFPKQRR9SoMFh4UcK1rllN6Su1Fw&#10;T7+Xl6xa7NabIf9I2x+b01kr1e00iwkIT41/h//bW61g+DWAv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DvqMMAAADcAAAADwAAAAAAAAAAAAAAAACYAgAAZHJzL2Rv&#10;d25yZXYueG1sUEsFBgAAAAAEAAQA9QAAAIgDAAAAAA==&#10;" fillcolor="white [3201]" strokecolor="#70ad47 [3209]" strokeweight="1pt">
                    <v:textbox>
                      <w:txbxContent>
                        <w:p w:rsidR="0050118E" w:rsidRDefault="0050118E" w:rsidP="00E35B74">
                          <w:pPr>
                            <w:jc w:val="center"/>
                          </w:pPr>
                          <w:r>
                            <w:t>lblQuad2</w:t>
                          </w:r>
                        </w:p>
                      </w:txbxContent>
                    </v:textbox>
                  </v:rect>
                  <v:rect id="Rectangle 373" o:spid="_x0000_s1226" style="position:absolute;left:10372;top:16650;width:9144;height:24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xKM8MA&#10;AADcAAAADwAAAGRycy9kb3ducmV2LnhtbESPS4vCQBCE7wv+h6EFb+vEDbgaHUVXfBx9e20ybRLM&#10;9ITMqPHfOwsLeyyq6itqPG1MKR5Uu8Kygl43AkGcWl1wpuB4WH4OQDiPrLG0TApe5GA6aX2MMdH2&#10;yTt67H0mAoRdggpy76tESpfmZNB1bUUcvKutDfog60zqGp8Bbkr5FUV9abDgsJBjRT85pbf93Si4&#10;p6v5Jatm28Uy5rW0vaE5nbVSnXYzG4Hw1Pj/8F97oxXE3zH8nglHQE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exKM8MAAADcAAAADwAAAAAAAAAAAAAAAACYAgAAZHJzL2Rv&#10;d25yZXYueG1sUEsFBgAAAAAEAAQA9QAAAIgDAAAAAA==&#10;" fillcolor="white [3201]" strokecolor="#70ad47 [3209]" strokeweight="1pt">
                    <v:textbox>
                      <w:txbxContent>
                        <w:p w:rsidR="0050118E" w:rsidRDefault="0050118E" w:rsidP="00E35B74">
                          <w:pPr>
                            <w:jc w:val="center"/>
                          </w:pPr>
                          <w:r>
                            <w:t>lbltri1</w:t>
                          </w:r>
                        </w:p>
                      </w:txbxContent>
                    </v:textbox>
                  </v:rect>
                  <v:rect id="Rectangle 374" o:spid="_x0000_s1227" style="position:absolute;top:21563;width:9144;height:2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SR8UA&#10;AADcAAAADwAAAGRycy9kb3ducmV2LnhtbESPQWvCQBSE70L/w/IEb7qJllbTbIJatD22atvrI/tM&#10;QrNvQ3bV+O+7BcHjMDPfMGnem0acqXO1ZQXxJAJBXFhdc6ngsN+M5yCcR9bYWCYFV3KQZw+DFBNt&#10;L/xJ550vRYCwS1BB5X2bSOmKigy6iW2Jg3e0nUEfZFdK3eElwE0jp1H0JA3WHBYqbGldUfG7OxkF&#10;p2K7+inb5cfrZsZv0sYL8/WtlRoN++ULCE+9v4dv7XetYPb8CP9nw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BdJHxQAAANwAAAAPAAAAAAAAAAAAAAAAAJgCAABkcnMv&#10;ZG93bnJldi54bWxQSwUGAAAAAAQABAD1AAAAigMAAAAA&#10;" fillcolor="white [3201]" strokecolor="#70ad47 [3209]" strokeweight="1pt">
                    <v:textbox>
                      <w:txbxContent>
                        <w:p w:rsidR="0050118E" w:rsidRDefault="0050118E" w:rsidP="00E35B74">
                          <w:pPr>
                            <w:jc w:val="center"/>
                          </w:pPr>
                          <w:r>
                            <w:t>cbTri1</w:t>
                          </w:r>
                        </w:p>
                        <w:p w:rsidR="0050118E" w:rsidRDefault="0050118E" w:rsidP="00E35B74">
                          <w:pPr>
                            <w:jc w:val="center"/>
                          </w:pPr>
                          <w:r>
                            <w:t>lblQuad1</w:t>
                          </w:r>
                        </w:p>
                      </w:txbxContent>
                    </v:textbox>
                  </v:rect>
                  <v:rect id="Rectangle 375" o:spid="_x0000_s1228" style="position:absolute;left:92531;top:682;width:9144;height:24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l33MUA&#10;AADcAAAADwAAAGRycy9kb3ducmV2LnhtbESPQWvCQBSE70L/w/IEb7qJ0lbTbIJatD22atvrI/tM&#10;QrNvQ3bV+O+7BcHjMDPfMGnem0acqXO1ZQXxJAJBXFhdc6ngsN+M5yCcR9bYWCYFV3KQZw+DFBNt&#10;L/xJ550vRYCwS1BB5X2bSOmKigy6iW2Jg3e0nUEfZFdK3eElwE0jp1H0JA3WHBYqbGldUfG7OxkF&#10;p2K7+inb5cfrZsZv0sYL8/WtlRoN++ULCE+9v4dv7XetYPb8CP9nw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XfcxQAAANwAAAAPAAAAAAAAAAAAAAAAAJgCAABkcnMv&#10;ZG93bnJldi54bWxQSwUGAAAAAAQABAD1AAAAigMAAAAA&#10;" fillcolor="white [3201]" strokecolor="#70ad47 [3209]" strokeweight="1pt">
                    <v:textbox>
                      <w:txbxContent>
                        <w:p w:rsidR="0050118E" w:rsidRDefault="0050118E" w:rsidP="00E35B74">
                          <w:pPr>
                            <w:jc w:val="center"/>
                          </w:pPr>
                          <w:r>
                            <w:t>lblQuad3</w:t>
                          </w:r>
                        </w:p>
                      </w:txbxContent>
                    </v:textbox>
                  </v:rect>
                  <v:rect id="Rectangle 376" o:spid="_x0000_s1229" style="position:absolute;left:82296;top:4503;width:9144;height:2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pq8MA&#10;AADcAAAADwAAAGRycy9kb3ducmV2LnhtbESPS4vCQBCE7wv+h6EFbzpRQd3oKD7wcfSxu16bTJsE&#10;Mz0hM2r8944g7LGoqq+oyaw2hbhT5XLLCrqdCARxYnXOqYKf07o9AuE8ssbCMil4koPZtPE1wVjb&#10;Bx/ofvSpCBB2MSrIvC9jKV2SkUHXsSVx8C62MuiDrFKpK3wEuClkL4oG0mDOYSHDkpYZJdfjzSi4&#10;JZvFOS3n+9W6z1tpu9/m908r1WrW8zEIT7X/D3/aO62gPxzA+0w4An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pq8MAAADcAAAADwAAAAAAAAAAAAAAAACYAgAAZHJzL2Rv&#10;d25yZXYueG1sUEsFBgAAAAAEAAQA9QAAAIgDAAAAAA==&#10;" fillcolor="white [3201]" strokecolor="#70ad47 [3209]" strokeweight="1pt">
                    <v:textbox>
                      <w:txbxContent>
                        <w:p w:rsidR="0050118E" w:rsidRDefault="0050118E" w:rsidP="00E35B74">
                          <w:pPr>
                            <w:jc w:val="center"/>
                          </w:pPr>
                          <w:r>
                            <w:t>cbQuad2</w:t>
                          </w:r>
                        </w:p>
                      </w:txbxContent>
                    </v:textbox>
                  </v:rect>
                  <v:rect id="Rectangle 377" o:spid="_x0000_s1230" style="position:absolute;left:92395;top:18970;width:9144;height:24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dMMMMA&#10;AADcAAAADwAAAGRycy9kb3ducmV2LnhtbESPT4vCMBTE78J+h/AEb5qqoGs1iu6i61G7/rk+mmdb&#10;tnkpTdT67TeC4HGYmd8ws0VjSnGj2hWWFfR7EQji1OqCMwWH33X3E4TzyBpLy6TgQQ4W84/WDGNt&#10;77ynW+IzESDsYlSQe1/FUro0J4OuZyvi4F1sbdAHWWdS13gPcFPKQRSNpMGCw0KOFX3llP4lV6Pg&#10;mm5W56xa7r7XQ/6Rtj8xx5NWqtNullMQnhr/Dr/aW61gOB7D80w4An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dMMMMAAADcAAAADwAAAAAAAAAAAAAAAACYAgAAZHJzL2Rv&#10;d25yZXYueG1sUEsFBgAAAAAEAAQA9QAAAIgDAAAAAA==&#10;" fillcolor="white [3201]" strokecolor="#70ad47 [3209]" strokeweight="1pt">
                    <v:textbox>
                      <w:txbxContent>
                        <w:p w:rsidR="0050118E" w:rsidRDefault="0050118E" w:rsidP="00E35B74">
                          <w:pPr>
                            <w:jc w:val="center"/>
                          </w:pPr>
                          <w:r>
                            <w:t>lblTri2</w:t>
                          </w:r>
                        </w:p>
                      </w:txbxContent>
                    </v:textbox>
                  </v:rect>
                  <v:rect id="Rectangle 378" o:spid="_x0000_s1231" style="position:absolute;left:82568;top:23064;width:9144;height:2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jYQsAA&#10;AADcAAAADwAAAGRycy9kb3ducmV2LnhtbERPyW7CMBC9I/EP1iBxKw4gFQhxEIugHFvW6ygekoh4&#10;HMUG0r+vD5U4Pr09WbSmEk9qXGlZwXAQgSDOrC45V3A6bj+mIJxH1lhZJgW/5GCRdjsJxtq++Iee&#10;B5+LEMIuRgWF93UspcsKMugGtiYO3M02Bn2ATS51g68Qbio5iqJPabDk0FBgTeuCsvvhYRQ8st3q&#10;mtfL7812zF/SDmfmfNFK9Xvtcg7CU+vf4n/3XisYT8LacCYcAZ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0jYQsAAAADcAAAADwAAAAAAAAAAAAAAAACYAgAAZHJzL2Rvd25y&#10;ZXYueG1sUEsFBgAAAAAEAAQA9QAAAIUDAAAAAA==&#10;" fillcolor="white [3201]" strokecolor="#70ad47 [3209]" strokeweight="1pt">
                    <v:textbox>
                      <w:txbxContent>
                        <w:p w:rsidR="0050118E" w:rsidRDefault="0050118E" w:rsidP="00E35B74">
                          <w:pPr>
                            <w:jc w:val="center"/>
                          </w:pPr>
                          <w:r>
                            <w:t>cbHex2</w:t>
                          </w:r>
                        </w:p>
                      </w:txbxContent>
                    </v:textbox>
                  </v:rect>
                  <v:rect id="Rectangle 379" o:spid="_x0000_s1232" style="position:absolute;left:92395;top:28114;width:9144;height:24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R92cQA&#10;AADcAAAADwAAAGRycy9kb3ducmV2LnhtbESPS2/CMBCE75X4D9Yi9VYcilQgYBC0Sumx5XldxUsS&#10;Ea+j2Hnw72ukSj2OZuYbzXLdm1K0VLvCsoLxKAJBnFpdcKbgeEheZiCcR9ZYWiYFd3KwXg2elhhr&#10;2/EPtXufiQBhF6OC3PsqltKlORl0I1sRB+9qa4M+yDqTusYuwE0pX6PoTRosOCzkWNF7Tult3xgF&#10;Tfq5vWTV5vsjmfBO2vHcnM5aqedhv1mA8NT7//Bf+0srmEzn8DgTj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EfdnEAAAA3AAAAA8AAAAAAAAAAAAAAAAAmAIAAGRycy9k&#10;b3ducmV2LnhtbFBLBQYAAAAABAAEAPUAAACJAwAAAAA=&#10;" fillcolor="white [3201]" strokecolor="#70ad47 [3209]" strokeweight="1pt">
                    <v:textbox>
                      <w:txbxContent>
                        <w:p w:rsidR="0050118E" w:rsidRDefault="0050118E" w:rsidP="00E35B74">
                          <w:pPr>
                            <w:jc w:val="center"/>
                          </w:pPr>
                          <w:r>
                            <w:t>lblHex3</w:t>
                          </w:r>
                        </w:p>
                      </w:txbxContent>
                    </v:textbox>
                  </v:rect>
                  <v:rect id="Rectangle 380" o:spid="_x0000_s1233" style="position:absolute;left:24020;top:38896;width:9144;height:24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ukY8AA&#10;AADcAAAADwAAAGRycy9kb3ducmV2LnhtbERPy4rCMBTdC/MP4Q6407QKoh2jdEZ8LLU+Zntp7rRl&#10;mpvSRK1/bxaCy8N5z5edqcWNWldZVhAPIxDEudUVFwpOx/VgCsJ5ZI21ZVLwIAfLxUdvjom2dz7Q&#10;LfOFCCHsElRQet8kUrq8JINuaBviwP3Z1qAPsC2kbvEewk0tR1E0kQYrDg0lNvRTUv6fXY2Ca775&#10;/i2adL9aj3krbTwz54tWqv/ZpV8gPHX+LX65d1rBeBrmhzPhCM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OukY8AAAADcAAAADwAAAAAAAAAAAAAAAACYAgAAZHJzL2Rvd25y&#10;ZXYueG1sUEsFBgAAAAAEAAQA9QAAAIUDAAAAAA==&#10;" fillcolor="white [3201]" strokecolor="#70ad47 [3209]" strokeweight="1pt">
                    <v:textbox>
                      <w:txbxContent>
                        <w:p w:rsidR="0050118E" w:rsidRDefault="0050118E" w:rsidP="00E35B74">
                          <w:pPr>
                            <w:jc w:val="center"/>
                          </w:pPr>
                          <w:r>
                            <w:t>lblOct1</w:t>
                          </w:r>
                        </w:p>
                      </w:txbxContent>
                    </v:textbox>
                  </v:rect>
                  <v:rect id="Rectangle 381" o:spid="_x0000_s1234" style="position:absolute;left:10372;top:27841;width:9144;height:2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cB+MQA&#10;AADcAAAADwAAAGRycy9kb3ducmV2LnhtbESPT2vCQBTE7wW/w/IK3nSTCmKjq2glbY81bfX6yD6T&#10;0OzbkN388dt3C0KPw8z8htnsRlOLnlpXWVYQzyMQxLnVFRcKvj7T2QqE88gaa8uk4EYOdtvJwwYT&#10;bQc+UZ/5QgQIuwQVlN43iZQuL8mgm9uGOHhX2xr0QbaF1C0OAW5q+RRFS2mw4rBQYkMvJeU/WWcU&#10;dPnr4VI0+49juuA3aeNn833WSk0fx/0ahKfR/4fv7XetYLGK4e9MOA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nAfjEAAAA3AAAAA8AAAAAAAAAAAAAAAAAmAIAAGRycy9k&#10;b3ducmV2LnhtbFBLBQYAAAAABAAEAPUAAACJAwAAAAA=&#10;" fillcolor="white [3201]" strokecolor="#70ad47 [3209]" strokeweight="1pt">
                    <v:textbox>
                      <w:txbxContent>
                        <w:p w:rsidR="0050118E" w:rsidRDefault="0050118E" w:rsidP="00E35B74">
                          <w:pPr>
                            <w:jc w:val="center"/>
                          </w:pPr>
                          <w:r>
                            <w:t>lblHex1</w:t>
                          </w:r>
                        </w:p>
                      </w:txbxContent>
                    </v:textbox>
                  </v:rect>
                  <v:rect id="Rectangle 382" o:spid="_x0000_s1235" style="position:absolute;left:409;top:32345;width:9144;height:24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Wfj8QA&#10;AADcAAAADwAAAGRycy9kb3ducmV2LnhtbESPW2vCQBSE3wX/w3KEvtXNBYqmrqKWqI/10vb1kD0m&#10;wezZkF01/fduoeDjMDPfMLNFbxpxo87VlhXE4wgEcWF1zaWC0zF/nYBwHlljY5kU/JKDxXw4mGGm&#10;7Z33dDv4UgQIuwwVVN63mZSuqMigG9uWOHhn2xn0QXal1B3eA9w0MomiN2mw5rBQYUvriorL4WoU&#10;XIvN6qdsl58fecpbaeOp+frWSr2M+uU7CE+9f4b/2zutIJ0k8Hc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1n4/EAAAA3AAAAA8AAAAAAAAAAAAAAAAAmAIAAGRycy9k&#10;b3ducmV2LnhtbFBLBQYAAAAABAAEAPUAAACJAwAAAAA=&#10;" fillcolor="white [3201]" strokecolor="#70ad47 [3209]" strokeweight="1pt">
                    <v:textbox>
                      <w:txbxContent>
                        <w:p w:rsidR="0050118E" w:rsidRDefault="0050118E" w:rsidP="00E35B74">
                          <w:pPr>
                            <w:jc w:val="center"/>
                          </w:pPr>
                          <w:r>
                            <w:t>cbHex1</w:t>
                          </w:r>
                        </w:p>
                      </w:txbxContent>
                    </v:textbox>
                  </v:rect>
                  <v:rect id="Rectangle 383" o:spid="_x0000_s1236" style="position:absolute;left:28523;top:43126;width:9144;height:2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k6FMQA&#10;AADcAAAADwAAAGRycy9kb3ducmV2LnhtbESPT2vCQBTE74LfYXmF3uomDRSNrhJbbD36p9XrI/tM&#10;QrNvQ3ZN0m/vCgWPw8z8hlmsBlOLjlpXWVYQTyIQxLnVFRcKvo+blykI55E11pZJwR85WC3HowWm&#10;2va8p+7gCxEg7FJUUHrfpFK6vCSDbmIb4uBdbGvQB9kWUrfYB7ip5WsUvUmDFYeFEht6Lyn/PVyN&#10;gmv+uT4XTbb72CT8JW08Mz8nrdTz05DNQXga/CP8395qBck0gfuZc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5OhTEAAAA3AAAAA8AAAAAAAAAAAAAAAAAmAIAAGRycy9k&#10;b3ducmV2LnhtbFBLBQYAAAAABAAEAPUAAACJAwAAAAA=&#10;" fillcolor="white [3201]" strokecolor="#70ad47 [3209]" strokeweight="1pt">
                    <v:textbox>
                      <w:txbxContent>
                        <w:p w:rsidR="0050118E" w:rsidRDefault="0050118E" w:rsidP="00E35B74">
                          <w:pPr>
                            <w:jc w:val="center"/>
                          </w:pPr>
                          <w:r>
                            <w:t>cbOct1</w:t>
                          </w:r>
                        </w:p>
                      </w:txbxContent>
                    </v:textbox>
                  </v:rect>
                  <v:rect id="Rectangle 384" o:spid="_x0000_s1237" style="position:absolute;left:10372;top:37394;width:9144;height:2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CiYMQA&#10;AADcAAAADwAAAGRycy9kb3ducmV2LnhtbESPS4vCQBCE78L+h6EFbzrxgWh0FN1F16Ob9XFtMm0S&#10;NtMTMqPGf78jCB6LqvqKmi8bU4ob1a6wrKDfi0AQp1YXnCk4/G66ExDOI2ssLZOCBzlYLj5ac4y1&#10;vfMP3RKfiQBhF6OC3PsqltKlORl0PVsRB+9ia4M+yDqTusZ7gJtSDqJoLA0WHBZyrOgzp/QvuRoF&#10;13S7PmfVav+1GfK3tP2pOZ60Up12s5qB8NT4d/jV3mkFw8kInmfC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QomDEAAAA3AAAAA8AAAAAAAAAAAAAAAAAmAIAAGRycy9k&#10;b3ducmV2LnhtbFBLBQYAAAAABAAEAPUAAACJAwAAAAA=&#10;" fillcolor="white [3201]" strokecolor="#70ad47 [3209]" strokeweight="1pt">
                    <v:textbox>
                      <w:txbxContent>
                        <w:p w:rsidR="0050118E" w:rsidRDefault="0050118E" w:rsidP="00E35B74">
                          <w:pPr>
                            <w:jc w:val="center"/>
                          </w:pPr>
                          <w:r>
                            <w:t>lblHex2</w:t>
                          </w:r>
                        </w:p>
                      </w:txbxContent>
                    </v:textbox>
                  </v:rect>
                  <v:shape id="Straight Arrow Connector 385" o:spid="_x0000_s1238" type="#_x0000_t32" style="position:absolute;left:9280;top:2320;width:14740;height:126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BAacQAAADcAAAADwAAAGRycy9kb3ducmV2LnhtbESPT4vCMBTE7wt+h/AEb2uqorjdpuIf&#10;BPW2Knt+NG/bYvNSm2jrtzeCsMdhZn7DJIvOVOJOjSstKxgNIxDEmdUl5wrOp+3nHITzyBory6Tg&#10;QQ4Wae8jwVjbln/ofvS5CBB2MSoovK9jKV1WkEE3tDVx8P5sY9AH2eRSN9gGuKnkOIpm0mDJYaHA&#10;mtYFZZfjzSho0f9+rZb5db3a7HfdtLrOTueDUoN+t/wG4anz/+F3e6cVTOZTeJ0JR0Cm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IEBpxAAAANwAAAAPAAAAAAAAAAAA&#10;AAAAAKECAABkcnMvZG93bnJldi54bWxQSwUGAAAAAAQABAD5AAAAkgMAAAAA&#10;" strokecolor="black [3200]" strokeweight=".5pt">
                    <v:stroke endarrow="block" joinstyle="miter"/>
                  </v:shape>
                  <v:shape id="Straight Arrow Connector 386" o:spid="_x0000_s1239" type="#_x0000_t32" style="position:absolute;left:19379;top:7506;width:24703;height:69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eHsQAAADcAAAADwAAAGRycy9kb3ducmV2LnhtbESPT4vCMBTE78J+h/AWvGm6KxbtGsU/&#10;CK43q+z50TzbYvNSm2jrtzcLgsdhZn7DzBadqcSdGldaVvA1jEAQZ1aXnCs4HbeDCQjnkTVWlknB&#10;gxws5h+9GSbatnyge+pzESDsElRQeF8nUrqsIINuaGvi4J1tY9AH2eRSN9gGuKnkdxTF0mDJYaHA&#10;mtYFZZf0ZhS06P+mq2V+Xa82v7tuXF3j42mvVP+zW/6A8NT5d/jV3mkFo0kM/2fCEZ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8t4exAAAANwAAAAPAAAAAAAAAAAA&#10;AAAAAKECAABkcnMvZG93bnJldi54bWxQSwUGAAAAAAQABAD5AAAAkgMAAAAA&#10;" strokecolor="black [3200]" strokeweight=".5pt">
                    <v:stroke endarrow="block" joinstyle="miter"/>
                  </v:shape>
                  <v:shape id="Straight Arrow Connector 387" o:spid="_x0000_s1240" type="#_x0000_t32" style="position:absolute;left:8461;top:13101;width:40807;height:3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57hcQAAADcAAAADwAAAGRycy9kb3ducmV2LnhtbESPT4vCMBTE74LfITzBm01VVt2uUfzD&#10;gu5tVTw/mrdt2ealNtHWb28EweMwM79h5svWlOJGtSssKxhGMQji1OqCMwWn4/dgBsJ5ZI2lZVJw&#10;JwfLRbczx0Tbhn/pdvCZCBB2CSrIva8SKV2ak0EX2Yo4eH+2NuiDrDOpa2wC3JRyFMcTabDgsJBj&#10;RZuc0v/D1Sho0J8/16vssllv97v2o7xMjqcfpfq9dvUFwlPr3+FXe6cVjGdTeJ4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vnuFxAAAANwAAAAPAAAAAAAAAAAA&#10;AAAAAKECAABkcnMvZG93bnJldi54bWxQSwUGAAAAAAQABAD5AAAAkgMAAAAA&#10;" strokecolor="black [3200]" strokeweight=".5pt">
                    <v:stroke endarrow="block" joinstyle="miter"/>
                  </v:shape>
                  <v:shape id="Straight Arrow Connector 388" o:spid="_x0000_s1241" type="#_x0000_t32" style="position:absolute;left:54591;top:5595;width:28250;height:91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C9sEAAADcAAAADwAAAGRycy9kb3ducmV2LnhtbERPTUvDQBC9C/6HZQQv0m5sii2x2yKK&#10;6LWxFL2N2WkSmp0NmbWN/945CD0+3vdqM4bOnGiQNrKD+2kGhriKvuXawe7jdbIEIwnZYxeZHPyS&#10;wGZ9fbXCwsczb+lUptpoCEuBDpqU+sJaqRoKKNPYEyt3iEPApHCorR/wrOGhs7Mse7ABW9aGBnt6&#10;bqg6lj/BQZ7mMtvOPxdSftXfd/4lz2X/5tztzfj0CCbRmC7if/e7V99S1+oZPQJ2/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FkL2wQAAANwAAAAPAAAAAAAAAAAAAAAA&#10;AKECAABkcnMvZG93bnJldi54bWxQSwUGAAAAAAQABAD5AAAAjwMAAAAA&#10;" strokecolor="black [3200]" strokeweight=".5pt">
                    <v:stroke endarrow="block" joinstyle="miter"/>
                  </v:shape>
                  <v:shape id="Straight Arrow Connector 389" o:spid="_x0000_s1242" type="#_x0000_t32" style="position:absolute;left:61414;top:682;width:31254;height:150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rnbcUAAADcAAAADwAAAGRycy9kb3ducmV2LnhtbESPQWvCQBSE70L/w/IKXqRuasTa6CrF&#10;IvVqWkp7e2Zfk9Ds25C31fjv3YLgcZj5ZpjluneNOlIntWcDj+MEFHHhbc2lgY/37cMclARki41n&#10;MnAmgfXqbrDEzPoT7+mYh1LFEpYMDVQhtJnWUlTkUMa+JY7ej+8chii7UtsOT7HcNXqSJDPtsOa4&#10;UGFLm4qK3/zPGUjDVCb76deT5N/lYWRf01Q+34wZ3vcvC1CB+nALX+mdjdz8Gf7PxCOgV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rnbcUAAADcAAAADwAAAAAAAAAA&#10;AAAAAAChAgAAZHJzL2Rvd25yZXYueG1sUEsFBgAAAAAEAAQA+QAAAJMDAAAAAA==&#10;" strokecolor="black [3200]" strokeweight=".5pt">
                    <v:stroke endarrow="block" joinstyle="miter"/>
                  </v:shape>
                  <v:shape id="Straight Arrow Connector 390" o:spid="_x0000_s1243" type="#_x0000_t32" style="position:absolute;left:19106;top:17332;width:8053;height:34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51LMEAAADcAAAADwAAAGRycy9kb3ducmV2LnhtbERPy2rCQBTdC/7DcIXudKLFoKmjaEoh&#10;deeDri+ZaxLM3ImZaZL+vbMouDyc92Y3mFp01LrKsoL5LAJBnFtdcaHgevmarkA4j6yxtkwK/sjB&#10;bjsebTDRtucTdWdfiBDCLkEFpfdNIqXLSzLoZrYhDtzNtgZ9gG0hdYt9CDe1XERRLA1WHBpKbCgt&#10;Kb+ff42CHv3P+rAvHunh8zsblvUjvlyPSr1Nhv0HCE+Df4n/3ZlW8L4O88OZcATk9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jnUswQAAANwAAAAPAAAAAAAAAAAAAAAA&#10;AKECAABkcnMvZG93bnJldi54bWxQSwUGAAAAAAQABAD5AAAAjwMAAAAA&#10;" strokecolor="black [3200]" strokeweight=".5pt">
                    <v:stroke endarrow="block" joinstyle="miter"/>
                  </v:shape>
                  <v:shape id="Straight Arrow Connector 391" o:spid="_x0000_s1244" type="#_x0000_t32" style="position:absolute;left:8871;top:21836;width:33164;height:5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V9tsUAAADcAAAADwAAAGRycy9kb3ducmV2LnhtbESPQWvCQBSE74X+h+UVeil1oxHbRleR&#10;llKvRhF7e80+k2D2bcjbavrv3YLgcZj5ZpjZoneNOlEntWcDw0ECirjwtubSwHbz+fwKSgKyxcYz&#10;GfgjgcX8/m6GmfVnXtMpD6WKJSwZGqhCaDOtpajIoQx8Sxy9g+8chii7UtsOz7HcNXqUJBPtsOa4&#10;UGFL7xUVx/zXGUjDWEbr8f5F8u/y58l+pKnsvox5fOiXU1CB+nALX+mVjdzbEP7PxCO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fV9tsUAAADcAAAADwAAAAAAAAAA&#10;AAAAAAChAgAAZHJzL2Rvd25yZXYueG1sUEsFBgAAAAAEAAQA+QAAAJMDAAAAAA==&#10;" strokecolor="black [3200]" strokeweight=".5pt">
                    <v:stroke endarrow="block" joinstyle="miter"/>
                  </v:shape>
                  <v:shape id="Straight Arrow Connector 392" o:spid="_x0000_s1245" type="#_x0000_t32" style="position:absolute;left:59231;top:9826;width:33432;height:109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fjwcUAAADcAAAADwAAAGRycy9kb3ducmV2LnhtbESPQUvDQBSE74X+h+UJXordmJRqY7dF&#10;FLHXpiL29sw+k9Ds25C3tvHfd4VCj8PMN8Ms14Nr1ZF6aTwbuJ8moIhLbxuuDHzs3u4eQUlAtth6&#10;JgN/JLBejUdLzK0/8ZaORahULGHJ0UAdQpdrLWVNDmXqO+Lo/fjeYYiyr7Tt8RTLXavTJJlrhw3H&#10;hRo7eqmpPBS/zkAWZpJuZ18PUuyr74l9zTL5fDfm9mZ4fgIVaAjX8IXe2MgtUvg/E4+A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SfjwcUAAADcAAAADwAAAAAAAAAA&#10;AAAAAAChAgAAZHJzL2Rvd25yZXYueG1sUEsFBgAAAAAEAAQA+QAAAJMDAAAAAA==&#10;" strokecolor="black [3200]" strokeweight=".5pt">
                    <v:stroke endarrow="block" joinstyle="miter"/>
                  </v:shape>
                  <v:shape id="Straight Arrow Connector 393" o:spid="_x0000_s1246" type="#_x0000_t32" style="position:absolute;left:53226;top:14739;width:29608;height:53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tGWsUAAADcAAAADwAAAGRycy9kb3ducmV2LnhtbESPX2vCQBDE3wv9DscWfCl6qRH/pJ5S&#10;lNK+GkX0bZvbJqG5vZA9Nf32vUKhj8PMb4ZZrnvXqCt1Uns28DRKQBEX3tZcGjjsX4dzUBKQLTae&#10;ycA3CaxX93dLzKy/8Y6ueShVLGHJ0EAVQptpLUVFDmXkW+LoffrOYYiyK7Xt8BbLXaPHSTLVDmuO&#10;CxW2tKmo+MovzkAaJjLeTU4zyc/lx6Pdpqkc34wZPPQvz6AC9eE//Ee/28gtUvg9E4+AXv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mtGWsUAAADcAAAADwAAAAAAAAAA&#10;AAAAAAChAgAAZHJzL2Rvd25yZXYueG1sUEsFBgAAAAAEAAQA+QAAAJMDAAAAAA==&#10;" strokecolor="black [3200]" strokeweight=".5pt">
                    <v:stroke endarrow="block" joinstyle="miter"/>
                  </v:shape>
                  <v:shape id="Straight Arrow Connector 394" o:spid="_x0000_s1247" type="#_x0000_t32" style="position:absolute;left:50087;top:20744;width:42308;height:10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LeLsUAAADcAAAADwAAAGRycy9kb3ducmV2LnhtbESPQUvDQBSE70L/w/IEL2I3bUK1sdtS&#10;FLHXpiL29sw+k9Ds25C3tvHfd4VCj8PMN8MsVoNr1ZF6aTwbmIwTUMSltw1XBj52bw9PoCQgW2w9&#10;k4E/ElgtRzcLzK0/8ZaORahULGHJ0UAdQpdrLWVNDmXsO+Lo/fjeYYiyr7Tt8RTLXaunSTLTDhuO&#10;CzV29FJTeSh+nYE0ZDLdZl+PUuyr73v7mqby+W7M3e2wfgYVaAjX8IXe2MjNM/g/E4+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LeLsUAAADcAAAADwAAAAAAAAAA&#10;AAAAAAChAgAAZHJzL2Rvd25yZXYueG1sUEsFBgAAAAAEAAQA+QAAAJMDAAAAAA==&#10;" strokecolor="black [3200]" strokeweight=".5pt">
                    <v:stroke endarrow="block" joinstyle="miter"/>
                  </v:shape>
                  <v:shape id="Straight Arrow Connector 395" o:spid="_x0000_s1248" type="#_x0000_t32" style="position:absolute;left:19106;top:26613;width:4231;height:16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57tcUAAADcAAAADwAAAGRycy9kb3ducmV2LnhtbESPQWvCQBSE74X+h+UJvZS6qbFWo6uU&#10;llKvxlL09sw+k9Ds25C31fTfu0Khx2Hmm2EWq9416kSd1J4NPA4TUMSFtzWXBj637w9TUBKQLTae&#10;ycAvCayWtzcLzKw/84ZOeShVLGHJ0EAVQptpLUVFDmXoW+LoHX3nMETZldp2eI7lrtGjJJlohzXH&#10;hQpbeq2o+M5/nIE0jGW0Ge+eJd+Xh3v7lqby9WHM3aB/mYMK1If/8B+9tpGbPcH1TDwCen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s57tcUAAADcAAAADwAAAAAAAAAA&#10;AAAAAAChAgAAZHJzL2Rvd25yZXYueG1sUEsFBgAAAAAEAAQA+QAAAJMDAAAAAA==&#10;" strokecolor="black [3200]" strokeweight=".5pt">
                    <v:stroke endarrow="block" joinstyle="miter"/>
                  </v:shape>
                  <v:shape id="Straight Arrow Connector 396" o:spid="_x0000_s1249" type="#_x0000_t32" style="position:absolute;left:9280;top:27841;width:33028;height:61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zlwsUAAADcAAAADwAAAGRycy9kb3ducmV2LnhtbESPQWvCQBSE70L/w/IKXqRuasTW1FWK&#10;RerVWEq9vWZfk9Ds25C31fjv3YLgcZj5ZpjFqneNOlIntWcDj+MEFHHhbc2lgY/95uEZlARki41n&#10;MnAmgdXybrDAzPoT7+iYh1LFEpYMDVQhtJnWUlTkUMa+JY7ej+8chii7UtsOT7HcNXqSJDPtsOa4&#10;UGFL64qK3/zPGUjDVCa76deT5Ifye2Tf0lQ+340Z3vevL6AC9eEWvtJbG7n5DP7PxCOgl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hzlwsUAAADcAAAADwAAAAAAAAAA&#10;AAAAAAChAgAAZHJzL2Rvd25yZXYueG1sUEsFBgAAAAAEAAQA+QAAAJMDAAAAAA==&#10;" strokecolor="black [3200]" strokeweight=".5pt">
                    <v:stroke endarrow="block" joinstyle="miter"/>
                  </v:shape>
                  <v:shape id="Straight Arrow Connector 397" o:spid="_x0000_s1250" type="#_x0000_t32" style="position:absolute;left:54318;top:23201;width:28117;height:259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BAWcUAAADcAAAADwAAAGRycy9kb3ducmV2LnhtbESPQWvCQBSE70L/w/IKXqRuakRr6irF&#10;IvVqWkq9vWZfk9Ds25C31fjv3YLgcZj5ZpjluneNOlIntWcDj+MEFHHhbc2lgY/37cMTKAnIFhvP&#10;ZOBMAuvV3WCJmfUn3tMxD6WKJSwZGqhCaDOtpajIoYx9Sxy9H985DFF2pbYdnmK5a/QkSWbaYc1x&#10;ocKWNhUVv/mfM5CGqUz206+55Ifye2Rf01Q+34wZ3vcvz6AC9eEWvtI7G7nFHP7PxCOgV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BAWcUAAADcAAAADwAAAAAAAAAA&#10;AAAAAAChAgAAZHJzL2Rvd25yZXYueG1sUEsFBgAAAAAEAAQA+QAAAJMDAAAAAA==&#10;" strokecolor="black [3200]" strokeweight=".5pt">
                    <v:stroke endarrow="block" joinstyle="miter"/>
                  </v:shape>
                  <v:shape id="Straight Arrow Connector 398" o:spid="_x0000_s1251" type="#_x0000_t32" style="position:absolute;left:58821;top:26749;width:34393;height:313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H4YcUAAADcAAAADwAAAGRycy9kb3ducmV2LnhtbESPwWrCQBCG7wXfYRmhl1I3rSAmuooU&#10;BBEPVfsAY3ZMQrKzIbua2KfvHAoeh3/+b+ZbrgfXqDt1ofJs4GOSgCLOva24MPBz3r7PQYWIbLHx&#10;TAYeFGC9Gr0sMbO+5yPdT7FQAuGQoYEyxjbTOuQlOQwT3xJLdvWdwyhjV2jbYS9w1+jPJJlphxXL&#10;hRJb+iopr083Z6Cvf4+H2r7tBbu7xfN3Ot9eUmNex8NmASrSEJ/L/+2dNTBN5VuRERH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mH4YcUAAADcAAAADwAAAAAAAAAA&#10;AAAAAAChAgAAZHJzL2Rvd25yZXYueG1sUEsFBgAAAAAEAAQA+QAAAJMDAAAAAA==&#10;" strokecolor="black [3200]" strokeweight=".5pt">
                    <v:stroke endarrow="block" joinstyle="miter"/>
                  </v:shape>
                  <v:shape id="Straight Arrow Connector 399" o:spid="_x0000_s1252" type="#_x0000_t32" style="position:absolute;left:19106;top:27704;width:29889;height:103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NxsMUAAADcAAAADwAAAGRycy9kb3ducmV2LnhtbESPQWvCQBSE70L/w/IKXqRuasTW6CrF&#10;IvVqWkp7e2Zfk9Ds25C31fjv3YLgcZj5ZpjluneNOlIntWcDj+MEFHHhbc2lgY/37cMzKAnIFhvP&#10;ZOBMAuvV3WCJmfUn3tMxD6WKJSwZGqhCaDOtpajIoYx9Sxy9H985DFF2pbYdnmK5a/QkSWbaYc1x&#10;ocKWNhUVv/mfM5CGqUz2068nyb/Lw8i+pql8vhkzvO9fFqAC9eEWvtI7G7n5HP7PxCOgV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4NxsMUAAADcAAAADwAAAAAAAAAA&#10;AAAAAAChAgAAZHJzL2Rvd25yZXYueG1sUEsFBgAAAAAEAAQA+QAAAJMDAAAAAA==&#10;" strokecolor="black [3200]" strokeweight=".5pt">
                    <v:stroke endarrow="block" joinstyle="miter"/>
                  </v:shape>
                  <v:rect id="Rectangle 400" o:spid="_x0000_s1253" style="position:absolute;left:40943;top:42990;width:9144;height:2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JqXMAA&#10;AADcAAAADwAAAGRycy9kb3ducmV2LnhtbERPyW7CMBC9I/UfrKnEDRxahCCNg6AVy5Gd6yieJhHx&#10;OIoNhL/HBySOT29Ppq2pxI0aV1pWMOhHIIgzq0vOFRz2i94YhPPIGivLpOBBDqbpRyfBWNs7b+m2&#10;87kIIexiVFB4X8dSuqwgg65va+LA/dvGoA+wyaVu8B7CTSW/omgkDZYcGgqs6beg7LK7GgXXbDk/&#10;5/Vs87f45pW0g4k5nrRS3c929gPCU+vf4pd7rRUMozA/nAlHQK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ZJqXMAAAADcAAAADwAAAAAAAAAAAAAAAACYAgAAZHJzL2Rvd25y&#10;ZXYueG1sUEsFBgAAAAAEAAQA9QAAAIUDAAAAAA==&#10;" fillcolor="white [3201]" strokecolor="#70ad47 [3209]" strokeweight="1pt">
                    <v:textbox>
                      <w:txbxContent>
                        <w:p w:rsidR="0050118E" w:rsidRDefault="0050118E" w:rsidP="00E35B74">
                          <w:pPr>
                            <w:jc w:val="center"/>
                          </w:pPr>
                          <w:r>
                            <w:t>cbOct2</w:t>
                          </w:r>
                        </w:p>
                      </w:txbxContent>
                    </v:textbox>
                  </v:rect>
                  <v:rect id="Rectangle 401" o:spid="_x0000_s1254" style="position:absolute;left:65782;top:38350;width:9144;height:24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7Px8MA&#10;AADcAAAADwAAAGRycy9kb3ducmV2LnhtbESPS4vCQBCE7wv7H4YWvOkkqywaHcVVfBx9e20ybRI2&#10;0xMyo8Z/7ywIeyyq6itqPG1MKe5Uu8KygrgbgSBOrS44U3A8LDsDEM4jaywtk4InOZhOPj/GmGj7&#10;4B3d9z4TAcIuQQW591UipUtzMui6tiIO3tXWBn2QdSZ1jY8AN6X8iqJvabDgsJBjRfOc0t/9zSi4&#10;paufS1bNtotlj9fSxkNzOmul2q1mNgLhqfH/4Xd7oxX0oxj+zoQjIC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7Px8MAAADcAAAADwAAAAAAAAAAAAAAAACYAgAAZHJzL2Rv&#10;d25yZXYueG1sUEsFBgAAAAAEAAQA9QAAAIgDAAAAAA==&#10;" fillcolor="white [3201]" strokecolor="#70ad47 [3209]" strokeweight="1pt">
                    <v:textbox>
                      <w:txbxContent>
                        <w:p w:rsidR="0050118E" w:rsidRDefault="0050118E" w:rsidP="00E35B74">
                          <w:pPr>
                            <w:jc w:val="center"/>
                          </w:pPr>
                          <w:proofErr w:type="spellStart"/>
                          <w:proofErr w:type="gramStart"/>
                          <w:r>
                            <w:t>btnSubmit</w:t>
                          </w:r>
                          <w:proofErr w:type="spellEnd"/>
                          <w:proofErr w:type="gramEnd"/>
                        </w:p>
                      </w:txbxContent>
                    </v:textbox>
                  </v:rect>
                  <v:shape id="Straight Arrow Connector 402" o:spid="_x0000_s1255" type="#_x0000_t32" style="position:absolute;left:28796;top:33846;width:5323;height:53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e7I8UAAADcAAAADwAAAGRycy9kb3ducmV2LnhtbESPQUvDQBSE74L/YXlCL9JuTIItsdsi&#10;lqLXRpH29pp9JsHs25C3beO/dwWhx2FmvmGW69F16kyDtJ4NPMwSUMSVty3XBj7et9MFKAnIFjvP&#10;ZOCHBNar25slFtZfeEfnMtQqQlgKNNCE0BdaS9WQQ5n5njh6X35wGKIcam0HvES463SaJI/aYctx&#10;ocGeXhqqvsuTM5CFXNJdvp9LeaiP93aTZfL5aszkbnx+AhVoDNfwf/vNGsiTFP7OxCO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Ye7I8UAAADcAAAADwAAAAAAAAAA&#10;AAAAAAChAgAAZHJzL2Rvd25yZXYueG1sUEsFBgAAAAAEAAQA+QAAAJMDAAAAAA==&#10;" strokecolor="black [3200]" strokeweight=".5pt">
                    <v:stroke endarrow="block" joinstyle="miter"/>
                  </v:shape>
                  <v:shape id="Straight Arrow Connector 403" o:spid="_x0000_s1256" type="#_x0000_t32" style="position:absolute;left:43672;top:33027;width:5594;height:61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seuMUAAADcAAAADwAAAGRycy9kb3ducmV2LnhtbESPQWvCQBSE7wX/w/IEL0U3NaFKdBWp&#10;lPZqWkp7e2afSTD7NuRtNf333ULB4zAz3zDr7eBadaFeGs8GHmYJKOLS24YrA+9vz9MlKAnIFlvP&#10;ZOCHBLab0d0ac+uvfKBLESoVISw5GqhD6HKtpazJocx8Rxy9k+8dhij7StserxHuWj1PkkftsOG4&#10;UGNHTzWV5+LbGUhDJvND9rmQ4qs63tt9msrHizGT8bBbgQo0hFv4v/1qDWRJCn9n4hH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seuMUAAADcAAAADwAAAAAAAAAA&#10;AAAAAAChAgAAZHJzL2Rvd25yZXYueG1sUEsFBgAAAAAEAAQA+QAAAJMDAAAAAA==&#10;" strokecolor="black [3200]" strokeweight=".5pt">
                    <v:stroke endarrow="block" joinstyle="miter"/>
                  </v:shape>
                  <v:shape id="Straight Arrow Connector 404" o:spid="_x0000_s1257" type="#_x0000_t32" style="position:absolute;left:54591;top:33300;width:3411;height:58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KGzMUAAADcAAAADwAAAGRycy9kb3ducmV2LnhtbESPQWvCQBSE7wX/w/IEL0U3NaFKdBWp&#10;lPZqWkp7e2afSTD7NuRtNf333ULB4zAz3zDr7eBadaFeGs8GHmYJKOLS24YrA+9vz9MlKAnIFlvP&#10;ZOCHBLab0d0ac+uvfKBLESoVISw5GqhD6HKtpazJocx8Rxy9k+8dhij7StserxHuWj1PkkftsOG4&#10;UGNHTzWV5+LbGUhDJvND9rmQ4qs63tt9msrHizGT8bBbgQo0hFv4v/1qDWRJBn9n4hH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SKGzMUAAADcAAAADwAAAAAAAAAA&#10;AAAAAAChAgAAZHJzL2Rvd25yZXYueG1sUEsFBgAAAAAEAAQA+QAAAJMDAAAAAA==&#10;" strokecolor="black [3200]" strokeweight=".5pt">
                    <v:stroke endarrow="block" joinstyle="miter"/>
                  </v:shape>
                  <v:shape id="Straight Arrow Connector 405" o:spid="_x0000_s1258" type="#_x0000_t32" style="position:absolute;left:44491;top:33846;width:8189;height:90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4jV8UAAADcAAAADwAAAGRycy9kb3ducmV2LnhtbESPQUvDQBSE70L/w/IEL2I3bVItsdtS&#10;FLHXpiL29sw+k9Ds25C3tvHfd4VCj8PMfMMsVoNr1ZF6aTwbmIwTUMSltw1XBj52bw9zUBKQLbae&#10;ycAfCayWo5sF5tafeEvHIlQqQlhyNFCH0OVaS1mTQxn7jjh6P753GKLsK217PEW4a/U0SR61w4bj&#10;Qo0dvdRUHopfZyANmUy32deTFPvq+96+pql8vhtzdzusn0EFGsI1fGlvrIEsmcH/mXgE9PI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m4jV8UAAADcAAAADwAAAAAAAAAA&#10;AAAAAAChAgAAZHJzL2Rvd25yZXYueG1sUEsFBgAAAAAEAAQA+QAAAJMDAAAAAA==&#10;" strokecolor="black [3200]" strokeweight=".5pt">
                    <v:stroke endarrow="block" joinstyle="miter"/>
                  </v:shape>
                  <v:shape id="Straight Arrow Connector 406" o:spid="_x0000_s1259" type="#_x0000_t32" style="position:absolute;left:32481;top:33027;width:10782;height:10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y9IMUAAADcAAAADwAAAGRycy9kb3ducmV2LnhtbESPQWvCQBSE7wX/w/IKvRTd1ASV6CrS&#10;UtqrqYjentlnEpp9G/K2mv77bqHQ4zAz3zCrzeBadaVeGs8GniYJKOLS24YrA/uP1/EClARki61n&#10;MvBNApv16G6FufU33tG1CJWKEJYcDdQhdLnWUtbkUCa+I47exfcOQ5R9pW2Ptwh3rZ4myUw7bDgu&#10;1NjRc03lZ/HlDKQhk+kuO86lOFXnR/uSpnJ4M+bhftguQQUawn/4r/1uDWTJDH7PxCOg1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ry9IMUAAADcAAAADwAAAAAAAAAA&#10;AAAAAAChAgAAZHJzL2Rvd25yZXYueG1sUEsFBgAAAAAEAAQA+QAAAJMDAAAAAA==&#10;" strokecolor="black [3200]" strokeweight=".5pt">
                    <v:stroke endarrow="block" joinstyle="miter"/>
                  </v:shape>
                  <v:shape id="Straight Arrow Connector 407" o:spid="_x0000_s1260" type="#_x0000_t32" style="position:absolute;left:71514;top:32891;width:409;height:66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AYu8UAAADcAAAADwAAAGRycy9kb3ducmV2LnhtbESPQWvCQBSE7wX/w/IKvRTd1ASV6CrS&#10;UtqrqYjentlnEpp9G/K2mv77bqHQ4zAz3zCrzeBadaVeGs8GniYJKOLS24YrA/uP1/EClARki61n&#10;MvBNApv16G6FufU33tG1CJWKEJYcDdQhdLnWUtbkUCa+I47exfcOQ5R9pW2Ptwh3rZ4myUw7bDgu&#10;1NjRc03lZ/HlDKQhk+kuO86lOFXnR/uSpnJ4M+bhftguQQUawn/4r/1uDWTJHH7PxCOg1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fAYu8UAAADcAAAADwAAAAAAAAAA&#10;AAAAAAChAgAAZHJzL2Rvd25yZXYueG1sUEsFBgAAAAAEAAQA+QAAAJMDAAAAAA==&#10;" strokecolor="black [3200]" strokeweight=".5pt">
                    <v:stroke endarrow="block" joinstyle="miter"/>
                  </v:shape>
                </v:group>
                <v:rect id="Rectangle 32" o:spid="_x0000_s1261" style="position:absolute;left:68511;top:29888;width:9417;height:34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GnVsEA&#10;AADbAAAADwAAAGRycy9kb3ducmV2LnhtbESP3YrCMBCF7xd8hzDC3m1TXVDpmhYRhGXBC38eYGjG&#10;pmszKU207dsbQfDycH4+zroYbCPu1PnasYJZkoIgLp2uuVJwPu2+ViB8QNbYOCYFI3ko8snHGjPt&#10;ej7Q/RgqEUfYZ6jAhNBmUvrSkEWfuJY4ehfXWQxRdpXUHfZx3DZynqYLabHmSDDY0tZQeT3ebIQg&#10;HcbZst9e92b4q6kZ/+k2KvU5HTY/IAIN4R1+tX+1gu85PL/EHy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Bp1bBAAAA2wAAAA8AAAAAAAAAAAAAAAAAmAIAAGRycy9kb3du&#10;cmV2LnhtbFBLBQYAAAAABAAEAPUAAACGAwAAAAA=&#10;" fillcolor="#5b9bd5 [3204]" strokecolor="#1f4d78 [1604]" strokeweight="1pt">
                  <v:textbox>
                    <w:txbxContent>
                      <w:p w:rsidR="0050118E" w:rsidRDefault="0050118E" w:rsidP="00477BD9">
                        <w:pPr>
                          <w:jc w:val="center"/>
                        </w:pPr>
                        <w:r>
                          <w:t>Submit</w:t>
                        </w:r>
                      </w:p>
                    </w:txbxContent>
                  </v:textbox>
                </v:rect>
              </v:group>
            </w:pict>
          </mc:Fallback>
        </mc:AlternateContent>
      </w:r>
      <w:r w:rsidR="000A6532" w:rsidRPr="000A6532">
        <w:rPr>
          <w:noProof/>
          <w:sz w:val="32"/>
          <w:szCs w:val="32"/>
          <w:lang w:eastAsia="en-GB"/>
        </w:rPr>
        <mc:AlternateContent>
          <mc:Choice Requires="wps">
            <w:drawing>
              <wp:anchor distT="0" distB="0" distL="114300" distR="114300" simplePos="0" relativeHeight="251687424" behindDoc="0" locked="0" layoutInCell="1" allowOverlap="1" wp14:anchorId="77DE7FD3" wp14:editId="2DDAA888">
                <wp:simplePos x="0" y="0"/>
                <wp:positionH relativeFrom="column">
                  <wp:posOffset>5923128</wp:posOffset>
                </wp:positionH>
                <wp:positionV relativeFrom="paragraph">
                  <wp:posOffset>3143041</wp:posOffset>
                </wp:positionV>
                <wp:extent cx="1119117" cy="395786"/>
                <wp:effectExtent l="0" t="0" r="24130" b="23495"/>
                <wp:wrapNone/>
                <wp:docPr id="365" name="Rectangle 365"/>
                <wp:cNvGraphicFramePr/>
                <a:graphic xmlns:a="http://schemas.openxmlformats.org/drawingml/2006/main">
                  <a:graphicData uri="http://schemas.microsoft.com/office/word/2010/wordprocessingShape">
                    <wps:wsp>
                      <wps:cNvSpPr/>
                      <wps:spPr>
                        <a:xfrm>
                          <a:off x="0" y="0"/>
                          <a:ext cx="1119117" cy="395786"/>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Pr="000A6532" w:rsidRDefault="00B948D1" w:rsidP="000A6532">
                            <w:pPr>
                              <w:jc w:val="center"/>
                              <w:rPr>
                                <w:sz w:val="32"/>
                              </w:rPr>
                            </w:pPr>
                            <w:r w:rsidRPr="000A6532">
                              <w:rPr>
                                <w:sz w:val="28"/>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7DE7FD3" id="Rectangle 365" o:spid="_x0000_s1262" style="position:absolute;margin-left:466.4pt;margin-top:247.5pt;width:88.1pt;height:31.15pt;z-index:25168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" fillcolor="white [3201]" strokecolor="#70ad47 [3209]" strokeweight="1pt">
                <v:textbox>
                  <w:txbxContent>
                    <w:p w:rsidR="0050118E" w:rsidRPr="000A6532" w:rsidRDefault="0050118E" w:rsidP="000A6532">
                      <w:pPr>
                        <w:jc w:val="center"/>
                        <w:rPr>
                          <w:sz w:val="32"/>
                        </w:rPr>
                      </w:pPr>
                      <w:r w:rsidRPr="000A6532">
                        <w:rPr>
                          <w:sz w:val="28"/>
                        </w:rPr>
                        <w:t>SUBMIT</w:t>
                      </w:r>
                    </w:p>
                  </w:txbxContent>
                </v:textbox>
              </v:rect>
            </w:pict>
          </mc:Fallback>
        </mc:AlternateContent>
      </w:r>
      <w:r w:rsidR="00765882">
        <w:br w:type="page"/>
      </w:r>
    </w:p>
    <w:tbl>
      <w:tblPr>
        <w:tblStyle w:val="TableGrid"/>
        <w:tblpPr w:leftFromText="180" w:rightFromText="180" w:vertAnchor="page" w:horzAnchor="margin" w:tblpY="922"/>
        <w:tblW w:w="14138" w:type="dxa"/>
        <w:tblLook w:val="04A0" w:firstRow="1" w:lastRow="0" w:firstColumn="1" w:lastColumn="0" w:noHBand="0" w:noVBand="1"/>
      </w:tblPr>
      <w:tblGrid>
        <w:gridCol w:w="1776"/>
        <w:gridCol w:w="1358"/>
        <w:gridCol w:w="1575"/>
        <w:gridCol w:w="1178"/>
        <w:gridCol w:w="1025"/>
        <w:gridCol w:w="2189"/>
        <w:gridCol w:w="1863"/>
        <w:gridCol w:w="1754"/>
        <w:gridCol w:w="1420"/>
      </w:tblGrid>
      <w:tr w:rsidR="00765882" w:rsidRPr="005B65DD" w:rsidTr="00B775C8">
        <w:trPr>
          <w:trHeight w:val="783"/>
        </w:trPr>
        <w:tc>
          <w:tcPr>
            <w:tcW w:w="1776" w:type="dxa"/>
          </w:tcPr>
          <w:p w:rsidR="00765882" w:rsidRPr="005B65DD" w:rsidRDefault="00765882" w:rsidP="00765882">
            <w:pPr>
              <w:jc w:val="center"/>
              <w:rPr>
                <w:b/>
                <w:sz w:val="28"/>
              </w:rPr>
            </w:pPr>
            <w:r w:rsidRPr="005B65DD">
              <w:rPr>
                <w:b/>
                <w:sz w:val="28"/>
              </w:rPr>
              <w:lastRenderedPageBreak/>
              <w:t>Form</w:t>
            </w:r>
          </w:p>
        </w:tc>
        <w:tc>
          <w:tcPr>
            <w:tcW w:w="1358" w:type="dxa"/>
          </w:tcPr>
          <w:p w:rsidR="00765882" w:rsidRPr="005B65DD" w:rsidRDefault="00765882" w:rsidP="00765882">
            <w:pPr>
              <w:jc w:val="center"/>
              <w:rPr>
                <w:b/>
                <w:sz w:val="28"/>
              </w:rPr>
            </w:pPr>
            <w:r w:rsidRPr="005B65DD">
              <w:rPr>
                <w:b/>
                <w:sz w:val="28"/>
              </w:rPr>
              <w:t>Property</w:t>
            </w:r>
          </w:p>
        </w:tc>
        <w:tc>
          <w:tcPr>
            <w:tcW w:w="1575" w:type="dxa"/>
          </w:tcPr>
          <w:p w:rsidR="00765882" w:rsidRPr="005B65DD" w:rsidRDefault="00765882" w:rsidP="00765882">
            <w:pPr>
              <w:jc w:val="center"/>
              <w:rPr>
                <w:b/>
                <w:sz w:val="28"/>
              </w:rPr>
            </w:pPr>
            <w:r w:rsidRPr="005B65DD">
              <w:rPr>
                <w:b/>
                <w:sz w:val="28"/>
              </w:rPr>
              <w:t>Property Name</w:t>
            </w:r>
          </w:p>
        </w:tc>
        <w:tc>
          <w:tcPr>
            <w:tcW w:w="1178" w:type="dxa"/>
          </w:tcPr>
          <w:p w:rsidR="00765882" w:rsidRPr="005B65DD" w:rsidRDefault="00765882" w:rsidP="00765882">
            <w:pPr>
              <w:jc w:val="center"/>
              <w:rPr>
                <w:b/>
                <w:sz w:val="28"/>
              </w:rPr>
            </w:pPr>
            <w:r w:rsidRPr="005B65DD">
              <w:rPr>
                <w:b/>
                <w:sz w:val="28"/>
              </w:rPr>
              <w:t>Position</w:t>
            </w:r>
          </w:p>
        </w:tc>
        <w:tc>
          <w:tcPr>
            <w:tcW w:w="1025" w:type="dxa"/>
          </w:tcPr>
          <w:p w:rsidR="00765882" w:rsidRPr="005B65DD" w:rsidRDefault="00765882" w:rsidP="00765882">
            <w:pPr>
              <w:jc w:val="center"/>
              <w:rPr>
                <w:b/>
                <w:sz w:val="28"/>
              </w:rPr>
            </w:pPr>
            <w:r w:rsidRPr="005B65DD">
              <w:rPr>
                <w:b/>
                <w:sz w:val="28"/>
              </w:rPr>
              <w:t>Size</w:t>
            </w:r>
          </w:p>
        </w:tc>
        <w:tc>
          <w:tcPr>
            <w:tcW w:w="2189" w:type="dxa"/>
          </w:tcPr>
          <w:p w:rsidR="00765882" w:rsidRPr="005B65DD" w:rsidRDefault="00765882" w:rsidP="00765882">
            <w:pPr>
              <w:jc w:val="center"/>
              <w:rPr>
                <w:b/>
                <w:sz w:val="28"/>
              </w:rPr>
            </w:pPr>
            <w:r w:rsidRPr="005B65DD">
              <w:rPr>
                <w:b/>
                <w:sz w:val="28"/>
              </w:rPr>
              <w:t>Purpose</w:t>
            </w:r>
          </w:p>
        </w:tc>
        <w:tc>
          <w:tcPr>
            <w:tcW w:w="1863" w:type="dxa"/>
          </w:tcPr>
          <w:p w:rsidR="00765882" w:rsidRPr="005B65DD" w:rsidRDefault="00765882" w:rsidP="00765882">
            <w:pPr>
              <w:jc w:val="center"/>
              <w:rPr>
                <w:b/>
                <w:sz w:val="28"/>
              </w:rPr>
            </w:pPr>
            <w:r w:rsidRPr="005B65DD">
              <w:rPr>
                <w:b/>
                <w:sz w:val="28"/>
              </w:rPr>
              <w:t>Font</w:t>
            </w:r>
          </w:p>
        </w:tc>
        <w:tc>
          <w:tcPr>
            <w:tcW w:w="1754" w:type="dxa"/>
          </w:tcPr>
          <w:p w:rsidR="00765882" w:rsidRPr="00D2755A" w:rsidRDefault="00765882" w:rsidP="00765882">
            <w:pPr>
              <w:jc w:val="center"/>
              <w:rPr>
                <w:b/>
                <w:sz w:val="24"/>
              </w:rPr>
            </w:pPr>
            <w:r w:rsidRPr="00D2755A">
              <w:rPr>
                <w:b/>
                <w:sz w:val="24"/>
              </w:rPr>
              <w:t>Forecolour/</w:t>
            </w:r>
          </w:p>
          <w:p w:rsidR="00765882" w:rsidRPr="00D2755A" w:rsidRDefault="00765882" w:rsidP="00765882">
            <w:pPr>
              <w:jc w:val="center"/>
              <w:rPr>
                <w:b/>
                <w:sz w:val="24"/>
              </w:rPr>
            </w:pPr>
            <w:r w:rsidRPr="00D2755A">
              <w:rPr>
                <w:b/>
                <w:sz w:val="24"/>
              </w:rPr>
              <w:t>Image</w:t>
            </w:r>
          </w:p>
        </w:tc>
        <w:tc>
          <w:tcPr>
            <w:tcW w:w="1420" w:type="dxa"/>
          </w:tcPr>
          <w:p w:rsidR="00765882" w:rsidRPr="00D2755A" w:rsidRDefault="00765882" w:rsidP="00765882">
            <w:pPr>
              <w:jc w:val="center"/>
              <w:rPr>
                <w:b/>
                <w:sz w:val="24"/>
              </w:rPr>
            </w:pPr>
            <w:proofErr w:type="spellStart"/>
            <w:r w:rsidRPr="00D2755A">
              <w:rPr>
                <w:b/>
                <w:sz w:val="24"/>
              </w:rPr>
              <w:t>Backcolour</w:t>
            </w:r>
            <w:proofErr w:type="spellEnd"/>
            <w:r w:rsidRPr="00D2755A">
              <w:rPr>
                <w:b/>
                <w:sz w:val="24"/>
              </w:rPr>
              <w:t>/</w:t>
            </w:r>
          </w:p>
          <w:p w:rsidR="00765882" w:rsidRPr="00D2755A" w:rsidRDefault="00765882" w:rsidP="00765882">
            <w:pPr>
              <w:jc w:val="center"/>
              <w:rPr>
                <w:b/>
                <w:sz w:val="24"/>
              </w:rPr>
            </w:pPr>
            <w:r w:rsidRPr="00D2755A">
              <w:rPr>
                <w:b/>
                <w:sz w:val="24"/>
              </w:rPr>
              <w:t>Image</w:t>
            </w:r>
          </w:p>
        </w:tc>
      </w:tr>
      <w:tr w:rsidR="00D2755A" w:rsidRPr="005B65DD" w:rsidTr="00B775C8">
        <w:trPr>
          <w:trHeight w:val="326"/>
        </w:trPr>
        <w:tc>
          <w:tcPr>
            <w:tcW w:w="1776" w:type="dxa"/>
          </w:tcPr>
          <w:p w:rsidR="00D2755A" w:rsidRDefault="00B775C8" w:rsidP="00D2755A">
            <w:r>
              <w:t>frmQuestion3</w:t>
            </w:r>
          </w:p>
        </w:tc>
        <w:tc>
          <w:tcPr>
            <w:tcW w:w="1358" w:type="dxa"/>
          </w:tcPr>
          <w:p w:rsidR="00D2755A" w:rsidRPr="005B65DD" w:rsidRDefault="00D2755A" w:rsidP="00D2755A">
            <w:r>
              <w:t>Label</w:t>
            </w:r>
          </w:p>
        </w:tc>
        <w:tc>
          <w:tcPr>
            <w:tcW w:w="1575" w:type="dxa"/>
          </w:tcPr>
          <w:p w:rsidR="00D2755A" w:rsidRPr="005B65DD" w:rsidRDefault="00D2755A" w:rsidP="00D2755A">
            <w:proofErr w:type="spellStart"/>
            <w:r>
              <w:t>lblQuestion</w:t>
            </w:r>
            <w:proofErr w:type="spellEnd"/>
          </w:p>
        </w:tc>
        <w:tc>
          <w:tcPr>
            <w:tcW w:w="1178" w:type="dxa"/>
          </w:tcPr>
          <w:p w:rsidR="00D2755A" w:rsidRPr="005B65DD" w:rsidRDefault="00D2755A" w:rsidP="00D2755A">
            <w:r w:rsidRPr="00D2755A">
              <w:t>17, 150</w:t>
            </w:r>
          </w:p>
        </w:tc>
        <w:tc>
          <w:tcPr>
            <w:tcW w:w="1025" w:type="dxa"/>
          </w:tcPr>
          <w:p w:rsidR="00D2755A" w:rsidRPr="005B65DD" w:rsidRDefault="00D2755A" w:rsidP="00D2755A"/>
        </w:tc>
        <w:tc>
          <w:tcPr>
            <w:tcW w:w="2189" w:type="dxa"/>
          </w:tcPr>
          <w:p w:rsidR="00D2755A" w:rsidRPr="005B65DD" w:rsidRDefault="00D2755A" w:rsidP="00D2755A">
            <w:r>
              <w:t>Display the question</w:t>
            </w:r>
          </w:p>
        </w:tc>
        <w:tc>
          <w:tcPr>
            <w:tcW w:w="1863" w:type="dxa"/>
          </w:tcPr>
          <w:p w:rsidR="00D2755A" w:rsidRPr="005B65DD" w:rsidRDefault="00D2755A" w:rsidP="00D2755A">
            <w:r>
              <w:t>N/A</w:t>
            </w:r>
          </w:p>
        </w:tc>
        <w:tc>
          <w:tcPr>
            <w:tcW w:w="1754" w:type="dxa"/>
          </w:tcPr>
          <w:p w:rsidR="00D2755A" w:rsidRPr="005B65DD" w:rsidRDefault="00D2755A" w:rsidP="00D2755A">
            <w:proofErr w:type="spellStart"/>
            <w:r>
              <w:t>ControlLightLight</w:t>
            </w:r>
            <w:proofErr w:type="spellEnd"/>
          </w:p>
        </w:tc>
        <w:tc>
          <w:tcPr>
            <w:tcW w:w="1420" w:type="dxa"/>
          </w:tcPr>
          <w:p w:rsidR="00D2755A" w:rsidRDefault="00D2755A" w:rsidP="00D2755A">
            <w:r w:rsidRPr="009B1088">
              <w:t>Transparent</w:t>
            </w:r>
          </w:p>
        </w:tc>
      </w:tr>
      <w:tr w:rsidR="00B775C8" w:rsidRPr="005B65DD" w:rsidTr="00B775C8">
        <w:trPr>
          <w:trHeight w:val="828"/>
        </w:trPr>
        <w:tc>
          <w:tcPr>
            <w:tcW w:w="1776" w:type="dxa"/>
          </w:tcPr>
          <w:p w:rsidR="00B775C8" w:rsidRDefault="00672610" w:rsidP="00B775C8">
            <w:r>
              <w:t>frmQuestion3</w:t>
            </w:r>
          </w:p>
        </w:tc>
        <w:tc>
          <w:tcPr>
            <w:tcW w:w="1358" w:type="dxa"/>
          </w:tcPr>
          <w:p w:rsidR="00B775C8" w:rsidRPr="005B65DD" w:rsidRDefault="00B775C8" w:rsidP="00B775C8">
            <w:r>
              <w:t>Label</w:t>
            </w:r>
          </w:p>
        </w:tc>
        <w:tc>
          <w:tcPr>
            <w:tcW w:w="1575" w:type="dxa"/>
          </w:tcPr>
          <w:p w:rsidR="00B775C8" w:rsidRPr="005B65DD" w:rsidRDefault="00B775C8" w:rsidP="00B775C8">
            <w:r>
              <w:t>lblQuad1</w:t>
            </w:r>
          </w:p>
        </w:tc>
        <w:tc>
          <w:tcPr>
            <w:tcW w:w="1178" w:type="dxa"/>
          </w:tcPr>
          <w:p w:rsidR="00B775C8" w:rsidRPr="005B65DD" w:rsidRDefault="00B775C8" w:rsidP="00B775C8">
            <w:r w:rsidRPr="00D2755A">
              <w:t>17, 150</w:t>
            </w:r>
          </w:p>
        </w:tc>
        <w:tc>
          <w:tcPr>
            <w:tcW w:w="1025" w:type="dxa"/>
          </w:tcPr>
          <w:p w:rsidR="00B775C8" w:rsidRPr="005B65DD" w:rsidRDefault="00B775C8" w:rsidP="00B775C8">
            <w:r w:rsidRPr="00BB7023">
              <w:t>301, 24</w:t>
            </w:r>
          </w:p>
        </w:tc>
        <w:tc>
          <w:tcPr>
            <w:tcW w:w="2189" w:type="dxa"/>
          </w:tcPr>
          <w:p w:rsidR="00B775C8" w:rsidRPr="005B65DD" w:rsidRDefault="00B775C8" w:rsidP="00B775C8">
            <w:r>
              <w:t>Display text</w:t>
            </w:r>
            <w:r w:rsidRPr="005B65DD">
              <w:t xml:space="preserve"> </w:t>
            </w:r>
          </w:p>
        </w:tc>
        <w:tc>
          <w:tcPr>
            <w:tcW w:w="1863" w:type="dxa"/>
          </w:tcPr>
          <w:p w:rsidR="00B775C8" w:rsidRDefault="00B775C8" w:rsidP="00B775C8">
            <w:r w:rsidRPr="007B6515">
              <w:t>Microsoft Sans Serif, 14pt</w:t>
            </w:r>
          </w:p>
        </w:tc>
        <w:tc>
          <w:tcPr>
            <w:tcW w:w="1754" w:type="dxa"/>
          </w:tcPr>
          <w:p w:rsidR="00B775C8" w:rsidRPr="005B65DD" w:rsidRDefault="00B775C8" w:rsidP="00B775C8">
            <w:proofErr w:type="spellStart"/>
            <w:r>
              <w:t>ControlText</w:t>
            </w:r>
            <w:proofErr w:type="spellEnd"/>
          </w:p>
        </w:tc>
        <w:tc>
          <w:tcPr>
            <w:tcW w:w="1420" w:type="dxa"/>
          </w:tcPr>
          <w:p w:rsidR="00B775C8" w:rsidRDefault="00B775C8" w:rsidP="00B775C8">
            <w:r w:rsidRPr="009B1088">
              <w:t>Transparent</w:t>
            </w:r>
          </w:p>
        </w:tc>
      </w:tr>
      <w:tr w:rsidR="00B775C8" w:rsidRPr="005B65DD" w:rsidTr="00B775C8">
        <w:trPr>
          <w:trHeight w:val="757"/>
        </w:trPr>
        <w:tc>
          <w:tcPr>
            <w:tcW w:w="1776" w:type="dxa"/>
          </w:tcPr>
          <w:p w:rsidR="00B775C8" w:rsidRDefault="00B775C8" w:rsidP="00B775C8">
            <w:r w:rsidRPr="00D1300C">
              <w:t>frmQuestion3</w:t>
            </w:r>
          </w:p>
        </w:tc>
        <w:tc>
          <w:tcPr>
            <w:tcW w:w="1358" w:type="dxa"/>
          </w:tcPr>
          <w:p w:rsidR="00B775C8" w:rsidRPr="005B65DD" w:rsidRDefault="00B775C8" w:rsidP="00B775C8">
            <w:r>
              <w:t>Label</w:t>
            </w:r>
          </w:p>
        </w:tc>
        <w:tc>
          <w:tcPr>
            <w:tcW w:w="1575" w:type="dxa"/>
          </w:tcPr>
          <w:p w:rsidR="00B775C8" w:rsidRDefault="00B775C8" w:rsidP="00B775C8">
            <w:r w:rsidRPr="00B540B1">
              <w:t>lbl</w:t>
            </w:r>
            <w:r>
              <w:t>Quad2</w:t>
            </w:r>
          </w:p>
        </w:tc>
        <w:tc>
          <w:tcPr>
            <w:tcW w:w="1178" w:type="dxa"/>
          </w:tcPr>
          <w:p w:rsidR="00B775C8" w:rsidRPr="005B65DD" w:rsidRDefault="00B775C8" w:rsidP="00B775C8">
            <w:r w:rsidRPr="00D2755A">
              <w:t>371, 150</w:t>
            </w:r>
          </w:p>
        </w:tc>
        <w:tc>
          <w:tcPr>
            <w:tcW w:w="1025" w:type="dxa"/>
          </w:tcPr>
          <w:p w:rsidR="00B775C8" w:rsidRPr="005B65DD" w:rsidRDefault="00B775C8" w:rsidP="00B775C8">
            <w:r w:rsidRPr="00BB7023">
              <w:t>91, 24</w:t>
            </w:r>
          </w:p>
        </w:tc>
        <w:tc>
          <w:tcPr>
            <w:tcW w:w="2189" w:type="dxa"/>
          </w:tcPr>
          <w:p w:rsidR="00B775C8" w:rsidRDefault="00B775C8" w:rsidP="00B775C8">
            <w:r w:rsidRPr="00A9777C">
              <w:t xml:space="preserve">Display text </w:t>
            </w:r>
          </w:p>
        </w:tc>
        <w:tc>
          <w:tcPr>
            <w:tcW w:w="1863" w:type="dxa"/>
          </w:tcPr>
          <w:p w:rsidR="00B775C8" w:rsidRDefault="00B775C8" w:rsidP="00B775C8">
            <w:r w:rsidRPr="007B6515">
              <w:t>Microsoft Sans Serif, 14pt</w:t>
            </w:r>
          </w:p>
        </w:tc>
        <w:tc>
          <w:tcPr>
            <w:tcW w:w="1754" w:type="dxa"/>
          </w:tcPr>
          <w:p w:rsidR="00B775C8" w:rsidRDefault="00B775C8" w:rsidP="00B775C8">
            <w:proofErr w:type="spellStart"/>
            <w:r w:rsidRPr="00A04EF0">
              <w:t>ControlText</w:t>
            </w:r>
            <w:proofErr w:type="spellEnd"/>
          </w:p>
        </w:tc>
        <w:tc>
          <w:tcPr>
            <w:tcW w:w="1420" w:type="dxa"/>
          </w:tcPr>
          <w:p w:rsidR="00B775C8" w:rsidRDefault="00B775C8" w:rsidP="00B775C8">
            <w:r w:rsidRPr="009B1088">
              <w:t>Transparent</w:t>
            </w:r>
          </w:p>
        </w:tc>
      </w:tr>
      <w:tr w:rsidR="00B775C8" w:rsidRPr="005B65DD" w:rsidTr="00B775C8">
        <w:trPr>
          <w:trHeight w:val="757"/>
        </w:trPr>
        <w:tc>
          <w:tcPr>
            <w:tcW w:w="1776" w:type="dxa"/>
          </w:tcPr>
          <w:p w:rsidR="00B775C8" w:rsidRDefault="00B775C8" w:rsidP="00B775C8">
            <w:r w:rsidRPr="00D1300C">
              <w:t>frmQuestion3</w:t>
            </w:r>
          </w:p>
        </w:tc>
        <w:tc>
          <w:tcPr>
            <w:tcW w:w="1358" w:type="dxa"/>
          </w:tcPr>
          <w:p w:rsidR="00B775C8" w:rsidRPr="005B65DD" w:rsidRDefault="00B775C8" w:rsidP="00B775C8">
            <w:r>
              <w:t>Label</w:t>
            </w:r>
          </w:p>
        </w:tc>
        <w:tc>
          <w:tcPr>
            <w:tcW w:w="1575" w:type="dxa"/>
          </w:tcPr>
          <w:p w:rsidR="00B775C8" w:rsidRDefault="00B775C8" w:rsidP="00B775C8">
            <w:r w:rsidRPr="00B540B1">
              <w:t>lbl</w:t>
            </w:r>
            <w:r>
              <w:t>Quad3</w:t>
            </w:r>
          </w:p>
        </w:tc>
        <w:tc>
          <w:tcPr>
            <w:tcW w:w="1178" w:type="dxa"/>
          </w:tcPr>
          <w:p w:rsidR="00B775C8" w:rsidRDefault="00B775C8" w:rsidP="00B775C8">
            <w:r w:rsidRPr="00D2755A">
              <w:t>514, 150</w:t>
            </w:r>
          </w:p>
        </w:tc>
        <w:tc>
          <w:tcPr>
            <w:tcW w:w="1025" w:type="dxa"/>
          </w:tcPr>
          <w:p w:rsidR="00B775C8" w:rsidRDefault="00B775C8" w:rsidP="00B775C8">
            <w:r w:rsidRPr="00BB7023">
              <w:t>74, 24</w:t>
            </w:r>
          </w:p>
        </w:tc>
        <w:tc>
          <w:tcPr>
            <w:tcW w:w="2189" w:type="dxa"/>
          </w:tcPr>
          <w:p w:rsidR="00B775C8" w:rsidRDefault="00B775C8" w:rsidP="00B775C8">
            <w:r w:rsidRPr="00A9777C">
              <w:t xml:space="preserve">Display text </w:t>
            </w:r>
          </w:p>
        </w:tc>
        <w:tc>
          <w:tcPr>
            <w:tcW w:w="1863" w:type="dxa"/>
          </w:tcPr>
          <w:p w:rsidR="00B775C8" w:rsidRDefault="00B775C8" w:rsidP="00B775C8">
            <w:r w:rsidRPr="007B6515">
              <w:t>Microsoft Sans Serif, 14pt</w:t>
            </w:r>
          </w:p>
        </w:tc>
        <w:tc>
          <w:tcPr>
            <w:tcW w:w="1754" w:type="dxa"/>
          </w:tcPr>
          <w:p w:rsidR="00B775C8" w:rsidRDefault="00B775C8" w:rsidP="00B775C8">
            <w:proofErr w:type="spellStart"/>
            <w:r w:rsidRPr="00A04EF0">
              <w:t>ControlText</w:t>
            </w:r>
            <w:proofErr w:type="spellEnd"/>
          </w:p>
        </w:tc>
        <w:tc>
          <w:tcPr>
            <w:tcW w:w="1420" w:type="dxa"/>
          </w:tcPr>
          <w:p w:rsidR="00B775C8" w:rsidRDefault="00B775C8" w:rsidP="00B775C8">
            <w:r w:rsidRPr="009B1088">
              <w:t>Transparent</w:t>
            </w:r>
          </w:p>
        </w:tc>
      </w:tr>
      <w:tr w:rsidR="00B775C8" w:rsidRPr="005B65DD" w:rsidTr="00B775C8">
        <w:trPr>
          <w:trHeight w:val="757"/>
        </w:trPr>
        <w:tc>
          <w:tcPr>
            <w:tcW w:w="1776" w:type="dxa"/>
          </w:tcPr>
          <w:p w:rsidR="00B775C8" w:rsidRDefault="00B775C8" w:rsidP="00B775C8">
            <w:r w:rsidRPr="00D1300C">
              <w:t>frmQuestion3</w:t>
            </w:r>
          </w:p>
        </w:tc>
        <w:tc>
          <w:tcPr>
            <w:tcW w:w="1358" w:type="dxa"/>
          </w:tcPr>
          <w:p w:rsidR="00B775C8" w:rsidRPr="005B65DD" w:rsidRDefault="00B775C8" w:rsidP="00B775C8">
            <w:r>
              <w:t>Label</w:t>
            </w:r>
          </w:p>
        </w:tc>
        <w:tc>
          <w:tcPr>
            <w:tcW w:w="1575" w:type="dxa"/>
          </w:tcPr>
          <w:p w:rsidR="00B775C8" w:rsidRDefault="00B775C8" w:rsidP="00B775C8">
            <w:r w:rsidRPr="00B540B1">
              <w:t>Lbl</w:t>
            </w:r>
            <w:r>
              <w:t>Tri1</w:t>
            </w:r>
          </w:p>
        </w:tc>
        <w:tc>
          <w:tcPr>
            <w:tcW w:w="1178" w:type="dxa"/>
          </w:tcPr>
          <w:p w:rsidR="00B775C8" w:rsidRDefault="00B775C8" w:rsidP="00B775C8">
            <w:r w:rsidRPr="00D2755A">
              <w:t>17, 210</w:t>
            </w:r>
          </w:p>
        </w:tc>
        <w:tc>
          <w:tcPr>
            <w:tcW w:w="1025" w:type="dxa"/>
          </w:tcPr>
          <w:p w:rsidR="00B775C8" w:rsidRDefault="00B775C8" w:rsidP="00B775C8">
            <w:r w:rsidRPr="00BB7023">
              <w:t>276, 24</w:t>
            </w:r>
          </w:p>
        </w:tc>
        <w:tc>
          <w:tcPr>
            <w:tcW w:w="2189" w:type="dxa"/>
          </w:tcPr>
          <w:p w:rsidR="00B775C8" w:rsidRDefault="00B775C8" w:rsidP="00B775C8">
            <w:r w:rsidRPr="00A9777C">
              <w:t xml:space="preserve">Display text </w:t>
            </w:r>
          </w:p>
        </w:tc>
        <w:tc>
          <w:tcPr>
            <w:tcW w:w="1863" w:type="dxa"/>
          </w:tcPr>
          <w:p w:rsidR="00B775C8" w:rsidRDefault="00B775C8" w:rsidP="00B775C8">
            <w:r w:rsidRPr="007B6515">
              <w:t>Microsoft Sans Serif, 14pt</w:t>
            </w:r>
          </w:p>
        </w:tc>
        <w:tc>
          <w:tcPr>
            <w:tcW w:w="1754" w:type="dxa"/>
          </w:tcPr>
          <w:p w:rsidR="00B775C8" w:rsidRDefault="00B775C8" w:rsidP="00B775C8">
            <w:proofErr w:type="spellStart"/>
            <w:r w:rsidRPr="00A04EF0">
              <w:t>ControlText</w:t>
            </w:r>
            <w:proofErr w:type="spellEnd"/>
          </w:p>
        </w:tc>
        <w:tc>
          <w:tcPr>
            <w:tcW w:w="1420" w:type="dxa"/>
          </w:tcPr>
          <w:p w:rsidR="00B775C8" w:rsidRDefault="00B775C8" w:rsidP="00B775C8">
            <w:r w:rsidRPr="009B1088">
              <w:t>Transparent</w:t>
            </w:r>
          </w:p>
        </w:tc>
      </w:tr>
      <w:tr w:rsidR="00B775C8" w:rsidRPr="005B65DD" w:rsidTr="00B775C8">
        <w:trPr>
          <w:trHeight w:val="757"/>
        </w:trPr>
        <w:tc>
          <w:tcPr>
            <w:tcW w:w="1776" w:type="dxa"/>
          </w:tcPr>
          <w:p w:rsidR="00B775C8" w:rsidRDefault="00B775C8" w:rsidP="00B775C8">
            <w:r w:rsidRPr="00D1300C">
              <w:t>frmQuestion3</w:t>
            </w:r>
          </w:p>
        </w:tc>
        <w:tc>
          <w:tcPr>
            <w:tcW w:w="1358" w:type="dxa"/>
          </w:tcPr>
          <w:p w:rsidR="00B775C8" w:rsidRPr="005B65DD" w:rsidRDefault="00B775C8" w:rsidP="00B775C8">
            <w:r>
              <w:t>Label</w:t>
            </w:r>
          </w:p>
        </w:tc>
        <w:tc>
          <w:tcPr>
            <w:tcW w:w="1575" w:type="dxa"/>
          </w:tcPr>
          <w:p w:rsidR="00B775C8" w:rsidRDefault="00B775C8" w:rsidP="00B775C8">
            <w:r w:rsidRPr="00B540B1">
              <w:t>lbl</w:t>
            </w:r>
            <w:r>
              <w:t>Tri2</w:t>
            </w:r>
          </w:p>
        </w:tc>
        <w:tc>
          <w:tcPr>
            <w:tcW w:w="1178" w:type="dxa"/>
          </w:tcPr>
          <w:p w:rsidR="00B775C8" w:rsidRDefault="00B775C8" w:rsidP="00B775C8">
            <w:r>
              <w:t>371, 210</w:t>
            </w:r>
          </w:p>
        </w:tc>
        <w:tc>
          <w:tcPr>
            <w:tcW w:w="1025" w:type="dxa"/>
          </w:tcPr>
          <w:p w:rsidR="00B775C8" w:rsidRDefault="00B775C8" w:rsidP="00B775C8">
            <w:r w:rsidRPr="00BB7023">
              <w:t>91, 24</w:t>
            </w:r>
          </w:p>
        </w:tc>
        <w:tc>
          <w:tcPr>
            <w:tcW w:w="2189" w:type="dxa"/>
          </w:tcPr>
          <w:p w:rsidR="00B775C8" w:rsidRDefault="00B775C8" w:rsidP="00B775C8">
            <w:r w:rsidRPr="00A9777C">
              <w:t xml:space="preserve">Display text </w:t>
            </w:r>
          </w:p>
        </w:tc>
        <w:tc>
          <w:tcPr>
            <w:tcW w:w="1863" w:type="dxa"/>
          </w:tcPr>
          <w:p w:rsidR="00B775C8" w:rsidRDefault="00B775C8" w:rsidP="00B775C8">
            <w:r w:rsidRPr="007B6515">
              <w:t>Microsoft Sans Serif, 14pt</w:t>
            </w:r>
          </w:p>
        </w:tc>
        <w:tc>
          <w:tcPr>
            <w:tcW w:w="1754" w:type="dxa"/>
          </w:tcPr>
          <w:p w:rsidR="00B775C8" w:rsidRDefault="00B775C8" w:rsidP="00B775C8">
            <w:proofErr w:type="spellStart"/>
            <w:r w:rsidRPr="00A04EF0">
              <w:t>ControlText</w:t>
            </w:r>
            <w:proofErr w:type="spellEnd"/>
          </w:p>
        </w:tc>
        <w:tc>
          <w:tcPr>
            <w:tcW w:w="1420" w:type="dxa"/>
          </w:tcPr>
          <w:p w:rsidR="00B775C8" w:rsidRDefault="00B775C8" w:rsidP="00B775C8">
            <w:r w:rsidRPr="009B1088">
              <w:t>Transparent</w:t>
            </w:r>
          </w:p>
        </w:tc>
      </w:tr>
      <w:tr w:rsidR="00B775C8" w:rsidRPr="005B65DD" w:rsidTr="00B775C8">
        <w:trPr>
          <w:trHeight w:val="757"/>
        </w:trPr>
        <w:tc>
          <w:tcPr>
            <w:tcW w:w="1776" w:type="dxa"/>
          </w:tcPr>
          <w:p w:rsidR="00B775C8" w:rsidRDefault="00B775C8" w:rsidP="00B775C8">
            <w:r w:rsidRPr="00D1300C">
              <w:t>frmQuestion3</w:t>
            </w:r>
          </w:p>
        </w:tc>
        <w:tc>
          <w:tcPr>
            <w:tcW w:w="1358" w:type="dxa"/>
          </w:tcPr>
          <w:p w:rsidR="00B775C8" w:rsidRPr="005B65DD" w:rsidRDefault="00B775C8" w:rsidP="00B775C8">
            <w:r>
              <w:t>Label</w:t>
            </w:r>
          </w:p>
        </w:tc>
        <w:tc>
          <w:tcPr>
            <w:tcW w:w="1575" w:type="dxa"/>
          </w:tcPr>
          <w:p w:rsidR="00B775C8" w:rsidRDefault="00B775C8" w:rsidP="00B775C8">
            <w:r w:rsidRPr="00B540B1">
              <w:t>lbl</w:t>
            </w:r>
            <w:r>
              <w:t>Tri3</w:t>
            </w:r>
          </w:p>
        </w:tc>
        <w:tc>
          <w:tcPr>
            <w:tcW w:w="1178" w:type="dxa"/>
          </w:tcPr>
          <w:p w:rsidR="00B775C8" w:rsidRDefault="00B775C8" w:rsidP="00B775C8">
            <w:r>
              <w:t>514, 210</w:t>
            </w:r>
          </w:p>
        </w:tc>
        <w:tc>
          <w:tcPr>
            <w:tcW w:w="1025" w:type="dxa"/>
          </w:tcPr>
          <w:p w:rsidR="00B775C8" w:rsidRDefault="00B775C8" w:rsidP="00B775C8">
            <w:r w:rsidRPr="00BB7023">
              <w:t>74, 24</w:t>
            </w:r>
          </w:p>
        </w:tc>
        <w:tc>
          <w:tcPr>
            <w:tcW w:w="2189" w:type="dxa"/>
          </w:tcPr>
          <w:p w:rsidR="00B775C8" w:rsidRDefault="00B775C8" w:rsidP="00B775C8">
            <w:r w:rsidRPr="00A9777C">
              <w:t xml:space="preserve">Display text </w:t>
            </w:r>
          </w:p>
        </w:tc>
        <w:tc>
          <w:tcPr>
            <w:tcW w:w="1863" w:type="dxa"/>
          </w:tcPr>
          <w:p w:rsidR="00B775C8" w:rsidRDefault="00B775C8" w:rsidP="00B775C8">
            <w:r w:rsidRPr="007B6515">
              <w:t>Microsoft Sans Serif, 14pt</w:t>
            </w:r>
          </w:p>
        </w:tc>
        <w:tc>
          <w:tcPr>
            <w:tcW w:w="1754" w:type="dxa"/>
          </w:tcPr>
          <w:p w:rsidR="00B775C8" w:rsidRDefault="00B775C8" w:rsidP="00B775C8">
            <w:proofErr w:type="spellStart"/>
            <w:r w:rsidRPr="00A04EF0">
              <w:t>ControlText</w:t>
            </w:r>
            <w:proofErr w:type="spellEnd"/>
          </w:p>
        </w:tc>
        <w:tc>
          <w:tcPr>
            <w:tcW w:w="1420" w:type="dxa"/>
          </w:tcPr>
          <w:p w:rsidR="00B775C8" w:rsidRDefault="00B775C8" w:rsidP="00B775C8">
            <w:r w:rsidRPr="009B1088">
              <w:t>Transparent</w:t>
            </w:r>
          </w:p>
        </w:tc>
      </w:tr>
      <w:tr w:rsidR="00B775C8" w:rsidRPr="005B65DD" w:rsidTr="00B775C8">
        <w:trPr>
          <w:trHeight w:val="757"/>
        </w:trPr>
        <w:tc>
          <w:tcPr>
            <w:tcW w:w="1776" w:type="dxa"/>
          </w:tcPr>
          <w:p w:rsidR="00B775C8" w:rsidRDefault="00B775C8" w:rsidP="00B775C8">
            <w:r w:rsidRPr="00D1300C">
              <w:t>frmQuestion3</w:t>
            </w:r>
          </w:p>
        </w:tc>
        <w:tc>
          <w:tcPr>
            <w:tcW w:w="1358" w:type="dxa"/>
          </w:tcPr>
          <w:p w:rsidR="00B775C8" w:rsidRPr="005B65DD" w:rsidRDefault="00B775C8" w:rsidP="00B775C8">
            <w:r>
              <w:t>Label</w:t>
            </w:r>
          </w:p>
        </w:tc>
        <w:tc>
          <w:tcPr>
            <w:tcW w:w="1575" w:type="dxa"/>
          </w:tcPr>
          <w:p w:rsidR="00B775C8" w:rsidRDefault="00B775C8" w:rsidP="00B775C8">
            <w:r w:rsidRPr="00B540B1">
              <w:t>lbl</w:t>
            </w:r>
            <w:r>
              <w:t>Hex1</w:t>
            </w:r>
          </w:p>
        </w:tc>
        <w:tc>
          <w:tcPr>
            <w:tcW w:w="1178" w:type="dxa"/>
          </w:tcPr>
          <w:p w:rsidR="00B775C8" w:rsidRDefault="00B775C8" w:rsidP="00B775C8">
            <w:r w:rsidRPr="00D2755A">
              <w:t>17, 270</w:t>
            </w:r>
          </w:p>
        </w:tc>
        <w:tc>
          <w:tcPr>
            <w:tcW w:w="1025" w:type="dxa"/>
          </w:tcPr>
          <w:p w:rsidR="00B775C8" w:rsidRDefault="00B775C8" w:rsidP="00B775C8">
            <w:r w:rsidRPr="00BB7023">
              <w:t>291, 24</w:t>
            </w:r>
          </w:p>
        </w:tc>
        <w:tc>
          <w:tcPr>
            <w:tcW w:w="2189" w:type="dxa"/>
          </w:tcPr>
          <w:p w:rsidR="00B775C8" w:rsidRDefault="00B775C8" w:rsidP="00B775C8">
            <w:r w:rsidRPr="00A9777C">
              <w:t xml:space="preserve">Display text </w:t>
            </w:r>
          </w:p>
        </w:tc>
        <w:tc>
          <w:tcPr>
            <w:tcW w:w="1863" w:type="dxa"/>
          </w:tcPr>
          <w:p w:rsidR="00B775C8" w:rsidRDefault="00B775C8" w:rsidP="00B775C8">
            <w:r w:rsidRPr="007B6515">
              <w:t>Microsoft Sans Serif, 14pt</w:t>
            </w:r>
          </w:p>
        </w:tc>
        <w:tc>
          <w:tcPr>
            <w:tcW w:w="1754" w:type="dxa"/>
          </w:tcPr>
          <w:p w:rsidR="00B775C8" w:rsidRDefault="00B775C8" w:rsidP="00B775C8">
            <w:proofErr w:type="spellStart"/>
            <w:r w:rsidRPr="00A04EF0">
              <w:t>ControlText</w:t>
            </w:r>
            <w:proofErr w:type="spellEnd"/>
          </w:p>
        </w:tc>
        <w:tc>
          <w:tcPr>
            <w:tcW w:w="1420" w:type="dxa"/>
          </w:tcPr>
          <w:p w:rsidR="00B775C8" w:rsidRDefault="00B775C8" w:rsidP="00B775C8">
            <w:r w:rsidRPr="009B1088">
              <w:t>Transparent</w:t>
            </w:r>
          </w:p>
        </w:tc>
      </w:tr>
      <w:tr w:rsidR="00B775C8" w:rsidRPr="005B65DD" w:rsidTr="00B775C8">
        <w:trPr>
          <w:trHeight w:val="757"/>
        </w:trPr>
        <w:tc>
          <w:tcPr>
            <w:tcW w:w="1776" w:type="dxa"/>
          </w:tcPr>
          <w:p w:rsidR="00B775C8" w:rsidRDefault="00B775C8" w:rsidP="00B775C8">
            <w:r w:rsidRPr="00D1300C">
              <w:t>frmQuestion3</w:t>
            </w:r>
          </w:p>
        </w:tc>
        <w:tc>
          <w:tcPr>
            <w:tcW w:w="1358" w:type="dxa"/>
          </w:tcPr>
          <w:p w:rsidR="00B775C8" w:rsidRPr="005B65DD" w:rsidRDefault="00B775C8" w:rsidP="00B775C8">
            <w:r>
              <w:t>Label</w:t>
            </w:r>
          </w:p>
        </w:tc>
        <w:tc>
          <w:tcPr>
            <w:tcW w:w="1575" w:type="dxa"/>
          </w:tcPr>
          <w:p w:rsidR="00B775C8" w:rsidRDefault="00B775C8" w:rsidP="00B775C8">
            <w:r w:rsidRPr="00B540B1">
              <w:t>lbl</w:t>
            </w:r>
            <w:r>
              <w:t>Hex2</w:t>
            </w:r>
          </w:p>
        </w:tc>
        <w:tc>
          <w:tcPr>
            <w:tcW w:w="1178" w:type="dxa"/>
          </w:tcPr>
          <w:p w:rsidR="00B775C8" w:rsidRDefault="00B775C8" w:rsidP="00B775C8">
            <w:r>
              <w:t>371, 270</w:t>
            </w:r>
          </w:p>
        </w:tc>
        <w:tc>
          <w:tcPr>
            <w:tcW w:w="1025" w:type="dxa"/>
          </w:tcPr>
          <w:p w:rsidR="00B775C8" w:rsidRDefault="00B775C8" w:rsidP="00B775C8">
            <w:r w:rsidRPr="00BB7023">
              <w:t>91, 24</w:t>
            </w:r>
          </w:p>
        </w:tc>
        <w:tc>
          <w:tcPr>
            <w:tcW w:w="2189" w:type="dxa"/>
          </w:tcPr>
          <w:p w:rsidR="00B775C8" w:rsidRDefault="00B775C8" w:rsidP="00B775C8">
            <w:r w:rsidRPr="00A9777C">
              <w:t xml:space="preserve">Display text </w:t>
            </w:r>
          </w:p>
        </w:tc>
        <w:tc>
          <w:tcPr>
            <w:tcW w:w="1863" w:type="dxa"/>
          </w:tcPr>
          <w:p w:rsidR="00B775C8" w:rsidRDefault="00B775C8" w:rsidP="00B775C8">
            <w:r w:rsidRPr="007B6515">
              <w:t>Microsoft Sans Serif, 14pt</w:t>
            </w:r>
          </w:p>
        </w:tc>
        <w:tc>
          <w:tcPr>
            <w:tcW w:w="1754" w:type="dxa"/>
          </w:tcPr>
          <w:p w:rsidR="00B775C8" w:rsidRDefault="00B775C8" w:rsidP="00B775C8">
            <w:proofErr w:type="spellStart"/>
            <w:r w:rsidRPr="00A04EF0">
              <w:t>ControlText</w:t>
            </w:r>
            <w:proofErr w:type="spellEnd"/>
          </w:p>
        </w:tc>
        <w:tc>
          <w:tcPr>
            <w:tcW w:w="1420" w:type="dxa"/>
          </w:tcPr>
          <w:p w:rsidR="00B775C8" w:rsidRDefault="00B775C8" w:rsidP="00B775C8">
            <w:r w:rsidRPr="009B1088">
              <w:t>Transparent</w:t>
            </w:r>
          </w:p>
        </w:tc>
      </w:tr>
      <w:tr w:rsidR="00B775C8" w:rsidRPr="005B65DD" w:rsidTr="00B775C8">
        <w:trPr>
          <w:trHeight w:val="757"/>
        </w:trPr>
        <w:tc>
          <w:tcPr>
            <w:tcW w:w="1776" w:type="dxa"/>
          </w:tcPr>
          <w:p w:rsidR="00B775C8" w:rsidRDefault="00B775C8" w:rsidP="00B775C8">
            <w:r w:rsidRPr="00D1300C">
              <w:t>frmQuestion3</w:t>
            </w:r>
          </w:p>
        </w:tc>
        <w:tc>
          <w:tcPr>
            <w:tcW w:w="1358" w:type="dxa"/>
          </w:tcPr>
          <w:p w:rsidR="00B775C8" w:rsidRPr="005B65DD" w:rsidRDefault="00B775C8" w:rsidP="00B775C8">
            <w:r>
              <w:t>Label</w:t>
            </w:r>
          </w:p>
        </w:tc>
        <w:tc>
          <w:tcPr>
            <w:tcW w:w="1575" w:type="dxa"/>
          </w:tcPr>
          <w:p w:rsidR="00B775C8" w:rsidRDefault="00B775C8" w:rsidP="00B775C8">
            <w:r w:rsidRPr="00B540B1">
              <w:t>lbl</w:t>
            </w:r>
            <w:r>
              <w:t>Hex3</w:t>
            </w:r>
          </w:p>
        </w:tc>
        <w:tc>
          <w:tcPr>
            <w:tcW w:w="1178" w:type="dxa"/>
          </w:tcPr>
          <w:p w:rsidR="00B775C8" w:rsidRDefault="00B775C8" w:rsidP="00B775C8">
            <w:r>
              <w:t>514, 270</w:t>
            </w:r>
          </w:p>
        </w:tc>
        <w:tc>
          <w:tcPr>
            <w:tcW w:w="1025" w:type="dxa"/>
          </w:tcPr>
          <w:p w:rsidR="00B775C8" w:rsidRDefault="00B775C8" w:rsidP="00B775C8">
            <w:r w:rsidRPr="00BB7023">
              <w:t>74, 24</w:t>
            </w:r>
          </w:p>
        </w:tc>
        <w:tc>
          <w:tcPr>
            <w:tcW w:w="2189" w:type="dxa"/>
          </w:tcPr>
          <w:p w:rsidR="00B775C8" w:rsidRDefault="00B775C8" w:rsidP="00B775C8">
            <w:r w:rsidRPr="00A9777C">
              <w:t xml:space="preserve">Display text </w:t>
            </w:r>
          </w:p>
        </w:tc>
        <w:tc>
          <w:tcPr>
            <w:tcW w:w="1863" w:type="dxa"/>
          </w:tcPr>
          <w:p w:rsidR="00B775C8" w:rsidRDefault="00B775C8" w:rsidP="00B775C8">
            <w:r w:rsidRPr="007B6515">
              <w:t>Microsoft Sans Serif, 14pt</w:t>
            </w:r>
          </w:p>
        </w:tc>
        <w:tc>
          <w:tcPr>
            <w:tcW w:w="1754" w:type="dxa"/>
          </w:tcPr>
          <w:p w:rsidR="00B775C8" w:rsidRDefault="00B775C8" w:rsidP="00B775C8">
            <w:proofErr w:type="spellStart"/>
            <w:r w:rsidRPr="00A04EF0">
              <w:t>ControlText</w:t>
            </w:r>
            <w:proofErr w:type="spellEnd"/>
          </w:p>
        </w:tc>
        <w:tc>
          <w:tcPr>
            <w:tcW w:w="1420" w:type="dxa"/>
          </w:tcPr>
          <w:p w:rsidR="00B775C8" w:rsidRDefault="00B775C8" w:rsidP="00B775C8">
            <w:r w:rsidRPr="009B1088">
              <w:t>Transparent</w:t>
            </w:r>
          </w:p>
        </w:tc>
      </w:tr>
      <w:tr w:rsidR="00B775C8" w:rsidRPr="005B65DD" w:rsidTr="00B775C8">
        <w:trPr>
          <w:trHeight w:val="757"/>
        </w:trPr>
        <w:tc>
          <w:tcPr>
            <w:tcW w:w="1776" w:type="dxa"/>
          </w:tcPr>
          <w:p w:rsidR="00B775C8" w:rsidRDefault="00B775C8" w:rsidP="00B775C8">
            <w:r w:rsidRPr="00D1300C">
              <w:t>frmQuestion3</w:t>
            </w:r>
          </w:p>
        </w:tc>
        <w:tc>
          <w:tcPr>
            <w:tcW w:w="1358" w:type="dxa"/>
          </w:tcPr>
          <w:p w:rsidR="00B775C8" w:rsidRPr="005B65DD" w:rsidRDefault="00B775C8" w:rsidP="00B775C8">
            <w:r>
              <w:t>Label</w:t>
            </w:r>
          </w:p>
        </w:tc>
        <w:tc>
          <w:tcPr>
            <w:tcW w:w="1575" w:type="dxa"/>
          </w:tcPr>
          <w:p w:rsidR="00B775C8" w:rsidRDefault="00B775C8" w:rsidP="00B775C8">
            <w:r w:rsidRPr="00B540B1">
              <w:t>lbl</w:t>
            </w:r>
            <w:r>
              <w:t>Oct1</w:t>
            </w:r>
          </w:p>
        </w:tc>
        <w:tc>
          <w:tcPr>
            <w:tcW w:w="1178" w:type="dxa"/>
          </w:tcPr>
          <w:p w:rsidR="00B775C8" w:rsidRDefault="00B775C8" w:rsidP="00B775C8">
            <w:r>
              <w:t>17, 330</w:t>
            </w:r>
          </w:p>
        </w:tc>
        <w:tc>
          <w:tcPr>
            <w:tcW w:w="1025" w:type="dxa"/>
          </w:tcPr>
          <w:p w:rsidR="00B775C8" w:rsidRDefault="00B775C8" w:rsidP="00B775C8">
            <w:r w:rsidRPr="00BB7023">
              <w:t>296, 24</w:t>
            </w:r>
          </w:p>
        </w:tc>
        <w:tc>
          <w:tcPr>
            <w:tcW w:w="2189" w:type="dxa"/>
          </w:tcPr>
          <w:p w:rsidR="00B775C8" w:rsidRDefault="00B775C8" w:rsidP="00B775C8">
            <w:r w:rsidRPr="00A9777C">
              <w:t xml:space="preserve">Display text </w:t>
            </w:r>
          </w:p>
        </w:tc>
        <w:tc>
          <w:tcPr>
            <w:tcW w:w="1863" w:type="dxa"/>
          </w:tcPr>
          <w:p w:rsidR="00B775C8" w:rsidRDefault="00B775C8" w:rsidP="00B775C8">
            <w:r w:rsidRPr="007B6515">
              <w:t>Microsoft Sans Serif, 14pt</w:t>
            </w:r>
          </w:p>
        </w:tc>
        <w:tc>
          <w:tcPr>
            <w:tcW w:w="1754" w:type="dxa"/>
          </w:tcPr>
          <w:p w:rsidR="00B775C8" w:rsidRDefault="00B775C8" w:rsidP="00B775C8">
            <w:proofErr w:type="spellStart"/>
            <w:r w:rsidRPr="00A04EF0">
              <w:t>ControlText</w:t>
            </w:r>
            <w:proofErr w:type="spellEnd"/>
          </w:p>
        </w:tc>
        <w:tc>
          <w:tcPr>
            <w:tcW w:w="1420" w:type="dxa"/>
          </w:tcPr>
          <w:p w:rsidR="00B775C8" w:rsidRDefault="00B775C8" w:rsidP="00B775C8">
            <w:r w:rsidRPr="009B1088">
              <w:t>Transparent</w:t>
            </w:r>
          </w:p>
        </w:tc>
      </w:tr>
      <w:tr w:rsidR="00B775C8" w:rsidRPr="005B65DD" w:rsidTr="00B775C8">
        <w:trPr>
          <w:trHeight w:val="757"/>
        </w:trPr>
        <w:tc>
          <w:tcPr>
            <w:tcW w:w="1776" w:type="dxa"/>
          </w:tcPr>
          <w:p w:rsidR="00B775C8" w:rsidRDefault="00B775C8" w:rsidP="00B775C8">
            <w:r w:rsidRPr="00D1300C">
              <w:lastRenderedPageBreak/>
              <w:t>frmQuestion3</w:t>
            </w:r>
          </w:p>
        </w:tc>
        <w:tc>
          <w:tcPr>
            <w:tcW w:w="1358" w:type="dxa"/>
          </w:tcPr>
          <w:p w:rsidR="00B775C8" w:rsidRPr="005B65DD" w:rsidRDefault="00B775C8" w:rsidP="00B775C8">
            <w:r>
              <w:t>Label</w:t>
            </w:r>
          </w:p>
        </w:tc>
        <w:tc>
          <w:tcPr>
            <w:tcW w:w="1575" w:type="dxa"/>
          </w:tcPr>
          <w:p w:rsidR="00B775C8" w:rsidRDefault="00B775C8" w:rsidP="00B775C8">
            <w:r w:rsidRPr="00B540B1">
              <w:t>lbl</w:t>
            </w:r>
            <w:r>
              <w:t>Oct2</w:t>
            </w:r>
          </w:p>
        </w:tc>
        <w:tc>
          <w:tcPr>
            <w:tcW w:w="1178" w:type="dxa"/>
          </w:tcPr>
          <w:p w:rsidR="00B775C8" w:rsidRDefault="00B775C8" w:rsidP="00B775C8">
            <w:r>
              <w:t>371, 330</w:t>
            </w:r>
          </w:p>
        </w:tc>
        <w:tc>
          <w:tcPr>
            <w:tcW w:w="1025" w:type="dxa"/>
          </w:tcPr>
          <w:p w:rsidR="00B775C8" w:rsidRDefault="00B775C8" w:rsidP="00B775C8">
            <w:r w:rsidRPr="00BB7023">
              <w:t>91, 24</w:t>
            </w:r>
          </w:p>
        </w:tc>
        <w:tc>
          <w:tcPr>
            <w:tcW w:w="2189" w:type="dxa"/>
          </w:tcPr>
          <w:p w:rsidR="00B775C8" w:rsidRDefault="00B775C8" w:rsidP="00B775C8">
            <w:r w:rsidRPr="00A9777C">
              <w:t xml:space="preserve">Display text </w:t>
            </w:r>
          </w:p>
        </w:tc>
        <w:tc>
          <w:tcPr>
            <w:tcW w:w="1863" w:type="dxa"/>
          </w:tcPr>
          <w:p w:rsidR="00B775C8" w:rsidRDefault="00B775C8" w:rsidP="00B775C8">
            <w:r w:rsidRPr="007B6515">
              <w:t>Microsoft Sans Serif, 14pt</w:t>
            </w:r>
          </w:p>
        </w:tc>
        <w:tc>
          <w:tcPr>
            <w:tcW w:w="1754" w:type="dxa"/>
          </w:tcPr>
          <w:p w:rsidR="00B775C8" w:rsidRDefault="00B775C8" w:rsidP="00B775C8">
            <w:proofErr w:type="spellStart"/>
            <w:r w:rsidRPr="00A04EF0">
              <w:t>ControlText</w:t>
            </w:r>
            <w:proofErr w:type="spellEnd"/>
          </w:p>
        </w:tc>
        <w:tc>
          <w:tcPr>
            <w:tcW w:w="1420" w:type="dxa"/>
          </w:tcPr>
          <w:p w:rsidR="00B775C8" w:rsidRDefault="00B775C8" w:rsidP="00B775C8">
            <w:r w:rsidRPr="009B1088">
              <w:t>Transparent</w:t>
            </w:r>
          </w:p>
        </w:tc>
      </w:tr>
      <w:tr w:rsidR="00B775C8" w:rsidRPr="005B65DD" w:rsidTr="00B775C8">
        <w:trPr>
          <w:trHeight w:val="757"/>
        </w:trPr>
        <w:tc>
          <w:tcPr>
            <w:tcW w:w="1776" w:type="dxa"/>
          </w:tcPr>
          <w:p w:rsidR="00B775C8" w:rsidRDefault="00B775C8" w:rsidP="00B775C8">
            <w:r w:rsidRPr="00D1300C">
              <w:t>frmQuestion3</w:t>
            </w:r>
          </w:p>
        </w:tc>
        <w:tc>
          <w:tcPr>
            <w:tcW w:w="1358" w:type="dxa"/>
          </w:tcPr>
          <w:p w:rsidR="00B775C8" w:rsidRPr="005B65DD" w:rsidRDefault="00B775C8" w:rsidP="00B775C8">
            <w:r>
              <w:t>Label</w:t>
            </w:r>
          </w:p>
        </w:tc>
        <w:tc>
          <w:tcPr>
            <w:tcW w:w="1575" w:type="dxa"/>
          </w:tcPr>
          <w:p w:rsidR="00B775C8" w:rsidRDefault="00B775C8" w:rsidP="00B775C8">
            <w:r w:rsidRPr="00B540B1">
              <w:t>lbl</w:t>
            </w:r>
            <w:r>
              <w:t>Oct3</w:t>
            </w:r>
          </w:p>
        </w:tc>
        <w:tc>
          <w:tcPr>
            <w:tcW w:w="1178" w:type="dxa"/>
          </w:tcPr>
          <w:p w:rsidR="00B775C8" w:rsidRDefault="00B775C8" w:rsidP="00B775C8">
            <w:r>
              <w:t>514, 330</w:t>
            </w:r>
          </w:p>
        </w:tc>
        <w:tc>
          <w:tcPr>
            <w:tcW w:w="1025" w:type="dxa"/>
          </w:tcPr>
          <w:p w:rsidR="00B775C8" w:rsidRDefault="00B775C8" w:rsidP="00B775C8">
            <w:r w:rsidRPr="00BB7023">
              <w:t>74, 24</w:t>
            </w:r>
          </w:p>
        </w:tc>
        <w:tc>
          <w:tcPr>
            <w:tcW w:w="2189" w:type="dxa"/>
          </w:tcPr>
          <w:p w:rsidR="00B775C8" w:rsidRDefault="00B775C8" w:rsidP="00B775C8">
            <w:r w:rsidRPr="00A9777C">
              <w:t xml:space="preserve">Display text </w:t>
            </w:r>
          </w:p>
        </w:tc>
        <w:tc>
          <w:tcPr>
            <w:tcW w:w="1863" w:type="dxa"/>
          </w:tcPr>
          <w:p w:rsidR="00B775C8" w:rsidRDefault="00B775C8" w:rsidP="00B775C8">
            <w:r w:rsidRPr="007B6515">
              <w:t>Microsoft Sans Serif, 14pt</w:t>
            </w:r>
          </w:p>
        </w:tc>
        <w:tc>
          <w:tcPr>
            <w:tcW w:w="1754" w:type="dxa"/>
          </w:tcPr>
          <w:p w:rsidR="00B775C8" w:rsidRDefault="00B775C8" w:rsidP="00B775C8">
            <w:proofErr w:type="spellStart"/>
            <w:r w:rsidRPr="00A04EF0">
              <w:t>ControlText</w:t>
            </w:r>
            <w:proofErr w:type="spellEnd"/>
          </w:p>
        </w:tc>
        <w:tc>
          <w:tcPr>
            <w:tcW w:w="1420" w:type="dxa"/>
          </w:tcPr>
          <w:p w:rsidR="00B775C8" w:rsidRDefault="00B775C8" w:rsidP="00B775C8">
            <w:r w:rsidRPr="009B1088">
              <w:t>Transparent</w:t>
            </w:r>
          </w:p>
        </w:tc>
      </w:tr>
      <w:tr w:rsidR="00B775C8" w:rsidRPr="005B65DD" w:rsidTr="00783DFF">
        <w:trPr>
          <w:trHeight w:val="593"/>
        </w:trPr>
        <w:tc>
          <w:tcPr>
            <w:tcW w:w="1776" w:type="dxa"/>
          </w:tcPr>
          <w:p w:rsidR="00B775C8" w:rsidRDefault="00B775C8" w:rsidP="00B775C8">
            <w:r w:rsidRPr="00D1300C">
              <w:t>frmQuestion3</w:t>
            </w:r>
          </w:p>
        </w:tc>
        <w:tc>
          <w:tcPr>
            <w:tcW w:w="1358" w:type="dxa"/>
          </w:tcPr>
          <w:p w:rsidR="00B775C8" w:rsidRDefault="00B775C8" w:rsidP="00B775C8">
            <w:proofErr w:type="spellStart"/>
            <w:r>
              <w:t>Combobox</w:t>
            </w:r>
            <w:proofErr w:type="spellEnd"/>
          </w:p>
        </w:tc>
        <w:tc>
          <w:tcPr>
            <w:tcW w:w="1575" w:type="dxa"/>
          </w:tcPr>
          <w:p w:rsidR="00B775C8" w:rsidRPr="00B540B1" w:rsidRDefault="00B775C8" w:rsidP="00B775C8">
            <w:r>
              <w:t>cbQuad1</w:t>
            </w:r>
          </w:p>
        </w:tc>
        <w:tc>
          <w:tcPr>
            <w:tcW w:w="1178" w:type="dxa"/>
          </w:tcPr>
          <w:p w:rsidR="00B775C8" w:rsidRDefault="00783DFF" w:rsidP="00B775C8">
            <w:r w:rsidRPr="00783DFF">
              <w:t>321, 150</w:t>
            </w:r>
          </w:p>
        </w:tc>
        <w:tc>
          <w:tcPr>
            <w:tcW w:w="1025" w:type="dxa"/>
          </w:tcPr>
          <w:p w:rsidR="00B775C8" w:rsidRPr="00BB7023" w:rsidRDefault="00B775C8" w:rsidP="00B775C8">
            <w:r>
              <w:t>Default</w:t>
            </w:r>
          </w:p>
        </w:tc>
        <w:tc>
          <w:tcPr>
            <w:tcW w:w="2189" w:type="dxa"/>
          </w:tcPr>
          <w:p w:rsidR="00B775C8" w:rsidRPr="00A9777C" w:rsidRDefault="00B775C8" w:rsidP="00B775C8">
            <w:r>
              <w:t>Select Numeric Response (1-9)</w:t>
            </w:r>
          </w:p>
        </w:tc>
        <w:tc>
          <w:tcPr>
            <w:tcW w:w="1863" w:type="dxa"/>
          </w:tcPr>
          <w:p w:rsidR="00B775C8" w:rsidRDefault="00B775C8" w:rsidP="00B775C8">
            <w:r w:rsidRPr="000102EA">
              <w:t>Default</w:t>
            </w:r>
          </w:p>
        </w:tc>
        <w:tc>
          <w:tcPr>
            <w:tcW w:w="1754" w:type="dxa"/>
          </w:tcPr>
          <w:p w:rsidR="00B775C8" w:rsidRDefault="00B775C8" w:rsidP="00B775C8">
            <w:r w:rsidRPr="002D4E7C">
              <w:t>Default</w:t>
            </w:r>
          </w:p>
        </w:tc>
        <w:tc>
          <w:tcPr>
            <w:tcW w:w="1420" w:type="dxa"/>
          </w:tcPr>
          <w:p w:rsidR="00B775C8" w:rsidRDefault="00B775C8" w:rsidP="00B775C8">
            <w:r w:rsidRPr="002D4E7C">
              <w:t>Default</w:t>
            </w:r>
          </w:p>
        </w:tc>
      </w:tr>
      <w:tr w:rsidR="00B775C8" w:rsidRPr="005B65DD" w:rsidTr="00783DFF">
        <w:trPr>
          <w:trHeight w:val="559"/>
        </w:trPr>
        <w:tc>
          <w:tcPr>
            <w:tcW w:w="1776" w:type="dxa"/>
          </w:tcPr>
          <w:p w:rsidR="00B775C8" w:rsidRDefault="00B775C8" w:rsidP="00B775C8">
            <w:r w:rsidRPr="00D1300C">
              <w:t>frmQuestion3</w:t>
            </w:r>
          </w:p>
        </w:tc>
        <w:tc>
          <w:tcPr>
            <w:tcW w:w="1358" w:type="dxa"/>
          </w:tcPr>
          <w:p w:rsidR="00B775C8" w:rsidRDefault="00B775C8" w:rsidP="00B775C8">
            <w:proofErr w:type="spellStart"/>
            <w:r w:rsidRPr="009F5061">
              <w:t>Combobox</w:t>
            </w:r>
            <w:proofErr w:type="spellEnd"/>
          </w:p>
        </w:tc>
        <w:tc>
          <w:tcPr>
            <w:tcW w:w="1575" w:type="dxa"/>
          </w:tcPr>
          <w:p w:rsidR="00B775C8" w:rsidRPr="00B540B1" w:rsidRDefault="00B775C8" w:rsidP="00B775C8">
            <w:r>
              <w:t>cbQuad2</w:t>
            </w:r>
          </w:p>
        </w:tc>
        <w:tc>
          <w:tcPr>
            <w:tcW w:w="1178" w:type="dxa"/>
          </w:tcPr>
          <w:p w:rsidR="00B775C8" w:rsidRDefault="00783DFF" w:rsidP="00B775C8">
            <w:r w:rsidRPr="00783DFF">
              <w:t>465, 150</w:t>
            </w:r>
          </w:p>
        </w:tc>
        <w:tc>
          <w:tcPr>
            <w:tcW w:w="1025" w:type="dxa"/>
          </w:tcPr>
          <w:p w:rsidR="00B775C8" w:rsidRDefault="00B775C8" w:rsidP="00B775C8">
            <w:r w:rsidRPr="00702C0D">
              <w:t>Default</w:t>
            </w:r>
          </w:p>
        </w:tc>
        <w:tc>
          <w:tcPr>
            <w:tcW w:w="2189" w:type="dxa"/>
          </w:tcPr>
          <w:p w:rsidR="00B775C8" w:rsidRDefault="00B775C8" w:rsidP="00B775C8">
            <w:r w:rsidRPr="000C61BB">
              <w:t>Select Numeric Response (1-9)</w:t>
            </w:r>
          </w:p>
        </w:tc>
        <w:tc>
          <w:tcPr>
            <w:tcW w:w="1863" w:type="dxa"/>
          </w:tcPr>
          <w:p w:rsidR="00B775C8" w:rsidRDefault="00B775C8" w:rsidP="00B775C8">
            <w:r w:rsidRPr="000102EA">
              <w:t>Default</w:t>
            </w:r>
          </w:p>
        </w:tc>
        <w:tc>
          <w:tcPr>
            <w:tcW w:w="1754" w:type="dxa"/>
          </w:tcPr>
          <w:p w:rsidR="00B775C8" w:rsidRDefault="00B775C8" w:rsidP="00B775C8">
            <w:r w:rsidRPr="002D4E7C">
              <w:t>Default</w:t>
            </w:r>
          </w:p>
        </w:tc>
        <w:tc>
          <w:tcPr>
            <w:tcW w:w="1420" w:type="dxa"/>
          </w:tcPr>
          <w:p w:rsidR="00B775C8" w:rsidRDefault="00B775C8" w:rsidP="00B775C8">
            <w:r w:rsidRPr="002D4E7C">
              <w:t>Default</w:t>
            </w:r>
          </w:p>
        </w:tc>
      </w:tr>
      <w:tr w:rsidR="00B775C8" w:rsidRPr="005B65DD" w:rsidTr="00783DFF">
        <w:trPr>
          <w:trHeight w:val="539"/>
        </w:trPr>
        <w:tc>
          <w:tcPr>
            <w:tcW w:w="1776" w:type="dxa"/>
          </w:tcPr>
          <w:p w:rsidR="00B775C8" w:rsidRDefault="00B775C8" w:rsidP="00B775C8">
            <w:r w:rsidRPr="00D1300C">
              <w:t>frmQuestion3</w:t>
            </w:r>
          </w:p>
        </w:tc>
        <w:tc>
          <w:tcPr>
            <w:tcW w:w="1358" w:type="dxa"/>
          </w:tcPr>
          <w:p w:rsidR="00B775C8" w:rsidRDefault="00B775C8" w:rsidP="00B775C8">
            <w:proofErr w:type="spellStart"/>
            <w:r w:rsidRPr="009F5061">
              <w:t>Combobox</w:t>
            </w:r>
            <w:proofErr w:type="spellEnd"/>
          </w:p>
        </w:tc>
        <w:tc>
          <w:tcPr>
            <w:tcW w:w="1575" w:type="dxa"/>
          </w:tcPr>
          <w:p w:rsidR="00B775C8" w:rsidRPr="00B540B1" w:rsidRDefault="00B775C8" w:rsidP="00B775C8">
            <w:r>
              <w:t>cbTri1</w:t>
            </w:r>
          </w:p>
        </w:tc>
        <w:tc>
          <w:tcPr>
            <w:tcW w:w="1178" w:type="dxa"/>
          </w:tcPr>
          <w:p w:rsidR="00B775C8" w:rsidRDefault="00783DFF" w:rsidP="00B775C8">
            <w:r w:rsidRPr="00783DFF">
              <w:t>321, 210</w:t>
            </w:r>
          </w:p>
        </w:tc>
        <w:tc>
          <w:tcPr>
            <w:tcW w:w="1025" w:type="dxa"/>
          </w:tcPr>
          <w:p w:rsidR="00B775C8" w:rsidRDefault="00B775C8" w:rsidP="00B775C8">
            <w:r w:rsidRPr="00702C0D">
              <w:t>Default</w:t>
            </w:r>
          </w:p>
        </w:tc>
        <w:tc>
          <w:tcPr>
            <w:tcW w:w="2189" w:type="dxa"/>
          </w:tcPr>
          <w:p w:rsidR="00B775C8" w:rsidRDefault="00B775C8" w:rsidP="00B775C8">
            <w:r w:rsidRPr="000C61BB">
              <w:t>Select Numeric Response (1-9)</w:t>
            </w:r>
          </w:p>
        </w:tc>
        <w:tc>
          <w:tcPr>
            <w:tcW w:w="1863" w:type="dxa"/>
          </w:tcPr>
          <w:p w:rsidR="00B775C8" w:rsidRDefault="00B775C8" w:rsidP="00B775C8">
            <w:r w:rsidRPr="000102EA">
              <w:t>Default</w:t>
            </w:r>
          </w:p>
        </w:tc>
        <w:tc>
          <w:tcPr>
            <w:tcW w:w="1754" w:type="dxa"/>
          </w:tcPr>
          <w:p w:rsidR="00B775C8" w:rsidRDefault="00B775C8" w:rsidP="00B775C8">
            <w:r w:rsidRPr="002D4E7C">
              <w:t>Default</w:t>
            </w:r>
          </w:p>
        </w:tc>
        <w:tc>
          <w:tcPr>
            <w:tcW w:w="1420" w:type="dxa"/>
          </w:tcPr>
          <w:p w:rsidR="00B775C8" w:rsidRDefault="00B775C8" w:rsidP="00B775C8">
            <w:r w:rsidRPr="002D4E7C">
              <w:t>Default</w:t>
            </w:r>
          </w:p>
        </w:tc>
      </w:tr>
      <w:tr w:rsidR="00B775C8" w:rsidRPr="005B65DD" w:rsidTr="00783DFF">
        <w:trPr>
          <w:trHeight w:val="575"/>
        </w:trPr>
        <w:tc>
          <w:tcPr>
            <w:tcW w:w="1776" w:type="dxa"/>
          </w:tcPr>
          <w:p w:rsidR="00B775C8" w:rsidRDefault="00B775C8" w:rsidP="00B775C8">
            <w:r w:rsidRPr="00D1300C">
              <w:t>frmQuestion3</w:t>
            </w:r>
          </w:p>
        </w:tc>
        <w:tc>
          <w:tcPr>
            <w:tcW w:w="1358" w:type="dxa"/>
          </w:tcPr>
          <w:p w:rsidR="00B775C8" w:rsidRDefault="00B775C8" w:rsidP="00B775C8">
            <w:proofErr w:type="spellStart"/>
            <w:r w:rsidRPr="009F5061">
              <w:t>Combobox</w:t>
            </w:r>
            <w:proofErr w:type="spellEnd"/>
          </w:p>
        </w:tc>
        <w:tc>
          <w:tcPr>
            <w:tcW w:w="1575" w:type="dxa"/>
          </w:tcPr>
          <w:p w:rsidR="00B775C8" w:rsidRPr="00B540B1" w:rsidRDefault="00B775C8" w:rsidP="00B775C8">
            <w:r>
              <w:t>cbTri2</w:t>
            </w:r>
          </w:p>
        </w:tc>
        <w:tc>
          <w:tcPr>
            <w:tcW w:w="1178" w:type="dxa"/>
          </w:tcPr>
          <w:p w:rsidR="00B775C8" w:rsidRDefault="00783DFF" w:rsidP="00B775C8">
            <w:r w:rsidRPr="00783DFF">
              <w:t>465, 210</w:t>
            </w:r>
          </w:p>
        </w:tc>
        <w:tc>
          <w:tcPr>
            <w:tcW w:w="1025" w:type="dxa"/>
          </w:tcPr>
          <w:p w:rsidR="00B775C8" w:rsidRDefault="00B775C8" w:rsidP="00B775C8">
            <w:r w:rsidRPr="00702C0D">
              <w:t>Default</w:t>
            </w:r>
          </w:p>
        </w:tc>
        <w:tc>
          <w:tcPr>
            <w:tcW w:w="2189" w:type="dxa"/>
          </w:tcPr>
          <w:p w:rsidR="00B775C8" w:rsidRDefault="00B775C8" w:rsidP="00B775C8">
            <w:r w:rsidRPr="000C61BB">
              <w:t>Select Numeric Response (1-9)</w:t>
            </w:r>
          </w:p>
        </w:tc>
        <w:tc>
          <w:tcPr>
            <w:tcW w:w="1863" w:type="dxa"/>
          </w:tcPr>
          <w:p w:rsidR="00B775C8" w:rsidRDefault="00B775C8" w:rsidP="00B775C8">
            <w:r w:rsidRPr="000102EA">
              <w:t>Default</w:t>
            </w:r>
          </w:p>
        </w:tc>
        <w:tc>
          <w:tcPr>
            <w:tcW w:w="1754" w:type="dxa"/>
          </w:tcPr>
          <w:p w:rsidR="00B775C8" w:rsidRDefault="00B775C8" w:rsidP="00B775C8">
            <w:r w:rsidRPr="002D4E7C">
              <w:t>Default</w:t>
            </w:r>
          </w:p>
        </w:tc>
        <w:tc>
          <w:tcPr>
            <w:tcW w:w="1420" w:type="dxa"/>
          </w:tcPr>
          <w:p w:rsidR="00B775C8" w:rsidRDefault="00B775C8" w:rsidP="00B775C8">
            <w:r w:rsidRPr="002D4E7C">
              <w:t>Default</w:t>
            </w:r>
          </w:p>
        </w:tc>
      </w:tr>
      <w:tr w:rsidR="00B775C8" w:rsidRPr="005B65DD" w:rsidTr="00783DFF">
        <w:trPr>
          <w:trHeight w:val="541"/>
        </w:trPr>
        <w:tc>
          <w:tcPr>
            <w:tcW w:w="1776" w:type="dxa"/>
          </w:tcPr>
          <w:p w:rsidR="00B775C8" w:rsidRDefault="00B775C8" w:rsidP="00B775C8">
            <w:r w:rsidRPr="00D1300C">
              <w:t>frmQuestion3</w:t>
            </w:r>
          </w:p>
        </w:tc>
        <w:tc>
          <w:tcPr>
            <w:tcW w:w="1358" w:type="dxa"/>
          </w:tcPr>
          <w:p w:rsidR="00B775C8" w:rsidRDefault="00B775C8" w:rsidP="00B775C8">
            <w:proofErr w:type="spellStart"/>
            <w:r w:rsidRPr="009F5061">
              <w:t>Combobox</w:t>
            </w:r>
            <w:proofErr w:type="spellEnd"/>
          </w:p>
        </w:tc>
        <w:tc>
          <w:tcPr>
            <w:tcW w:w="1575" w:type="dxa"/>
          </w:tcPr>
          <w:p w:rsidR="00B775C8" w:rsidRPr="00B540B1" w:rsidRDefault="00B775C8" w:rsidP="00B775C8">
            <w:r>
              <w:t>cbHex1</w:t>
            </w:r>
          </w:p>
        </w:tc>
        <w:tc>
          <w:tcPr>
            <w:tcW w:w="1178" w:type="dxa"/>
          </w:tcPr>
          <w:p w:rsidR="00B775C8" w:rsidRDefault="00783DFF" w:rsidP="00B775C8">
            <w:r w:rsidRPr="00783DFF">
              <w:t>321, 270</w:t>
            </w:r>
          </w:p>
        </w:tc>
        <w:tc>
          <w:tcPr>
            <w:tcW w:w="1025" w:type="dxa"/>
          </w:tcPr>
          <w:p w:rsidR="00B775C8" w:rsidRDefault="00B775C8" w:rsidP="00B775C8">
            <w:r w:rsidRPr="00702C0D">
              <w:t>Default</w:t>
            </w:r>
          </w:p>
        </w:tc>
        <w:tc>
          <w:tcPr>
            <w:tcW w:w="2189" w:type="dxa"/>
          </w:tcPr>
          <w:p w:rsidR="00B775C8" w:rsidRDefault="00B775C8" w:rsidP="00B775C8">
            <w:r w:rsidRPr="000C61BB">
              <w:t>Select Numeric Response (1-9)</w:t>
            </w:r>
          </w:p>
        </w:tc>
        <w:tc>
          <w:tcPr>
            <w:tcW w:w="1863" w:type="dxa"/>
          </w:tcPr>
          <w:p w:rsidR="00B775C8" w:rsidRDefault="00B775C8" w:rsidP="00B775C8">
            <w:r w:rsidRPr="000102EA">
              <w:t>Default</w:t>
            </w:r>
          </w:p>
        </w:tc>
        <w:tc>
          <w:tcPr>
            <w:tcW w:w="1754" w:type="dxa"/>
          </w:tcPr>
          <w:p w:rsidR="00B775C8" w:rsidRDefault="00B775C8" w:rsidP="00B775C8">
            <w:r w:rsidRPr="002D4E7C">
              <w:t>Default</w:t>
            </w:r>
          </w:p>
        </w:tc>
        <w:tc>
          <w:tcPr>
            <w:tcW w:w="1420" w:type="dxa"/>
          </w:tcPr>
          <w:p w:rsidR="00B775C8" w:rsidRDefault="00B775C8" w:rsidP="00B775C8">
            <w:r w:rsidRPr="002D4E7C">
              <w:t>Default</w:t>
            </w:r>
          </w:p>
        </w:tc>
      </w:tr>
      <w:tr w:rsidR="00B775C8" w:rsidRPr="005B65DD" w:rsidTr="00783DFF">
        <w:trPr>
          <w:trHeight w:val="563"/>
        </w:trPr>
        <w:tc>
          <w:tcPr>
            <w:tcW w:w="1776" w:type="dxa"/>
          </w:tcPr>
          <w:p w:rsidR="00B775C8" w:rsidRDefault="00B775C8" w:rsidP="00B775C8">
            <w:r w:rsidRPr="00D1300C">
              <w:t>frmQuestion3</w:t>
            </w:r>
          </w:p>
        </w:tc>
        <w:tc>
          <w:tcPr>
            <w:tcW w:w="1358" w:type="dxa"/>
          </w:tcPr>
          <w:p w:rsidR="00B775C8" w:rsidRDefault="00B775C8" w:rsidP="00B775C8">
            <w:proofErr w:type="spellStart"/>
            <w:r w:rsidRPr="009F5061">
              <w:t>Combobox</w:t>
            </w:r>
            <w:proofErr w:type="spellEnd"/>
          </w:p>
        </w:tc>
        <w:tc>
          <w:tcPr>
            <w:tcW w:w="1575" w:type="dxa"/>
          </w:tcPr>
          <w:p w:rsidR="00B775C8" w:rsidRPr="00B540B1" w:rsidRDefault="00B775C8" w:rsidP="00B775C8">
            <w:r>
              <w:t>cbHex2</w:t>
            </w:r>
          </w:p>
        </w:tc>
        <w:tc>
          <w:tcPr>
            <w:tcW w:w="1178" w:type="dxa"/>
          </w:tcPr>
          <w:p w:rsidR="00B775C8" w:rsidRDefault="00783DFF" w:rsidP="00B775C8">
            <w:r w:rsidRPr="00783DFF">
              <w:t>465, 270</w:t>
            </w:r>
          </w:p>
        </w:tc>
        <w:tc>
          <w:tcPr>
            <w:tcW w:w="1025" w:type="dxa"/>
          </w:tcPr>
          <w:p w:rsidR="00B775C8" w:rsidRDefault="00B775C8" w:rsidP="00B775C8">
            <w:r w:rsidRPr="00702C0D">
              <w:t>Default</w:t>
            </w:r>
          </w:p>
        </w:tc>
        <w:tc>
          <w:tcPr>
            <w:tcW w:w="2189" w:type="dxa"/>
          </w:tcPr>
          <w:p w:rsidR="00B775C8" w:rsidRDefault="00B775C8" w:rsidP="00B775C8">
            <w:r w:rsidRPr="000C61BB">
              <w:t>Select Numeric Response (1-9)</w:t>
            </w:r>
          </w:p>
        </w:tc>
        <w:tc>
          <w:tcPr>
            <w:tcW w:w="1863" w:type="dxa"/>
          </w:tcPr>
          <w:p w:rsidR="00B775C8" w:rsidRDefault="00B775C8" w:rsidP="00B775C8">
            <w:r w:rsidRPr="000102EA">
              <w:t>Default</w:t>
            </w:r>
          </w:p>
        </w:tc>
        <w:tc>
          <w:tcPr>
            <w:tcW w:w="1754" w:type="dxa"/>
          </w:tcPr>
          <w:p w:rsidR="00B775C8" w:rsidRDefault="00B775C8" w:rsidP="00B775C8">
            <w:r w:rsidRPr="002D4E7C">
              <w:t>Default</w:t>
            </w:r>
          </w:p>
        </w:tc>
        <w:tc>
          <w:tcPr>
            <w:tcW w:w="1420" w:type="dxa"/>
          </w:tcPr>
          <w:p w:rsidR="00B775C8" w:rsidRDefault="00B775C8" w:rsidP="00B775C8">
            <w:r w:rsidRPr="002D4E7C">
              <w:t>Default</w:t>
            </w:r>
          </w:p>
        </w:tc>
      </w:tr>
      <w:tr w:rsidR="00B775C8" w:rsidRPr="005B65DD" w:rsidTr="00783DFF">
        <w:trPr>
          <w:trHeight w:val="557"/>
        </w:trPr>
        <w:tc>
          <w:tcPr>
            <w:tcW w:w="1776" w:type="dxa"/>
          </w:tcPr>
          <w:p w:rsidR="00B775C8" w:rsidRDefault="00B775C8" w:rsidP="00B775C8">
            <w:r w:rsidRPr="00D1300C">
              <w:t>frmQuestion3</w:t>
            </w:r>
          </w:p>
        </w:tc>
        <w:tc>
          <w:tcPr>
            <w:tcW w:w="1358" w:type="dxa"/>
          </w:tcPr>
          <w:p w:rsidR="00B775C8" w:rsidRDefault="00B775C8" w:rsidP="00B775C8">
            <w:proofErr w:type="spellStart"/>
            <w:r w:rsidRPr="009F5061">
              <w:t>Combobox</w:t>
            </w:r>
            <w:proofErr w:type="spellEnd"/>
          </w:p>
        </w:tc>
        <w:tc>
          <w:tcPr>
            <w:tcW w:w="1575" w:type="dxa"/>
          </w:tcPr>
          <w:p w:rsidR="00B775C8" w:rsidRPr="00B540B1" w:rsidRDefault="00B775C8" w:rsidP="00B775C8">
            <w:r>
              <w:t>cbOct1</w:t>
            </w:r>
          </w:p>
        </w:tc>
        <w:tc>
          <w:tcPr>
            <w:tcW w:w="1178" w:type="dxa"/>
          </w:tcPr>
          <w:p w:rsidR="00B775C8" w:rsidRDefault="00783DFF" w:rsidP="00B775C8">
            <w:r w:rsidRPr="00783DFF">
              <w:t>321, 330</w:t>
            </w:r>
          </w:p>
        </w:tc>
        <w:tc>
          <w:tcPr>
            <w:tcW w:w="1025" w:type="dxa"/>
          </w:tcPr>
          <w:p w:rsidR="00B775C8" w:rsidRDefault="00B775C8" w:rsidP="00B775C8">
            <w:r w:rsidRPr="00702C0D">
              <w:t>Default</w:t>
            </w:r>
          </w:p>
        </w:tc>
        <w:tc>
          <w:tcPr>
            <w:tcW w:w="2189" w:type="dxa"/>
          </w:tcPr>
          <w:p w:rsidR="00B775C8" w:rsidRDefault="00B775C8" w:rsidP="00B775C8">
            <w:r w:rsidRPr="000C61BB">
              <w:t>Select Numeric Response (1-9)</w:t>
            </w:r>
          </w:p>
        </w:tc>
        <w:tc>
          <w:tcPr>
            <w:tcW w:w="1863" w:type="dxa"/>
          </w:tcPr>
          <w:p w:rsidR="00B775C8" w:rsidRDefault="00B775C8" w:rsidP="00B775C8">
            <w:r w:rsidRPr="000102EA">
              <w:t>Default</w:t>
            </w:r>
          </w:p>
        </w:tc>
        <w:tc>
          <w:tcPr>
            <w:tcW w:w="1754" w:type="dxa"/>
          </w:tcPr>
          <w:p w:rsidR="00B775C8" w:rsidRDefault="00B775C8" w:rsidP="00B775C8">
            <w:r w:rsidRPr="002D4E7C">
              <w:t>Default</w:t>
            </w:r>
          </w:p>
        </w:tc>
        <w:tc>
          <w:tcPr>
            <w:tcW w:w="1420" w:type="dxa"/>
          </w:tcPr>
          <w:p w:rsidR="00B775C8" w:rsidRDefault="00B775C8" w:rsidP="00B775C8">
            <w:r w:rsidRPr="002D4E7C">
              <w:t>Default</w:t>
            </w:r>
          </w:p>
        </w:tc>
      </w:tr>
      <w:tr w:rsidR="00B775C8" w:rsidRPr="005B65DD" w:rsidTr="00783DFF">
        <w:trPr>
          <w:trHeight w:val="565"/>
        </w:trPr>
        <w:tc>
          <w:tcPr>
            <w:tcW w:w="1776" w:type="dxa"/>
          </w:tcPr>
          <w:p w:rsidR="00B775C8" w:rsidRDefault="00B775C8" w:rsidP="00B775C8">
            <w:r w:rsidRPr="00D1300C">
              <w:t>frmQuestion3</w:t>
            </w:r>
          </w:p>
        </w:tc>
        <w:tc>
          <w:tcPr>
            <w:tcW w:w="1358" w:type="dxa"/>
          </w:tcPr>
          <w:p w:rsidR="00B775C8" w:rsidRDefault="00B775C8" w:rsidP="00B775C8">
            <w:proofErr w:type="spellStart"/>
            <w:r>
              <w:t>Combobox</w:t>
            </w:r>
            <w:proofErr w:type="spellEnd"/>
          </w:p>
        </w:tc>
        <w:tc>
          <w:tcPr>
            <w:tcW w:w="1575" w:type="dxa"/>
          </w:tcPr>
          <w:p w:rsidR="00B775C8" w:rsidRPr="00B540B1" w:rsidRDefault="00B775C8" w:rsidP="00B775C8">
            <w:r>
              <w:t>cbOct2</w:t>
            </w:r>
          </w:p>
        </w:tc>
        <w:tc>
          <w:tcPr>
            <w:tcW w:w="1178" w:type="dxa"/>
          </w:tcPr>
          <w:p w:rsidR="00B775C8" w:rsidRDefault="00783DFF" w:rsidP="00B775C8">
            <w:r w:rsidRPr="00783DFF">
              <w:t>465, 330</w:t>
            </w:r>
          </w:p>
        </w:tc>
        <w:tc>
          <w:tcPr>
            <w:tcW w:w="1025" w:type="dxa"/>
          </w:tcPr>
          <w:p w:rsidR="00B775C8" w:rsidRDefault="00B775C8" w:rsidP="00B775C8">
            <w:r w:rsidRPr="00702C0D">
              <w:t>Default</w:t>
            </w:r>
          </w:p>
        </w:tc>
        <w:tc>
          <w:tcPr>
            <w:tcW w:w="2189" w:type="dxa"/>
          </w:tcPr>
          <w:p w:rsidR="00B775C8" w:rsidRDefault="00B775C8" w:rsidP="00B775C8">
            <w:r w:rsidRPr="000C61BB">
              <w:t>Select Numeric Response (1-9)</w:t>
            </w:r>
          </w:p>
        </w:tc>
        <w:tc>
          <w:tcPr>
            <w:tcW w:w="1863" w:type="dxa"/>
          </w:tcPr>
          <w:p w:rsidR="00B775C8" w:rsidRDefault="00B775C8" w:rsidP="00B775C8">
            <w:r w:rsidRPr="000102EA">
              <w:t>Default</w:t>
            </w:r>
          </w:p>
        </w:tc>
        <w:tc>
          <w:tcPr>
            <w:tcW w:w="1754" w:type="dxa"/>
          </w:tcPr>
          <w:p w:rsidR="00B775C8" w:rsidRDefault="00B775C8" w:rsidP="00B775C8">
            <w:r w:rsidRPr="002D4E7C">
              <w:t>Default</w:t>
            </w:r>
          </w:p>
        </w:tc>
        <w:tc>
          <w:tcPr>
            <w:tcW w:w="1420" w:type="dxa"/>
          </w:tcPr>
          <w:p w:rsidR="00B775C8" w:rsidRDefault="00B775C8" w:rsidP="00B775C8">
            <w:r w:rsidRPr="002D4E7C">
              <w:t>Default</w:t>
            </w:r>
          </w:p>
        </w:tc>
      </w:tr>
      <w:tr w:rsidR="00B775C8" w:rsidRPr="005B65DD" w:rsidTr="00B775C8">
        <w:trPr>
          <w:trHeight w:val="757"/>
        </w:trPr>
        <w:tc>
          <w:tcPr>
            <w:tcW w:w="1776" w:type="dxa"/>
          </w:tcPr>
          <w:p w:rsidR="00B775C8" w:rsidRPr="00D1300C" w:rsidRDefault="00783DFF" w:rsidP="00B775C8">
            <w:r w:rsidRPr="00D1300C">
              <w:t>frmQuestion3</w:t>
            </w:r>
          </w:p>
        </w:tc>
        <w:tc>
          <w:tcPr>
            <w:tcW w:w="1358" w:type="dxa"/>
          </w:tcPr>
          <w:p w:rsidR="00B775C8" w:rsidRDefault="00783DFF" w:rsidP="00B775C8">
            <w:r>
              <w:t>Button</w:t>
            </w:r>
          </w:p>
        </w:tc>
        <w:tc>
          <w:tcPr>
            <w:tcW w:w="1575" w:type="dxa"/>
          </w:tcPr>
          <w:p w:rsidR="00B775C8" w:rsidRDefault="00783DFF" w:rsidP="00B775C8">
            <w:proofErr w:type="spellStart"/>
            <w:r>
              <w:t>btnSubmit</w:t>
            </w:r>
            <w:proofErr w:type="spellEnd"/>
          </w:p>
        </w:tc>
        <w:tc>
          <w:tcPr>
            <w:tcW w:w="1178" w:type="dxa"/>
          </w:tcPr>
          <w:p w:rsidR="00B775C8" w:rsidRDefault="00783DFF" w:rsidP="00B775C8">
            <w:r w:rsidRPr="00783DFF">
              <w:t>228, 383</w:t>
            </w:r>
          </w:p>
        </w:tc>
        <w:tc>
          <w:tcPr>
            <w:tcW w:w="1025" w:type="dxa"/>
          </w:tcPr>
          <w:p w:rsidR="00B775C8" w:rsidRPr="00BB7023" w:rsidRDefault="00783DFF" w:rsidP="00B775C8">
            <w:r w:rsidRPr="00783DFF">
              <w:t>173, 58</w:t>
            </w:r>
          </w:p>
        </w:tc>
        <w:tc>
          <w:tcPr>
            <w:tcW w:w="2189" w:type="dxa"/>
          </w:tcPr>
          <w:p w:rsidR="00B775C8" w:rsidRPr="00A9777C" w:rsidRDefault="00783DFF" w:rsidP="00B775C8">
            <w:r>
              <w:t>Check answer, allocate points and open frmQuestion4</w:t>
            </w:r>
          </w:p>
        </w:tc>
        <w:tc>
          <w:tcPr>
            <w:tcW w:w="1863" w:type="dxa"/>
          </w:tcPr>
          <w:p w:rsidR="00B775C8" w:rsidRPr="007B6515" w:rsidRDefault="00783DFF" w:rsidP="00B775C8">
            <w:r w:rsidRPr="00783DFF">
              <w:t>Times New Roman, 20.25pt</w:t>
            </w:r>
          </w:p>
        </w:tc>
        <w:tc>
          <w:tcPr>
            <w:tcW w:w="1754" w:type="dxa"/>
          </w:tcPr>
          <w:p w:rsidR="00B775C8" w:rsidRPr="00A04EF0" w:rsidRDefault="00783DFF" w:rsidP="00B775C8">
            <w:proofErr w:type="spellStart"/>
            <w:r>
              <w:t>ControlText</w:t>
            </w:r>
            <w:proofErr w:type="spellEnd"/>
          </w:p>
        </w:tc>
        <w:tc>
          <w:tcPr>
            <w:tcW w:w="1420" w:type="dxa"/>
          </w:tcPr>
          <w:p w:rsidR="00B775C8" w:rsidRPr="009B1088" w:rsidRDefault="00783DFF" w:rsidP="00B775C8">
            <w:r>
              <w:t>Control</w:t>
            </w:r>
          </w:p>
        </w:tc>
      </w:tr>
    </w:tbl>
    <w:p w:rsidR="00765882" w:rsidRDefault="00765882">
      <w:pPr>
        <w:rPr>
          <w:rFonts w:asciiTheme="majorHAnsi" w:eastAsiaTheme="majorEastAsia" w:hAnsiTheme="majorHAnsi" w:cstheme="majorBidi"/>
          <w:b/>
          <w:bCs/>
          <w:color w:val="2E74B5" w:themeColor="accent1" w:themeShade="BF"/>
          <w:sz w:val="28"/>
          <w:szCs w:val="28"/>
        </w:rPr>
      </w:pPr>
      <w:r>
        <w:br w:type="page"/>
      </w:r>
    </w:p>
    <w:p w:rsidR="00765882" w:rsidRDefault="00765882" w:rsidP="001E7C6B">
      <w:pPr>
        <w:pStyle w:val="Heading2"/>
      </w:pPr>
      <w:bookmarkStart w:id="14" w:name="_Toc449342566"/>
      <w:r>
        <w:lastRenderedPageBreak/>
        <w:t>Question 4</w:t>
      </w:r>
      <w:bookmarkEnd w:id="14"/>
    </w:p>
    <w:p w:rsidR="00765882" w:rsidRDefault="00672610">
      <w:pPr>
        <w:rPr>
          <w:rFonts w:asciiTheme="majorHAnsi" w:eastAsiaTheme="majorEastAsia" w:hAnsiTheme="majorHAnsi" w:cstheme="majorBidi"/>
          <w:b/>
          <w:bCs/>
          <w:color w:val="2E74B5" w:themeColor="accent1" w:themeShade="BF"/>
          <w:sz w:val="28"/>
          <w:szCs w:val="28"/>
        </w:rPr>
      </w:pPr>
      <w:r>
        <w:rPr>
          <w:noProof/>
          <w:lang w:eastAsia="en-GB"/>
        </w:rPr>
        <mc:AlternateContent>
          <mc:Choice Requires="wpg">
            <w:drawing>
              <wp:anchor distT="0" distB="0" distL="114300" distR="114300" simplePos="0" relativeHeight="251713024" behindDoc="0" locked="0" layoutInCell="1" allowOverlap="1">
                <wp:simplePos x="0" y="0"/>
                <wp:positionH relativeFrom="column">
                  <wp:posOffset>0</wp:posOffset>
                </wp:positionH>
                <wp:positionV relativeFrom="paragraph">
                  <wp:posOffset>846720</wp:posOffset>
                </wp:positionV>
                <wp:extent cx="8830102" cy="3560464"/>
                <wp:effectExtent l="0" t="0" r="28575" b="20955"/>
                <wp:wrapNone/>
                <wp:docPr id="425" name="Group 425"/>
                <wp:cNvGraphicFramePr/>
                <a:graphic xmlns:a="http://schemas.openxmlformats.org/drawingml/2006/main">
                  <a:graphicData uri="http://schemas.microsoft.com/office/word/2010/wordprocessingGroup">
                    <wpg:wgp>
                      <wpg:cNvGrpSpPr/>
                      <wpg:grpSpPr>
                        <a:xfrm>
                          <a:off x="0" y="0"/>
                          <a:ext cx="8830102" cy="3560464"/>
                          <a:chOff x="0" y="0"/>
                          <a:chExt cx="8830102" cy="3560464"/>
                        </a:xfrm>
                      </wpg:grpSpPr>
                      <wps:wsp>
                        <wps:cNvPr id="62" name="Text Box 2"/>
                        <wps:cNvSpPr txBox="1">
                          <a:spLocks noChangeArrowheads="1"/>
                        </wps:cNvSpPr>
                        <wps:spPr bwMode="auto">
                          <a:xfrm>
                            <a:off x="1392072" y="13648"/>
                            <a:ext cx="6068972" cy="3546816"/>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948D1" w:rsidRDefault="00B948D1" w:rsidP="00765882"/>
                          </w:txbxContent>
                        </wps:txbx>
                        <wps:bodyPr rot="0" vert="horz" wrap="square" lIns="91440" tIns="45720" rIns="91440" bIns="45720" anchor="t" anchorCtr="0">
                          <a:noAutofit/>
                        </wps:bodyPr>
                      </wps:wsp>
                      <wps:wsp>
                        <wps:cNvPr id="291" name="Text Box 2"/>
                        <wps:cNvSpPr txBox="1">
                          <a:spLocks noChangeArrowheads="1"/>
                        </wps:cNvSpPr>
                        <wps:spPr bwMode="auto">
                          <a:xfrm>
                            <a:off x="1405719" y="518615"/>
                            <a:ext cx="6055048" cy="3041508"/>
                          </a:xfrm>
                          <a:prstGeom prst="rect">
                            <a:avLst/>
                          </a:prstGeom>
                          <a:solidFill>
                            <a:srgbClr val="FFFFFF"/>
                          </a:solidFill>
                          <a:ln w="9525">
                            <a:solidFill>
                              <a:srgbClr val="000000"/>
                            </a:solidFill>
                            <a:miter lim="800000"/>
                            <a:headEnd/>
                            <a:tailEnd/>
                          </a:ln>
                        </wps:spPr>
                        <wps:txbx>
                          <w:txbxContent>
                            <w:p w:rsidR="00B948D1" w:rsidRDefault="00B948D1" w:rsidP="00923433"/>
                            <w:p w:rsidR="00B948D1" w:rsidRPr="00923433" w:rsidRDefault="00B948D1" w:rsidP="00923433">
                              <w:pPr>
                                <w:rPr>
                                  <w:sz w:val="28"/>
                                </w:rPr>
                              </w:pPr>
                              <w:r w:rsidRPr="00923433">
                                <w:rPr>
                                  <w:sz w:val="28"/>
                                </w:rPr>
                                <w:t>1. The internal angles of all triang</w:t>
                              </w:r>
                              <w:r w:rsidR="008D145F">
                                <w:rPr>
                                  <w:sz w:val="28"/>
                                </w:rPr>
                                <w:t>les add up to 180</w:t>
                              </w:r>
                              <w:r w:rsidRPr="00923433">
                                <w:rPr>
                                  <w:sz w:val="28"/>
                                </w:rPr>
                                <w:t>°</w:t>
                              </w:r>
                            </w:p>
                            <w:p w:rsidR="00B948D1" w:rsidRPr="00923433" w:rsidRDefault="00B948D1" w:rsidP="00923433">
                              <w:pPr>
                                <w:rPr>
                                  <w:sz w:val="28"/>
                                </w:rPr>
                              </w:pPr>
                            </w:p>
                            <w:p w:rsidR="00B948D1" w:rsidRPr="00923433" w:rsidRDefault="00B948D1" w:rsidP="00923433">
                              <w:pPr>
                                <w:rPr>
                                  <w:sz w:val="28"/>
                                </w:rPr>
                              </w:pPr>
                              <w:r w:rsidRPr="00923433">
                                <w:rPr>
                                  <w:sz w:val="28"/>
                                </w:rPr>
                                <w:t>2. The internal angles of all Triangles add up to 360°</w:t>
                              </w:r>
                            </w:p>
                            <w:p w:rsidR="00B948D1" w:rsidRPr="00923433" w:rsidRDefault="00B948D1" w:rsidP="00923433">
                              <w:pPr>
                                <w:rPr>
                                  <w:sz w:val="28"/>
                                </w:rPr>
                              </w:pPr>
                            </w:p>
                            <w:p w:rsidR="00B948D1" w:rsidRPr="00923433" w:rsidRDefault="00B948D1" w:rsidP="00923433">
                              <w:pPr>
                                <w:rPr>
                                  <w:sz w:val="28"/>
                                </w:rPr>
                              </w:pPr>
                              <w:r w:rsidRPr="00923433">
                                <w:rPr>
                                  <w:sz w:val="28"/>
                                </w:rPr>
                                <w:t>3. The internal angles of all squares add up to 270°</w:t>
                              </w:r>
                            </w:p>
                            <w:p w:rsidR="00B948D1" w:rsidRPr="00923433" w:rsidRDefault="00B948D1" w:rsidP="00923433">
                              <w:pPr>
                                <w:rPr>
                                  <w:sz w:val="28"/>
                                </w:rPr>
                              </w:pPr>
                            </w:p>
                            <w:p w:rsidR="00B948D1" w:rsidRPr="00923433" w:rsidRDefault="00B948D1" w:rsidP="00923433">
                              <w:pPr>
                                <w:rPr>
                                  <w:sz w:val="28"/>
                                </w:rPr>
                              </w:pPr>
                              <w:r w:rsidRPr="00923433">
                                <w:rPr>
                                  <w:sz w:val="28"/>
                                </w:rPr>
                                <w:t>4. The internal angles of all squares add up to 360°</w:t>
                              </w:r>
                            </w:p>
                          </w:txbxContent>
                        </wps:txbx>
                        <wps:bodyPr rot="0" vert="horz" wrap="square" lIns="91440" tIns="45720" rIns="91440" bIns="45720" anchor="t" anchorCtr="0">
                          <a:noAutofit/>
                        </wps:bodyPr>
                      </wps:wsp>
                      <wps:wsp>
                        <wps:cNvPr id="292" name="Rectangle 292"/>
                        <wps:cNvSpPr/>
                        <wps:spPr>
                          <a:xfrm>
                            <a:off x="5472752" y="859809"/>
                            <a:ext cx="914400" cy="2593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48D1" w:rsidRDefault="00B948D1" w:rsidP="00923433">
                              <w:pPr>
                                <w:jc w:val="center"/>
                              </w:pPr>
                              <w:r>
                                <w:t>TRUE/FALSE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5418161" y="2879678"/>
                            <a:ext cx="914400" cy="2593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48D1" w:rsidRDefault="00B948D1" w:rsidP="00923433">
                              <w:pPr>
                                <w:jc w:val="center"/>
                              </w:pPr>
                              <w:r>
                                <w:t>TRUE/FALSE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5459104" y="2265529"/>
                            <a:ext cx="914400" cy="2593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48D1" w:rsidRDefault="00B948D1" w:rsidP="00923433">
                              <w:pPr>
                                <w:jc w:val="center"/>
                              </w:pPr>
                              <w:r>
                                <w:t>TRUE/FALSE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a:off x="5459104" y="1610436"/>
                            <a:ext cx="914400" cy="2593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48D1" w:rsidRDefault="00B948D1" w:rsidP="00923433">
                              <w:pPr>
                                <w:jc w:val="center"/>
                              </w:pPr>
                              <w:r>
                                <w:t>TRUE/FALSE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6455391" y="3111690"/>
                            <a:ext cx="914400" cy="2593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48D1" w:rsidRDefault="00B948D1" w:rsidP="004734E4">
                              <w:pPr>
                                <w:jc w:val="center"/>
                              </w:pPr>
                              <w: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2169994" y="27296"/>
                            <a:ext cx="4503761" cy="49132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Pr="004734E4" w:rsidRDefault="00B948D1" w:rsidP="004734E4">
                              <w:pPr>
                                <w:jc w:val="center"/>
                                <w:rPr>
                                  <w:sz w:val="44"/>
                                </w:rPr>
                              </w:pPr>
                              <w:r w:rsidRPr="004734E4">
                                <w:rPr>
                                  <w:sz w:val="44"/>
                                </w:rPr>
                                <w:t>Which of the Following Are 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0" y="0"/>
                            <a:ext cx="1214651" cy="2593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4734E4">
                              <w:pPr>
                                <w:jc w:val="center"/>
                              </w:pPr>
                              <w:proofErr w:type="spellStart"/>
                              <w:proofErr w:type="gramStart"/>
                              <w:r>
                                <w:t>lblQuestion</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Rectangle 337"/>
                        <wps:cNvSpPr/>
                        <wps:spPr>
                          <a:xfrm>
                            <a:off x="13648" y="2838735"/>
                            <a:ext cx="1214651" cy="2593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4734E4">
                              <w:pPr>
                                <w:jc w:val="center"/>
                              </w:pPr>
                              <w:r>
                                <w:t>lblQuestion4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ectangle 340"/>
                        <wps:cNvSpPr/>
                        <wps:spPr>
                          <a:xfrm>
                            <a:off x="0" y="2142699"/>
                            <a:ext cx="1214651" cy="2593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4734E4">
                              <w:pPr>
                                <w:jc w:val="center"/>
                              </w:pPr>
                              <w:r>
                                <w:t>lblQuestion3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0" y="1473959"/>
                            <a:ext cx="1214651" cy="2593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4734E4">
                              <w:pPr>
                                <w:jc w:val="center"/>
                              </w:pPr>
                              <w:r>
                                <w:t>lblQuestion2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0" y="777923"/>
                            <a:ext cx="1214651" cy="2593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4734E4">
                              <w:pPr>
                                <w:jc w:val="center"/>
                              </w:pPr>
                              <w:r>
                                <w:t>lblQuestion1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Rectangle 409"/>
                        <wps:cNvSpPr/>
                        <wps:spPr>
                          <a:xfrm>
                            <a:off x="7615451" y="136478"/>
                            <a:ext cx="1214120" cy="6414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4734E4">
                              <w:pPr>
                                <w:jc w:val="center"/>
                              </w:pPr>
                              <w:r>
                                <w:t>grpQuestion1</w:t>
                              </w:r>
                            </w:p>
                            <w:p w:rsidR="00B948D1" w:rsidRDefault="00B948D1" w:rsidP="004734E4">
                              <w:pPr>
                                <w:jc w:val="center"/>
                              </w:pPr>
                              <w:proofErr w:type="gramStart"/>
                              <w:r>
                                <w:t>rdbQ1T-rdbQ1F</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Rectangle 410"/>
                        <wps:cNvSpPr/>
                        <wps:spPr>
                          <a:xfrm>
                            <a:off x="7615451" y="928048"/>
                            <a:ext cx="1214120" cy="5732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4734E4">
                              <w:pPr>
                                <w:jc w:val="center"/>
                              </w:pPr>
                              <w:r>
                                <w:t>grpQuestion1</w:t>
                              </w:r>
                            </w:p>
                            <w:p w:rsidR="00B948D1" w:rsidRDefault="00B948D1" w:rsidP="004734E4">
                              <w:pPr>
                                <w:jc w:val="center"/>
                              </w:pPr>
                              <w:proofErr w:type="gramStart"/>
                              <w:r>
                                <w:t>rdbQ2T-rdbQ2F</w:t>
                              </w:r>
                              <w:proofErr w:type="gramEnd"/>
                            </w:p>
                            <w:p w:rsidR="00B948D1" w:rsidRDefault="00B948D1" w:rsidP="004734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Rectangle 411"/>
                        <wps:cNvSpPr/>
                        <wps:spPr>
                          <a:xfrm>
                            <a:off x="7615451" y="1665027"/>
                            <a:ext cx="1214120" cy="55955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4734E4">
                              <w:pPr>
                                <w:jc w:val="center"/>
                              </w:pPr>
                              <w:r>
                                <w:t>grpQuestion1</w:t>
                              </w:r>
                            </w:p>
                            <w:p w:rsidR="00B948D1" w:rsidRDefault="00B948D1" w:rsidP="004734E4">
                              <w:pPr>
                                <w:jc w:val="center"/>
                              </w:pPr>
                              <w:proofErr w:type="gramStart"/>
                              <w:r>
                                <w:t>rdbQ3T-rdbQ3F</w:t>
                              </w:r>
                              <w:proofErr w:type="gramEnd"/>
                            </w:p>
                            <w:p w:rsidR="00B948D1" w:rsidRDefault="00B948D1" w:rsidP="004734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7615451" y="2497541"/>
                            <a:ext cx="1214120" cy="5732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4734E4">
                              <w:pPr>
                                <w:jc w:val="center"/>
                              </w:pPr>
                              <w:r>
                                <w:t>grpQuestion1</w:t>
                              </w:r>
                            </w:p>
                            <w:p w:rsidR="00B948D1" w:rsidRDefault="00B948D1" w:rsidP="004734E4">
                              <w:pPr>
                                <w:jc w:val="center"/>
                              </w:pPr>
                              <w:proofErr w:type="gramStart"/>
                              <w:r>
                                <w:t>rdbQ4T-rdbQ4F</w:t>
                              </w:r>
                              <w:proofErr w:type="gramEnd"/>
                            </w:p>
                            <w:p w:rsidR="00B948D1" w:rsidRDefault="00B948D1" w:rsidP="004734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7615451" y="3248168"/>
                            <a:ext cx="1214651" cy="2593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4734E4">
                              <w:pPr>
                                <w:jc w:val="center"/>
                              </w:pPr>
                              <w:proofErr w:type="spellStart"/>
                              <w:proofErr w:type="gramStart"/>
                              <w:r>
                                <w:t>btnSubmit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Straight Arrow Connector 419"/>
                        <wps:cNvCnPr/>
                        <wps:spPr>
                          <a:xfrm flipH="1">
                            <a:off x="6373504" y="395785"/>
                            <a:ext cx="1296538" cy="4776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0" name="Straight Arrow Connector 420"/>
                        <wps:cNvCnPr/>
                        <wps:spPr>
                          <a:xfrm flipH="1">
                            <a:off x="6346209" y="1037230"/>
                            <a:ext cx="1351128" cy="6416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1" name="Straight Arrow Connector 421"/>
                        <wps:cNvCnPr/>
                        <wps:spPr>
                          <a:xfrm flipH="1">
                            <a:off x="6373504" y="1815153"/>
                            <a:ext cx="1255595" cy="5595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3" name="Straight Arrow Connector 423"/>
                        <wps:cNvCnPr/>
                        <wps:spPr>
                          <a:xfrm flipH="1">
                            <a:off x="6264322" y="2565779"/>
                            <a:ext cx="1378424" cy="3951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25" o:spid="_x0000_s1270" style="position:absolute;margin-left:0;margin-top:66.65pt;width:695.3pt;height:280.35pt;z-index:251713024" coordsize="88301,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">
                <v:shapetype id="_x0000_t202" coordsize="21600,21600" o:spt="202" path="m,l,21600r21600,l21600,xe">
                  <v:stroke joinstyle="miter"/>
                  <v:path gradientshapeok="t" o:connecttype="rect"/>
                </v:shapetype>
                <v:shape id="_x0000_s1271" type="#_x0000_t202" style="position:absolute;left:13920;top:136;width:60690;height:35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BKvsAA&#10;AADbAAAADwAAAGRycy9kb3ducmV2LnhtbESPSwvCMBCE74L/IazgTVMtiFSj+EAQ8eLj4HFp1rbY&#10;bEoTbf33RhA8DjPzDTNftqYUL6pdYVnBaBiBIE6tLjhTcL3sBlMQziNrLC2Tgjc5WC66nTkm2jZ8&#10;otfZZyJA2CWoIPe+SqR0aU4G3dBWxMG729qgD7LOpK6xCXBTynEUTaTBgsNCjhVtckof56dRcIjp&#10;cYszd3TNfR3vdbQ9loetUv1eu5qB8NT6f/jX3msFkzF8v4QfIB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lBKvsAAAADbAAAADwAAAAAAAAAAAAAAAACYAgAAZHJzL2Rvd25y&#10;ZXYueG1sUEsFBgAAAAAEAAQA9QAAAIUDAAAAAA==&#10;" fillcolor="white [3201]" strokecolor="black [3200]" strokeweight="1pt">
                  <v:textbox>
                    <w:txbxContent>
                      <w:p w:rsidR="00B948D1" w:rsidRDefault="00B948D1" w:rsidP="00765882"/>
                    </w:txbxContent>
                  </v:textbox>
                </v:shape>
                <v:shape id="_x0000_s1272" type="#_x0000_t202" style="position:absolute;left:14057;top:5186;width:60550;height:30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NtRsYA&#10;AADcAAAADwAAAGRycy9kb3ducmV2LnhtbESPW2sCMRSE3wv+h3CEvpSa9YLV7UaRQkXfrC3t62Fz&#10;9kI3J2uSruu/N4LQx2FmvmGydW8a0ZHztWUF41ECgji3uuZSwdfn+/MChA/IGhvLpOBCHtarwUOG&#10;qbZn/qDuGEoRIexTVFCF0KZS+rwig35kW+LoFdYZDFG6UmqH5wg3jZwkyVwarDkuVNjSW0X57/HP&#10;KFjMdt2P308P3/m8aJbh6aXbnpxSj8N+8woiUB/+w/f2TiuYLM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bNtRsYAAADcAAAADwAAAAAAAAAAAAAAAACYAgAAZHJz&#10;L2Rvd25yZXYueG1sUEsFBgAAAAAEAAQA9QAAAIsDAAAAAA==&#10;">
                  <v:textbox>
                    <w:txbxContent>
                      <w:p w:rsidR="00B948D1" w:rsidRDefault="00B948D1" w:rsidP="00923433"/>
                      <w:p w:rsidR="00B948D1" w:rsidRPr="00923433" w:rsidRDefault="00B948D1" w:rsidP="00923433">
                        <w:pPr>
                          <w:rPr>
                            <w:sz w:val="28"/>
                          </w:rPr>
                        </w:pPr>
                        <w:r w:rsidRPr="00923433">
                          <w:rPr>
                            <w:sz w:val="28"/>
                          </w:rPr>
                          <w:t>1. The internal angles of all triang</w:t>
                        </w:r>
                        <w:r w:rsidR="008D145F">
                          <w:rPr>
                            <w:sz w:val="28"/>
                          </w:rPr>
                          <w:t>les add up to 180</w:t>
                        </w:r>
                        <w:r w:rsidRPr="00923433">
                          <w:rPr>
                            <w:sz w:val="28"/>
                          </w:rPr>
                          <w:t>°</w:t>
                        </w:r>
                      </w:p>
                      <w:p w:rsidR="00B948D1" w:rsidRPr="00923433" w:rsidRDefault="00B948D1" w:rsidP="00923433">
                        <w:pPr>
                          <w:rPr>
                            <w:sz w:val="28"/>
                          </w:rPr>
                        </w:pPr>
                      </w:p>
                      <w:p w:rsidR="00B948D1" w:rsidRPr="00923433" w:rsidRDefault="00B948D1" w:rsidP="00923433">
                        <w:pPr>
                          <w:rPr>
                            <w:sz w:val="28"/>
                          </w:rPr>
                        </w:pPr>
                        <w:r w:rsidRPr="00923433">
                          <w:rPr>
                            <w:sz w:val="28"/>
                          </w:rPr>
                          <w:t>2. The internal angles of all Triangles add up to 360°</w:t>
                        </w:r>
                      </w:p>
                      <w:p w:rsidR="00B948D1" w:rsidRPr="00923433" w:rsidRDefault="00B948D1" w:rsidP="00923433">
                        <w:pPr>
                          <w:rPr>
                            <w:sz w:val="28"/>
                          </w:rPr>
                        </w:pPr>
                      </w:p>
                      <w:p w:rsidR="00B948D1" w:rsidRPr="00923433" w:rsidRDefault="00B948D1" w:rsidP="00923433">
                        <w:pPr>
                          <w:rPr>
                            <w:sz w:val="28"/>
                          </w:rPr>
                        </w:pPr>
                        <w:r w:rsidRPr="00923433">
                          <w:rPr>
                            <w:sz w:val="28"/>
                          </w:rPr>
                          <w:t>3. The internal angles of all squares add up to 270°</w:t>
                        </w:r>
                      </w:p>
                      <w:p w:rsidR="00B948D1" w:rsidRPr="00923433" w:rsidRDefault="00B948D1" w:rsidP="00923433">
                        <w:pPr>
                          <w:rPr>
                            <w:sz w:val="28"/>
                          </w:rPr>
                        </w:pPr>
                      </w:p>
                      <w:p w:rsidR="00B948D1" w:rsidRPr="00923433" w:rsidRDefault="00B948D1" w:rsidP="00923433">
                        <w:pPr>
                          <w:rPr>
                            <w:sz w:val="28"/>
                          </w:rPr>
                        </w:pPr>
                        <w:r w:rsidRPr="00923433">
                          <w:rPr>
                            <w:sz w:val="28"/>
                          </w:rPr>
                          <w:t>4. The internal angles of all squares add up to 360°</w:t>
                        </w:r>
                      </w:p>
                    </w:txbxContent>
                  </v:textbox>
                </v:shape>
                <v:rect id="Rectangle 292" o:spid="_x0000_s1273" style="position:absolute;left:54727;top:8598;width:9144;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QFMEA&#10;AADcAAAADwAAAGRycy9kb3ducmV2LnhtbESPzYrCMBSF98K8Q7gDs9PULkanmsogDIjgwp8HuDR3&#10;mtrmpjTRtm9vBMHl4fx8nPVmsI24U+crxwrmswQEceF0xaWCy/lvugThA7LGxjEpGMnDJv+YrDHT&#10;rucj3U+hFHGEfYYKTAhtJqUvDFn0M9cSR+/fdRZDlF0pdYd9HLeNTJPkW1qsOBIMtrQ1VNSnm40Q&#10;pOM4X/Tb+mCGfUXNeKXbqNTX5/C7AhFoCO/wq73TCtKfFJ5n4hGQ+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kBTBAAAA3AAAAA8AAAAAAAAAAAAAAAAAmAIAAGRycy9kb3du&#10;cmV2LnhtbFBLBQYAAAAABAAEAPUAAACGAwAAAAA=&#10;" fillcolor="#5b9bd5 [3204]" strokecolor="#1f4d78 [1604]" strokeweight="1pt">
                  <v:textbox>
                    <w:txbxContent>
                      <w:p w:rsidR="00B948D1" w:rsidRDefault="00B948D1" w:rsidP="00923433">
                        <w:pPr>
                          <w:jc w:val="center"/>
                        </w:pPr>
                        <w:r>
                          <w:t>TRUE/FALSE</w:t>
                        </w:r>
                      </w:p>
                    </w:txbxContent>
                  </v:textbox>
                </v:rect>
                <v:rect id="Rectangle 293" o:spid="_x0000_s1274" style="position:absolute;left:54181;top:28796;width:9144;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1j8EA&#10;AADcAAAADwAAAGRycy9kb3ducmV2LnhtbESP24rCMBRF3wf8h3AE38ZUBS/VKCIIIsyDlw84NMem&#10;2pyUJtr2782A4ONmXxZ7tWltKV5U+8KxgtEwAUGcOV1wruB62f/OQfiArLF0TAo68rBZ935WmGrX&#10;8Ile55CLOMI+RQUmhCqV0meGLPqhq4ijd3O1xRBlnUtdYxPHbSnHSTKVFguOBIMV7Qxlj/PTRgjS&#10;qRvNmt3jz7THgsruTs9OqUG/3S5BBGrDN/xpH7SC8WIC/2fiE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NY/BAAAA3AAAAA8AAAAAAAAAAAAAAAAAmAIAAGRycy9kb3du&#10;cmV2LnhtbFBLBQYAAAAABAAEAPUAAACGAwAAAAA=&#10;" fillcolor="#5b9bd5 [3204]" strokecolor="#1f4d78 [1604]" strokeweight="1pt">
                  <v:textbox>
                    <w:txbxContent>
                      <w:p w:rsidR="00B948D1" w:rsidRDefault="00B948D1" w:rsidP="00923433">
                        <w:pPr>
                          <w:jc w:val="center"/>
                        </w:pPr>
                        <w:r>
                          <w:t>TRUE/FALSE</w:t>
                        </w:r>
                      </w:p>
                    </w:txbxContent>
                  </v:textbox>
                </v:rect>
                <v:rect id="Rectangle 295" o:spid="_x0000_s1275" style="position:absolute;left:54591;top:22655;width:9144;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YIYMAA&#10;AADcAAAADwAAAGRycy9kb3ducmV2LnhtbESP24rCMBRF3wf8h3AE38ZUwVs1igiCCPPg5QMOzbGp&#10;Nielibb9ezMg+LjZl8VebVpbihfVvnCsYDRMQBBnThecK7he9r9zED4gaywdk4KOPGzWvZ8Vpto1&#10;fKLXOeQijrBPUYEJoUql9Jkhi37oKuLo3VxtMURZ51LX2MRxW8pxkkylxYIjwWBFO0PZ4/y0EYJ0&#10;6kazZvf4M+2xoLK707NTatBvt0sQgdrwDX/aB61gvJjA/5l4BO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xYIYMAAAADcAAAADwAAAAAAAAAAAAAAAACYAgAAZHJzL2Rvd25y&#10;ZXYueG1sUEsFBgAAAAAEAAQA9QAAAIUDAAAAAA==&#10;" fillcolor="#5b9bd5 [3204]" strokecolor="#1f4d78 [1604]" strokeweight="1pt">
                  <v:textbox>
                    <w:txbxContent>
                      <w:p w:rsidR="00B948D1" w:rsidRDefault="00B948D1" w:rsidP="00923433">
                        <w:pPr>
                          <w:jc w:val="center"/>
                        </w:pPr>
                        <w:r>
                          <w:t>TRUE/FALSE</w:t>
                        </w:r>
                      </w:p>
                    </w:txbxContent>
                  </v:textbox>
                </v:rect>
                <v:rect id="Rectangle 326" o:spid="_x0000_s1276" style="position:absolute;left:54591;top:16104;width:9144;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pQbb8A&#10;AADcAAAADwAAAGRycy9kb3ducmV2LnhtbESPzarCMBCF9xd8hzCCu2uqgko1igiCCC78eYChGZtq&#10;MylNtO3bG0FweTg/H2e5bm0pXlT7wrGC0TABQZw5XXCu4HrZ/c9B+ICssXRMCjrysF71/paYatfw&#10;iV7nkIs4wj5FBSaEKpXSZ4Ys+qGriKN3c7XFEGWdS11jE8dtKcdJMpUWC44EgxVtDWWP89NGCNKp&#10;G82a7eNo2kNBZXenZ6fUoN9uFiACteEX/rb3WsFkPIXP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mlBtvwAAANwAAAAPAAAAAAAAAAAAAAAAAJgCAABkcnMvZG93bnJl&#10;di54bWxQSwUGAAAAAAQABAD1AAAAhAMAAAAA&#10;" fillcolor="#5b9bd5 [3204]" strokecolor="#1f4d78 [1604]" strokeweight="1pt">
                  <v:textbox>
                    <w:txbxContent>
                      <w:p w:rsidR="00B948D1" w:rsidRDefault="00B948D1" w:rsidP="00923433">
                        <w:pPr>
                          <w:jc w:val="center"/>
                        </w:pPr>
                        <w:r>
                          <w:t>TRUE/FALSE</w:t>
                        </w:r>
                      </w:p>
                    </w:txbxContent>
                  </v:textbox>
                </v:rect>
                <v:rect id="Rectangle 331" o:spid="_x0000_s1277" style="position:absolute;left:64553;top:31116;width:9144;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pexMIA&#10;AADcAAAADwAAAGRycy9kb3ducmV2LnhtbESP3WrCQBCF7wu+wzKCd3WTCq1E1yABoQi90PoAQ3bM&#10;RrOzIbv5e/tuodDLw/n5OPt8so0YqPO1YwXpOgFBXDpdc6Xg9n163YLwAVlj45gUzOQhPyxe9php&#10;N/KFhmuoRBxhn6ECE0KbSelLQxb92rXE0bu7zmKIsquk7nCM47aRb0nyLi3WHAkGWyoMlc9rbyME&#10;6TKnH2Px/DLTuaZmflA/K7VaTscdiEBT+A//tT+1gs0mhd8z8Qj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ql7EwgAAANwAAAAPAAAAAAAAAAAAAAAAAJgCAABkcnMvZG93&#10;bnJldi54bWxQSwUGAAAAAAQABAD1AAAAhwMAAAAA&#10;" fillcolor="#5b9bd5 [3204]" strokecolor="#1f4d78 [1604]" strokeweight="1pt">
                  <v:textbox>
                    <w:txbxContent>
                      <w:p w:rsidR="00B948D1" w:rsidRDefault="00B948D1" w:rsidP="004734E4">
                        <w:pPr>
                          <w:jc w:val="center"/>
                        </w:pPr>
                        <w:r>
                          <w:t>SUBMIT</w:t>
                        </w:r>
                      </w:p>
                    </w:txbxContent>
                  </v:textbox>
                </v:rect>
                <v:rect id="Rectangle 334" o:spid="_x0000_s1278" style="position:absolute;left:21699;top:272;width:45038;height:4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9rh8MA&#10;AADcAAAADwAAAGRycy9kb3ducmV2LnhtbESPS4vCQBCE7wv+h6EFb+vEjSwaHUVXfBx9e20ybRLM&#10;9ITMqPHfOwsLeyyq6itqPG1MKR5Uu8Kygl43AkGcWl1wpuB4WH4OQDiPrLG0TApe5GA6aX2MMdH2&#10;yTt67H0mAoRdggpy76tESpfmZNB1bUUcvKutDfog60zqGp8Bbkr5FUXf0mDBYSHHin5ySm/7u1Fw&#10;T1fzS1bNtotlzGtpe0NzOmulOu1mNgLhqfH/4b/2RiuI4z78nglHQE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9rh8MAAADcAAAADwAAAAAAAAAAAAAAAACYAgAAZHJzL2Rv&#10;d25yZXYueG1sUEsFBgAAAAAEAAQA9QAAAIgDAAAAAA==&#10;" fillcolor="white [3201]" strokecolor="#70ad47 [3209]" strokeweight="1pt">
                  <v:textbox>
                    <w:txbxContent>
                      <w:p w:rsidR="00B948D1" w:rsidRPr="004734E4" w:rsidRDefault="00B948D1" w:rsidP="004734E4">
                        <w:pPr>
                          <w:jc w:val="center"/>
                          <w:rPr>
                            <w:sz w:val="44"/>
                          </w:rPr>
                        </w:pPr>
                        <w:r w:rsidRPr="004734E4">
                          <w:rPr>
                            <w:sz w:val="44"/>
                          </w:rPr>
                          <w:t>Which of the Following Are True?</w:t>
                        </w:r>
                      </w:p>
                    </w:txbxContent>
                  </v:textbox>
                </v:rect>
                <v:rect id="Rectangle 336" o:spid="_x0000_s1279" style="position:absolute;width:12146;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UlaMIA&#10;AADcAAAADwAAAGRycy9kb3ducmV2LnhtbESP0WoCMRRE3wv+Q7iCbzWrgpStUaQoiA+Vrn7AZXO7&#10;Wbq5iUnU9e8bQfBxmJkzzGLV205cKcTWsYLJuABBXDvdcqPgdNy+f4CICVlj55gU3CnCajl4W2Cp&#10;3Y1/6FqlRmQIxxIVmJR8KWWsDVmMY+eJs/frgsWUZWikDnjLcNvJaVHMpcWW84JBT1+G6r/qYhX4&#10;sPYHszHHbf8ddvvmUrXmfFdqNOzXnyAS9ekVfrZ3WsFsNofHmXw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NSVowgAAANwAAAAPAAAAAAAAAAAAAAAAAJgCAABkcnMvZG93&#10;bnJldi54bWxQSwUGAAAAAAQABAD1AAAAhwMAAAAA&#10;" fillcolor="white [3201]" strokecolor="black [3213]" strokeweight="1pt">
                  <v:textbox>
                    <w:txbxContent>
                      <w:p w:rsidR="00B948D1" w:rsidRDefault="00B948D1" w:rsidP="004734E4">
                        <w:pPr>
                          <w:jc w:val="center"/>
                        </w:pPr>
                        <w:proofErr w:type="spellStart"/>
                        <w:proofErr w:type="gramStart"/>
                        <w:r>
                          <w:t>lblQuestion</w:t>
                        </w:r>
                        <w:proofErr w:type="spellEnd"/>
                        <w:proofErr w:type="gramEnd"/>
                      </w:p>
                    </w:txbxContent>
                  </v:textbox>
                </v:rect>
                <v:rect id="Rectangle 337" o:spid="_x0000_s1280" style="position:absolute;left:136;top:28387;width:12146;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A88MA&#10;AADcAAAADwAAAGRycy9kb3ducmV2LnhtbESP0WoCMRRE3wX/IdxC3zTbCq2sRhFRkD5UuvoBl83t&#10;ZunmJiZR179vBMHHYWbOMPNlbztxoRBbxwrexgUI4trplhsFx8N2NAURE7LGzjEpuFGE5WI4mGOp&#10;3ZV/6FKlRmQIxxIVmJR8KWWsDVmMY+eJs/frgsWUZWikDnjNcNvJ96L4kBZbzgsGPa0N1X/V2Srw&#10;YeX3ZmMO2/477L6ac9Wa002p15d+NQORqE/P8KO90womk0+4n8lH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mA88MAAADcAAAADwAAAAAAAAAAAAAAAACYAgAAZHJzL2Rv&#10;d25yZXYueG1sUEsFBgAAAAAEAAQA9QAAAIgDAAAAAA==&#10;" fillcolor="white [3201]" strokecolor="black [3213]" strokeweight="1pt">
                  <v:textbox>
                    <w:txbxContent>
                      <w:p w:rsidR="00B948D1" w:rsidRDefault="00B948D1" w:rsidP="004734E4">
                        <w:pPr>
                          <w:jc w:val="center"/>
                        </w:pPr>
                        <w:r>
                          <w:t>lblQuestion4</w:t>
                        </w:r>
                      </w:p>
                    </w:txbxContent>
                  </v:textbox>
                </v:rect>
                <v:rect id="Rectangle 340" o:spid="_x0000_s1281" style="position:absolute;top:21426;width:12146;height:2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r+sAA&#10;AADcAAAADwAAAGRycy9kb3ducmV2LnhtbERPzWoCMRC+F3yHMEJvNWsrRVajSKkgPSiuPsCwGTeL&#10;m0lMoq5vbw5Cjx/f/3zZ207cKMTWsYLxqABBXDvdcqPgeFh/TEHEhKyxc0wKHhRhuRi8zbHU7s57&#10;ulWpETmEY4kKTEq+lDLWhizGkfPEmTu5YDFlGBqpA95zuO3kZ1F8S4st5waDnn4M1efqahX4sPI7&#10;82sO634bNn/NtWrN5aHU+7BfzUAk6tO/+OXeaAVfkzw/n8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Zr+sAAAADcAAAADwAAAAAAAAAAAAAAAACYAgAAZHJzL2Rvd25y&#10;ZXYueG1sUEsFBgAAAAAEAAQA9QAAAIUDAAAAAA==&#10;" fillcolor="white [3201]" strokecolor="black [3213]" strokeweight="1pt">
                  <v:textbox>
                    <w:txbxContent>
                      <w:p w:rsidR="00B948D1" w:rsidRDefault="00B948D1" w:rsidP="004734E4">
                        <w:pPr>
                          <w:jc w:val="center"/>
                        </w:pPr>
                        <w:r>
                          <w:t>lblQuestion3</w:t>
                        </w:r>
                      </w:p>
                    </w:txbxContent>
                  </v:textbox>
                </v:rect>
                <v:rect id="Rectangle 360" o:spid="_x0000_s1282" style="position:absolute;top:14739;width:12146;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M3mr8A&#10;AADcAAAADwAAAGRycy9kb3ducmV2LnhtbERPzYrCMBC+L/gOYQRva+ouiFSjiKwge1ix+gBDMzbF&#10;ZhKTqPXtzWHB48f3v1j1thN3CrF1rGAyLkAQ10633Cg4HbefMxAxIWvsHJOCJ0VYLQcfCyy1e/CB&#10;7lVqRA7hWKICk5IvpYy1IYtx7Dxx5s4uWEwZhkbqgI8cbjv5VRRTabHl3GDQ08ZQfaluVoEPa783&#10;P+a47f/C7re5Va25PpUaDfv1HESiPr3F/+6dVvA9zfPzmXw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IzeavwAAANwAAAAPAAAAAAAAAAAAAAAAAJgCAABkcnMvZG93bnJl&#10;di54bWxQSwUGAAAAAAQABAD1AAAAhAMAAAAA&#10;" fillcolor="white [3201]" strokecolor="black [3213]" strokeweight="1pt">
                  <v:textbox>
                    <w:txbxContent>
                      <w:p w:rsidR="00B948D1" w:rsidRDefault="00B948D1" w:rsidP="004734E4">
                        <w:pPr>
                          <w:jc w:val="center"/>
                        </w:pPr>
                        <w:r>
                          <w:t>lblQuestion2</w:t>
                        </w:r>
                      </w:p>
                    </w:txbxContent>
                  </v:textbox>
                </v:rect>
                <v:rect id="Rectangle 361" o:spid="_x0000_s1283" style="position:absolute;top:7779;width:12146;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SAcIA&#10;AADcAAAADwAAAGRycy9kb3ducmV2LnhtbESP0WoCMRRE3wv+Q7hC32rWFkRWo0hRkD5UXP2Ay+a6&#10;Wbq5iUnU9e8bQfBxmJkzzHzZ205cKcTWsYLxqABBXDvdcqPgeNh8TEHEhKyxc0wK7hRhuRi8zbHU&#10;7sZ7ulapERnCsUQFJiVfShlrQxbjyHni7J1csJiyDI3UAW8Zbjv5WRQTabHlvGDQ07eh+q+6WAU+&#10;rPzOrM1h0/+G7U9zqVpzviv1PuxXMxCJ+vQKP9tbreBrMobHmXw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b5IBwgAAANwAAAAPAAAAAAAAAAAAAAAAAJgCAABkcnMvZG93&#10;bnJldi54bWxQSwUGAAAAAAQABAD1AAAAhwMAAAAA&#10;" fillcolor="white [3201]" strokecolor="black [3213]" strokeweight="1pt">
                  <v:textbox>
                    <w:txbxContent>
                      <w:p w:rsidR="00B948D1" w:rsidRDefault="00B948D1" w:rsidP="004734E4">
                        <w:pPr>
                          <w:jc w:val="center"/>
                        </w:pPr>
                        <w:r>
                          <w:t>lblQuestion1</w:t>
                        </w:r>
                      </w:p>
                    </w:txbxContent>
                  </v:textbox>
                </v:rect>
                <v:rect id="Rectangle 409" o:spid="_x0000_s1284" style="position:absolute;left:76154;top:1364;width:12141;height:64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y2wsMA&#10;AADcAAAADwAAAGRycy9kb3ducmV2LnhtbESP0WoCMRRE3wv+Q7iCbzVrkdKuRhGpIH2odO0HXDbX&#10;zeLmJiZR179vBMHHYWbOMPNlbztxoRBbxwom4wIEce10y42Cv/3m9QNETMgaO8ek4EYRlovByxxL&#10;7a78S5cqNSJDOJaowKTkSyljbchiHDtPnL2DCxZTlqGROuA1w20n34riXVpsOS8Y9LQ2VB+rs1Xg&#10;w8rvzJfZb/qfsP1uzlVrTjelRsN+NQORqE/P8KO91QqmxSfcz+Qj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y2wsMAAADcAAAADwAAAAAAAAAAAAAAAACYAgAAZHJzL2Rv&#10;d25yZXYueG1sUEsFBgAAAAAEAAQA9QAAAIgDAAAAAA==&#10;" fillcolor="white [3201]" strokecolor="black [3213]" strokeweight="1pt">
                  <v:textbox>
                    <w:txbxContent>
                      <w:p w:rsidR="00B948D1" w:rsidRDefault="00B948D1" w:rsidP="004734E4">
                        <w:pPr>
                          <w:jc w:val="center"/>
                        </w:pPr>
                        <w:r>
                          <w:t>grpQuestion1</w:t>
                        </w:r>
                      </w:p>
                      <w:p w:rsidR="00B948D1" w:rsidRDefault="00B948D1" w:rsidP="004734E4">
                        <w:pPr>
                          <w:jc w:val="center"/>
                        </w:pPr>
                        <w:proofErr w:type="gramStart"/>
                        <w:r>
                          <w:t>rdbQ1T-rdbQ1F</w:t>
                        </w:r>
                        <w:proofErr w:type="gramEnd"/>
                      </w:p>
                    </w:txbxContent>
                  </v:textbox>
                </v:rect>
                <v:rect id="Rectangle 410" o:spid="_x0000_s1285" style="position:absolute;left:76154;top:9280;width:12141;height:5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gr8A&#10;AADcAAAADwAAAGRycy9kb3ducmV2LnhtbERPzYrCMBC+C75DGGFvmirLsnSNIqIgHlysPsDQzDbF&#10;ZhKTqPXtzWHB48f3P1/2thN3CrF1rGA6KUAQ10633Cg4n7bjbxAxIWvsHJOCJ0VYLoaDOZbaPfhI&#10;9yo1IodwLFGBScmXUsbakMU4cZ44c38uWEwZhkbqgI8cbjs5K4ovabHl3GDQ09pQfaluVoEPK/9r&#10;Nua07Q9ht29uVWuuT6U+Rv3qB0SiPr3F/+6dVvA5zfPzmXw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j4mCvwAAANwAAAAPAAAAAAAAAAAAAAAAAJgCAABkcnMvZG93bnJl&#10;di54bWxQSwUGAAAAAAQABAD1AAAAhAMAAAAA&#10;" fillcolor="white [3201]" strokecolor="black [3213]" strokeweight="1pt">
                  <v:textbox>
                    <w:txbxContent>
                      <w:p w:rsidR="00B948D1" w:rsidRDefault="00B948D1" w:rsidP="004734E4">
                        <w:pPr>
                          <w:jc w:val="center"/>
                        </w:pPr>
                        <w:r>
                          <w:t>grpQuestion1</w:t>
                        </w:r>
                      </w:p>
                      <w:p w:rsidR="00B948D1" w:rsidRDefault="00B948D1" w:rsidP="004734E4">
                        <w:pPr>
                          <w:jc w:val="center"/>
                        </w:pPr>
                        <w:proofErr w:type="gramStart"/>
                        <w:r>
                          <w:t>rdbQ2T-rdbQ2F</w:t>
                        </w:r>
                        <w:proofErr w:type="gramEnd"/>
                      </w:p>
                      <w:p w:rsidR="00B948D1" w:rsidRDefault="00B948D1" w:rsidP="004734E4">
                        <w:pPr>
                          <w:jc w:val="center"/>
                        </w:pPr>
                      </w:p>
                    </w:txbxContent>
                  </v:textbox>
                </v:rect>
                <v:rect id="Rectangle 411" o:spid="_x0000_s1286" style="position:absolute;left:76154;top:16650;width:12141;height:55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MsGcMA&#10;AADcAAAADwAAAGRycy9kb3ducmV2LnhtbESP0WoCMRRE3wv+Q7iCbzW7pUjZGkWkgvRB6doPuGyu&#10;m8XNTUyirn9vhEIfh5k5w8yXg+3FlULsHCsopwUI4sbpjlsFv4fN6weImJA19o5JwZ0iLBejlzlW&#10;2t34h651akWGcKxQgUnJV1LGxpDFOHWeOHtHFyymLEMrdcBbhttevhXFTFrsOC8Y9LQ21Jzqi1Xg&#10;w8rvzZc5bIZd2H63l7oz57tSk/Gw+gSRaEj/4b/2Vit4L0t4ns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MsGcMAAADcAAAADwAAAAAAAAAAAAAAAACYAgAAZHJzL2Rv&#10;d25yZXYueG1sUEsFBgAAAAAEAAQA9QAAAIgDAAAAAA==&#10;" fillcolor="white [3201]" strokecolor="black [3213]" strokeweight="1pt">
                  <v:textbox>
                    <w:txbxContent>
                      <w:p w:rsidR="00B948D1" w:rsidRDefault="00B948D1" w:rsidP="004734E4">
                        <w:pPr>
                          <w:jc w:val="center"/>
                        </w:pPr>
                        <w:r>
                          <w:t>grpQuestion1</w:t>
                        </w:r>
                      </w:p>
                      <w:p w:rsidR="00B948D1" w:rsidRDefault="00B948D1" w:rsidP="004734E4">
                        <w:pPr>
                          <w:jc w:val="center"/>
                        </w:pPr>
                        <w:proofErr w:type="gramStart"/>
                        <w:r>
                          <w:t>rdbQ3T-rdbQ3F</w:t>
                        </w:r>
                        <w:proofErr w:type="gramEnd"/>
                      </w:p>
                      <w:p w:rsidR="00B948D1" w:rsidRDefault="00B948D1" w:rsidP="004734E4">
                        <w:pPr>
                          <w:jc w:val="center"/>
                        </w:pPr>
                      </w:p>
                    </w:txbxContent>
                  </v:textbox>
                </v:rect>
                <v:rect id="Rectangle 412" o:spid="_x0000_s1287" style="position:absolute;left:76154;top:24975;width:12141;height:5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GybsIA&#10;AADcAAAADwAAAGRycy9kb3ducmV2LnhtbESP0WoCMRRE3wv+Q7iCbzWrlCKrUaQoSB9aXP2Ay+a6&#10;Wbq5iUnU9e9NQfBxmJkzzGLV205cKcTWsYLJuABBXDvdcqPgeNi+z0DEhKyxc0wK7hRhtRy8LbDU&#10;7sZ7ulapERnCsUQFJiVfShlrQxbj2Hni7J1csJiyDI3UAW8Zbjs5LYpPabHlvGDQ05eh+q+6WAU+&#10;rP2v2ZjDtv8Ju+/mUrXmfFdqNOzXcxCJ+vQKP9s7reBjMoX/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EbJuwgAAANwAAAAPAAAAAAAAAAAAAAAAAJgCAABkcnMvZG93&#10;bnJldi54bWxQSwUGAAAAAAQABAD1AAAAhwMAAAAA&#10;" fillcolor="white [3201]" strokecolor="black [3213]" strokeweight="1pt">
                  <v:textbox>
                    <w:txbxContent>
                      <w:p w:rsidR="00B948D1" w:rsidRDefault="00B948D1" w:rsidP="004734E4">
                        <w:pPr>
                          <w:jc w:val="center"/>
                        </w:pPr>
                        <w:r>
                          <w:t>grpQuestion1</w:t>
                        </w:r>
                      </w:p>
                      <w:p w:rsidR="00B948D1" w:rsidRDefault="00B948D1" w:rsidP="004734E4">
                        <w:pPr>
                          <w:jc w:val="center"/>
                        </w:pPr>
                        <w:proofErr w:type="gramStart"/>
                        <w:r>
                          <w:t>rdbQ4T-rdbQ4F</w:t>
                        </w:r>
                        <w:proofErr w:type="gramEnd"/>
                      </w:p>
                      <w:p w:rsidR="00B948D1" w:rsidRDefault="00B948D1" w:rsidP="004734E4">
                        <w:pPr>
                          <w:jc w:val="center"/>
                        </w:pPr>
                      </w:p>
                    </w:txbxContent>
                  </v:textbox>
                </v:rect>
                <v:rect id="Rectangle 413" o:spid="_x0000_s1288" style="position:absolute;left:76154;top:32481;width:12147;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0X9cMA&#10;AADcAAAADwAAAGRycy9kb3ducmV2LnhtbESP0WoCMRRE34X+Q7iFvmlWW4qsRhFRkD5UuvoBl83t&#10;ZunmJiZR179vBMHHYWbOMPNlbztxoRBbxwrGowIEce10y42C42E7nIKICVlj55gU3CjCcvEymGOp&#10;3ZV/6FKlRmQIxxIVmJR8KWWsDVmMI+eJs/frgsWUZWikDnjNcNvJSVF8Sost5wWDntaG6r/qbBX4&#10;sPJ7szGHbf8ddl/NuWrN6abU22u/moFI1Kdn+NHeaQUf43e4n8lH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0X9cMAAADcAAAADwAAAAAAAAAAAAAAAACYAgAAZHJzL2Rv&#10;d25yZXYueG1sUEsFBgAAAAAEAAQA9QAAAIgDAAAAAA==&#10;" fillcolor="white [3201]" strokecolor="black [3213]" strokeweight="1pt">
                  <v:textbox>
                    <w:txbxContent>
                      <w:p w:rsidR="00B948D1" w:rsidRDefault="00B948D1" w:rsidP="004734E4">
                        <w:pPr>
                          <w:jc w:val="center"/>
                        </w:pPr>
                        <w:proofErr w:type="spellStart"/>
                        <w:proofErr w:type="gramStart"/>
                        <w:r>
                          <w:t>btnSubmit</w:t>
                        </w:r>
                        <w:proofErr w:type="spellEnd"/>
                        <w:proofErr w:type="gramEnd"/>
                      </w:p>
                    </w:txbxContent>
                  </v:textbox>
                </v:rect>
                <v:shape id="Straight Arrow Connector 419" o:spid="_x0000_s1289" type="#_x0000_t32" style="position:absolute;left:63735;top:3957;width:12965;height:47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q/j8UAAADcAAAADwAAAGRycy9kb3ducmV2LnhtbESPQUvDQBSE7wX/w/IEL6XdtAm2xm6L&#10;KEWvjVLa2zP7TILZtyFvbdN/7woFj8PMfMOsNoNr1Yl6aTwbmE0TUMSltw1XBj7et5MlKAnIFlvP&#10;ZOBCApv1zWiFufVn3tGpCJWKEJYcDdQhdLnWUtbkUKa+I47el+8dhij7StsezxHuWj1PknvtsOG4&#10;UGNHzzWV38WPM5CGTOa77LCQ4lh9ju1Lmsr+1Zi72+HpEVSgIfyHr+03ayCbPcDfmXgE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vq/j8UAAADcAAAADwAAAAAAAAAA&#10;AAAAAAChAgAAZHJzL2Rvd25yZXYueG1sUEsFBgAAAAAEAAQA+QAAAJMDAAAAAA==&#10;" strokecolor="black [3200]" strokeweight=".5pt">
                  <v:stroke endarrow="block" joinstyle="miter"/>
                </v:shape>
                <v:shape id="Straight Arrow Connector 420" o:spid="_x0000_s1290" type="#_x0000_t32" style="position:absolute;left:63462;top:10372;width:13511;height:64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zcr8IAAADcAAAADwAAAGRycy9kb3ducmV2LnhtbERPTWvCQBC9F/oflil4KXXTJNgSXaUo&#10;pb0apbS3MTtNQrOzIbNq/PfuoeDx8b4Xq9F16kSDtJ4NPE8TUMSVty3XBva796dXUBKQLXaeycCF&#10;BFbL+7sFFtafeUunMtQqhrAUaKAJoS+0lqohhzL1PXHkfv3gMEQ41NoOeI7hrtNpksy0w5ZjQ4M9&#10;rRuq/sqjM5CFXNJt/v0i5U99eLSbLJOvD2MmD+PbHFSgMdzE/+5PayBP4/x4Jh4Bvb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azcr8IAAADcAAAADwAAAAAAAAAAAAAA&#10;AAChAgAAZHJzL2Rvd25yZXYueG1sUEsFBgAAAAAEAAQA+QAAAJADAAAAAA==&#10;" strokecolor="black [3200]" strokeweight=".5pt">
                  <v:stroke endarrow="block" joinstyle="miter"/>
                </v:shape>
                <v:shape id="Straight Arrow Connector 421" o:spid="_x0000_s1291" type="#_x0000_t32" style="position:absolute;left:63735;top:18151;width:12555;height:55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B5NMUAAADcAAAADwAAAGRycy9kb3ducmV2LnhtbESPQUvDQBSE7wX/w/IEL6XdNAkqsdsi&#10;itRrU5F6e2afSTD7NuStbfrv3UKhx2FmvmGW69F16kCDtJ4NLOYJKOLK25ZrAx+7t9kjKAnIFjvP&#10;ZOBEAuvVzWSJhfVH3tKhDLWKEJYCDTQh9IXWUjXkUOa+J47ejx8chiiHWtsBjxHuOp0myb122HJc&#10;aLCnl4aq3/LPGchCLuk23z9I+VV/T+1rlsnnxpi72/H5CVSgMVzDl/a7NZCnCzifiUdAr/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B5NMUAAADcAAAADwAAAAAAAAAA&#10;AAAAAAChAgAAZHJzL2Rvd25yZXYueG1sUEsFBgAAAAAEAAQA+QAAAJMDAAAAAA==&#10;" strokecolor="black [3200]" strokeweight=".5pt">
                  <v:stroke endarrow="block" joinstyle="miter"/>
                </v:shape>
                <v:shape id="Straight Arrow Connector 423" o:spid="_x0000_s1292" type="#_x0000_t32" style="position:absolute;left:62643;top:25657;width:13784;height:39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5C2MUAAADcAAAADwAAAGRycy9kb3ducmV2LnhtbESPQUvDQBSE74L/YXlCL9JuTIItsdsi&#10;lqLXRpH29pp9JsHs25C3beO/dwWhx2FmvmGW69F16kyDtJ4NPMwSUMSVty3XBj7et9MFKAnIFjvP&#10;ZOCHBNar25slFtZfeEfnMtQqQlgKNNCE0BdaS9WQQ5n5njh6X35wGKIcam0HvES463SaJI/aYctx&#10;ocGeXhqqvsuTM5CFXNJdvp9LeaiP93aTZfL5aszkbnx+AhVoDNfwf/vNGsjTDP7OxCO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X5C2MUAAADcAAAADwAAAAAAAAAA&#10;AAAAAAChAgAAZHJzL2Rvd25yZXYueG1sUEsFBgAAAAAEAAQA+QAAAJMDAAAAAA==&#10;" strokecolor="black [3200]" strokeweight=".5pt">
                  <v:stroke endarrow="block" joinstyle="miter"/>
                </v:shape>
              </v:group>
            </w:pict>
          </mc:Fallback>
        </mc:AlternateContent>
      </w:r>
      <w:r>
        <w:rPr>
          <w:noProof/>
          <w:lang w:eastAsia="en-GB"/>
        </w:rPr>
        <mc:AlternateContent>
          <mc:Choice Requires="wps">
            <w:drawing>
              <wp:anchor distT="0" distB="0" distL="114300" distR="114300" simplePos="0" relativeHeight="251617792" behindDoc="0" locked="0" layoutInCell="1" allowOverlap="1" wp14:anchorId="4CEE8E02" wp14:editId="76CAD178">
                <wp:simplePos x="0" y="0"/>
                <wp:positionH relativeFrom="column">
                  <wp:posOffset>7328848</wp:posOffset>
                </wp:positionH>
                <wp:positionV relativeFrom="paragraph">
                  <wp:posOffset>4135831</wp:posOffset>
                </wp:positionV>
                <wp:extent cx="313424" cy="40943"/>
                <wp:effectExtent l="0" t="57150" r="10795" b="54610"/>
                <wp:wrapNone/>
                <wp:docPr id="424" name="Straight Arrow Connector 424"/>
                <wp:cNvGraphicFramePr/>
                <a:graphic xmlns:a="http://schemas.openxmlformats.org/drawingml/2006/main">
                  <a:graphicData uri="http://schemas.microsoft.com/office/word/2010/wordprocessingShape">
                    <wps:wsp>
                      <wps:cNvCnPr/>
                      <wps:spPr>
                        <a:xfrm flipH="1" flipV="1">
                          <a:off x="0" y="0"/>
                          <a:ext cx="313424" cy="409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0E55E769" id="Straight Arrow Connector 424" o:spid="_x0000_s1026" type="#_x0000_t32" style="position:absolute;margin-left:577.05pt;margin-top:325.65pt;width:24.7pt;height:3.2pt;flip:x y;z-index:25161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" strokecolor="black [3200]" strokeweight=".5pt">
                <v:stroke endarrow="block" joinstyle="miter"/>
              </v:shape>
            </w:pict>
          </mc:Fallback>
        </mc:AlternateContent>
      </w:r>
      <w:r w:rsidR="004734E4">
        <w:rPr>
          <w:noProof/>
          <w:lang w:eastAsia="en-GB"/>
        </w:rPr>
        <mc:AlternateContent>
          <mc:Choice Requires="wps">
            <w:drawing>
              <wp:anchor distT="0" distB="0" distL="114300" distR="114300" simplePos="0" relativeHeight="251606528" behindDoc="0" locked="0" layoutInCell="1" allowOverlap="1" wp14:anchorId="65DCF31A" wp14:editId="6867127F">
                <wp:simplePos x="0" y="0"/>
                <wp:positionH relativeFrom="column">
                  <wp:posOffset>1173706</wp:posOffset>
                </wp:positionH>
                <wp:positionV relativeFrom="paragraph">
                  <wp:posOffset>1802063</wp:posOffset>
                </wp:positionV>
                <wp:extent cx="668741" cy="45719"/>
                <wp:effectExtent l="0" t="38100" r="36195" b="88265"/>
                <wp:wrapNone/>
                <wp:docPr id="415" name="Straight Arrow Connector 415"/>
                <wp:cNvGraphicFramePr/>
                <a:graphic xmlns:a="http://schemas.openxmlformats.org/drawingml/2006/main">
                  <a:graphicData uri="http://schemas.microsoft.com/office/word/2010/wordprocessingShape">
                    <wps:wsp>
                      <wps:cNvCnPr/>
                      <wps:spPr>
                        <a:xfrm>
                          <a:off x="0" y="0"/>
                          <a:ext cx="668741"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E41DB5" id="Straight Arrow Connector 415" o:spid="_x0000_s1026" type="#_x0000_t32" style="position:absolute;margin-left:92.4pt;margin-top:141.9pt;width:52.65pt;height:3.6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" strokecolor="black [3200]" strokeweight=".5pt">
                <v:stroke endarrow="block" joinstyle="miter"/>
              </v:shape>
            </w:pict>
          </mc:Fallback>
        </mc:AlternateContent>
      </w:r>
      <w:r w:rsidR="004734E4">
        <w:rPr>
          <w:noProof/>
          <w:lang w:eastAsia="en-GB"/>
        </w:rPr>
        <mc:AlternateContent>
          <mc:Choice Requires="wps">
            <w:drawing>
              <wp:anchor distT="0" distB="0" distL="114300" distR="114300" simplePos="0" relativeHeight="251616768" behindDoc="0" locked="0" layoutInCell="1" allowOverlap="1" wp14:anchorId="553D7B1C" wp14:editId="32A8CD5F">
                <wp:simplePos x="0" y="0"/>
                <wp:positionH relativeFrom="column">
                  <wp:posOffset>1187355</wp:posOffset>
                </wp:positionH>
                <wp:positionV relativeFrom="paragraph">
                  <wp:posOffset>3726398</wp:posOffset>
                </wp:positionV>
                <wp:extent cx="695657" cy="81887"/>
                <wp:effectExtent l="0" t="0" r="66675" b="90170"/>
                <wp:wrapNone/>
                <wp:docPr id="418" name="Straight Arrow Connector 418"/>
                <wp:cNvGraphicFramePr/>
                <a:graphic xmlns:a="http://schemas.openxmlformats.org/drawingml/2006/main">
                  <a:graphicData uri="http://schemas.microsoft.com/office/word/2010/wordprocessingShape">
                    <wps:wsp>
                      <wps:cNvCnPr/>
                      <wps:spPr>
                        <a:xfrm>
                          <a:off x="0" y="0"/>
                          <a:ext cx="695657" cy="818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5654EDBB" id="Straight Arrow Connector 418" o:spid="_x0000_s1026" type="#_x0000_t32" style="position:absolute;margin-left:93.5pt;margin-top:293.4pt;width:54.8pt;height:6.45pt;z-index:25161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" strokecolor="black [3200]" strokeweight=".5pt">
                <v:stroke endarrow="block" joinstyle="miter"/>
              </v:shape>
            </w:pict>
          </mc:Fallback>
        </mc:AlternateContent>
      </w:r>
      <w:r w:rsidR="004734E4">
        <w:rPr>
          <w:noProof/>
          <w:lang w:eastAsia="en-GB"/>
        </w:rPr>
        <mc:AlternateContent>
          <mc:Choice Requires="wps">
            <w:drawing>
              <wp:anchor distT="0" distB="0" distL="114300" distR="114300" simplePos="0" relativeHeight="251611648" behindDoc="0" locked="0" layoutInCell="1" allowOverlap="1" wp14:anchorId="10DB7414" wp14:editId="4E00F071">
                <wp:simplePos x="0" y="0"/>
                <wp:positionH relativeFrom="column">
                  <wp:posOffset>1146412</wp:posOffset>
                </wp:positionH>
                <wp:positionV relativeFrom="paragraph">
                  <wp:posOffset>2989420</wp:posOffset>
                </wp:positionV>
                <wp:extent cx="736979" cy="122830"/>
                <wp:effectExtent l="0" t="0" r="63500" b="86995"/>
                <wp:wrapNone/>
                <wp:docPr id="417" name="Straight Arrow Connector 417"/>
                <wp:cNvGraphicFramePr/>
                <a:graphic xmlns:a="http://schemas.openxmlformats.org/drawingml/2006/main">
                  <a:graphicData uri="http://schemas.microsoft.com/office/word/2010/wordprocessingShape">
                    <wps:wsp>
                      <wps:cNvCnPr/>
                      <wps:spPr>
                        <a:xfrm>
                          <a:off x="0" y="0"/>
                          <a:ext cx="736979" cy="1228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A14B01" id="Straight Arrow Connector 417" o:spid="_x0000_s1026" type="#_x0000_t32" style="position:absolute;margin-left:90.25pt;margin-top:235.4pt;width:58.05pt;height:9.6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" strokecolor="black [3200]" strokeweight=".5pt">
                <v:stroke endarrow="block" joinstyle="miter"/>
              </v:shape>
            </w:pict>
          </mc:Fallback>
        </mc:AlternateContent>
      </w:r>
      <w:r w:rsidR="004734E4">
        <w:rPr>
          <w:noProof/>
          <w:lang w:eastAsia="en-GB"/>
        </w:rPr>
        <mc:AlternateContent>
          <mc:Choice Requires="wps">
            <w:drawing>
              <wp:anchor distT="0" distB="0" distL="114300" distR="114300" simplePos="0" relativeHeight="251610624" behindDoc="0" locked="0" layoutInCell="1" allowOverlap="1" wp14:anchorId="1514FC57" wp14:editId="61214E8D">
                <wp:simplePos x="0" y="0"/>
                <wp:positionH relativeFrom="column">
                  <wp:posOffset>1187355</wp:posOffset>
                </wp:positionH>
                <wp:positionV relativeFrom="paragraph">
                  <wp:posOffset>2375270</wp:posOffset>
                </wp:positionV>
                <wp:extent cx="641445" cy="95534"/>
                <wp:effectExtent l="0" t="0" r="82550" b="76200"/>
                <wp:wrapNone/>
                <wp:docPr id="416" name="Straight Arrow Connector 416"/>
                <wp:cNvGraphicFramePr/>
                <a:graphic xmlns:a="http://schemas.openxmlformats.org/drawingml/2006/main">
                  <a:graphicData uri="http://schemas.microsoft.com/office/word/2010/wordprocessingShape">
                    <wps:wsp>
                      <wps:cNvCnPr/>
                      <wps:spPr>
                        <a:xfrm>
                          <a:off x="0" y="0"/>
                          <a:ext cx="641445" cy="955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2CC4836A" id="Straight Arrow Connector 416" o:spid="_x0000_s1026" type="#_x0000_t32" style="position:absolute;margin-left:93.5pt;margin-top:187.05pt;width:50.5pt;height:7.5pt;z-index:25161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" strokecolor="black [3200]" strokeweight=".5pt">
                <v:stroke endarrow="block" joinstyle="miter"/>
              </v:shape>
            </w:pict>
          </mc:Fallback>
        </mc:AlternateContent>
      </w:r>
      <w:r w:rsidR="004734E4">
        <w:rPr>
          <w:noProof/>
          <w:lang w:eastAsia="en-GB"/>
        </w:rPr>
        <mc:AlternateContent>
          <mc:Choice Requires="wps">
            <w:drawing>
              <wp:anchor distT="0" distB="0" distL="114300" distR="114300" simplePos="0" relativeHeight="251604480" behindDoc="0" locked="0" layoutInCell="1" allowOverlap="1" wp14:anchorId="55CF52DC" wp14:editId="0DAAA162">
                <wp:simplePos x="0" y="0"/>
                <wp:positionH relativeFrom="column">
                  <wp:posOffset>1214120</wp:posOffset>
                </wp:positionH>
                <wp:positionV relativeFrom="paragraph">
                  <wp:posOffset>969550</wp:posOffset>
                </wp:positionV>
                <wp:extent cx="1065056" cy="163773"/>
                <wp:effectExtent l="0" t="0" r="78105" b="84455"/>
                <wp:wrapNone/>
                <wp:docPr id="414" name="Straight Arrow Connector 414"/>
                <wp:cNvGraphicFramePr/>
                <a:graphic xmlns:a="http://schemas.openxmlformats.org/drawingml/2006/main">
                  <a:graphicData uri="http://schemas.microsoft.com/office/word/2010/wordprocessingShape">
                    <wps:wsp>
                      <wps:cNvCnPr/>
                      <wps:spPr>
                        <a:xfrm>
                          <a:off x="0" y="0"/>
                          <a:ext cx="1065056" cy="1637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7714C045" id="Straight Arrow Connector 414" o:spid="_x0000_s1026" type="#_x0000_t32" style="position:absolute;margin-left:95.6pt;margin-top:76.35pt;width:83.85pt;height:12.9pt;z-index:25160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" strokecolor="black [3200]" strokeweight=".5pt">
                <v:stroke endarrow="block" joinstyle="miter"/>
              </v:shape>
            </w:pict>
          </mc:Fallback>
        </mc:AlternateContent>
      </w:r>
      <w:r w:rsidR="00765882">
        <w:br w:type="page"/>
      </w:r>
    </w:p>
    <w:tbl>
      <w:tblPr>
        <w:tblStyle w:val="TableGrid"/>
        <w:tblpPr w:leftFromText="180" w:rightFromText="180" w:vertAnchor="page" w:horzAnchor="page" w:tblpX="1999" w:tblpY="922"/>
        <w:tblW w:w="14138" w:type="dxa"/>
        <w:tblLayout w:type="fixed"/>
        <w:tblLook w:val="04A0" w:firstRow="1" w:lastRow="0" w:firstColumn="1" w:lastColumn="0" w:noHBand="0" w:noVBand="1"/>
      </w:tblPr>
      <w:tblGrid>
        <w:gridCol w:w="1526"/>
        <w:gridCol w:w="1338"/>
        <w:gridCol w:w="1639"/>
        <w:gridCol w:w="708"/>
        <w:gridCol w:w="709"/>
        <w:gridCol w:w="3544"/>
        <w:gridCol w:w="1559"/>
        <w:gridCol w:w="1454"/>
        <w:gridCol w:w="1661"/>
      </w:tblGrid>
      <w:tr w:rsidR="00A677F7" w:rsidRPr="005B65DD" w:rsidTr="00A677F7">
        <w:trPr>
          <w:trHeight w:val="783"/>
        </w:trPr>
        <w:tc>
          <w:tcPr>
            <w:tcW w:w="1526" w:type="dxa"/>
          </w:tcPr>
          <w:p w:rsidR="00765882" w:rsidRPr="00A677F7" w:rsidRDefault="00765882" w:rsidP="00765882">
            <w:pPr>
              <w:jc w:val="center"/>
              <w:rPr>
                <w:b/>
                <w:sz w:val="24"/>
              </w:rPr>
            </w:pPr>
            <w:r w:rsidRPr="00A677F7">
              <w:rPr>
                <w:b/>
                <w:sz w:val="24"/>
              </w:rPr>
              <w:lastRenderedPageBreak/>
              <w:t>Form</w:t>
            </w:r>
          </w:p>
        </w:tc>
        <w:tc>
          <w:tcPr>
            <w:tcW w:w="1338" w:type="dxa"/>
          </w:tcPr>
          <w:p w:rsidR="00765882" w:rsidRPr="00A677F7" w:rsidRDefault="00765882" w:rsidP="00765882">
            <w:pPr>
              <w:jc w:val="center"/>
              <w:rPr>
                <w:b/>
                <w:sz w:val="24"/>
              </w:rPr>
            </w:pPr>
            <w:r w:rsidRPr="00A677F7">
              <w:rPr>
                <w:b/>
                <w:sz w:val="24"/>
              </w:rPr>
              <w:t>Property</w:t>
            </w:r>
          </w:p>
        </w:tc>
        <w:tc>
          <w:tcPr>
            <w:tcW w:w="1639" w:type="dxa"/>
          </w:tcPr>
          <w:p w:rsidR="00765882" w:rsidRPr="00A677F7" w:rsidRDefault="00765882" w:rsidP="00765882">
            <w:pPr>
              <w:jc w:val="center"/>
              <w:rPr>
                <w:b/>
                <w:sz w:val="24"/>
              </w:rPr>
            </w:pPr>
            <w:r w:rsidRPr="00A677F7">
              <w:rPr>
                <w:b/>
                <w:sz w:val="24"/>
              </w:rPr>
              <w:t>Property Name</w:t>
            </w:r>
          </w:p>
        </w:tc>
        <w:tc>
          <w:tcPr>
            <w:tcW w:w="708" w:type="dxa"/>
          </w:tcPr>
          <w:p w:rsidR="00765882" w:rsidRPr="00A677F7" w:rsidRDefault="00765882" w:rsidP="00765882">
            <w:pPr>
              <w:jc w:val="center"/>
              <w:rPr>
                <w:b/>
                <w:sz w:val="24"/>
              </w:rPr>
            </w:pPr>
            <w:r w:rsidRPr="00A677F7">
              <w:rPr>
                <w:b/>
                <w:sz w:val="24"/>
              </w:rPr>
              <w:t>Position</w:t>
            </w:r>
          </w:p>
        </w:tc>
        <w:tc>
          <w:tcPr>
            <w:tcW w:w="709" w:type="dxa"/>
          </w:tcPr>
          <w:p w:rsidR="00765882" w:rsidRPr="00A677F7" w:rsidRDefault="00765882" w:rsidP="00765882">
            <w:pPr>
              <w:jc w:val="center"/>
              <w:rPr>
                <w:b/>
                <w:sz w:val="24"/>
              </w:rPr>
            </w:pPr>
            <w:r w:rsidRPr="00A677F7">
              <w:rPr>
                <w:b/>
                <w:sz w:val="24"/>
              </w:rPr>
              <w:t>Size</w:t>
            </w:r>
          </w:p>
        </w:tc>
        <w:tc>
          <w:tcPr>
            <w:tcW w:w="3544" w:type="dxa"/>
          </w:tcPr>
          <w:p w:rsidR="00765882" w:rsidRPr="00A677F7" w:rsidRDefault="00765882" w:rsidP="00765882">
            <w:pPr>
              <w:jc w:val="center"/>
              <w:rPr>
                <w:b/>
                <w:sz w:val="24"/>
              </w:rPr>
            </w:pPr>
            <w:r w:rsidRPr="00A677F7">
              <w:rPr>
                <w:b/>
                <w:sz w:val="24"/>
              </w:rPr>
              <w:t>Purpose</w:t>
            </w:r>
          </w:p>
        </w:tc>
        <w:tc>
          <w:tcPr>
            <w:tcW w:w="1559" w:type="dxa"/>
          </w:tcPr>
          <w:p w:rsidR="00765882" w:rsidRPr="00A677F7" w:rsidRDefault="00765882" w:rsidP="00765882">
            <w:pPr>
              <w:jc w:val="center"/>
              <w:rPr>
                <w:b/>
                <w:sz w:val="24"/>
              </w:rPr>
            </w:pPr>
            <w:r w:rsidRPr="00A677F7">
              <w:rPr>
                <w:b/>
                <w:sz w:val="24"/>
              </w:rPr>
              <w:t>Font</w:t>
            </w:r>
          </w:p>
        </w:tc>
        <w:tc>
          <w:tcPr>
            <w:tcW w:w="1454" w:type="dxa"/>
          </w:tcPr>
          <w:p w:rsidR="00765882" w:rsidRPr="00A677F7" w:rsidRDefault="00765882" w:rsidP="00765882">
            <w:pPr>
              <w:jc w:val="center"/>
              <w:rPr>
                <w:b/>
                <w:sz w:val="24"/>
              </w:rPr>
            </w:pPr>
            <w:r w:rsidRPr="00A677F7">
              <w:rPr>
                <w:b/>
                <w:sz w:val="24"/>
              </w:rPr>
              <w:t>Forecolour/</w:t>
            </w:r>
          </w:p>
          <w:p w:rsidR="00765882" w:rsidRPr="00A677F7" w:rsidRDefault="00765882" w:rsidP="00765882">
            <w:pPr>
              <w:jc w:val="center"/>
              <w:rPr>
                <w:b/>
                <w:sz w:val="24"/>
              </w:rPr>
            </w:pPr>
            <w:r w:rsidRPr="00A677F7">
              <w:rPr>
                <w:b/>
                <w:sz w:val="24"/>
              </w:rPr>
              <w:t>Image</w:t>
            </w:r>
          </w:p>
        </w:tc>
        <w:tc>
          <w:tcPr>
            <w:tcW w:w="1661" w:type="dxa"/>
          </w:tcPr>
          <w:p w:rsidR="00765882" w:rsidRPr="00A677F7" w:rsidRDefault="00765882" w:rsidP="00765882">
            <w:pPr>
              <w:jc w:val="center"/>
              <w:rPr>
                <w:b/>
                <w:sz w:val="24"/>
              </w:rPr>
            </w:pPr>
            <w:proofErr w:type="spellStart"/>
            <w:r w:rsidRPr="00A677F7">
              <w:rPr>
                <w:b/>
                <w:sz w:val="24"/>
              </w:rPr>
              <w:t>Backcolour</w:t>
            </w:r>
            <w:proofErr w:type="spellEnd"/>
            <w:r w:rsidRPr="00A677F7">
              <w:rPr>
                <w:b/>
                <w:sz w:val="24"/>
              </w:rPr>
              <w:t>/</w:t>
            </w:r>
          </w:p>
          <w:p w:rsidR="00765882" w:rsidRPr="00A677F7" w:rsidRDefault="00765882" w:rsidP="00765882">
            <w:pPr>
              <w:jc w:val="center"/>
              <w:rPr>
                <w:b/>
                <w:sz w:val="24"/>
              </w:rPr>
            </w:pPr>
            <w:r w:rsidRPr="00A677F7">
              <w:rPr>
                <w:b/>
                <w:sz w:val="24"/>
              </w:rPr>
              <w:t>Image</w:t>
            </w:r>
          </w:p>
        </w:tc>
      </w:tr>
      <w:tr w:rsidR="00457B71" w:rsidRPr="005B65DD" w:rsidTr="00A677F7">
        <w:trPr>
          <w:trHeight w:val="609"/>
        </w:trPr>
        <w:tc>
          <w:tcPr>
            <w:tcW w:w="1526" w:type="dxa"/>
          </w:tcPr>
          <w:p w:rsidR="00DF7D44" w:rsidRDefault="00DF7D44" w:rsidP="00DF7D44">
            <w:r w:rsidRPr="00267950">
              <w:t>frmQuestion4</w:t>
            </w:r>
          </w:p>
        </w:tc>
        <w:tc>
          <w:tcPr>
            <w:tcW w:w="1338" w:type="dxa"/>
          </w:tcPr>
          <w:p w:rsidR="00DF7D44" w:rsidRPr="005B65DD" w:rsidRDefault="00DF7D44" w:rsidP="00DF7D44">
            <w:r>
              <w:t>Label</w:t>
            </w:r>
          </w:p>
        </w:tc>
        <w:tc>
          <w:tcPr>
            <w:tcW w:w="1639" w:type="dxa"/>
          </w:tcPr>
          <w:p w:rsidR="00DF7D44" w:rsidRPr="005B65DD" w:rsidRDefault="00DF7D44" w:rsidP="00DF7D44">
            <w:proofErr w:type="spellStart"/>
            <w:r>
              <w:t>lblQuestion</w:t>
            </w:r>
            <w:proofErr w:type="spellEnd"/>
          </w:p>
        </w:tc>
        <w:tc>
          <w:tcPr>
            <w:tcW w:w="708" w:type="dxa"/>
          </w:tcPr>
          <w:p w:rsidR="00DF7D44" w:rsidRPr="005B65DD" w:rsidRDefault="00DF7D44" w:rsidP="00DF7D44">
            <w:r w:rsidRPr="00DF7D44">
              <w:t>118, 100</w:t>
            </w:r>
          </w:p>
        </w:tc>
        <w:tc>
          <w:tcPr>
            <w:tcW w:w="709" w:type="dxa"/>
          </w:tcPr>
          <w:p w:rsidR="00DF7D44" w:rsidRPr="005B65DD" w:rsidRDefault="00DF7D44" w:rsidP="00DF7D44">
            <w:r w:rsidRPr="00DF7D44">
              <w:t>400, 34</w:t>
            </w:r>
          </w:p>
        </w:tc>
        <w:tc>
          <w:tcPr>
            <w:tcW w:w="3544" w:type="dxa"/>
          </w:tcPr>
          <w:p w:rsidR="00DF7D44" w:rsidRPr="005B65DD" w:rsidRDefault="00457B71" w:rsidP="00DF7D44">
            <w:r>
              <w:t>Displays the general question type</w:t>
            </w:r>
          </w:p>
        </w:tc>
        <w:tc>
          <w:tcPr>
            <w:tcW w:w="1559" w:type="dxa"/>
          </w:tcPr>
          <w:p w:rsidR="00DF7D44" w:rsidRPr="005B65DD" w:rsidRDefault="00457B71" w:rsidP="00DF7D44">
            <w:r w:rsidRPr="00457B71">
              <w:t>Times New Roman, 22pt</w:t>
            </w:r>
          </w:p>
        </w:tc>
        <w:tc>
          <w:tcPr>
            <w:tcW w:w="1454" w:type="dxa"/>
          </w:tcPr>
          <w:p w:rsidR="00A677F7" w:rsidRDefault="00DF7D44" w:rsidP="00DF7D44">
            <w:proofErr w:type="spellStart"/>
            <w:r>
              <w:t>ControlLight</w:t>
            </w:r>
            <w:proofErr w:type="spellEnd"/>
          </w:p>
          <w:p w:rsidR="00DF7D44" w:rsidRPr="005B65DD" w:rsidRDefault="00DF7D44" w:rsidP="00DF7D44">
            <w:r>
              <w:t>Light</w:t>
            </w:r>
          </w:p>
        </w:tc>
        <w:tc>
          <w:tcPr>
            <w:tcW w:w="1661" w:type="dxa"/>
          </w:tcPr>
          <w:p w:rsidR="00DF7D44" w:rsidRDefault="00DF7D44" w:rsidP="00DF7D44">
            <w:r w:rsidRPr="00F1108E">
              <w:t>Transparent</w:t>
            </w:r>
          </w:p>
        </w:tc>
      </w:tr>
      <w:tr w:rsidR="00457B71" w:rsidRPr="005B65DD" w:rsidTr="00A677F7">
        <w:trPr>
          <w:trHeight w:val="561"/>
        </w:trPr>
        <w:tc>
          <w:tcPr>
            <w:tcW w:w="1526" w:type="dxa"/>
          </w:tcPr>
          <w:p w:rsidR="00457B71" w:rsidRDefault="00457B71" w:rsidP="00DF7D44"/>
          <w:p w:rsidR="00DF7D44" w:rsidRDefault="00DF7D44" w:rsidP="00DF7D44">
            <w:r w:rsidRPr="00267950">
              <w:t>frmQuestion4</w:t>
            </w:r>
          </w:p>
        </w:tc>
        <w:tc>
          <w:tcPr>
            <w:tcW w:w="1338" w:type="dxa"/>
          </w:tcPr>
          <w:p w:rsidR="00DF7D44" w:rsidRDefault="00DF7D44" w:rsidP="00DF7D44">
            <w:r w:rsidRPr="00DC4BCC">
              <w:t>Label</w:t>
            </w:r>
          </w:p>
        </w:tc>
        <w:tc>
          <w:tcPr>
            <w:tcW w:w="1639" w:type="dxa"/>
          </w:tcPr>
          <w:p w:rsidR="00DF7D44" w:rsidRDefault="00DF7D44" w:rsidP="00DF7D44">
            <w:r w:rsidRPr="00895622">
              <w:t>lblQuestion</w:t>
            </w:r>
            <w:r>
              <w:t>1</w:t>
            </w:r>
          </w:p>
        </w:tc>
        <w:tc>
          <w:tcPr>
            <w:tcW w:w="708" w:type="dxa"/>
          </w:tcPr>
          <w:p w:rsidR="00DF7D44" w:rsidRPr="005B65DD" w:rsidRDefault="00DF7D44" w:rsidP="00DF7D44">
            <w:r w:rsidRPr="00DF7D44">
              <w:t>17, 145</w:t>
            </w:r>
          </w:p>
        </w:tc>
        <w:tc>
          <w:tcPr>
            <w:tcW w:w="709" w:type="dxa"/>
          </w:tcPr>
          <w:p w:rsidR="00DF7D44" w:rsidRDefault="00DF7D44" w:rsidP="00DF7D44">
            <w:r w:rsidRPr="00367406">
              <w:t>506, 26</w:t>
            </w:r>
          </w:p>
        </w:tc>
        <w:tc>
          <w:tcPr>
            <w:tcW w:w="3544" w:type="dxa"/>
          </w:tcPr>
          <w:p w:rsidR="00DF7D44" w:rsidRPr="005B65DD" w:rsidRDefault="00457B71" w:rsidP="00DF7D44">
            <w:r>
              <w:t>Displays the first question</w:t>
            </w:r>
            <w:r w:rsidR="00DF7D44" w:rsidRPr="005B65DD">
              <w:t xml:space="preserve"> </w:t>
            </w:r>
          </w:p>
        </w:tc>
        <w:tc>
          <w:tcPr>
            <w:tcW w:w="1559" w:type="dxa"/>
          </w:tcPr>
          <w:p w:rsidR="00DF7D44" w:rsidRDefault="00DF7D44" w:rsidP="00DF7D44">
            <w:r w:rsidRPr="00701902">
              <w:t>Microsoft Sans Serif, 16pt</w:t>
            </w:r>
          </w:p>
        </w:tc>
        <w:tc>
          <w:tcPr>
            <w:tcW w:w="1454" w:type="dxa"/>
          </w:tcPr>
          <w:p w:rsidR="00DF7D44" w:rsidRPr="005B65DD" w:rsidRDefault="00DF7D44" w:rsidP="00DF7D44">
            <w:proofErr w:type="spellStart"/>
            <w:r>
              <w:t>ControlText</w:t>
            </w:r>
            <w:proofErr w:type="spellEnd"/>
          </w:p>
        </w:tc>
        <w:tc>
          <w:tcPr>
            <w:tcW w:w="1661" w:type="dxa"/>
          </w:tcPr>
          <w:p w:rsidR="00DF7D44" w:rsidRDefault="00DF7D44" w:rsidP="00DF7D44">
            <w:r w:rsidRPr="00F1108E">
              <w:t>Transparent</w:t>
            </w:r>
          </w:p>
        </w:tc>
      </w:tr>
      <w:tr w:rsidR="00457B71" w:rsidRPr="005B65DD" w:rsidTr="00A677F7">
        <w:trPr>
          <w:trHeight w:val="574"/>
        </w:trPr>
        <w:tc>
          <w:tcPr>
            <w:tcW w:w="1526" w:type="dxa"/>
          </w:tcPr>
          <w:p w:rsidR="00457B71" w:rsidRDefault="00457B71" w:rsidP="00457B71">
            <w:r w:rsidRPr="00267950">
              <w:t>frmQuestion4</w:t>
            </w:r>
          </w:p>
        </w:tc>
        <w:tc>
          <w:tcPr>
            <w:tcW w:w="1338" w:type="dxa"/>
          </w:tcPr>
          <w:p w:rsidR="00457B71" w:rsidRDefault="00457B71" w:rsidP="00457B71">
            <w:r w:rsidRPr="00DC4BCC">
              <w:t>Label</w:t>
            </w:r>
          </w:p>
        </w:tc>
        <w:tc>
          <w:tcPr>
            <w:tcW w:w="1639" w:type="dxa"/>
          </w:tcPr>
          <w:p w:rsidR="00457B71" w:rsidRDefault="00457B71" w:rsidP="00457B71">
            <w:r w:rsidRPr="00895622">
              <w:t>lblQuestion</w:t>
            </w:r>
            <w:r>
              <w:t>2</w:t>
            </w:r>
          </w:p>
        </w:tc>
        <w:tc>
          <w:tcPr>
            <w:tcW w:w="708" w:type="dxa"/>
          </w:tcPr>
          <w:p w:rsidR="00457B71" w:rsidRPr="005B65DD" w:rsidRDefault="00457B71" w:rsidP="00457B71">
            <w:r w:rsidRPr="00DF7D44">
              <w:t>17, 220</w:t>
            </w:r>
          </w:p>
        </w:tc>
        <w:tc>
          <w:tcPr>
            <w:tcW w:w="709" w:type="dxa"/>
          </w:tcPr>
          <w:p w:rsidR="00457B71" w:rsidRDefault="00457B71" w:rsidP="00457B71">
            <w:r w:rsidRPr="00367406">
              <w:t>506, 26</w:t>
            </w:r>
          </w:p>
        </w:tc>
        <w:tc>
          <w:tcPr>
            <w:tcW w:w="3544" w:type="dxa"/>
          </w:tcPr>
          <w:p w:rsidR="00457B71" w:rsidRDefault="00457B71" w:rsidP="00457B71">
            <w:r>
              <w:t>Displays the second</w:t>
            </w:r>
            <w:r w:rsidRPr="00C86470">
              <w:t xml:space="preserve"> question </w:t>
            </w:r>
          </w:p>
        </w:tc>
        <w:tc>
          <w:tcPr>
            <w:tcW w:w="1559" w:type="dxa"/>
          </w:tcPr>
          <w:p w:rsidR="00457B71" w:rsidRDefault="00457B71" w:rsidP="00457B71">
            <w:r w:rsidRPr="00701902">
              <w:t>Microsoft Sans Serif, 16pt</w:t>
            </w:r>
          </w:p>
        </w:tc>
        <w:tc>
          <w:tcPr>
            <w:tcW w:w="1454" w:type="dxa"/>
          </w:tcPr>
          <w:p w:rsidR="00457B71" w:rsidRDefault="00457B71" w:rsidP="00457B71">
            <w:proofErr w:type="spellStart"/>
            <w:r w:rsidRPr="005A13E6">
              <w:t>ControlText</w:t>
            </w:r>
            <w:proofErr w:type="spellEnd"/>
          </w:p>
        </w:tc>
        <w:tc>
          <w:tcPr>
            <w:tcW w:w="1661" w:type="dxa"/>
          </w:tcPr>
          <w:p w:rsidR="00457B71" w:rsidRDefault="00457B71" w:rsidP="00457B71">
            <w:r w:rsidRPr="00F1108E">
              <w:t>Transparent</w:t>
            </w:r>
          </w:p>
        </w:tc>
      </w:tr>
      <w:tr w:rsidR="00457B71" w:rsidRPr="005B65DD" w:rsidTr="00A677F7">
        <w:trPr>
          <w:trHeight w:val="527"/>
        </w:trPr>
        <w:tc>
          <w:tcPr>
            <w:tcW w:w="1526" w:type="dxa"/>
          </w:tcPr>
          <w:p w:rsidR="00457B71" w:rsidRDefault="00457B71" w:rsidP="00457B71">
            <w:r w:rsidRPr="00267950">
              <w:t>frmQuestion4</w:t>
            </w:r>
          </w:p>
        </w:tc>
        <w:tc>
          <w:tcPr>
            <w:tcW w:w="1338" w:type="dxa"/>
          </w:tcPr>
          <w:p w:rsidR="00457B71" w:rsidRDefault="00457B71" w:rsidP="00457B71">
            <w:r w:rsidRPr="00DC4BCC">
              <w:t>Label</w:t>
            </w:r>
          </w:p>
        </w:tc>
        <w:tc>
          <w:tcPr>
            <w:tcW w:w="1639" w:type="dxa"/>
          </w:tcPr>
          <w:p w:rsidR="00457B71" w:rsidRDefault="00457B71" w:rsidP="00457B71">
            <w:r w:rsidRPr="00895622">
              <w:t>lblQuestion</w:t>
            </w:r>
            <w:r>
              <w:t>3</w:t>
            </w:r>
          </w:p>
        </w:tc>
        <w:tc>
          <w:tcPr>
            <w:tcW w:w="708" w:type="dxa"/>
          </w:tcPr>
          <w:p w:rsidR="00457B71" w:rsidRDefault="00457B71" w:rsidP="00457B71">
            <w:r w:rsidRPr="00DF7D44">
              <w:t>17, 295</w:t>
            </w:r>
          </w:p>
        </w:tc>
        <w:tc>
          <w:tcPr>
            <w:tcW w:w="709" w:type="dxa"/>
          </w:tcPr>
          <w:p w:rsidR="00457B71" w:rsidRDefault="00457B71" w:rsidP="00457B71">
            <w:r w:rsidRPr="00367406">
              <w:t>506, 26</w:t>
            </w:r>
          </w:p>
        </w:tc>
        <w:tc>
          <w:tcPr>
            <w:tcW w:w="3544" w:type="dxa"/>
          </w:tcPr>
          <w:p w:rsidR="00457B71" w:rsidRDefault="00457B71" w:rsidP="00457B71">
            <w:r>
              <w:t>Displays the third</w:t>
            </w:r>
            <w:r w:rsidRPr="00C86470">
              <w:t xml:space="preserve"> question </w:t>
            </w:r>
          </w:p>
        </w:tc>
        <w:tc>
          <w:tcPr>
            <w:tcW w:w="1559" w:type="dxa"/>
          </w:tcPr>
          <w:p w:rsidR="00457B71" w:rsidRDefault="00457B71" w:rsidP="00457B71">
            <w:r w:rsidRPr="00701902">
              <w:t>Microsoft Sans Serif, 16pt</w:t>
            </w:r>
          </w:p>
        </w:tc>
        <w:tc>
          <w:tcPr>
            <w:tcW w:w="1454" w:type="dxa"/>
          </w:tcPr>
          <w:p w:rsidR="00457B71" w:rsidRDefault="00457B71" w:rsidP="00457B71">
            <w:proofErr w:type="spellStart"/>
            <w:r w:rsidRPr="005A13E6">
              <w:t>ControlText</w:t>
            </w:r>
            <w:proofErr w:type="spellEnd"/>
          </w:p>
        </w:tc>
        <w:tc>
          <w:tcPr>
            <w:tcW w:w="1661" w:type="dxa"/>
          </w:tcPr>
          <w:p w:rsidR="00457B71" w:rsidRDefault="00457B71" w:rsidP="00457B71">
            <w:r w:rsidRPr="00F1108E">
              <w:t>Transparent</w:t>
            </w:r>
          </w:p>
        </w:tc>
      </w:tr>
      <w:tr w:rsidR="00457B71" w:rsidRPr="005B65DD" w:rsidTr="00A677F7">
        <w:trPr>
          <w:trHeight w:val="454"/>
        </w:trPr>
        <w:tc>
          <w:tcPr>
            <w:tcW w:w="1526" w:type="dxa"/>
          </w:tcPr>
          <w:p w:rsidR="00457B71" w:rsidRDefault="00457B71" w:rsidP="00457B71">
            <w:r w:rsidRPr="00267950">
              <w:t>frmQuestion4</w:t>
            </w:r>
          </w:p>
        </w:tc>
        <w:tc>
          <w:tcPr>
            <w:tcW w:w="1338" w:type="dxa"/>
          </w:tcPr>
          <w:p w:rsidR="00457B71" w:rsidRDefault="00457B71" w:rsidP="00457B71">
            <w:r w:rsidRPr="00DC4BCC">
              <w:t>Label</w:t>
            </w:r>
          </w:p>
        </w:tc>
        <w:tc>
          <w:tcPr>
            <w:tcW w:w="1639" w:type="dxa"/>
          </w:tcPr>
          <w:p w:rsidR="00457B71" w:rsidRDefault="00457B71" w:rsidP="00457B71">
            <w:r w:rsidRPr="00895622">
              <w:t>lblQuestion</w:t>
            </w:r>
            <w:r>
              <w:t>4</w:t>
            </w:r>
          </w:p>
        </w:tc>
        <w:tc>
          <w:tcPr>
            <w:tcW w:w="708" w:type="dxa"/>
          </w:tcPr>
          <w:p w:rsidR="00457B71" w:rsidRDefault="00457B71" w:rsidP="00457B71">
            <w:r w:rsidRPr="00DF7D44">
              <w:t>17, 370</w:t>
            </w:r>
          </w:p>
        </w:tc>
        <w:tc>
          <w:tcPr>
            <w:tcW w:w="709" w:type="dxa"/>
          </w:tcPr>
          <w:p w:rsidR="00457B71" w:rsidRDefault="00457B71" w:rsidP="00457B71">
            <w:r w:rsidRPr="00367406">
              <w:t>506, 26</w:t>
            </w:r>
          </w:p>
        </w:tc>
        <w:tc>
          <w:tcPr>
            <w:tcW w:w="3544" w:type="dxa"/>
          </w:tcPr>
          <w:p w:rsidR="00457B71" w:rsidRDefault="00457B71" w:rsidP="00457B71">
            <w:r>
              <w:t>Displays the fourth</w:t>
            </w:r>
            <w:r w:rsidRPr="00C86470">
              <w:t xml:space="preserve"> question </w:t>
            </w:r>
          </w:p>
        </w:tc>
        <w:tc>
          <w:tcPr>
            <w:tcW w:w="1559" w:type="dxa"/>
          </w:tcPr>
          <w:p w:rsidR="00457B71" w:rsidRDefault="00457B71" w:rsidP="00457B71">
            <w:r w:rsidRPr="00701902">
              <w:t>Microsoft Sans Serif, 16pt</w:t>
            </w:r>
          </w:p>
        </w:tc>
        <w:tc>
          <w:tcPr>
            <w:tcW w:w="1454" w:type="dxa"/>
          </w:tcPr>
          <w:p w:rsidR="00457B71" w:rsidRDefault="00457B71" w:rsidP="00457B71">
            <w:proofErr w:type="spellStart"/>
            <w:r w:rsidRPr="005A13E6">
              <w:t>ControlText</w:t>
            </w:r>
            <w:proofErr w:type="spellEnd"/>
          </w:p>
        </w:tc>
        <w:tc>
          <w:tcPr>
            <w:tcW w:w="1661" w:type="dxa"/>
          </w:tcPr>
          <w:p w:rsidR="00457B71" w:rsidRDefault="00457B71" w:rsidP="00457B71">
            <w:r w:rsidRPr="00F1108E">
              <w:t>Transparent</w:t>
            </w:r>
          </w:p>
        </w:tc>
      </w:tr>
      <w:tr w:rsidR="00457B71" w:rsidRPr="005B65DD" w:rsidTr="00A677F7">
        <w:trPr>
          <w:trHeight w:val="757"/>
        </w:trPr>
        <w:tc>
          <w:tcPr>
            <w:tcW w:w="1526" w:type="dxa"/>
          </w:tcPr>
          <w:p w:rsidR="00457B71" w:rsidRDefault="00457B71" w:rsidP="00457B71">
            <w:r w:rsidRPr="00267950">
              <w:t>frmQuestion4</w:t>
            </w:r>
          </w:p>
        </w:tc>
        <w:tc>
          <w:tcPr>
            <w:tcW w:w="1338" w:type="dxa"/>
          </w:tcPr>
          <w:p w:rsidR="00457B71" w:rsidRDefault="00457B71" w:rsidP="00457B71">
            <w:proofErr w:type="spellStart"/>
            <w:r>
              <w:t>ComboBox</w:t>
            </w:r>
            <w:proofErr w:type="spellEnd"/>
            <w:r>
              <w:t>/</w:t>
            </w:r>
          </w:p>
          <w:p w:rsidR="00457B71" w:rsidRDefault="00457B71" w:rsidP="00457B71">
            <w:proofErr w:type="spellStart"/>
            <w:r>
              <w:t>RadioButton</w:t>
            </w:r>
            <w:proofErr w:type="spellEnd"/>
          </w:p>
        </w:tc>
        <w:tc>
          <w:tcPr>
            <w:tcW w:w="1639" w:type="dxa"/>
          </w:tcPr>
          <w:p w:rsidR="00457B71" w:rsidRDefault="00457B71" w:rsidP="00457B71">
            <w:r>
              <w:t>grpQuestion1</w:t>
            </w:r>
          </w:p>
          <w:p w:rsidR="00457B71" w:rsidRDefault="00457B71" w:rsidP="00457B71">
            <w:pPr>
              <w:jc w:val="center"/>
            </w:pPr>
            <w:r>
              <w:t>rdbQ1T-rdbQ1F</w:t>
            </w:r>
          </w:p>
        </w:tc>
        <w:tc>
          <w:tcPr>
            <w:tcW w:w="708" w:type="dxa"/>
          </w:tcPr>
          <w:p w:rsidR="00457B71" w:rsidRDefault="00457B71" w:rsidP="00457B71">
            <w:r w:rsidRPr="00457B71">
              <w:t>525, 134</w:t>
            </w:r>
          </w:p>
        </w:tc>
        <w:tc>
          <w:tcPr>
            <w:tcW w:w="709" w:type="dxa"/>
          </w:tcPr>
          <w:p w:rsidR="00457B71" w:rsidRDefault="00457B71" w:rsidP="00457B71">
            <w:r w:rsidRPr="009535B9">
              <w:t>76, 37</w:t>
            </w:r>
          </w:p>
        </w:tc>
        <w:tc>
          <w:tcPr>
            <w:tcW w:w="3544" w:type="dxa"/>
          </w:tcPr>
          <w:p w:rsidR="00457B71" w:rsidRDefault="00457B71" w:rsidP="00457B71">
            <w:r>
              <w:t>Allows the user to toggle between the true and false responses for the first question</w:t>
            </w:r>
            <w:r w:rsidR="00A677F7">
              <w:t>.</w:t>
            </w:r>
          </w:p>
        </w:tc>
        <w:tc>
          <w:tcPr>
            <w:tcW w:w="1559" w:type="dxa"/>
          </w:tcPr>
          <w:p w:rsidR="00457B71" w:rsidRDefault="00457B71" w:rsidP="00457B71">
            <w:r w:rsidRPr="00C67061">
              <w:t>Microsoft Sans Serif, 8.25pt</w:t>
            </w:r>
          </w:p>
        </w:tc>
        <w:tc>
          <w:tcPr>
            <w:tcW w:w="1454" w:type="dxa"/>
          </w:tcPr>
          <w:p w:rsidR="00457B71" w:rsidRDefault="00457B71" w:rsidP="00457B71">
            <w:proofErr w:type="spellStart"/>
            <w:r w:rsidRPr="005A13E6">
              <w:t>ControlText</w:t>
            </w:r>
            <w:proofErr w:type="spellEnd"/>
          </w:p>
        </w:tc>
        <w:tc>
          <w:tcPr>
            <w:tcW w:w="1661" w:type="dxa"/>
          </w:tcPr>
          <w:p w:rsidR="00457B71" w:rsidRDefault="00457B71" w:rsidP="00457B71">
            <w:r w:rsidRPr="00F1108E">
              <w:t>Transparent</w:t>
            </w:r>
          </w:p>
        </w:tc>
      </w:tr>
      <w:tr w:rsidR="00A677F7" w:rsidRPr="005B65DD" w:rsidTr="00A677F7">
        <w:trPr>
          <w:trHeight w:val="757"/>
        </w:trPr>
        <w:tc>
          <w:tcPr>
            <w:tcW w:w="1526" w:type="dxa"/>
          </w:tcPr>
          <w:p w:rsidR="00A677F7" w:rsidRDefault="00A677F7" w:rsidP="00A677F7">
            <w:r w:rsidRPr="00267950">
              <w:t>frmQuestion4</w:t>
            </w:r>
          </w:p>
        </w:tc>
        <w:tc>
          <w:tcPr>
            <w:tcW w:w="1338" w:type="dxa"/>
          </w:tcPr>
          <w:p w:rsidR="00A677F7" w:rsidRDefault="00A677F7" w:rsidP="00A677F7">
            <w:proofErr w:type="spellStart"/>
            <w:r>
              <w:t>ComboBox</w:t>
            </w:r>
            <w:proofErr w:type="spellEnd"/>
            <w:r>
              <w:t>/</w:t>
            </w:r>
          </w:p>
          <w:p w:rsidR="00A677F7" w:rsidRDefault="00A677F7" w:rsidP="00A677F7">
            <w:proofErr w:type="spellStart"/>
            <w:r>
              <w:t>RadioButton</w:t>
            </w:r>
            <w:proofErr w:type="spellEnd"/>
          </w:p>
        </w:tc>
        <w:tc>
          <w:tcPr>
            <w:tcW w:w="1639" w:type="dxa"/>
          </w:tcPr>
          <w:p w:rsidR="00A677F7" w:rsidRDefault="00A677F7" w:rsidP="00A677F7">
            <w:r>
              <w:t>grpQuestion2</w:t>
            </w:r>
          </w:p>
          <w:p w:rsidR="00A677F7" w:rsidRDefault="00A677F7" w:rsidP="00A677F7">
            <w:r>
              <w:t>rdbQ2T-rdbQ2F</w:t>
            </w:r>
          </w:p>
        </w:tc>
        <w:tc>
          <w:tcPr>
            <w:tcW w:w="708" w:type="dxa"/>
          </w:tcPr>
          <w:p w:rsidR="00A677F7" w:rsidRDefault="00A677F7" w:rsidP="00A677F7">
            <w:r w:rsidRPr="00457B71">
              <w:t>525, 209</w:t>
            </w:r>
          </w:p>
        </w:tc>
        <w:tc>
          <w:tcPr>
            <w:tcW w:w="709" w:type="dxa"/>
          </w:tcPr>
          <w:p w:rsidR="00A677F7" w:rsidRDefault="00A677F7" w:rsidP="00A677F7">
            <w:r w:rsidRPr="009535B9">
              <w:t>76, 37</w:t>
            </w:r>
          </w:p>
        </w:tc>
        <w:tc>
          <w:tcPr>
            <w:tcW w:w="3544" w:type="dxa"/>
          </w:tcPr>
          <w:p w:rsidR="00A677F7" w:rsidRDefault="00A677F7" w:rsidP="00A677F7">
            <w:r w:rsidRPr="006D52F7">
              <w:t>Allows the user to toggle between the true and false responses for the first question.</w:t>
            </w:r>
          </w:p>
        </w:tc>
        <w:tc>
          <w:tcPr>
            <w:tcW w:w="1559" w:type="dxa"/>
          </w:tcPr>
          <w:p w:rsidR="00A677F7" w:rsidRDefault="00A677F7" w:rsidP="00A677F7">
            <w:r w:rsidRPr="00C67061">
              <w:t>Microsoft Sans Serif, 8.25pt</w:t>
            </w:r>
          </w:p>
        </w:tc>
        <w:tc>
          <w:tcPr>
            <w:tcW w:w="1454" w:type="dxa"/>
          </w:tcPr>
          <w:p w:rsidR="00A677F7" w:rsidRDefault="00A677F7" w:rsidP="00A677F7">
            <w:proofErr w:type="spellStart"/>
            <w:r w:rsidRPr="005A13E6">
              <w:t>ControlText</w:t>
            </w:r>
            <w:proofErr w:type="spellEnd"/>
          </w:p>
        </w:tc>
        <w:tc>
          <w:tcPr>
            <w:tcW w:w="1661" w:type="dxa"/>
          </w:tcPr>
          <w:p w:rsidR="00A677F7" w:rsidRDefault="00A677F7" w:rsidP="00A677F7">
            <w:r w:rsidRPr="00F1108E">
              <w:t>Transparent</w:t>
            </w:r>
          </w:p>
        </w:tc>
      </w:tr>
      <w:tr w:rsidR="00A677F7" w:rsidRPr="005B65DD" w:rsidTr="00A677F7">
        <w:trPr>
          <w:trHeight w:val="757"/>
        </w:trPr>
        <w:tc>
          <w:tcPr>
            <w:tcW w:w="1526" w:type="dxa"/>
          </w:tcPr>
          <w:p w:rsidR="00A677F7" w:rsidRDefault="00A677F7" w:rsidP="00A677F7">
            <w:r w:rsidRPr="00267950">
              <w:t>frmQuestion4</w:t>
            </w:r>
          </w:p>
        </w:tc>
        <w:tc>
          <w:tcPr>
            <w:tcW w:w="1338" w:type="dxa"/>
          </w:tcPr>
          <w:p w:rsidR="00A677F7" w:rsidRDefault="00A677F7" w:rsidP="00A677F7">
            <w:proofErr w:type="spellStart"/>
            <w:r>
              <w:t>ComboBox</w:t>
            </w:r>
            <w:proofErr w:type="spellEnd"/>
            <w:r>
              <w:t>/</w:t>
            </w:r>
          </w:p>
          <w:p w:rsidR="00A677F7" w:rsidRDefault="00A677F7" w:rsidP="00A677F7">
            <w:proofErr w:type="spellStart"/>
            <w:r>
              <w:t>RadioButton</w:t>
            </w:r>
            <w:proofErr w:type="spellEnd"/>
          </w:p>
        </w:tc>
        <w:tc>
          <w:tcPr>
            <w:tcW w:w="1639" w:type="dxa"/>
          </w:tcPr>
          <w:p w:rsidR="00A677F7" w:rsidRDefault="00A677F7" w:rsidP="00A677F7">
            <w:r>
              <w:t>grpQuestion3</w:t>
            </w:r>
          </w:p>
          <w:p w:rsidR="00A677F7" w:rsidRDefault="00A677F7" w:rsidP="00A677F7">
            <w:pPr>
              <w:jc w:val="center"/>
            </w:pPr>
            <w:r>
              <w:t>rdbQ3T-rdbQ3F</w:t>
            </w:r>
          </w:p>
        </w:tc>
        <w:tc>
          <w:tcPr>
            <w:tcW w:w="708" w:type="dxa"/>
          </w:tcPr>
          <w:p w:rsidR="00A677F7" w:rsidRDefault="00A677F7" w:rsidP="00A677F7">
            <w:r w:rsidRPr="00457B71">
              <w:t>525, 284</w:t>
            </w:r>
          </w:p>
        </w:tc>
        <w:tc>
          <w:tcPr>
            <w:tcW w:w="709" w:type="dxa"/>
          </w:tcPr>
          <w:p w:rsidR="00A677F7" w:rsidRDefault="00A677F7" w:rsidP="00A677F7">
            <w:r w:rsidRPr="009535B9">
              <w:t>76, 37</w:t>
            </w:r>
          </w:p>
        </w:tc>
        <w:tc>
          <w:tcPr>
            <w:tcW w:w="3544" w:type="dxa"/>
          </w:tcPr>
          <w:p w:rsidR="00A677F7" w:rsidRDefault="00A677F7" w:rsidP="00A677F7">
            <w:r w:rsidRPr="006D52F7">
              <w:t>Allows the user to toggle between the true and false responses for the first question.</w:t>
            </w:r>
          </w:p>
        </w:tc>
        <w:tc>
          <w:tcPr>
            <w:tcW w:w="1559" w:type="dxa"/>
          </w:tcPr>
          <w:p w:rsidR="00A677F7" w:rsidRDefault="00A677F7" w:rsidP="00A677F7">
            <w:r w:rsidRPr="00C67061">
              <w:t>Microsoft Sans Serif, 8.25pt</w:t>
            </w:r>
          </w:p>
        </w:tc>
        <w:tc>
          <w:tcPr>
            <w:tcW w:w="1454" w:type="dxa"/>
          </w:tcPr>
          <w:p w:rsidR="00A677F7" w:rsidRDefault="00A677F7" w:rsidP="00A677F7">
            <w:proofErr w:type="spellStart"/>
            <w:r w:rsidRPr="005A13E6">
              <w:t>ControlText</w:t>
            </w:r>
            <w:proofErr w:type="spellEnd"/>
          </w:p>
        </w:tc>
        <w:tc>
          <w:tcPr>
            <w:tcW w:w="1661" w:type="dxa"/>
          </w:tcPr>
          <w:p w:rsidR="00A677F7" w:rsidRDefault="00A677F7" w:rsidP="00A677F7">
            <w:r w:rsidRPr="00F1108E">
              <w:t>Transparent</w:t>
            </w:r>
          </w:p>
        </w:tc>
      </w:tr>
      <w:tr w:rsidR="00A677F7" w:rsidRPr="005B65DD" w:rsidTr="00A677F7">
        <w:trPr>
          <w:trHeight w:val="757"/>
        </w:trPr>
        <w:tc>
          <w:tcPr>
            <w:tcW w:w="1526" w:type="dxa"/>
          </w:tcPr>
          <w:p w:rsidR="00A677F7" w:rsidRDefault="00A677F7" w:rsidP="00A677F7">
            <w:r w:rsidRPr="00267950">
              <w:t>frmQuestion4</w:t>
            </w:r>
          </w:p>
        </w:tc>
        <w:tc>
          <w:tcPr>
            <w:tcW w:w="1338" w:type="dxa"/>
          </w:tcPr>
          <w:p w:rsidR="00A677F7" w:rsidRDefault="00A677F7" w:rsidP="00A677F7">
            <w:proofErr w:type="spellStart"/>
            <w:r>
              <w:t>ComboBox</w:t>
            </w:r>
            <w:proofErr w:type="spellEnd"/>
            <w:r>
              <w:t>/</w:t>
            </w:r>
          </w:p>
          <w:p w:rsidR="00A677F7" w:rsidRDefault="00A677F7" w:rsidP="00A677F7">
            <w:proofErr w:type="spellStart"/>
            <w:r>
              <w:t>RadioButton</w:t>
            </w:r>
            <w:proofErr w:type="spellEnd"/>
          </w:p>
        </w:tc>
        <w:tc>
          <w:tcPr>
            <w:tcW w:w="1639" w:type="dxa"/>
          </w:tcPr>
          <w:p w:rsidR="00A677F7" w:rsidRDefault="00A677F7" w:rsidP="00A677F7">
            <w:r>
              <w:t>grpQuestion4</w:t>
            </w:r>
          </w:p>
          <w:p w:rsidR="00A677F7" w:rsidRDefault="00A677F7" w:rsidP="00A677F7">
            <w:r>
              <w:t>rdbQ4T-rdbQ4F</w:t>
            </w:r>
          </w:p>
        </w:tc>
        <w:tc>
          <w:tcPr>
            <w:tcW w:w="708" w:type="dxa"/>
          </w:tcPr>
          <w:p w:rsidR="00A677F7" w:rsidRDefault="00A677F7" w:rsidP="00A677F7">
            <w:r w:rsidRPr="00457B71">
              <w:t>525, 359</w:t>
            </w:r>
          </w:p>
        </w:tc>
        <w:tc>
          <w:tcPr>
            <w:tcW w:w="709" w:type="dxa"/>
          </w:tcPr>
          <w:p w:rsidR="00A677F7" w:rsidRDefault="00A677F7" w:rsidP="00A677F7">
            <w:r w:rsidRPr="009535B9">
              <w:t>76, 37</w:t>
            </w:r>
          </w:p>
        </w:tc>
        <w:tc>
          <w:tcPr>
            <w:tcW w:w="3544" w:type="dxa"/>
          </w:tcPr>
          <w:p w:rsidR="00A677F7" w:rsidRDefault="00A677F7" w:rsidP="00A677F7">
            <w:r w:rsidRPr="006D52F7">
              <w:t>Allows the user to toggle between the true and false responses for the first question.</w:t>
            </w:r>
          </w:p>
        </w:tc>
        <w:tc>
          <w:tcPr>
            <w:tcW w:w="1559" w:type="dxa"/>
          </w:tcPr>
          <w:p w:rsidR="00A677F7" w:rsidRDefault="00A677F7" w:rsidP="00A677F7">
            <w:r w:rsidRPr="00C67061">
              <w:t>Microsoft Sans Serif, 8.25pt</w:t>
            </w:r>
          </w:p>
        </w:tc>
        <w:tc>
          <w:tcPr>
            <w:tcW w:w="1454" w:type="dxa"/>
          </w:tcPr>
          <w:p w:rsidR="00A677F7" w:rsidRDefault="00A677F7" w:rsidP="00A677F7">
            <w:proofErr w:type="spellStart"/>
            <w:r w:rsidRPr="005A13E6">
              <w:t>ControlText</w:t>
            </w:r>
            <w:proofErr w:type="spellEnd"/>
          </w:p>
        </w:tc>
        <w:tc>
          <w:tcPr>
            <w:tcW w:w="1661" w:type="dxa"/>
          </w:tcPr>
          <w:p w:rsidR="00A677F7" w:rsidRDefault="00A677F7" w:rsidP="00A677F7">
            <w:r w:rsidRPr="00F1108E">
              <w:t>Transparent</w:t>
            </w:r>
          </w:p>
        </w:tc>
      </w:tr>
      <w:tr w:rsidR="00DF7D44" w:rsidRPr="005B65DD" w:rsidTr="00A677F7">
        <w:trPr>
          <w:trHeight w:val="757"/>
        </w:trPr>
        <w:tc>
          <w:tcPr>
            <w:tcW w:w="1526" w:type="dxa"/>
          </w:tcPr>
          <w:p w:rsidR="00DF7D44" w:rsidRDefault="00DF7D44" w:rsidP="00DF7D44">
            <w:r w:rsidRPr="00267950">
              <w:t>frmQuestion4</w:t>
            </w:r>
          </w:p>
        </w:tc>
        <w:tc>
          <w:tcPr>
            <w:tcW w:w="1338" w:type="dxa"/>
          </w:tcPr>
          <w:p w:rsidR="00DF7D44" w:rsidRDefault="00DF7D44" w:rsidP="00DF7D44">
            <w:r>
              <w:t>Button</w:t>
            </w:r>
          </w:p>
        </w:tc>
        <w:tc>
          <w:tcPr>
            <w:tcW w:w="1639" w:type="dxa"/>
          </w:tcPr>
          <w:p w:rsidR="00DF7D44" w:rsidRDefault="00DF7D44" w:rsidP="00DF7D44">
            <w:proofErr w:type="spellStart"/>
            <w:r>
              <w:t>btnSubmit</w:t>
            </w:r>
            <w:proofErr w:type="spellEnd"/>
          </w:p>
        </w:tc>
        <w:tc>
          <w:tcPr>
            <w:tcW w:w="708" w:type="dxa"/>
          </w:tcPr>
          <w:p w:rsidR="00DF7D44" w:rsidRDefault="00457B71" w:rsidP="00DF7D44">
            <w:r w:rsidRPr="00457B71">
              <w:t>500, 408</w:t>
            </w:r>
          </w:p>
        </w:tc>
        <w:tc>
          <w:tcPr>
            <w:tcW w:w="709" w:type="dxa"/>
          </w:tcPr>
          <w:p w:rsidR="00DF7D44" w:rsidRDefault="00457B71" w:rsidP="00DF7D44">
            <w:r w:rsidRPr="00457B71">
              <w:t>125, 39</w:t>
            </w:r>
          </w:p>
        </w:tc>
        <w:tc>
          <w:tcPr>
            <w:tcW w:w="3544" w:type="dxa"/>
          </w:tcPr>
          <w:p w:rsidR="00DF7D44" w:rsidRDefault="00A677F7" w:rsidP="00DF7D44">
            <w:r>
              <w:t>Executes code to check which answers were right, allocates score accordingly (+50/correct answer, -5/incorrect answer) and shows frmQuestion5</w:t>
            </w:r>
          </w:p>
        </w:tc>
        <w:tc>
          <w:tcPr>
            <w:tcW w:w="1559" w:type="dxa"/>
          </w:tcPr>
          <w:p w:rsidR="00DF7D44" w:rsidRDefault="00457B71" w:rsidP="00DF7D44">
            <w:r w:rsidRPr="00457B71">
              <w:t>Microsoft Sans Serif, 18pt</w:t>
            </w:r>
          </w:p>
        </w:tc>
        <w:tc>
          <w:tcPr>
            <w:tcW w:w="1454" w:type="dxa"/>
          </w:tcPr>
          <w:p w:rsidR="00DF7D44" w:rsidRDefault="00DF7D44" w:rsidP="00DF7D44">
            <w:proofErr w:type="spellStart"/>
            <w:r w:rsidRPr="005A13E6">
              <w:t>ControlText</w:t>
            </w:r>
            <w:proofErr w:type="spellEnd"/>
          </w:p>
        </w:tc>
        <w:tc>
          <w:tcPr>
            <w:tcW w:w="1661" w:type="dxa"/>
          </w:tcPr>
          <w:p w:rsidR="00DF7D44" w:rsidRPr="005B65DD" w:rsidRDefault="00457B71" w:rsidP="00DF7D44">
            <w:r>
              <w:t>Control</w:t>
            </w:r>
          </w:p>
        </w:tc>
      </w:tr>
    </w:tbl>
    <w:p w:rsidR="00765882" w:rsidRDefault="00765882" w:rsidP="00765882">
      <w:pPr>
        <w:pStyle w:val="Heading1"/>
      </w:pPr>
      <w:r>
        <w:br w:type="page"/>
      </w:r>
    </w:p>
    <w:bookmarkStart w:id="15" w:name="_Toc449342567"/>
    <w:p w:rsidR="001E7C6B" w:rsidRDefault="00D8191E" w:rsidP="001E7C6B">
      <w:pPr>
        <w:pStyle w:val="Heading2"/>
      </w:pPr>
      <w:r>
        <w:rPr>
          <w:noProof/>
          <w:lang w:eastAsia="en-GB"/>
        </w:rPr>
        <w:lastRenderedPageBreak/>
        <mc:AlternateContent>
          <mc:Choice Requires="wps">
            <w:drawing>
              <wp:anchor distT="0" distB="0" distL="114300" distR="114300" simplePos="0" relativeHeight="251714048" behindDoc="0" locked="0" layoutInCell="1" allowOverlap="1">
                <wp:simplePos x="0" y="0"/>
                <wp:positionH relativeFrom="column">
                  <wp:posOffset>7055893</wp:posOffset>
                </wp:positionH>
                <wp:positionV relativeFrom="paragraph">
                  <wp:posOffset>4217158</wp:posOffset>
                </wp:positionV>
                <wp:extent cx="614026" cy="272955"/>
                <wp:effectExtent l="38100" t="38100" r="15240" b="32385"/>
                <wp:wrapNone/>
                <wp:docPr id="447" name="Straight Arrow Connector 447"/>
                <wp:cNvGraphicFramePr/>
                <a:graphic xmlns:a="http://schemas.openxmlformats.org/drawingml/2006/main">
                  <a:graphicData uri="http://schemas.microsoft.com/office/word/2010/wordprocessingShape">
                    <wps:wsp>
                      <wps:cNvCnPr/>
                      <wps:spPr>
                        <a:xfrm flipH="1" flipV="1">
                          <a:off x="0" y="0"/>
                          <a:ext cx="614026" cy="2729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1BAB2AFD" id="Straight Arrow Connector 447" o:spid="_x0000_s1026" type="#_x0000_t32" style="position:absolute;margin-left:555.6pt;margin-top:332.05pt;width:48.35pt;height:21.5pt;flip:x y;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710976" behindDoc="0" locked="0" layoutInCell="1" allowOverlap="1">
                <wp:simplePos x="0" y="0"/>
                <wp:positionH relativeFrom="column">
                  <wp:posOffset>7110484</wp:posOffset>
                </wp:positionH>
                <wp:positionV relativeFrom="paragraph">
                  <wp:posOffset>3111690</wp:posOffset>
                </wp:positionV>
                <wp:extent cx="559558" cy="204716"/>
                <wp:effectExtent l="38100" t="0" r="31115" b="62230"/>
                <wp:wrapNone/>
                <wp:docPr id="446" name="Straight Arrow Connector 446"/>
                <wp:cNvGraphicFramePr/>
                <a:graphic xmlns:a="http://schemas.openxmlformats.org/drawingml/2006/main">
                  <a:graphicData uri="http://schemas.microsoft.com/office/word/2010/wordprocessingShape">
                    <wps:wsp>
                      <wps:cNvCnPr/>
                      <wps:spPr>
                        <a:xfrm flipH="1">
                          <a:off x="0" y="0"/>
                          <a:ext cx="559558" cy="2047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03337B8F" id="Straight Arrow Connector 446" o:spid="_x0000_s1026" type="#_x0000_t32" style="position:absolute;margin-left:559.9pt;margin-top:245pt;width:44.05pt;height:16.1pt;flip:x;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709952" behindDoc="0" locked="0" layoutInCell="1" allowOverlap="1">
                <wp:simplePos x="0" y="0"/>
                <wp:positionH relativeFrom="column">
                  <wp:posOffset>7137741</wp:posOffset>
                </wp:positionH>
                <wp:positionV relativeFrom="paragraph">
                  <wp:posOffset>1869743</wp:posOffset>
                </wp:positionV>
                <wp:extent cx="505005" cy="341194"/>
                <wp:effectExtent l="38100" t="0" r="28575" b="59055"/>
                <wp:wrapNone/>
                <wp:docPr id="445" name="Straight Arrow Connector 445"/>
                <wp:cNvGraphicFramePr/>
                <a:graphic xmlns:a="http://schemas.openxmlformats.org/drawingml/2006/main">
                  <a:graphicData uri="http://schemas.microsoft.com/office/word/2010/wordprocessingShape">
                    <wps:wsp>
                      <wps:cNvCnPr/>
                      <wps:spPr>
                        <a:xfrm flipH="1">
                          <a:off x="0" y="0"/>
                          <a:ext cx="505005" cy="3411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251BD70E" id="Straight Arrow Connector 445" o:spid="_x0000_s1026" type="#_x0000_t32" style="position:absolute;margin-left:562.05pt;margin-top:147.2pt;width:39.75pt;height:26.85pt;flip:x;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708928" behindDoc="0" locked="0" layoutInCell="1" allowOverlap="1">
                <wp:simplePos x="0" y="0"/>
                <wp:positionH relativeFrom="column">
                  <wp:posOffset>1132764</wp:posOffset>
                </wp:positionH>
                <wp:positionV relativeFrom="paragraph">
                  <wp:posOffset>3957851</wp:posOffset>
                </wp:positionV>
                <wp:extent cx="668740" cy="0"/>
                <wp:effectExtent l="0" t="76200" r="17145" b="95250"/>
                <wp:wrapNone/>
                <wp:docPr id="444" name="Straight Arrow Connector 444"/>
                <wp:cNvGraphicFramePr/>
                <a:graphic xmlns:a="http://schemas.openxmlformats.org/drawingml/2006/main">
                  <a:graphicData uri="http://schemas.microsoft.com/office/word/2010/wordprocessingShape">
                    <wps:wsp>
                      <wps:cNvCnPr/>
                      <wps:spPr>
                        <a:xfrm>
                          <a:off x="0" y="0"/>
                          <a:ext cx="668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7E5647C5" id="Straight Arrow Connector 444" o:spid="_x0000_s1026" type="#_x0000_t32" style="position:absolute;margin-left:89.2pt;margin-top:311.65pt;width:52.65pt;height:0;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707904" behindDoc="0" locked="0" layoutInCell="1" allowOverlap="1">
                <wp:simplePos x="0" y="0"/>
                <wp:positionH relativeFrom="column">
                  <wp:posOffset>1091821</wp:posOffset>
                </wp:positionH>
                <wp:positionV relativeFrom="paragraph">
                  <wp:posOffset>3193576</wp:posOffset>
                </wp:positionV>
                <wp:extent cx="777922" cy="13648"/>
                <wp:effectExtent l="0" t="57150" r="22225" b="100965"/>
                <wp:wrapNone/>
                <wp:docPr id="443" name="Straight Arrow Connector 443"/>
                <wp:cNvGraphicFramePr/>
                <a:graphic xmlns:a="http://schemas.openxmlformats.org/drawingml/2006/main">
                  <a:graphicData uri="http://schemas.microsoft.com/office/word/2010/wordprocessingShape">
                    <wps:wsp>
                      <wps:cNvCnPr/>
                      <wps:spPr>
                        <a:xfrm>
                          <a:off x="0" y="0"/>
                          <a:ext cx="777922" cy="136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55E5E5EE" id="Straight Arrow Connector 443" o:spid="_x0000_s1026" type="#_x0000_t32" style="position:absolute;margin-left:85.95pt;margin-top:251.45pt;width:61.25pt;height:1.05pt;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706880" behindDoc="0" locked="0" layoutInCell="1" allowOverlap="1">
                <wp:simplePos x="0" y="0"/>
                <wp:positionH relativeFrom="column">
                  <wp:posOffset>1146412</wp:posOffset>
                </wp:positionH>
                <wp:positionV relativeFrom="paragraph">
                  <wp:posOffset>2415654</wp:posOffset>
                </wp:positionV>
                <wp:extent cx="846161" cy="13647"/>
                <wp:effectExtent l="0" t="57150" r="30480" b="100965"/>
                <wp:wrapNone/>
                <wp:docPr id="442" name="Straight Arrow Connector 442"/>
                <wp:cNvGraphicFramePr/>
                <a:graphic xmlns:a="http://schemas.openxmlformats.org/drawingml/2006/main">
                  <a:graphicData uri="http://schemas.microsoft.com/office/word/2010/wordprocessingShape">
                    <wps:wsp>
                      <wps:cNvCnPr/>
                      <wps:spPr>
                        <a:xfrm>
                          <a:off x="0" y="0"/>
                          <a:ext cx="846161" cy="136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723A84DC" id="Straight Arrow Connector 442" o:spid="_x0000_s1026" type="#_x0000_t32" style="position:absolute;margin-left:90.25pt;margin-top:190.2pt;width:66.65pt;height:1.05pt;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705856" behindDoc="0" locked="0" layoutInCell="1" allowOverlap="1">
                <wp:simplePos x="0" y="0"/>
                <wp:positionH relativeFrom="column">
                  <wp:posOffset>1214120</wp:posOffset>
                </wp:positionH>
                <wp:positionV relativeFrom="paragraph">
                  <wp:posOffset>1173707</wp:posOffset>
                </wp:positionV>
                <wp:extent cx="805749" cy="313899"/>
                <wp:effectExtent l="0" t="0" r="71120" b="67310"/>
                <wp:wrapNone/>
                <wp:docPr id="441" name="Straight Arrow Connector 441"/>
                <wp:cNvGraphicFramePr/>
                <a:graphic xmlns:a="http://schemas.openxmlformats.org/drawingml/2006/main">
                  <a:graphicData uri="http://schemas.microsoft.com/office/word/2010/wordprocessingShape">
                    <wps:wsp>
                      <wps:cNvCnPr/>
                      <wps:spPr>
                        <a:xfrm>
                          <a:off x="0" y="0"/>
                          <a:ext cx="805749" cy="3138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12A1CA36" id="Straight Arrow Connector 441" o:spid="_x0000_s1026" type="#_x0000_t32" style="position:absolute;margin-left:95.6pt;margin-top:92.4pt;width:63.45pt;height:24.7pt;z-index:25170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99712" behindDoc="0" locked="0" layoutInCell="1" allowOverlap="1" wp14:anchorId="131719CC" wp14:editId="78456C6A">
                <wp:simplePos x="0" y="0"/>
                <wp:positionH relativeFrom="column">
                  <wp:posOffset>1905</wp:posOffset>
                </wp:positionH>
                <wp:positionV relativeFrom="paragraph">
                  <wp:posOffset>3044190</wp:posOffset>
                </wp:positionV>
                <wp:extent cx="1214120" cy="259080"/>
                <wp:effectExtent l="0" t="0" r="0" b="0"/>
                <wp:wrapNone/>
                <wp:docPr id="435" name="Rectangle 435"/>
                <wp:cNvGraphicFramePr/>
                <a:graphic xmlns:a="http://schemas.openxmlformats.org/drawingml/2006/main">
                  <a:graphicData uri="http://schemas.microsoft.com/office/word/2010/wordprocessingShape">
                    <wps:wsp>
                      <wps:cNvSpPr/>
                      <wps:spPr>
                        <a:xfrm>
                          <a:off x="0" y="0"/>
                          <a:ext cx="1214120" cy="2590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D8191E">
                            <w:pPr>
                              <w:jc w:val="center"/>
                            </w:pPr>
                            <w:proofErr w:type="spellStart"/>
                            <w:proofErr w:type="gramStart"/>
                            <w:r>
                              <w:t>lblPentagon</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31719CC" id="Rectangle 435" o:spid="_x0000_s1286" style="position:absolute;margin-left:.15pt;margin-top:239.7pt;width:95.6pt;height:20.4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" fillcolor="white [3201]" strokecolor="black [3213]" strokeweight="1pt">
                <v:textbox>
                  <w:txbxContent>
                    <w:p w:rsidR="0050118E" w:rsidRDefault="0050118E" w:rsidP="00D8191E">
                      <w:pPr>
                        <w:jc w:val="center"/>
                      </w:pPr>
                      <w:proofErr w:type="spellStart"/>
                      <w:proofErr w:type="gramStart"/>
                      <w:r>
                        <w:t>lblPentagon</w:t>
                      </w:r>
                      <w:proofErr w:type="spellEnd"/>
                      <w:proofErr w:type="gramEnd"/>
                    </w:p>
                  </w:txbxContent>
                </v:textbox>
              </v:rect>
            </w:pict>
          </mc:Fallback>
        </mc:AlternateContent>
      </w:r>
      <w:r>
        <w:rPr>
          <w:noProof/>
          <w:lang w:eastAsia="en-GB"/>
        </w:rPr>
        <mc:AlternateContent>
          <mc:Choice Requires="wps">
            <w:drawing>
              <wp:anchor distT="0" distB="0" distL="114300" distR="114300" simplePos="0" relativeHeight="251700736" behindDoc="0" locked="0" layoutInCell="1" allowOverlap="1" wp14:anchorId="5A51D548" wp14:editId="10701FD3">
                <wp:simplePos x="0" y="0"/>
                <wp:positionH relativeFrom="column">
                  <wp:posOffset>1905</wp:posOffset>
                </wp:positionH>
                <wp:positionV relativeFrom="paragraph">
                  <wp:posOffset>2266931</wp:posOffset>
                </wp:positionV>
                <wp:extent cx="1214592" cy="259306"/>
                <wp:effectExtent l="0" t="0" r="0" b="0"/>
                <wp:wrapNone/>
                <wp:docPr id="436" name="Rectangle 436"/>
                <wp:cNvGraphicFramePr/>
                <a:graphic xmlns:a="http://schemas.openxmlformats.org/drawingml/2006/main">
                  <a:graphicData uri="http://schemas.microsoft.com/office/word/2010/wordprocessingShape">
                    <wps:wsp>
                      <wps:cNvSpPr/>
                      <wps:spPr>
                        <a:xfrm>
                          <a:off x="0" y="0"/>
                          <a:ext cx="1214592" cy="2593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D8191E">
                            <w:pPr>
                              <w:jc w:val="center"/>
                            </w:pPr>
                            <w:proofErr w:type="spellStart"/>
                            <w:proofErr w:type="gramStart"/>
                            <w:r>
                              <w:t>lblOval</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A51D548" id="Rectangle 436" o:spid="_x0000_s1287" style="position:absolute;margin-left:.15pt;margin-top:178.5pt;width:95.65pt;height:20.4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" fillcolor="white [3201]" strokecolor="black [3213]" strokeweight="1pt">
                <v:textbox>
                  <w:txbxContent>
                    <w:p w:rsidR="0050118E" w:rsidRDefault="0050118E" w:rsidP="00D8191E">
                      <w:pPr>
                        <w:jc w:val="center"/>
                      </w:pPr>
                      <w:proofErr w:type="spellStart"/>
                      <w:proofErr w:type="gramStart"/>
                      <w:r>
                        <w:t>lblOval</w:t>
                      </w:r>
                      <w:proofErr w:type="spellEnd"/>
                      <w:proofErr w:type="gramEnd"/>
                    </w:p>
                  </w:txbxContent>
                </v:textbox>
              </v:rect>
            </w:pict>
          </mc:Fallback>
        </mc:AlternateContent>
      </w:r>
      <w:r>
        <w:rPr>
          <w:noProof/>
          <w:lang w:eastAsia="en-GB"/>
        </w:rPr>
        <mc:AlternateContent>
          <mc:Choice Requires="wps">
            <w:drawing>
              <wp:anchor distT="0" distB="0" distL="114300" distR="114300" simplePos="0" relativeHeight="251698688" behindDoc="0" locked="0" layoutInCell="1" allowOverlap="1" wp14:anchorId="17E6C05E" wp14:editId="0A6E843C">
                <wp:simplePos x="0" y="0"/>
                <wp:positionH relativeFrom="column">
                  <wp:posOffset>0</wp:posOffset>
                </wp:positionH>
                <wp:positionV relativeFrom="paragraph">
                  <wp:posOffset>3820425</wp:posOffset>
                </wp:positionV>
                <wp:extent cx="1214592" cy="259306"/>
                <wp:effectExtent l="0" t="0" r="0" b="0"/>
                <wp:wrapNone/>
                <wp:docPr id="434" name="Rectangle 434"/>
                <wp:cNvGraphicFramePr/>
                <a:graphic xmlns:a="http://schemas.openxmlformats.org/drawingml/2006/main">
                  <a:graphicData uri="http://schemas.microsoft.com/office/word/2010/wordprocessingShape">
                    <wps:wsp>
                      <wps:cNvSpPr/>
                      <wps:spPr>
                        <a:xfrm>
                          <a:off x="0" y="0"/>
                          <a:ext cx="1214592" cy="2593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D8191E">
                            <w:pPr>
                              <w:jc w:val="center"/>
                            </w:pPr>
                            <w:proofErr w:type="spellStart"/>
                            <w:proofErr w:type="gramStart"/>
                            <w:r>
                              <w:t>lblParallelogram</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7E6C05E" id="Rectangle 434" o:spid="_x0000_s1288" style="position:absolute;margin-left:0;margin-top:300.8pt;width:95.65pt;height:20.4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" fillcolor="white [3201]" strokecolor="black [3213]" strokeweight="1pt">
                <v:textbox>
                  <w:txbxContent>
                    <w:p w:rsidR="0050118E" w:rsidRDefault="0050118E" w:rsidP="00D8191E">
                      <w:pPr>
                        <w:jc w:val="center"/>
                      </w:pPr>
                      <w:proofErr w:type="spellStart"/>
                      <w:proofErr w:type="gramStart"/>
                      <w:r>
                        <w:t>lblParallelogram</w:t>
                      </w:r>
                      <w:proofErr w:type="spellEnd"/>
                      <w:proofErr w:type="gramEnd"/>
                    </w:p>
                  </w:txbxContent>
                </v:textbox>
              </v:rect>
            </w:pict>
          </mc:Fallback>
        </mc:AlternateContent>
      </w:r>
      <w:r>
        <w:rPr>
          <w:noProof/>
          <w:lang w:eastAsia="en-GB"/>
        </w:rPr>
        <mc:AlternateContent>
          <mc:Choice Requires="wps">
            <w:drawing>
              <wp:anchor distT="0" distB="0" distL="114300" distR="114300" simplePos="0" relativeHeight="251701760" behindDoc="0" locked="0" layoutInCell="1" allowOverlap="1" wp14:anchorId="6303201A" wp14:editId="09F36163">
                <wp:simplePos x="0" y="0"/>
                <wp:positionH relativeFrom="column">
                  <wp:posOffset>1744</wp:posOffset>
                </wp:positionH>
                <wp:positionV relativeFrom="paragraph">
                  <wp:posOffset>1080191</wp:posOffset>
                </wp:positionV>
                <wp:extent cx="1214592" cy="259306"/>
                <wp:effectExtent l="0" t="0" r="0" b="0"/>
                <wp:wrapNone/>
                <wp:docPr id="437" name="Rectangle 437"/>
                <wp:cNvGraphicFramePr/>
                <a:graphic xmlns:a="http://schemas.openxmlformats.org/drawingml/2006/main">
                  <a:graphicData uri="http://schemas.microsoft.com/office/word/2010/wordprocessingShape">
                    <wps:wsp>
                      <wps:cNvSpPr/>
                      <wps:spPr>
                        <a:xfrm>
                          <a:off x="0" y="0"/>
                          <a:ext cx="1214592" cy="2593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D8191E">
                            <w:pPr>
                              <w:jc w:val="center"/>
                            </w:pPr>
                            <w:proofErr w:type="spellStart"/>
                            <w:proofErr w:type="gramStart"/>
                            <w:r>
                              <w:t>lblQuestion</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303201A" id="Rectangle 437" o:spid="_x0000_s1289" style="position:absolute;margin-left:.15pt;margin-top:85.05pt;width:95.65pt;height:20.4pt;z-index:25170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" fillcolor="white [3201]" strokecolor="black [3213]" strokeweight="1pt">
                <v:textbox>
                  <w:txbxContent>
                    <w:p w:rsidR="0050118E" w:rsidRDefault="0050118E" w:rsidP="00D8191E">
                      <w:pPr>
                        <w:jc w:val="center"/>
                      </w:pPr>
                      <w:proofErr w:type="spellStart"/>
                      <w:proofErr w:type="gramStart"/>
                      <w:r>
                        <w:t>lblQuestion</w:t>
                      </w:r>
                      <w:proofErr w:type="spellEnd"/>
                      <w:proofErr w:type="gramEnd"/>
                    </w:p>
                  </w:txbxContent>
                </v:textbox>
              </v:rect>
            </w:pict>
          </mc:Fallback>
        </mc:AlternateContent>
      </w:r>
      <w:r>
        <w:rPr>
          <w:noProof/>
          <w:lang w:eastAsia="en-GB"/>
        </w:rPr>
        <mc:AlternateContent>
          <mc:Choice Requires="wps">
            <w:drawing>
              <wp:anchor distT="0" distB="0" distL="114300" distR="114300" simplePos="0" relativeHeight="251702784" behindDoc="0" locked="0" layoutInCell="1" allowOverlap="1" wp14:anchorId="58EBC192" wp14:editId="676DD720">
                <wp:simplePos x="0" y="0"/>
                <wp:positionH relativeFrom="column">
                  <wp:posOffset>7644860</wp:posOffset>
                </wp:positionH>
                <wp:positionV relativeFrom="paragraph">
                  <wp:posOffset>1803485</wp:posOffset>
                </wp:positionV>
                <wp:extent cx="1214592" cy="259306"/>
                <wp:effectExtent l="0" t="0" r="0" b="0"/>
                <wp:wrapNone/>
                <wp:docPr id="438" name="Rectangle 438"/>
                <wp:cNvGraphicFramePr/>
                <a:graphic xmlns:a="http://schemas.openxmlformats.org/drawingml/2006/main">
                  <a:graphicData uri="http://schemas.microsoft.com/office/word/2010/wordprocessingShape">
                    <wps:wsp>
                      <wps:cNvSpPr/>
                      <wps:spPr>
                        <a:xfrm>
                          <a:off x="0" y="0"/>
                          <a:ext cx="1214592" cy="2593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D8191E">
                            <w:pPr>
                              <w:jc w:val="center"/>
                            </w:pPr>
                            <w:proofErr w:type="spellStart"/>
                            <w:proofErr w:type="gramStart"/>
                            <w:r>
                              <w:t>picPentagon</w:t>
                            </w:r>
                            <w:proofErr w:type="spellEnd"/>
                            <w:proofErr w:type="gramEnd"/>
                          </w:p>
                          <w:p w:rsidR="00B948D1" w:rsidRDefault="00B948D1" w:rsidP="00D819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8EBC192" id="Rectangle 438" o:spid="_x0000_s1290" style="position:absolute;margin-left:601.95pt;margin-top:142pt;width:95.65pt;height:20.4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" fillcolor="white [3201]" strokecolor="black [3213]" strokeweight="1pt">
                <v:textbox>
                  <w:txbxContent>
                    <w:p w:rsidR="0050118E" w:rsidRDefault="0050118E" w:rsidP="00D8191E">
                      <w:pPr>
                        <w:jc w:val="center"/>
                      </w:pPr>
                      <w:proofErr w:type="spellStart"/>
                      <w:proofErr w:type="gramStart"/>
                      <w:r>
                        <w:t>picPentagon</w:t>
                      </w:r>
                      <w:proofErr w:type="spellEnd"/>
                      <w:proofErr w:type="gramEnd"/>
                    </w:p>
                    <w:p w:rsidR="0050118E" w:rsidRDefault="0050118E" w:rsidP="00D8191E">
                      <w:pPr>
                        <w:jc w:val="center"/>
                      </w:pPr>
                    </w:p>
                  </w:txbxContent>
                </v:textbox>
              </v:rect>
            </w:pict>
          </mc:Fallback>
        </mc:AlternateContent>
      </w:r>
      <w:r>
        <w:rPr>
          <w:noProof/>
          <w:lang w:eastAsia="en-GB"/>
        </w:rPr>
        <mc:AlternateContent>
          <mc:Choice Requires="wps">
            <w:drawing>
              <wp:anchor distT="0" distB="0" distL="114300" distR="114300" simplePos="0" relativeHeight="251703808" behindDoc="0" locked="0" layoutInCell="1" allowOverlap="1" wp14:anchorId="7BE2E5B3" wp14:editId="4A9306A1">
                <wp:simplePos x="0" y="0"/>
                <wp:positionH relativeFrom="column">
                  <wp:posOffset>7644594</wp:posOffset>
                </wp:positionH>
                <wp:positionV relativeFrom="paragraph">
                  <wp:posOffset>3004631</wp:posOffset>
                </wp:positionV>
                <wp:extent cx="1214592" cy="259306"/>
                <wp:effectExtent l="0" t="0" r="0" b="0"/>
                <wp:wrapNone/>
                <wp:docPr id="439" name="Rectangle 439"/>
                <wp:cNvGraphicFramePr/>
                <a:graphic xmlns:a="http://schemas.openxmlformats.org/drawingml/2006/main">
                  <a:graphicData uri="http://schemas.microsoft.com/office/word/2010/wordprocessingShape">
                    <wps:wsp>
                      <wps:cNvSpPr/>
                      <wps:spPr>
                        <a:xfrm>
                          <a:off x="0" y="0"/>
                          <a:ext cx="1214592" cy="2593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D8191E">
                            <w:pPr>
                              <w:jc w:val="center"/>
                            </w:pPr>
                            <w:proofErr w:type="spellStart"/>
                            <w:proofErr w:type="gramStart"/>
                            <w:r>
                              <w:t>picParallelogram</w:t>
                            </w:r>
                            <w:proofErr w:type="spellEnd"/>
                            <w:proofErr w:type="gramEnd"/>
                          </w:p>
                          <w:p w:rsidR="00B948D1" w:rsidRDefault="00B948D1" w:rsidP="00D819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BE2E5B3" id="Rectangle 439" o:spid="_x0000_s1291" style="position:absolute;margin-left:601.95pt;margin-top:236.6pt;width:95.65pt;height:20.4pt;z-index:25170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" fillcolor="white [3201]" strokecolor="black [3213]" strokeweight="1pt">
                <v:textbox>
                  <w:txbxContent>
                    <w:p w:rsidR="0050118E" w:rsidRDefault="0050118E" w:rsidP="00D8191E">
                      <w:pPr>
                        <w:jc w:val="center"/>
                      </w:pPr>
                      <w:proofErr w:type="spellStart"/>
                      <w:proofErr w:type="gramStart"/>
                      <w:r>
                        <w:t>picParallelogram</w:t>
                      </w:r>
                      <w:proofErr w:type="spellEnd"/>
                      <w:proofErr w:type="gramEnd"/>
                    </w:p>
                    <w:p w:rsidR="0050118E" w:rsidRDefault="0050118E" w:rsidP="00D8191E">
                      <w:pPr>
                        <w:jc w:val="center"/>
                      </w:pPr>
                    </w:p>
                  </w:txbxContent>
                </v:textbox>
              </v:rect>
            </w:pict>
          </mc:Fallback>
        </mc:AlternateContent>
      </w:r>
      <w:r>
        <w:rPr>
          <w:noProof/>
          <w:lang w:eastAsia="en-GB"/>
        </w:rPr>
        <mc:AlternateContent>
          <mc:Choice Requires="wps">
            <w:drawing>
              <wp:anchor distT="0" distB="0" distL="114300" distR="114300" simplePos="0" relativeHeight="251704832" behindDoc="0" locked="0" layoutInCell="1" allowOverlap="1" wp14:anchorId="0572190C" wp14:editId="05378A93">
                <wp:simplePos x="0" y="0"/>
                <wp:positionH relativeFrom="column">
                  <wp:posOffset>7644964</wp:posOffset>
                </wp:positionH>
                <wp:positionV relativeFrom="paragraph">
                  <wp:posOffset>4382684</wp:posOffset>
                </wp:positionV>
                <wp:extent cx="1214592" cy="259306"/>
                <wp:effectExtent l="0" t="0" r="0" b="0"/>
                <wp:wrapNone/>
                <wp:docPr id="440" name="Rectangle 440"/>
                <wp:cNvGraphicFramePr/>
                <a:graphic xmlns:a="http://schemas.openxmlformats.org/drawingml/2006/main">
                  <a:graphicData uri="http://schemas.microsoft.com/office/word/2010/wordprocessingShape">
                    <wps:wsp>
                      <wps:cNvSpPr/>
                      <wps:spPr>
                        <a:xfrm>
                          <a:off x="0" y="0"/>
                          <a:ext cx="1214592" cy="2593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D8191E">
                            <w:pPr>
                              <w:jc w:val="center"/>
                            </w:pPr>
                            <w:proofErr w:type="spellStart"/>
                            <w:proofErr w:type="gramStart"/>
                            <w:r>
                              <w:t>picOval</w:t>
                            </w:r>
                            <w:proofErr w:type="spellEnd"/>
                            <w:proofErr w:type="gramEnd"/>
                          </w:p>
                          <w:p w:rsidR="00B948D1" w:rsidRDefault="00B948D1" w:rsidP="00D819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572190C" id="Rectangle 440" o:spid="_x0000_s1292" style="position:absolute;margin-left:601.95pt;margin-top:345.1pt;width:95.65pt;height:20.4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" fillcolor="white [3201]" strokecolor="black [3213]" strokeweight="1pt">
                <v:textbox>
                  <w:txbxContent>
                    <w:p w:rsidR="0050118E" w:rsidRDefault="0050118E" w:rsidP="00D8191E">
                      <w:pPr>
                        <w:jc w:val="center"/>
                      </w:pPr>
                      <w:proofErr w:type="spellStart"/>
                      <w:proofErr w:type="gramStart"/>
                      <w:r>
                        <w:t>picOval</w:t>
                      </w:r>
                      <w:proofErr w:type="spellEnd"/>
                      <w:proofErr w:type="gramEnd"/>
                    </w:p>
                    <w:p w:rsidR="0050118E" w:rsidRDefault="0050118E" w:rsidP="00D8191E">
                      <w:pPr>
                        <w:jc w:val="center"/>
                      </w:pPr>
                    </w:p>
                  </w:txbxContent>
                </v:textbox>
              </v:rect>
            </w:pict>
          </mc:Fallback>
        </mc:AlternateContent>
      </w:r>
      <w:r>
        <w:rPr>
          <w:noProof/>
          <w:lang w:eastAsia="en-GB"/>
        </w:rPr>
        <mc:AlternateContent>
          <mc:Choice Requires="wps">
            <w:drawing>
              <wp:anchor distT="0" distB="0" distL="114300" distR="114300" simplePos="0" relativeHeight="251692544" behindDoc="0" locked="0" layoutInCell="1" allowOverlap="1" wp14:anchorId="3ECBD922" wp14:editId="2D55BBE1">
                <wp:simplePos x="0" y="0"/>
                <wp:positionH relativeFrom="column">
                  <wp:posOffset>5581934</wp:posOffset>
                </wp:positionH>
                <wp:positionV relativeFrom="paragraph">
                  <wp:posOffset>2947916</wp:posOffset>
                </wp:positionV>
                <wp:extent cx="1555750" cy="614036"/>
                <wp:effectExtent l="0" t="0" r="25400" b="15240"/>
                <wp:wrapNone/>
                <wp:docPr id="432" name="Rectangle 432"/>
                <wp:cNvGraphicFramePr/>
                <a:graphic xmlns:a="http://schemas.openxmlformats.org/drawingml/2006/main">
                  <a:graphicData uri="http://schemas.microsoft.com/office/word/2010/wordprocessingShape">
                    <wps:wsp>
                      <wps:cNvSpPr/>
                      <wps:spPr>
                        <a:xfrm>
                          <a:off x="0" y="0"/>
                          <a:ext cx="1555750" cy="614036"/>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D8191E">
                            <w:pPr>
                              <w:jc w:val="center"/>
                            </w:pPr>
                            <w:r>
                              <w:t>(Parallelogram.png)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3ECBD922" id="Rectangle 432" o:spid="_x0000_s1293" style="position:absolute;margin-left:439.5pt;margin-top:232.1pt;width:122.5pt;height:48.35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" fillcolor="white [3201]" strokecolor="#70ad47 [3209]" strokeweight="1pt">
                <v:textbox>
                  <w:txbxContent>
                    <w:p w:rsidR="0050118E" w:rsidRDefault="0050118E" w:rsidP="00D8191E">
                      <w:pPr>
                        <w:jc w:val="center"/>
                      </w:pPr>
                      <w:r>
                        <w:t>(Parallelogram.png)</w:t>
                      </w:r>
                    </w:p>
                  </w:txbxContent>
                </v:textbox>
              </v:rect>
            </w:pict>
          </mc:Fallback>
        </mc:AlternateContent>
      </w:r>
      <w:r>
        <w:rPr>
          <w:noProof/>
          <w:lang w:eastAsia="en-GB"/>
        </w:rPr>
        <mc:AlternateContent>
          <mc:Choice Requires="wps">
            <w:drawing>
              <wp:anchor distT="0" distB="0" distL="114300" distR="114300" simplePos="0" relativeHeight="251690496" behindDoc="0" locked="0" layoutInCell="1" allowOverlap="1" wp14:anchorId="4D156800" wp14:editId="4943A9DB">
                <wp:simplePos x="0" y="0"/>
                <wp:positionH relativeFrom="column">
                  <wp:posOffset>5594985</wp:posOffset>
                </wp:positionH>
                <wp:positionV relativeFrom="paragraph">
                  <wp:posOffset>2060244</wp:posOffset>
                </wp:positionV>
                <wp:extent cx="1541780" cy="613694"/>
                <wp:effectExtent l="0" t="0" r="20320" b="15240"/>
                <wp:wrapNone/>
                <wp:docPr id="431" name="Rectangle 431"/>
                <wp:cNvGraphicFramePr/>
                <a:graphic xmlns:a="http://schemas.openxmlformats.org/drawingml/2006/main">
                  <a:graphicData uri="http://schemas.microsoft.com/office/word/2010/wordprocessingShape">
                    <wps:wsp>
                      <wps:cNvSpPr/>
                      <wps:spPr>
                        <a:xfrm>
                          <a:off x="0" y="0"/>
                          <a:ext cx="1541780" cy="613694"/>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D8191E">
                            <w:pPr>
                              <w:jc w:val="center"/>
                            </w:pPr>
                            <w:r>
                              <w:t>(Pentagon.png)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4D156800" id="Rectangle 431" o:spid="_x0000_s1294" style="position:absolute;margin-left:440.55pt;margin-top:162.2pt;width:121.4pt;height:48.3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" fillcolor="white [3201]" strokecolor="#70ad47 [3209]" strokeweight="1pt">
                <v:textbox>
                  <w:txbxContent>
                    <w:p w:rsidR="0050118E" w:rsidRDefault="0050118E" w:rsidP="00D8191E">
                      <w:pPr>
                        <w:jc w:val="center"/>
                      </w:pPr>
                      <w:r>
                        <w:t>(Pentagon.png)</w:t>
                      </w:r>
                    </w:p>
                  </w:txbxContent>
                </v:textbox>
              </v:rect>
            </w:pict>
          </mc:Fallback>
        </mc:AlternateContent>
      </w:r>
      <w:r>
        <w:rPr>
          <w:noProof/>
          <w:lang w:eastAsia="en-GB"/>
        </w:rPr>
        <mc:AlternateContent>
          <mc:Choice Requires="wps">
            <w:drawing>
              <wp:anchor distT="0" distB="0" distL="114300" distR="114300" simplePos="0" relativeHeight="251697664" behindDoc="0" locked="0" layoutInCell="1" allowOverlap="1" wp14:anchorId="43D818F1" wp14:editId="54419BFC">
                <wp:simplePos x="0" y="0"/>
                <wp:positionH relativeFrom="column">
                  <wp:posOffset>5581934</wp:posOffset>
                </wp:positionH>
                <wp:positionV relativeFrom="paragraph">
                  <wp:posOffset>3753134</wp:posOffset>
                </wp:positionV>
                <wp:extent cx="1583141" cy="614150"/>
                <wp:effectExtent l="0" t="0" r="17145" b="14605"/>
                <wp:wrapNone/>
                <wp:docPr id="433" name="Rectangle 433"/>
                <wp:cNvGraphicFramePr/>
                <a:graphic xmlns:a="http://schemas.openxmlformats.org/drawingml/2006/main">
                  <a:graphicData uri="http://schemas.microsoft.com/office/word/2010/wordprocessingShape">
                    <wps:wsp>
                      <wps:cNvSpPr/>
                      <wps:spPr>
                        <a:xfrm>
                          <a:off x="0" y="0"/>
                          <a:ext cx="1583141" cy="614150"/>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D8191E">
                            <w:pPr>
                              <w:jc w:val="center"/>
                            </w:pPr>
                            <w:r>
                              <w:t>(Oval.png)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3D818F1" id="Rectangle 433" o:spid="_x0000_s1295" style="position:absolute;margin-left:439.5pt;margin-top:295.5pt;width:124.65pt;height:48.35pt;z-index:25169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" fillcolor="white [3201]" strokecolor="#70ad47 [3209]" strokeweight="1pt">
                <v:textbox>
                  <w:txbxContent>
                    <w:p w:rsidR="0050118E" w:rsidRDefault="0050118E" w:rsidP="00D8191E">
                      <w:pPr>
                        <w:jc w:val="center"/>
                      </w:pPr>
                      <w:r>
                        <w:t>(Oval.png)</w:t>
                      </w:r>
                    </w:p>
                  </w:txbxContent>
                </v:textbox>
              </v:rect>
            </w:pict>
          </mc:Fallback>
        </mc:AlternateContent>
      </w:r>
      <w:r>
        <w:rPr>
          <w:noProof/>
          <w:lang w:eastAsia="en-GB"/>
        </w:rPr>
        <mc:AlternateContent>
          <mc:Choice Requires="wps">
            <w:drawing>
              <wp:anchor distT="0" distB="0" distL="114300" distR="114300" simplePos="0" relativeHeight="251665920" behindDoc="0" locked="0" layoutInCell="1" allowOverlap="1" wp14:anchorId="7409E27E" wp14:editId="3A42F4B5">
                <wp:simplePos x="0" y="0"/>
                <wp:positionH relativeFrom="column">
                  <wp:posOffset>1692322</wp:posOffset>
                </wp:positionH>
                <wp:positionV relativeFrom="paragraph">
                  <wp:posOffset>2115403</wp:posOffset>
                </wp:positionV>
                <wp:extent cx="1910080" cy="518615"/>
                <wp:effectExtent l="0" t="0" r="13970" b="15240"/>
                <wp:wrapNone/>
                <wp:docPr id="427" name="Rounded Rectangle 427"/>
                <wp:cNvGraphicFramePr/>
                <a:graphic xmlns:a="http://schemas.openxmlformats.org/drawingml/2006/main">
                  <a:graphicData uri="http://schemas.microsoft.com/office/word/2010/wordprocessingShape">
                    <wps:wsp>
                      <wps:cNvSpPr/>
                      <wps:spPr>
                        <a:xfrm>
                          <a:off x="0" y="0"/>
                          <a:ext cx="1910080" cy="518615"/>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B948D1" w:rsidRPr="00D8191E" w:rsidRDefault="00B948D1" w:rsidP="00D8191E">
                            <w:pPr>
                              <w:jc w:val="center"/>
                              <w:rPr>
                                <w:sz w:val="44"/>
                              </w:rPr>
                            </w:pPr>
                            <w:r w:rsidRPr="00D8191E">
                              <w:rPr>
                                <w:sz w:val="44"/>
                              </w:rPr>
                              <w:t>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7409E27E" id="Rounded Rectangle 427" o:spid="_x0000_s1296" style="position:absolute;margin-left:133.25pt;margin-top:166.55pt;width:150.4pt;height:40.85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" fillcolor="#ed7d31 [3205]" strokecolor="#1f4d78 [1604]" strokeweight="1pt">
                <v:stroke joinstyle="miter"/>
                <v:textbox>
                  <w:txbxContent>
                    <w:p w:rsidR="0050118E" w:rsidRPr="00D8191E" w:rsidRDefault="0050118E" w:rsidP="00D8191E">
                      <w:pPr>
                        <w:jc w:val="center"/>
                        <w:rPr>
                          <w:sz w:val="44"/>
                        </w:rPr>
                      </w:pPr>
                      <w:r w:rsidRPr="00D8191E">
                        <w:rPr>
                          <w:sz w:val="44"/>
                        </w:rPr>
                        <w:t>OVAL</w:t>
                      </w:r>
                    </w:p>
                  </w:txbxContent>
                </v:textbox>
              </v:roundrect>
            </w:pict>
          </mc:Fallback>
        </mc:AlternateContent>
      </w:r>
      <w:r>
        <w:rPr>
          <w:noProof/>
          <w:lang w:eastAsia="en-GB"/>
        </w:rPr>
        <mc:AlternateContent>
          <mc:Choice Requires="wps">
            <w:drawing>
              <wp:anchor distT="0" distB="0" distL="114300" distR="114300" simplePos="0" relativeHeight="251686400" behindDoc="0" locked="0" layoutInCell="1" allowOverlap="1" wp14:anchorId="35B2A430" wp14:editId="21519683">
                <wp:simplePos x="0" y="0"/>
                <wp:positionH relativeFrom="column">
                  <wp:posOffset>1705970</wp:posOffset>
                </wp:positionH>
                <wp:positionV relativeFrom="paragraph">
                  <wp:posOffset>2893325</wp:posOffset>
                </wp:positionV>
                <wp:extent cx="1910080" cy="559559"/>
                <wp:effectExtent l="0" t="0" r="13970" b="12065"/>
                <wp:wrapNone/>
                <wp:docPr id="429" name="Rounded Rectangle 429"/>
                <wp:cNvGraphicFramePr/>
                <a:graphic xmlns:a="http://schemas.openxmlformats.org/drawingml/2006/main">
                  <a:graphicData uri="http://schemas.microsoft.com/office/word/2010/wordprocessingShape">
                    <wps:wsp>
                      <wps:cNvSpPr/>
                      <wps:spPr>
                        <a:xfrm>
                          <a:off x="0" y="0"/>
                          <a:ext cx="1910080" cy="559559"/>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B948D1" w:rsidRDefault="00B948D1" w:rsidP="00D8191E">
                            <w:pPr>
                              <w:jc w:val="center"/>
                            </w:pPr>
                            <w:r w:rsidRPr="00D8191E">
                              <w:rPr>
                                <w:sz w:val="44"/>
                              </w:rPr>
                              <w:t>Pentagon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35B2A430" id="Rounded Rectangle 429" o:spid="_x0000_s1297" style="position:absolute;margin-left:134.35pt;margin-top:227.8pt;width:150.4pt;height:44.0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" fillcolor="#ed7d31 [3205]" strokecolor="#1f4d78 [1604]" strokeweight="1pt">
                <v:stroke joinstyle="miter"/>
                <v:textbox>
                  <w:txbxContent>
                    <w:p w:rsidR="0050118E" w:rsidRDefault="0050118E" w:rsidP="00D8191E">
                      <w:pPr>
                        <w:jc w:val="center"/>
                      </w:pPr>
                      <w:r w:rsidRPr="00D8191E">
                        <w:rPr>
                          <w:sz w:val="44"/>
                        </w:rPr>
                        <w:t>Pentagon</w:t>
                      </w:r>
                    </w:p>
                  </w:txbxContent>
                </v:textbox>
              </v:roundrect>
            </w:pict>
          </mc:Fallback>
        </mc:AlternateContent>
      </w:r>
      <w:r>
        <w:rPr>
          <w:noProof/>
          <w:lang w:eastAsia="en-GB"/>
        </w:rPr>
        <mc:AlternateContent>
          <mc:Choice Requires="wps">
            <w:drawing>
              <wp:anchor distT="0" distB="0" distL="114300" distR="114300" simplePos="0" relativeHeight="251689472" behindDoc="0" locked="0" layoutInCell="1" allowOverlap="1" wp14:anchorId="5207E798" wp14:editId="144CA16A">
                <wp:simplePos x="0" y="0"/>
                <wp:positionH relativeFrom="column">
                  <wp:posOffset>1733266</wp:posOffset>
                </wp:positionH>
                <wp:positionV relativeFrom="paragraph">
                  <wp:posOffset>3643952</wp:posOffset>
                </wp:positionV>
                <wp:extent cx="1910687" cy="504967"/>
                <wp:effectExtent l="0" t="0" r="13970" b="28575"/>
                <wp:wrapNone/>
                <wp:docPr id="430" name="Rounded Rectangle 430"/>
                <wp:cNvGraphicFramePr/>
                <a:graphic xmlns:a="http://schemas.openxmlformats.org/drawingml/2006/main">
                  <a:graphicData uri="http://schemas.microsoft.com/office/word/2010/wordprocessingShape">
                    <wps:wsp>
                      <wps:cNvSpPr/>
                      <wps:spPr>
                        <a:xfrm>
                          <a:off x="0" y="0"/>
                          <a:ext cx="1910687" cy="504967"/>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B948D1" w:rsidRDefault="00B948D1" w:rsidP="00D8191E">
                            <w:pPr>
                              <w:jc w:val="center"/>
                            </w:pPr>
                            <w:r w:rsidRPr="00D8191E">
                              <w:rPr>
                                <w:sz w:val="44"/>
                              </w:rPr>
                              <w:t>Parallelogram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5207E798" id="Rounded Rectangle 430" o:spid="_x0000_s1298" style="position:absolute;margin-left:136.5pt;margin-top:286.95pt;width:150.45pt;height:39.7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" fillcolor="#ed7d31 [3205]" strokecolor="#1f4d78 [1604]" strokeweight="1pt">
                <v:stroke joinstyle="miter"/>
                <v:textbox>
                  <w:txbxContent>
                    <w:p w:rsidR="0050118E" w:rsidRDefault="0050118E" w:rsidP="00D8191E">
                      <w:pPr>
                        <w:jc w:val="center"/>
                      </w:pPr>
                      <w:r w:rsidRPr="00D8191E">
                        <w:rPr>
                          <w:sz w:val="44"/>
                        </w:rPr>
                        <w:t>Parallelogram</w:t>
                      </w:r>
                    </w:p>
                  </w:txbxContent>
                </v:textbox>
              </v:roundrect>
            </w:pict>
          </mc:Fallback>
        </mc:AlternateContent>
      </w:r>
      <w:r w:rsidR="00A677F7">
        <w:rPr>
          <w:noProof/>
          <w:lang w:eastAsia="en-GB"/>
        </w:rPr>
        <mc:AlternateContent>
          <mc:Choice Requires="wps">
            <w:drawing>
              <wp:anchor distT="0" distB="0" distL="114300" distR="114300" simplePos="0" relativeHeight="251637248" behindDoc="0" locked="0" layoutInCell="1" allowOverlap="1" wp14:anchorId="5AD92843" wp14:editId="57EA7A7D">
                <wp:simplePos x="0" y="0"/>
                <wp:positionH relativeFrom="column">
                  <wp:posOffset>1760561</wp:posOffset>
                </wp:positionH>
                <wp:positionV relativeFrom="paragraph">
                  <wp:posOffset>1119116</wp:posOffset>
                </wp:positionV>
                <wp:extent cx="5377218" cy="491317"/>
                <wp:effectExtent l="0" t="0" r="13970" b="23495"/>
                <wp:wrapNone/>
                <wp:docPr id="426" name="Rectangle 426"/>
                <wp:cNvGraphicFramePr/>
                <a:graphic xmlns:a="http://schemas.openxmlformats.org/drawingml/2006/main">
                  <a:graphicData uri="http://schemas.microsoft.com/office/word/2010/wordprocessingShape">
                    <wps:wsp>
                      <wps:cNvSpPr/>
                      <wps:spPr>
                        <a:xfrm>
                          <a:off x="0" y="0"/>
                          <a:ext cx="5377218" cy="491317"/>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Pr="004734E4" w:rsidRDefault="00B948D1" w:rsidP="00A677F7">
                            <w:pPr>
                              <w:jc w:val="center"/>
                              <w:rPr>
                                <w:sz w:val="44"/>
                              </w:rPr>
                            </w:pPr>
                            <w:r w:rsidRPr="00A677F7">
                              <w:rPr>
                                <w:sz w:val="44"/>
                              </w:rPr>
                              <w:t>Drag the Names to Their Respective Shapes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5AD92843" id="Rectangle 426" o:spid="_x0000_s1299" style="position:absolute;margin-left:138.65pt;margin-top:88.1pt;width:423.4pt;height:38.7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" fillcolor="white [3201]" strokecolor="#70ad47 [3209]" strokeweight="1pt">
                <v:textbox>
                  <w:txbxContent>
                    <w:p w:rsidR="0050118E" w:rsidRPr="004734E4" w:rsidRDefault="0050118E" w:rsidP="00A677F7">
                      <w:pPr>
                        <w:jc w:val="center"/>
                        <w:rPr>
                          <w:sz w:val="44"/>
                        </w:rPr>
                      </w:pPr>
                      <w:r w:rsidRPr="00A677F7">
                        <w:rPr>
                          <w:sz w:val="44"/>
                        </w:rPr>
                        <w:t>Drag the Names to Their Respective Shapes</w:t>
                      </w:r>
                    </w:p>
                  </w:txbxContent>
                </v:textbox>
              </v:rect>
            </w:pict>
          </mc:Fallback>
        </mc:AlternateContent>
      </w:r>
      <w:r w:rsidR="00765882">
        <w:rPr>
          <w:noProof/>
          <w:lang w:eastAsia="en-GB"/>
        </w:rPr>
        <mc:AlternateContent>
          <mc:Choice Requires="wps">
            <w:drawing>
              <wp:anchor distT="0" distB="0" distL="114300" distR="114300" simplePos="0" relativeHeight="251582976" behindDoc="0" locked="0" layoutInCell="1" allowOverlap="1" wp14:anchorId="5969F9AE" wp14:editId="519C741B">
                <wp:simplePos x="0" y="0"/>
                <wp:positionH relativeFrom="column">
                  <wp:posOffset>1392071</wp:posOffset>
                </wp:positionH>
                <wp:positionV relativeFrom="paragraph">
                  <wp:posOffset>1091821</wp:posOffset>
                </wp:positionV>
                <wp:extent cx="6068972" cy="3546816"/>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972" cy="3546816"/>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948D1" w:rsidRDefault="00B948D1" w:rsidP="00765882"/>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5969F9AE" id="_x0000_s1300" type="#_x0000_t202" style="position:absolute;margin-left:109.6pt;margin-top:85.95pt;width:477.85pt;height:279.3pt;z-index:25158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" fillcolor="white [3201]" strokecolor="black [3200]" strokeweight="1pt">
                <v:textbox>
                  <w:txbxContent>
                    <w:p w:rsidR="0050118E" w:rsidRDefault="0050118E" w:rsidP="00765882"/>
                  </w:txbxContent>
                </v:textbox>
              </v:shape>
            </w:pict>
          </mc:Fallback>
        </mc:AlternateContent>
      </w:r>
      <w:r w:rsidR="001E7C6B">
        <w:t>Question 5</w:t>
      </w:r>
      <w:bookmarkEnd w:id="15"/>
      <w:r w:rsidR="00765882">
        <w:br w:type="page"/>
      </w:r>
    </w:p>
    <w:tbl>
      <w:tblPr>
        <w:tblStyle w:val="TableGrid"/>
        <w:tblpPr w:leftFromText="180" w:rightFromText="180" w:vertAnchor="text" w:horzAnchor="margin" w:tblpY="216"/>
        <w:tblW w:w="14138" w:type="dxa"/>
        <w:tblLook w:val="04A0" w:firstRow="1" w:lastRow="0" w:firstColumn="1" w:lastColumn="0" w:noHBand="0" w:noVBand="1"/>
      </w:tblPr>
      <w:tblGrid>
        <w:gridCol w:w="1464"/>
        <w:gridCol w:w="1236"/>
        <w:gridCol w:w="1715"/>
        <w:gridCol w:w="1163"/>
        <w:gridCol w:w="670"/>
        <w:gridCol w:w="2932"/>
        <w:gridCol w:w="1451"/>
        <w:gridCol w:w="1846"/>
        <w:gridCol w:w="1661"/>
      </w:tblGrid>
      <w:tr w:rsidR="00787B97" w:rsidRPr="005B65DD" w:rsidTr="0070121A">
        <w:trPr>
          <w:trHeight w:val="783"/>
        </w:trPr>
        <w:tc>
          <w:tcPr>
            <w:tcW w:w="1464" w:type="dxa"/>
          </w:tcPr>
          <w:p w:rsidR="00787B97" w:rsidRPr="005B65DD" w:rsidRDefault="00787B97" w:rsidP="00787B97">
            <w:pPr>
              <w:jc w:val="center"/>
              <w:rPr>
                <w:b/>
                <w:sz w:val="28"/>
              </w:rPr>
            </w:pPr>
            <w:r w:rsidRPr="005B65DD">
              <w:rPr>
                <w:b/>
                <w:sz w:val="28"/>
              </w:rPr>
              <w:lastRenderedPageBreak/>
              <w:t>Form</w:t>
            </w:r>
          </w:p>
        </w:tc>
        <w:tc>
          <w:tcPr>
            <w:tcW w:w="1236" w:type="dxa"/>
          </w:tcPr>
          <w:p w:rsidR="00787B97" w:rsidRPr="005B65DD" w:rsidRDefault="00787B97" w:rsidP="00787B97">
            <w:pPr>
              <w:jc w:val="center"/>
              <w:rPr>
                <w:b/>
                <w:sz w:val="28"/>
              </w:rPr>
            </w:pPr>
            <w:r w:rsidRPr="005B65DD">
              <w:rPr>
                <w:b/>
                <w:sz w:val="28"/>
              </w:rPr>
              <w:t>Property</w:t>
            </w:r>
          </w:p>
        </w:tc>
        <w:tc>
          <w:tcPr>
            <w:tcW w:w="1715" w:type="dxa"/>
          </w:tcPr>
          <w:p w:rsidR="00787B97" w:rsidRPr="005B65DD" w:rsidRDefault="00787B97" w:rsidP="00787B97">
            <w:pPr>
              <w:jc w:val="center"/>
              <w:rPr>
                <w:b/>
                <w:sz w:val="28"/>
              </w:rPr>
            </w:pPr>
            <w:r w:rsidRPr="005B65DD">
              <w:rPr>
                <w:b/>
                <w:sz w:val="28"/>
              </w:rPr>
              <w:t>Property Name</w:t>
            </w:r>
          </w:p>
        </w:tc>
        <w:tc>
          <w:tcPr>
            <w:tcW w:w="1163" w:type="dxa"/>
          </w:tcPr>
          <w:p w:rsidR="00787B97" w:rsidRPr="005B65DD" w:rsidRDefault="00787B97" w:rsidP="00787B97">
            <w:pPr>
              <w:jc w:val="center"/>
              <w:rPr>
                <w:b/>
                <w:sz w:val="28"/>
              </w:rPr>
            </w:pPr>
            <w:r w:rsidRPr="005B65DD">
              <w:rPr>
                <w:b/>
                <w:sz w:val="28"/>
              </w:rPr>
              <w:t>Position</w:t>
            </w:r>
          </w:p>
        </w:tc>
        <w:tc>
          <w:tcPr>
            <w:tcW w:w="670" w:type="dxa"/>
          </w:tcPr>
          <w:p w:rsidR="00787B97" w:rsidRPr="005B65DD" w:rsidRDefault="00787B97" w:rsidP="00787B97">
            <w:pPr>
              <w:jc w:val="center"/>
              <w:rPr>
                <w:b/>
                <w:sz w:val="28"/>
              </w:rPr>
            </w:pPr>
            <w:r w:rsidRPr="005B65DD">
              <w:rPr>
                <w:b/>
                <w:sz w:val="28"/>
              </w:rPr>
              <w:t>Size</w:t>
            </w:r>
          </w:p>
        </w:tc>
        <w:tc>
          <w:tcPr>
            <w:tcW w:w="2932" w:type="dxa"/>
          </w:tcPr>
          <w:p w:rsidR="00787B97" w:rsidRPr="005B65DD" w:rsidRDefault="00787B97" w:rsidP="00787B97">
            <w:pPr>
              <w:jc w:val="center"/>
              <w:rPr>
                <w:b/>
                <w:sz w:val="28"/>
              </w:rPr>
            </w:pPr>
            <w:r w:rsidRPr="005B65DD">
              <w:rPr>
                <w:b/>
                <w:sz w:val="28"/>
              </w:rPr>
              <w:t>Purpose</w:t>
            </w:r>
          </w:p>
        </w:tc>
        <w:tc>
          <w:tcPr>
            <w:tcW w:w="1451" w:type="dxa"/>
          </w:tcPr>
          <w:p w:rsidR="00787B97" w:rsidRPr="005B65DD" w:rsidRDefault="00787B97" w:rsidP="00787B97">
            <w:pPr>
              <w:jc w:val="center"/>
              <w:rPr>
                <w:b/>
                <w:sz w:val="28"/>
              </w:rPr>
            </w:pPr>
            <w:r w:rsidRPr="005B65DD">
              <w:rPr>
                <w:b/>
                <w:sz w:val="28"/>
              </w:rPr>
              <w:t>Font</w:t>
            </w:r>
          </w:p>
        </w:tc>
        <w:tc>
          <w:tcPr>
            <w:tcW w:w="1846" w:type="dxa"/>
          </w:tcPr>
          <w:p w:rsidR="00787B97" w:rsidRPr="005B65DD" w:rsidRDefault="00787B97" w:rsidP="00787B97">
            <w:pPr>
              <w:jc w:val="center"/>
              <w:rPr>
                <w:b/>
                <w:sz w:val="28"/>
              </w:rPr>
            </w:pPr>
            <w:r w:rsidRPr="005B65DD">
              <w:rPr>
                <w:b/>
                <w:sz w:val="28"/>
              </w:rPr>
              <w:t>Forecolour/</w:t>
            </w:r>
          </w:p>
          <w:p w:rsidR="00787B97" w:rsidRPr="005B65DD" w:rsidRDefault="00787B97" w:rsidP="00787B97">
            <w:pPr>
              <w:jc w:val="center"/>
              <w:rPr>
                <w:b/>
                <w:sz w:val="28"/>
              </w:rPr>
            </w:pPr>
            <w:r w:rsidRPr="005B65DD">
              <w:rPr>
                <w:b/>
                <w:sz w:val="28"/>
              </w:rPr>
              <w:t>Image</w:t>
            </w:r>
          </w:p>
        </w:tc>
        <w:tc>
          <w:tcPr>
            <w:tcW w:w="1661" w:type="dxa"/>
          </w:tcPr>
          <w:p w:rsidR="00787B97" w:rsidRPr="005B65DD" w:rsidRDefault="00787B97" w:rsidP="00787B97">
            <w:pPr>
              <w:jc w:val="center"/>
              <w:rPr>
                <w:b/>
                <w:sz w:val="28"/>
              </w:rPr>
            </w:pPr>
            <w:proofErr w:type="spellStart"/>
            <w:r w:rsidRPr="005B65DD">
              <w:rPr>
                <w:b/>
                <w:sz w:val="28"/>
              </w:rPr>
              <w:t>Backcolour</w:t>
            </w:r>
            <w:proofErr w:type="spellEnd"/>
            <w:r w:rsidRPr="005B65DD">
              <w:rPr>
                <w:b/>
                <w:sz w:val="28"/>
              </w:rPr>
              <w:t>/</w:t>
            </w:r>
          </w:p>
          <w:p w:rsidR="00787B97" w:rsidRPr="005B65DD" w:rsidRDefault="00787B97" w:rsidP="00787B97">
            <w:pPr>
              <w:jc w:val="center"/>
              <w:rPr>
                <w:b/>
                <w:sz w:val="28"/>
              </w:rPr>
            </w:pPr>
            <w:r w:rsidRPr="005B65DD">
              <w:rPr>
                <w:b/>
                <w:sz w:val="28"/>
              </w:rPr>
              <w:t>Image</w:t>
            </w:r>
          </w:p>
        </w:tc>
      </w:tr>
      <w:tr w:rsidR="00787B97" w:rsidRPr="005B65DD" w:rsidTr="0070121A">
        <w:trPr>
          <w:trHeight w:val="620"/>
        </w:trPr>
        <w:tc>
          <w:tcPr>
            <w:tcW w:w="1464" w:type="dxa"/>
          </w:tcPr>
          <w:p w:rsidR="00787B97" w:rsidRDefault="00787B97" w:rsidP="00787B97">
            <w:r w:rsidRPr="00D60EDE">
              <w:t>frmQuestion5</w:t>
            </w:r>
          </w:p>
        </w:tc>
        <w:tc>
          <w:tcPr>
            <w:tcW w:w="1236" w:type="dxa"/>
          </w:tcPr>
          <w:p w:rsidR="00787B97" w:rsidRPr="005B65DD" w:rsidRDefault="00787B97" w:rsidP="00787B97">
            <w:r>
              <w:t>Label</w:t>
            </w:r>
          </w:p>
        </w:tc>
        <w:tc>
          <w:tcPr>
            <w:tcW w:w="1715" w:type="dxa"/>
          </w:tcPr>
          <w:p w:rsidR="00787B97" w:rsidRPr="005B65DD" w:rsidRDefault="00787B97" w:rsidP="00787B97">
            <w:proofErr w:type="spellStart"/>
            <w:r>
              <w:t>lblQuestion</w:t>
            </w:r>
            <w:proofErr w:type="spellEnd"/>
          </w:p>
        </w:tc>
        <w:tc>
          <w:tcPr>
            <w:tcW w:w="1163" w:type="dxa"/>
          </w:tcPr>
          <w:p w:rsidR="00787B97" w:rsidRPr="005B65DD" w:rsidRDefault="00787B97" w:rsidP="00787B97">
            <w:r w:rsidRPr="003C07A6">
              <w:t>49, 103</w:t>
            </w:r>
          </w:p>
        </w:tc>
        <w:tc>
          <w:tcPr>
            <w:tcW w:w="670" w:type="dxa"/>
          </w:tcPr>
          <w:p w:rsidR="00787B97" w:rsidRPr="005B65DD" w:rsidRDefault="00787B97" w:rsidP="00787B97">
            <w:r w:rsidRPr="003C07A6">
              <w:t>537, 34</w:t>
            </w:r>
          </w:p>
        </w:tc>
        <w:tc>
          <w:tcPr>
            <w:tcW w:w="2932" w:type="dxa"/>
          </w:tcPr>
          <w:p w:rsidR="00787B97" w:rsidRPr="005B65DD" w:rsidRDefault="00787B97" w:rsidP="00787B97">
            <w:r>
              <w:t>Displays the question type</w:t>
            </w:r>
          </w:p>
        </w:tc>
        <w:tc>
          <w:tcPr>
            <w:tcW w:w="1451" w:type="dxa"/>
          </w:tcPr>
          <w:p w:rsidR="00787B97" w:rsidRPr="005B65DD" w:rsidRDefault="00787B97" w:rsidP="00787B97">
            <w:r w:rsidRPr="00787B97">
              <w:t>Times New Roman, 22pt</w:t>
            </w:r>
          </w:p>
        </w:tc>
        <w:tc>
          <w:tcPr>
            <w:tcW w:w="1846" w:type="dxa"/>
          </w:tcPr>
          <w:p w:rsidR="00787B97" w:rsidRPr="005B65DD" w:rsidRDefault="00787B97" w:rsidP="00787B97">
            <w:proofErr w:type="spellStart"/>
            <w:r>
              <w:t>ControlLightLight</w:t>
            </w:r>
            <w:proofErr w:type="spellEnd"/>
          </w:p>
        </w:tc>
        <w:tc>
          <w:tcPr>
            <w:tcW w:w="1661" w:type="dxa"/>
          </w:tcPr>
          <w:p w:rsidR="00787B97" w:rsidRPr="005B65DD" w:rsidRDefault="00787B97" w:rsidP="00787B97">
            <w:r>
              <w:t>Transparent</w:t>
            </w:r>
          </w:p>
        </w:tc>
      </w:tr>
      <w:tr w:rsidR="00787B97" w:rsidRPr="005B65DD" w:rsidTr="0070121A">
        <w:trPr>
          <w:trHeight w:val="828"/>
        </w:trPr>
        <w:tc>
          <w:tcPr>
            <w:tcW w:w="1464" w:type="dxa"/>
          </w:tcPr>
          <w:p w:rsidR="00787B97" w:rsidRDefault="00787B97" w:rsidP="00787B97">
            <w:r w:rsidRPr="00D60EDE">
              <w:t>frmQuestion5</w:t>
            </w:r>
          </w:p>
        </w:tc>
        <w:tc>
          <w:tcPr>
            <w:tcW w:w="1236" w:type="dxa"/>
          </w:tcPr>
          <w:p w:rsidR="00787B97" w:rsidRPr="005B65DD" w:rsidRDefault="00787B97" w:rsidP="00787B97">
            <w:r>
              <w:t>Label</w:t>
            </w:r>
          </w:p>
        </w:tc>
        <w:tc>
          <w:tcPr>
            <w:tcW w:w="1715" w:type="dxa"/>
          </w:tcPr>
          <w:p w:rsidR="00787B97" w:rsidRPr="005B65DD" w:rsidRDefault="00787B97" w:rsidP="00787B97">
            <w:proofErr w:type="spellStart"/>
            <w:r>
              <w:t>lblOval</w:t>
            </w:r>
            <w:proofErr w:type="spellEnd"/>
          </w:p>
        </w:tc>
        <w:tc>
          <w:tcPr>
            <w:tcW w:w="1163" w:type="dxa"/>
          </w:tcPr>
          <w:p w:rsidR="00787B97" w:rsidRPr="005B65DD" w:rsidRDefault="00787B97" w:rsidP="00787B97">
            <w:r w:rsidRPr="003C07A6">
              <w:t>52, 171</w:t>
            </w:r>
          </w:p>
        </w:tc>
        <w:tc>
          <w:tcPr>
            <w:tcW w:w="670" w:type="dxa"/>
          </w:tcPr>
          <w:p w:rsidR="00787B97" w:rsidRPr="005B65DD" w:rsidRDefault="00787B97" w:rsidP="00787B97">
            <w:r w:rsidRPr="003C07A6">
              <w:t>78, 40</w:t>
            </w:r>
          </w:p>
        </w:tc>
        <w:tc>
          <w:tcPr>
            <w:tcW w:w="2932" w:type="dxa"/>
          </w:tcPr>
          <w:p w:rsidR="00787B97" w:rsidRPr="005B65DD" w:rsidRDefault="00787B97" w:rsidP="00787B97">
            <w:r>
              <w:t>When clicked label can be dragged by user to response section</w:t>
            </w:r>
          </w:p>
        </w:tc>
        <w:tc>
          <w:tcPr>
            <w:tcW w:w="1451" w:type="dxa"/>
          </w:tcPr>
          <w:p w:rsidR="00787B97" w:rsidRPr="005B65DD" w:rsidRDefault="00787B97" w:rsidP="00787B97">
            <w:r w:rsidRPr="00787B97">
              <w:t>Comic Sans MS, 21.75pt</w:t>
            </w:r>
          </w:p>
        </w:tc>
        <w:tc>
          <w:tcPr>
            <w:tcW w:w="1846" w:type="dxa"/>
          </w:tcPr>
          <w:p w:rsidR="00787B97" w:rsidRPr="005B65DD" w:rsidRDefault="00787B97" w:rsidP="00787B97">
            <w:proofErr w:type="spellStart"/>
            <w:r>
              <w:t>ControlText</w:t>
            </w:r>
            <w:proofErr w:type="spellEnd"/>
          </w:p>
        </w:tc>
        <w:tc>
          <w:tcPr>
            <w:tcW w:w="1661" w:type="dxa"/>
          </w:tcPr>
          <w:p w:rsidR="00787B97" w:rsidRPr="005B65DD" w:rsidRDefault="00787B97" w:rsidP="00787B97">
            <w:r>
              <w:t>Orange</w:t>
            </w:r>
          </w:p>
        </w:tc>
      </w:tr>
      <w:tr w:rsidR="00787B97" w:rsidRPr="005B65DD" w:rsidTr="0070121A">
        <w:trPr>
          <w:trHeight w:val="757"/>
        </w:trPr>
        <w:tc>
          <w:tcPr>
            <w:tcW w:w="1464" w:type="dxa"/>
          </w:tcPr>
          <w:p w:rsidR="00787B97" w:rsidRDefault="00787B97" w:rsidP="00787B97">
            <w:r w:rsidRPr="00D60EDE">
              <w:t>frmQuestion5</w:t>
            </w:r>
          </w:p>
        </w:tc>
        <w:tc>
          <w:tcPr>
            <w:tcW w:w="1236" w:type="dxa"/>
          </w:tcPr>
          <w:p w:rsidR="00787B97" w:rsidRPr="005B65DD" w:rsidRDefault="00787B97" w:rsidP="00787B97">
            <w:r>
              <w:t>Label</w:t>
            </w:r>
          </w:p>
        </w:tc>
        <w:tc>
          <w:tcPr>
            <w:tcW w:w="1715" w:type="dxa"/>
          </w:tcPr>
          <w:p w:rsidR="00787B97" w:rsidRDefault="00787B97" w:rsidP="00787B97">
            <w:proofErr w:type="spellStart"/>
            <w:r>
              <w:t>l</w:t>
            </w:r>
            <w:r w:rsidRPr="004323DB">
              <w:t>bl</w:t>
            </w:r>
            <w:r>
              <w:t>Pentagon</w:t>
            </w:r>
            <w:proofErr w:type="spellEnd"/>
          </w:p>
        </w:tc>
        <w:tc>
          <w:tcPr>
            <w:tcW w:w="1163" w:type="dxa"/>
          </w:tcPr>
          <w:p w:rsidR="00787B97" w:rsidRPr="005B65DD" w:rsidRDefault="00787B97" w:rsidP="00787B97">
            <w:r w:rsidRPr="003C07A6">
              <w:t>48, 265</w:t>
            </w:r>
          </w:p>
        </w:tc>
        <w:tc>
          <w:tcPr>
            <w:tcW w:w="670" w:type="dxa"/>
          </w:tcPr>
          <w:p w:rsidR="00787B97" w:rsidRPr="005B65DD" w:rsidRDefault="00787B97" w:rsidP="00787B97">
            <w:r w:rsidRPr="003C07A6">
              <w:t>138, 40</w:t>
            </w:r>
          </w:p>
        </w:tc>
        <w:tc>
          <w:tcPr>
            <w:tcW w:w="2932" w:type="dxa"/>
          </w:tcPr>
          <w:p w:rsidR="00787B97" w:rsidRDefault="00787B97" w:rsidP="00787B97">
            <w:r w:rsidRPr="00415F44">
              <w:t>When clicked label can be dragged by user to response section</w:t>
            </w:r>
          </w:p>
        </w:tc>
        <w:tc>
          <w:tcPr>
            <w:tcW w:w="1451" w:type="dxa"/>
          </w:tcPr>
          <w:p w:rsidR="00787B97" w:rsidRPr="005B65DD" w:rsidRDefault="00787B97" w:rsidP="00787B97">
            <w:r w:rsidRPr="00787B97">
              <w:t>Comic Sans MS, 21.75pt</w:t>
            </w:r>
          </w:p>
        </w:tc>
        <w:tc>
          <w:tcPr>
            <w:tcW w:w="1846" w:type="dxa"/>
          </w:tcPr>
          <w:p w:rsidR="00787B97" w:rsidRDefault="00787B97" w:rsidP="00787B97">
            <w:proofErr w:type="spellStart"/>
            <w:r w:rsidRPr="00CE5BAF">
              <w:t>ControlText</w:t>
            </w:r>
            <w:proofErr w:type="spellEnd"/>
          </w:p>
        </w:tc>
        <w:tc>
          <w:tcPr>
            <w:tcW w:w="1661" w:type="dxa"/>
          </w:tcPr>
          <w:p w:rsidR="00787B97" w:rsidRDefault="00787B97" w:rsidP="00787B97">
            <w:r w:rsidRPr="00907FD1">
              <w:t>Orange</w:t>
            </w:r>
          </w:p>
        </w:tc>
      </w:tr>
      <w:tr w:rsidR="00787B97" w:rsidRPr="005B65DD" w:rsidTr="0070121A">
        <w:trPr>
          <w:trHeight w:val="757"/>
        </w:trPr>
        <w:tc>
          <w:tcPr>
            <w:tcW w:w="1464" w:type="dxa"/>
          </w:tcPr>
          <w:p w:rsidR="00787B97" w:rsidRDefault="00787B97" w:rsidP="00787B97">
            <w:r w:rsidRPr="00D60EDE">
              <w:t>frmQuestion5</w:t>
            </w:r>
          </w:p>
        </w:tc>
        <w:tc>
          <w:tcPr>
            <w:tcW w:w="1236" w:type="dxa"/>
          </w:tcPr>
          <w:p w:rsidR="00787B97" w:rsidRPr="005B65DD" w:rsidRDefault="00787B97" w:rsidP="00787B97">
            <w:r>
              <w:t>Label</w:t>
            </w:r>
          </w:p>
        </w:tc>
        <w:tc>
          <w:tcPr>
            <w:tcW w:w="1715" w:type="dxa"/>
          </w:tcPr>
          <w:p w:rsidR="00787B97" w:rsidRDefault="00787B97" w:rsidP="00787B97">
            <w:proofErr w:type="spellStart"/>
            <w:r>
              <w:t>lblParallelogram</w:t>
            </w:r>
            <w:proofErr w:type="spellEnd"/>
          </w:p>
        </w:tc>
        <w:tc>
          <w:tcPr>
            <w:tcW w:w="1163" w:type="dxa"/>
          </w:tcPr>
          <w:p w:rsidR="00787B97" w:rsidRPr="005B65DD" w:rsidRDefault="00787B97" w:rsidP="00787B97">
            <w:r w:rsidRPr="003C07A6">
              <w:t>52, 360</w:t>
            </w:r>
          </w:p>
        </w:tc>
        <w:tc>
          <w:tcPr>
            <w:tcW w:w="670" w:type="dxa"/>
          </w:tcPr>
          <w:p w:rsidR="00787B97" w:rsidRPr="005B65DD" w:rsidRDefault="00787B97" w:rsidP="00787B97">
            <w:r w:rsidRPr="003C07A6">
              <w:t>201, 40</w:t>
            </w:r>
          </w:p>
        </w:tc>
        <w:tc>
          <w:tcPr>
            <w:tcW w:w="2932" w:type="dxa"/>
          </w:tcPr>
          <w:p w:rsidR="00787B97" w:rsidRDefault="00787B97" w:rsidP="00787B97">
            <w:r w:rsidRPr="00415F44">
              <w:t>When clicked label can be dragged by user to response section</w:t>
            </w:r>
          </w:p>
        </w:tc>
        <w:tc>
          <w:tcPr>
            <w:tcW w:w="1451" w:type="dxa"/>
          </w:tcPr>
          <w:p w:rsidR="00787B97" w:rsidRPr="005B65DD" w:rsidRDefault="00787B97" w:rsidP="00787B97">
            <w:r w:rsidRPr="00787B97">
              <w:t>Comic Sans MS, 21.75pt</w:t>
            </w:r>
          </w:p>
        </w:tc>
        <w:tc>
          <w:tcPr>
            <w:tcW w:w="1846" w:type="dxa"/>
          </w:tcPr>
          <w:p w:rsidR="00787B97" w:rsidRDefault="00787B97" w:rsidP="00787B97">
            <w:proofErr w:type="spellStart"/>
            <w:r w:rsidRPr="00CE5BAF">
              <w:t>ControlText</w:t>
            </w:r>
            <w:proofErr w:type="spellEnd"/>
          </w:p>
        </w:tc>
        <w:tc>
          <w:tcPr>
            <w:tcW w:w="1661" w:type="dxa"/>
          </w:tcPr>
          <w:p w:rsidR="00787B97" w:rsidRDefault="00787B97" w:rsidP="00787B97">
            <w:r w:rsidRPr="00907FD1">
              <w:t>Orange</w:t>
            </w:r>
          </w:p>
        </w:tc>
      </w:tr>
      <w:tr w:rsidR="00787B97" w:rsidRPr="005B65DD" w:rsidTr="0070121A">
        <w:trPr>
          <w:trHeight w:val="757"/>
        </w:trPr>
        <w:tc>
          <w:tcPr>
            <w:tcW w:w="1464" w:type="dxa"/>
          </w:tcPr>
          <w:p w:rsidR="00787B97" w:rsidRDefault="00787B97" w:rsidP="00787B97">
            <w:r w:rsidRPr="00D60EDE">
              <w:t>frmQuestion5</w:t>
            </w:r>
          </w:p>
        </w:tc>
        <w:tc>
          <w:tcPr>
            <w:tcW w:w="1236" w:type="dxa"/>
          </w:tcPr>
          <w:p w:rsidR="00787B97" w:rsidRPr="005B65DD" w:rsidRDefault="00787B97" w:rsidP="00787B97">
            <w:proofErr w:type="spellStart"/>
            <w:r>
              <w:t>PictureBox</w:t>
            </w:r>
            <w:proofErr w:type="spellEnd"/>
          </w:p>
        </w:tc>
        <w:tc>
          <w:tcPr>
            <w:tcW w:w="1715" w:type="dxa"/>
          </w:tcPr>
          <w:p w:rsidR="00787B97" w:rsidRPr="005B65DD" w:rsidRDefault="00787B97" w:rsidP="00787B97">
            <w:proofErr w:type="spellStart"/>
            <w:r>
              <w:t>picOval</w:t>
            </w:r>
            <w:proofErr w:type="spellEnd"/>
          </w:p>
        </w:tc>
        <w:tc>
          <w:tcPr>
            <w:tcW w:w="1163" w:type="dxa"/>
          </w:tcPr>
          <w:p w:rsidR="00787B97" w:rsidRPr="005B65DD" w:rsidRDefault="00787B97" w:rsidP="00787B97">
            <w:r w:rsidRPr="003C07A6">
              <w:t>467, 152</w:t>
            </w:r>
          </w:p>
        </w:tc>
        <w:tc>
          <w:tcPr>
            <w:tcW w:w="670" w:type="dxa"/>
          </w:tcPr>
          <w:p w:rsidR="00787B97" w:rsidRPr="005B65DD" w:rsidRDefault="00787B97" w:rsidP="00787B97">
            <w:r w:rsidRPr="003C07A6">
              <w:t>134, 83</w:t>
            </w:r>
          </w:p>
        </w:tc>
        <w:tc>
          <w:tcPr>
            <w:tcW w:w="2932" w:type="dxa"/>
          </w:tcPr>
          <w:p w:rsidR="00787B97" w:rsidRPr="005B65DD" w:rsidRDefault="00787B97" w:rsidP="00787B97">
            <w:r>
              <w:t>If ‘</w:t>
            </w:r>
            <w:proofErr w:type="spellStart"/>
            <w:r>
              <w:t>lblOval</w:t>
            </w:r>
            <w:proofErr w:type="spellEnd"/>
            <w:r>
              <w:t xml:space="preserve">’ is dropped here </w:t>
            </w:r>
            <w:proofErr w:type="spellStart"/>
            <w:r>
              <w:t>Player.Score</w:t>
            </w:r>
            <w:proofErr w:type="spellEnd"/>
            <w:r>
              <w:t xml:space="preserve"> is increased by 100 points and both labels disappear, if any other labels are dragged both </w:t>
            </w:r>
            <w:proofErr w:type="spellStart"/>
            <w:r>
              <w:t>picOval</w:t>
            </w:r>
            <w:proofErr w:type="spellEnd"/>
            <w:r>
              <w:t xml:space="preserve"> and </w:t>
            </w:r>
            <w:proofErr w:type="spellStart"/>
            <w:r>
              <w:t>lblOval</w:t>
            </w:r>
            <w:proofErr w:type="spellEnd"/>
            <w:r>
              <w:t xml:space="preserve"> are made invisible</w:t>
            </w:r>
          </w:p>
        </w:tc>
        <w:tc>
          <w:tcPr>
            <w:tcW w:w="1451" w:type="dxa"/>
          </w:tcPr>
          <w:p w:rsidR="00787B97" w:rsidRPr="005B65DD" w:rsidRDefault="00787B97" w:rsidP="00787B97">
            <w:pPr>
              <w:jc w:val="center"/>
            </w:pPr>
            <w:r>
              <w:t>-</w:t>
            </w:r>
          </w:p>
        </w:tc>
        <w:tc>
          <w:tcPr>
            <w:tcW w:w="1846" w:type="dxa"/>
          </w:tcPr>
          <w:p w:rsidR="00787B97" w:rsidRPr="005B65DD" w:rsidRDefault="00787B97" w:rsidP="00787B97">
            <w:r>
              <w:t>Oval.png</w:t>
            </w:r>
          </w:p>
        </w:tc>
        <w:tc>
          <w:tcPr>
            <w:tcW w:w="1661" w:type="dxa"/>
          </w:tcPr>
          <w:p w:rsidR="00787B97" w:rsidRDefault="00787B97" w:rsidP="00787B97">
            <w:r w:rsidRPr="00B607C1">
              <w:t>Transparent</w:t>
            </w:r>
          </w:p>
        </w:tc>
      </w:tr>
      <w:tr w:rsidR="00787B97" w:rsidRPr="005B65DD" w:rsidTr="0070121A">
        <w:trPr>
          <w:trHeight w:val="757"/>
        </w:trPr>
        <w:tc>
          <w:tcPr>
            <w:tcW w:w="1464" w:type="dxa"/>
          </w:tcPr>
          <w:p w:rsidR="00787B97" w:rsidRDefault="00787B97" w:rsidP="00787B97">
            <w:r w:rsidRPr="00D60EDE">
              <w:t>frmQuestion5</w:t>
            </w:r>
          </w:p>
        </w:tc>
        <w:tc>
          <w:tcPr>
            <w:tcW w:w="1236" w:type="dxa"/>
          </w:tcPr>
          <w:p w:rsidR="00787B97" w:rsidRPr="005B65DD" w:rsidRDefault="00787B97" w:rsidP="00787B97">
            <w:proofErr w:type="spellStart"/>
            <w:r>
              <w:t>PictureBox</w:t>
            </w:r>
            <w:proofErr w:type="spellEnd"/>
          </w:p>
        </w:tc>
        <w:tc>
          <w:tcPr>
            <w:tcW w:w="1715" w:type="dxa"/>
          </w:tcPr>
          <w:p w:rsidR="00787B97" w:rsidRPr="005B65DD" w:rsidRDefault="00787B97" w:rsidP="00787B97">
            <w:proofErr w:type="spellStart"/>
            <w:r>
              <w:t>picPentagon</w:t>
            </w:r>
            <w:proofErr w:type="spellEnd"/>
          </w:p>
        </w:tc>
        <w:tc>
          <w:tcPr>
            <w:tcW w:w="1163" w:type="dxa"/>
          </w:tcPr>
          <w:p w:rsidR="00787B97" w:rsidRPr="005B65DD" w:rsidRDefault="00787B97" w:rsidP="00787B97">
            <w:r w:rsidRPr="003C07A6">
              <w:t>467, 265</w:t>
            </w:r>
          </w:p>
        </w:tc>
        <w:tc>
          <w:tcPr>
            <w:tcW w:w="670" w:type="dxa"/>
          </w:tcPr>
          <w:p w:rsidR="00787B97" w:rsidRPr="005B65DD" w:rsidRDefault="00787B97" w:rsidP="00787B97">
            <w:r w:rsidRPr="003C07A6">
              <w:t>134, 63</w:t>
            </w:r>
          </w:p>
        </w:tc>
        <w:tc>
          <w:tcPr>
            <w:tcW w:w="2932" w:type="dxa"/>
          </w:tcPr>
          <w:p w:rsidR="00787B97" w:rsidRPr="005B65DD" w:rsidRDefault="0070121A" w:rsidP="00787B97">
            <w:r>
              <w:t>If ‘</w:t>
            </w:r>
            <w:proofErr w:type="spellStart"/>
            <w:r>
              <w:t>lblOval</w:t>
            </w:r>
            <w:proofErr w:type="spellEnd"/>
            <w:r>
              <w:t xml:space="preserve">’ is dropped here </w:t>
            </w:r>
            <w:proofErr w:type="spellStart"/>
            <w:r>
              <w:t>Player.Score</w:t>
            </w:r>
            <w:proofErr w:type="spellEnd"/>
            <w:r>
              <w:t xml:space="preserve"> is increased by 100 points and both labels disappear, if any other labels are dragged both </w:t>
            </w:r>
            <w:proofErr w:type="spellStart"/>
            <w:r>
              <w:t>picOval</w:t>
            </w:r>
            <w:proofErr w:type="spellEnd"/>
            <w:r>
              <w:t xml:space="preserve"> and </w:t>
            </w:r>
            <w:proofErr w:type="spellStart"/>
            <w:r>
              <w:t>lblOval</w:t>
            </w:r>
            <w:proofErr w:type="spellEnd"/>
            <w:r>
              <w:t xml:space="preserve"> are made invisible</w:t>
            </w:r>
          </w:p>
        </w:tc>
        <w:tc>
          <w:tcPr>
            <w:tcW w:w="1451" w:type="dxa"/>
          </w:tcPr>
          <w:p w:rsidR="00787B97" w:rsidRPr="005B65DD" w:rsidRDefault="00787B97" w:rsidP="00787B97">
            <w:pPr>
              <w:jc w:val="center"/>
            </w:pPr>
            <w:r>
              <w:t>-</w:t>
            </w:r>
          </w:p>
        </w:tc>
        <w:tc>
          <w:tcPr>
            <w:tcW w:w="1846" w:type="dxa"/>
          </w:tcPr>
          <w:p w:rsidR="00787B97" w:rsidRPr="005B65DD" w:rsidRDefault="00787B97" w:rsidP="00787B97">
            <w:r>
              <w:t>Pentagon.png</w:t>
            </w:r>
          </w:p>
        </w:tc>
        <w:tc>
          <w:tcPr>
            <w:tcW w:w="1661" w:type="dxa"/>
          </w:tcPr>
          <w:p w:rsidR="00787B97" w:rsidRDefault="00787B97" w:rsidP="00787B97">
            <w:r w:rsidRPr="00B607C1">
              <w:t>Transparent</w:t>
            </w:r>
          </w:p>
        </w:tc>
      </w:tr>
      <w:tr w:rsidR="00787B97" w:rsidRPr="005B65DD" w:rsidTr="0070121A">
        <w:trPr>
          <w:trHeight w:val="757"/>
        </w:trPr>
        <w:tc>
          <w:tcPr>
            <w:tcW w:w="1464" w:type="dxa"/>
          </w:tcPr>
          <w:p w:rsidR="00787B97" w:rsidRDefault="00787B97" w:rsidP="00787B97">
            <w:r w:rsidRPr="00D60EDE">
              <w:t>frmQuestion5</w:t>
            </w:r>
          </w:p>
        </w:tc>
        <w:tc>
          <w:tcPr>
            <w:tcW w:w="1236" w:type="dxa"/>
          </w:tcPr>
          <w:p w:rsidR="00787B97" w:rsidRDefault="00787B97" w:rsidP="00787B97">
            <w:proofErr w:type="spellStart"/>
            <w:r>
              <w:t>PictureBox</w:t>
            </w:r>
            <w:proofErr w:type="spellEnd"/>
          </w:p>
        </w:tc>
        <w:tc>
          <w:tcPr>
            <w:tcW w:w="1715" w:type="dxa"/>
          </w:tcPr>
          <w:p w:rsidR="00787B97" w:rsidRDefault="00787B97" w:rsidP="00787B97">
            <w:proofErr w:type="spellStart"/>
            <w:r>
              <w:t>picParallelogram</w:t>
            </w:r>
            <w:proofErr w:type="spellEnd"/>
          </w:p>
        </w:tc>
        <w:tc>
          <w:tcPr>
            <w:tcW w:w="1163" w:type="dxa"/>
          </w:tcPr>
          <w:p w:rsidR="00787B97" w:rsidRPr="005B65DD" w:rsidRDefault="00787B97" w:rsidP="00787B97">
            <w:r w:rsidRPr="003C07A6">
              <w:t>467, 348</w:t>
            </w:r>
          </w:p>
        </w:tc>
        <w:tc>
          <w:tcPr>
            <w:tcW w:w="670" w:type="dxa"/>
          </w:tcPr>
          <w:p w:rsidR="00787B97" w:rsidRPr="005B65DD" w:rsidRDefault="00787B97" w:rsidP="00787B97">
            <w:r w:rsidRPr="003C07A6">
              <w:t>134, 79</w:t>
            </w:r>
          </w:p>
        </w:tc>
        <w:tc>
          <w:tcPr>
            <w:tcW w:w="2932" w:type="dxa"/>
          </w:tcPr>
          <w:p w:rsidR="00787B97" w:rsidRPr="005B65DD" w:rsidRDefault="0070121A" w:rsidP="00787B97">
            <w:r>
              <w:t>If ‘</w:t>
            </w:r>
            <w:proofErr w:type="spellStart"/>
            <w:r>
              <w:t>lblOval</w:t>
            </w:r>
            <w:proofErr w:type="spellEnd"/>
            <w:r>
              <w:t xml:space="preserve">’ is dropped here </w:t>
            </w:r>
            <w:proofErr w:type="spellStart"/>
            <w:r>
              <w:t>Player.Score</w:t>
            </w:r>
            <w:proofErr w:type="spellEnd"/>
            <w:r>
              <w:t xml:space="preserve"> is increased by 100 points and both labels disappear, if any other labels are dragged both </w:t>
            </w:r>
            <w:proofErr w:type="spellStart"/>
            <w:r>
              <w:t>picOval</w:t>
            </w:r>
            <w:proofErr w:type="spellEnd"/>
            <w:r>
              <w:t xml:space="preserve"> and </w:t>
            </w:r>
            <w:proofErr w:type="spellStart"/>
            <w:r>
              <w:t>lblOval</w:t>
            </w:r>
            <w:proofErr w:type="spellEnd"/>
            <w:r>
              <w:t xml:space="preserve"> are made invisible</w:t>
            </w:r>
          </w:p>
        </w:tc>
        <w:tc>
          <w:tcPr>
            <w:tcW w:w="1451" w:type="dxa"/>
          </w:tcPr>
          <w:p w:rsidR="00787B97" w:rsidRPr="005B65DD" w:rsidRDefault="00787B97" w:rsidP="00787B97">
            <w:pPr>
              <w:jc w:val="center"/>
            </w:pPr>
            <w:r>
              <w:t>-</w:t>
            </w:r>
          </w:p>
        </w:tc>
        <w:tc>
          <w:tcPr>
            <w:tcW w:w="1846" w:type="dxa"/>
          </w:tcPr>
          <w:p w:rsidR="00787B97" w:rsidRDefault="00787B97" w:rsidP="00787B97">
            <w:r>
              <w:t>Parallelogram.png</w:t>
            </w:r>
          </w:p>
        </w:tc>
        <w:tc>
          <w:tcPr>
            <w:tcW w:w="1661" w:type="dxa"/>
          </w:tcPr>
          <w:p w:rsidR="00787B97" w:rsidRDefault="00787B97" w:rsidP="00787B97">
            <w:r w:rsidRPr="00B607C1">
              <w:t>Transparent</w:t>
            </w:r>
          </w:p>
        </w:tc>
      </w:tr>
    </w:tbl>
    <w:p w:rsidR="001E7C6B" w:rsidRDefault="001E7C6B">
      <w:pPr>
        <w:rPr>
          <w:rFonts w:asciiTheme="majorHAnsi" w:eastAsiaTheme="majorEastAsia" w:hAnsiTheme="majorHAnsi" w:cstheme="majorBidi"/>
          <w:b/>
          <w:bCs/>
          <w:color w:val="2E74B5" w:themeColor="accent1" w:themeShade="BF"/>
          <w:sz w:val="28"/>
          <w:szCs w:val="28"/>
        </w:rPr>
      </w:pPr>
    </w:p>
    <w:p w:rsidR="008E52DB" w:rsidRDefault="001E7C6B" w:rsidP="001E7C6B">
      <w:pPr>
        <w:pStyle w:val="Heading2"/>
      </w:pPr>
      <w:bookmarkStart w:id="16" w:name="_Toc449342568"/>
      <w:r>
        <w:t>Results Screen</w:t>
      </w:r>
      <w:bookmarkEnd w:id="16"/>
    </w:p>
    <w:bookmarkStart w:id="17" w:name="_Toc449342569"/>
    <w:p w:rsidR="00765882" w:rsidRDefault="00500D61" w:rsidP="001E7C6B">
      <w:pPr>
        <w:pStyle w:val="Heading2"/>
      </w:pPr>
      <w:r>
        <w:rPr>
          <w:noProof/>
          <w:lang w:eastAsia="en-GB"/>
        </w:rPr>
        <mc:AlternateContent>
          <mc:Choice Requires="wpg">
            <w:drawing>
              <wp:anchor distT="0" distB="0" distL="114300" distR="114300" simplePos="0" relativeHeight="251715072" behindDoc="0" locked="0" layoutInCell="1" allowOverlap="1">
                <wp:simplePos x="0" y="0"/>
                <wp:positionH relativeFrom="column">
                  <wp:posOffset>0</wp:posOffset>
                </wp:positionH>
                <wp:positionV relativeFrom="paragraph">
                  <wp:posOffset>854530</wp:posOffset>
                </wp:positionV>
                <wp:extent cx="8830102" cy="3698543"/>
                <wp:effectExtent l="0" t="0" r="28575" b="16510"/>
                <wp:wrapNone/>
                <wp:docPr id="498" name="Group 498"/>
                <wp:cNvGraphicFramePr/>
                <a:graphic xmlns:a="http://schemas.openxmlformats.org/drawingml/2006/main">
                  <a:graphicData uri="http://schemas.microsoft.com/office/word/2010/wordprocessingGroup">
                    <wpg:wgp>
                      <wpg:cNvGrpSpPr/>
                      <wpg:grpSpPr>
                        <a:xfrm>
                          <a:off x="0" y="0"/>
                          <a:ext cx="8830102" cy="3698543"/>
                          <a:chOff x="0" y="0"/>
                          <a:chExt cx="8830102" cy="3698543"/>
                        </a:xfrm>
                      </wpg:grpSpPr>
                      <wps:wsp>
                        <wps:cNvPr id="270" name="Text Box 2"/>
                        <wps:cNvSpPr txBox="1">
                          <a:spLocks noChangeArrowheads="1"/>
                        </wps:cNvSpPr>
                        <wps:spPr bwMode="auto">
                          <a:xfrm>
                            <a:off x="1392072" y="0"/>
                            <a:ext cx="6068972" cy="3546816"/>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948D1" w:rsidRDefault="00B948D1" w:rsidP="001E7C6B"/>
                          </w:txbxContent>
                        </wps:txbx>
                        <wps:bodyPr rot="0" vert="horz" wrap="square" lIns="91440" tIns="45720" rIns="91440" bIns="45720" anchor="t" anchorCtr="0">
                          <a:noAutofit/>
                        </wps:bodyPr>
                      </wps:wsp>
                      <wps:wsp>
                        <wps:cNvPr id="484" name="Rectangle 484"/>
                        <wps:cNvSpPr/>
                        <wps:spPr>
                          <a:xfrm>
                            <a:off x="2947916" y="532263"/>
                            <a:ext cx="2947917" cy="1037229"/>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Default="00B948D1" w:rsidP="008E52DB">
                              <w:pPr>
                                <w:jc w:val="center"/>
                              </w:pPr>
                              <w:r>
                                <w:t>Thank you for playing, (Username)!</w:t>
                              </w:r>
                            </w:p>
                            <w:p w:rsidR="00B948D1" w:rsidRDefault="00B948D1" w:rsidP="008E52DB">
                              <w:pPr>
                                <w:jc w:val="center"/>
                              </w:pPr>
                              <w:r>
                                <w:t>You Scored (</w:t>
                              </w:r>
                              <w:proofErr w:type="spellStart"/>
                              <w:r>
                                <w:t>Player.Score</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Rectangle 485"/>
                        <wps:cNvSpPr/>
                        <wps:spPr>
                          <a:xfrm>
                            <a:off x="1951630" y="2579427"/>
                            <a:ext cx="1487606" cy="6414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48D1" w:rsidRDefault="00B948D1" w:rsidP="008E52DB">
                              <w:pPr>
                                <w:jc w:val="center"/>
                              </w:pPr>
                              <w:r>
                                <w:t>High Scores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Rectangle 486"/>
                        <wps:cNvSpPr/>
                        <wps:spPr>
                          <a:xfrm>
                            <a:off x="5745707" y="2606722"/>
                            <a:ext cx="1487606" cy="6414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48D1" w:rsidRDefault="00B948D1" w:rsidP="008E52DB">
                              <w:pPr>
                                <w:jc w:val="center"/>
                              </w:pPr>
                              <w:r>
                                <w:t>Exit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Rectangle 487"/>
                        <wps:cNvSpPr/>
                        <wps:spPr>
                          <a:xfrm>
                            <a:off x="3848669" y="2579427"/>
                            <a:ext cx="1487606" cy="6414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48D1" w:rsidRDefault="00B948D1" w:rsidP="008E52DB">
                              <w:pPr>
                                <w:jc w:val="center"/>
                              </w:pPr>
                              <w: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Rectangle 488"/>
                        <wps:cNvSpPr/>
                        <wps:spPr>
                          <a:xfrm>
                            <a:off x="0" y="532263"/>
                            <a:ext cx="1269242" cy="2320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8E52DB">
                              <w:pPr>
                                <w:jc w:val="center"/>
                              </w:pPr>
                              <w:proofErr w:type="spellStart"/>
                              <w:proofErr w:type="gramStart"/>
                              <w:r>
                                <w:t>lblThank</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Rectangle 489"/>
                        <wps:cNvSpPr/>
                        <wps:spPr>
                          <a:xfrm>
                            <a:off x="7560860" y="1364776"/>
                            <a:ext cx="1269242" cy="2320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8E52DB">
                              <w:pPr>
                                <w:jc w:val="center"/>
                              </w:pPr>
                              <w:proofErr w:type="spellStart"/>
                              <w:proofErr w:type="gramStart"/>
                              <w:r>
                                <w:t>lblScore</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Rectangle 490"/>
                        <wps:cNvSpPr/>
                        <wps:spPr>
                          <a:xfrm>
                            <a:off x="0" y="2060812"/>
                            <a:ext cx="1269242" cy="2320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8E52DB">
                              <w:pPr>
                                <w:jc w:val="center"/>
                              </w:pPr>
                              <w:proofErr w:type="spellStart"/>
                              <w:proofErr w:type="gramStart"/>
                              <w:r>
                                <w:t>btnHighScores</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Rectangle 491"/>
                        <wps:cNvSpPr/>
                        <wps:spPr>
                          <a:xfrm>
                            <a:off x="7560860" y="3098042"/>
                            <a:ext cx="1269242" cy="2320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8E52DB">
                              <w:pPr>
                                <w:jc w:val="center"/>
                              </w:pPr>
                              <w:proofErr w:type="spellStart"/>
                              <w:proofErr w:type="gramStart"/>
                              <w:r>
                                <w:t>btnMainMenu</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Rectangle 492"/>
                        <wps:cNvSpPr/>
                        <wps:spPr>
                          <a:xfrm>
                            <a:off x="0" y="3466531"/>
                            <a:ext cx="1269242" cy="2320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8E52DB">
                              <w:pPr>
                                <w:jc w:val="center"/>
                              </w:pPr>
                              <w:proofErr w:type="spellStart"/>
                              <w:proofErr w:type="gramStart"/>
                              <w:r>
                                <w:t>btnExitGame</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Straight Arrow Connector 493"/>
                        <wps:cNvCnPr/>
                        <wps:spPr>
                          <a:xfrm>
                            <a:off x="1241946" y="696036"/>
                            <a:ext cx="2224585" cy="1228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5" name="Straight Arrow Connector 495"/>
                        <wps:cNvCnPr/>
                        <wps:spPr>
                          <a:xfrm>
                            <a:off x="1269242" y="2238233"/>
                            <a:ext cx="941601" cy="3682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6" name="Straight Arrow Connector 496"/>
                        <wps:cNvCnPr/>
                        <wps:spPr>
                          <a:xfrm flipV="1">
                            <a:off x="1269242" y="3166281"/>
                            <a:ext cx="2634226" cy="423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7" name="Straight Arrow Connector 497"/>
                        <wps:cNvCnPr/>
                        <wps:spPr>
                          <a:xfrm flipH="1" flipV="1">
                            <a:off x="7069540" y="2852382"/>
                            <a:ext cx="559559" cy="3002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5="http://schemas.microsoft.com/office/word/2012/wordml">
            <w:pict>
              <v:group id="Group 498" o:spid="_x0000_s1301" style="position:absolute;margin-left:0;margin-top:67.3pt;width:695.3pt;height:291.2pt;z-index:251715072" coordsize="88301,3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">
                <v:shape id="_x0000_s1302" type="#_x0000_t202" style="position:absolute;left:13920;width:60690;height:35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q5Gb4A&#10;AADcAAAADwAAAGRycy9kb3ducmV2LnhtbERPyQrCMBC9C/5DGMGbplpQqUZxQRDx4nLwODRjW2wm&#10;pYm2/r05CB4fb1+sWlOKN9WusKxgNIxAEKdWF5wpuF33gxkI55E1lpZJwYccrJbdzgITbRs+0/vi&#10;MxFC2CWoIPe+SqR0aU4G3dBWxIF72NqgD7DOpK6xCeGmlOMomkiDBYeGHCva5pQ+Ly+j4BjT8x5n&#10;7uSaxyY+6Gh3Ko87pfq9dj0H4an1f/HPfdAKxtMwP5wJR0A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4KuRm+AAAA3AAAAA8AAAAAAAAAAAAAAAAAmAIAAGRycy9kb3ducmV2&#10;LnhtbFBLBQYAAAAABAAEAPUAAACDAwAAAAA=&#10;" fillcolor="white [3201]" strokecolor="black [3200]" strokeweight="1pt">
                  <v:textbox>
                    <w:txbxContent>
                      <w:p w:rsidR="0050118E" w:rsidRDefault="0050118E" w:rsidP="001E7C6B"/>
                    </w:txbxContent>
                  </v:textbox>
                </v:shape>
                <v:rect id="Rectangle 484" o:spid="_x0000_s1303" style="position:absolute;left:29479;top:5322;width:29479;height:10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pvBcUA&#10;AADcAAAADwAAAGRycy9kb3ducmV2LnhtbESPS2/CMBCE70j8B2uRegMnNKrSgIl4iLZHHm25ruIl&#10;iYjXUWwg/fd1pUocRzPzjWae96YRN+pcbVlBPIlAEBdW11wq+DxuxykI55E1NpZJwQ85yBfDwRwz&#10;be+8p9vBlyJA2GWooPK+zaR0RUUG3cS2xME7286gD7Irpe7wHuCmkdMoepEGaw4LFba0rqi4HK5G&#10;wbV4W53KdrnbbJ/5Xdr41Xx9a6WeRv1yBsJT7x/h//aHVpCkC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em8FxQAAANwAAAAPAAAAAAAAAAAAAAAAAJgCAABkcnMv&#10;ZG93bnJldi54bWxQSwUGAAAAAAQABAD1AAAAigMAAAAA&#10;" fillcolor="white [3201]" strokecolor="#70ad47 [3209]" strokeweight="1pt">
                  <v:textbox>
                    <w:txbxContent>
                      <w:p w:rsidR="0050118E" w:rsidRDefault="0050118E" w:rsidP="008E52DB">
                        <w:pPr>
                          <w:jc w:val="center"/>
                        </w:pPr>
                        <w:r>
                          <w:t>Thank you for playing, (Username)!</w:t>
                        </w:r>
                      </w:p>
                      <w:p w:rsidR="0050118E" w:rsidRDefault="0050118E" w:rsidP="008E52DB">
                        <w:pPr>
                          <w:jc w:val="center"/>
                        </w:pPr>
                        <w:r>
                          <w:t>You Scored (</w:t>
                        </w:r>
                        <w:proofErr w:type="spellStart"/>
                        <w:r>
                          <w:t>Player.Score</w:t>
                        </w:r>
                        <w:proofErr w:type="spellEnd"/>
                        <w:r>
                          <w:t>)!</w:t>
                        </w:r>
                      </w:p>
                    </w:txbxContent>
                  </v:textbox>
                </v:rect>
                <v:rect id="Rectangle 485" o:spid="_x0000_s1304" style="position:absolute;left:19516;top:25794;width:14876;height:64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RcRcIA&#10;AADcAAAADwAAAGRycy9kb3ducmV2LnhtbESP3YrCMBCF74V9hzAL3mnqoqvURlkEQYS98OcBhmZs&#10;aptJaaJt394sCHt5OD8fJ9v2thZPan3pWMFsmoAgzp0uuVBwvewnKxA+IGusHZOCgTxsNx+jDFPt&#10;Oj7R8xwKEUfYp6jAhNCkUvrckEU/dQ1x9G6utRiibAupW+ziuK3lV5J8S4slR4LBhnaG8ur8sBGC&#10;dBpmy25X/Zr+WFI93OkxKDX+7H/WIAL14T/8bh+0gvlqAX9n4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hFxFwgAAANwAAAAPAAAAAAAAAAAAAAAAAJgCAABkcnMvZG93&#10;bnJldi54bWxQSwUGAAAAAAQABAD1AAAAhwMAAAAA&#10;" fillcolor="#5b9bd5 [3204]" strokecolor="#1f4d78 [1604]" strokeweight="1pt">
                  <v:textbox>
                    <w:txbxContent>
                      <w:p w:rsidR="0050118E" w:rsidRDefault="0050118E" w:rsidP="008E52DB">
                        <w:pPr>
                          <w:jc w:val="center"/>
                        </w:pPr>
                        <w:r>
                          <w:t>High Scores</w:t>
                        </w:r>
                      </w:p>
                    </w:txbxContent>
                  </v:textbox>
                </v:rect>
                <v:rect id="Rectangle 486" o:spid="_x0000_s1305" style="position:absolute;left:57457;top:26067;width:14876;height:64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CMr8A&#10;AADcAAAADwAAAGRycy9kb3ducmV2LnhtbESPzarCMBCF9xd8hzCCu2uqiEo1igiCCC78eYChGZtq&#10;MylNtO3bG0FweTg/H2e5bm0pXlT7wrGC0TABQZw5XXCu4HrZ/c9B+ICssXRMCjrysF71/paYatfw&#10;iV7nkIs4wj5FBSaEKpXSZ4Ys+qGriKN3c7XFEGWdS11jE8dtKcdJMpUWC44EgxVtDWWP89NGCNKp&#10;G82a7eNo2kNBZXenZ6fUoN9uFiACteEX/rb3WsFkPoXP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VsIyvwAAANwAAAAPAAAAAAAAAAAAAAAAAJgCAABkcnMvZG93bnJl&#10;di54bWxQSwUGAAAAAAQABAD1AAAAhAMAAAAA&#10;" fillcolor="#5b9bd5 [3204]" strokecolor="#1f4d78 [1604]" strokeweight="1pt">
                  <v:textbox>
                    <w:txbxContent>
                      <w:p w:rsidR="0050118E" w:rsidRDefault="0050118E" w:rsidP="008E52DB">
                        <w:pPr>
                          <w:jc w:val="center"/>
                        </w:pPr>
                        <w:r>
                          <w:t>Exit Game</w:t>
                        </w:r>
                      </w:p>
                    </w:txbxContent>
                  </v:textbox>
                </v:rect>
                <v:rect id="Rectangle 487" o:spid="_x0000_s1306" style="position:absolute;left:38486;top:25794;width:14876;height:64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pnqb8A&#10;AADcAAAADwAAAGRycy9kb3ducmV2LnhtbESPzarCMBCF94LvEEZwp6kXUalGEUG4CC78eYChGZtq&#10;MylNtO3bG0FweTg/H2e1aW0pXlT7wrGCyTgBQZw5XXCu4HrZjxYgfEDWWDomBR152Kz7vRWm2jV8&#10;otc55CKOsE9RgQmhSqX0mSGLfuwq4ujdXG0xRFnnUtfYxHFbyr8kmUmLBUeCwYp2hrLH+WkjBOnU&#10;TebN7nE07aGgsrvTs1NqOGi3SxCB2vALf9v/WsF0MYfPmXgE5P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GmepvwAAANwAAAAPAAAAAAAAAAAAAAAAAJgCAABkcnMvZG93bnJl&#10;di54bWxQSwUGAAAAAAQABAD1AAAAhAMAAAAA&#10;" fillcolor="#5b9bd5 [3204]" strokecolor="#1f4d78 [1604]" strokeweight="1pt">
                  <v:textbox>
                    <w:txbxContent>
                      <w:p w:rsidR="0050118E" w:rsidRDefault="0050118E" w:rsidP="008E52DB">
                        <w:pPr>
                          <w:jc w:val="center"/>
                        </w:pPr>
                        <w:r>
                          <w:t>Main Menu</w:t>
                        </w:r>
                      </w:p>
                    </w:txbxContent>
                  </v:textbox>
                </v:rect>
                <v:rect id="Rectangle 488" o:spid="_x0000_s1307" style="position:absolute;top:5322;width:12692;height:2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QA78A&#10;AADcAAAADwAAAGRycy9kb3ducmV2LnhtbERPzYrCMBC+C75DGMGbpi6LSDWKyAqyh5WtPsDQjE2x&#10;mcQkan17c1jY48f3v9r0thMPCrF1rGA2LUAQ10633Cg4n/aTBYiYkDV2jknBiyJs1sPBCkvtnvxL&#10;jyo1IodwLFGBScmXUsbakMU4dZ44cxcXLKYMQyN1wGcOt538KIq5tNhybjDoaWeovlZ3q8CHrT+a&#10;L3Pa9z/h8N3cq9bcXkqNR/12CSJRn/7Ff+6DVvC5yGvzmXwE5P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8xADvwAAANwAAAAPAAAAAAAAAAAAAAAAAJgCAABkcnMvZG93bnJl&#10;di54bWxQSwUGAAAAAAQABAD1AAAAhAMAAAAA&#10;" fillcolor="white [3201]" strokecolor="black [3213]" strokeweight="1pt">
                  <v:textbox>
                    <w:txbxContent>
                      <w:p w:rsidR="0050118E" w:rsidRDefault="0050118E" w:rsidP="008E52DB">
                        <w:pPr>
                          <w:jc w:val="center"/>
                        </w:pPr>
                        <w:proofErr w:type="spellStart"/>
                        <w:proofErr w:type="gramStart"/>
                        <w:r>
                          <w:t>lblThank</w:t>
                        </w:r>
                        <w:proofErr w:type="spellEnd"/>
                        <w:proofErr w:type="gramEnd"/>
                      </w:p>
                    </w:txbxContent>
                  </v:textbox>
                </v:rect>
                <v:rect id="Rectangle 489" o:spid="_x0000_s1308" style="position:absolute;left:75608;top:13647;width:12693;height:2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1mMMA&#10;AADcAAAADwAAAGRycy9kb3ducmV2LnhtbESP0WoCMRRE3wv+Q7iCbzVrKUVXo0ipID5YuvoBl811&#10;s7i5iUnU9e9NodDHYWbOMItVbztxoxBbxwom4wIEce10y42C42HzOgURE7LGzjEpeFCE1XLwssBS&#10;uzv/0K1KjcgQjiUqMCn5UspYG7IYx84TZ+/kgsWUZWikDnjPcNvJt6L4kBZbzgsGPX0aqs/V1Srw&#10;Ye2/zZc5bPp92O6aa9Way0Op0bBfz0Ek6tN/+K+91QrepzP4PZOP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1mMMAAADcAAAADwAAAAAAAAAAAAAAAACYAgAAZHJzL2Rv&#10;d25yZXYueG1sUEsFBgAAAAAEAAQA9QAAAIgDAAAAAA==&#10;" fillcolor="white [3201]" strokecolor="black [3213]" strokeweight="1pt">
                  <v:textbox>
                    <w:txbxContent>
                      <w:p w:rsidR="0050118E" w:rsidRDefault="0050118E" w:rsidP="008E52DB">
                        <w:pPr>
                          <w:jc w:val="center"/>
                        </w:pPr>
                        <w:proofErr w:type="spellStart"/>
                        <w:proofErr w:type="gramStart"/>
                        <w:r>
                          <w:t>lblScore</w:t>
                        </w:r>
                        <w:proofErr w:type="spellEnd"/>
                        <w:proofErr w:type="gramEnd"/>
                      </w:p>
                    </w:txbxContent>
                  </v:textbox>
                </v:rect>
                <v:rect id="Rectangle 490" o:spid="_x0000_s1309" style="position:absolute;top:20608;width:12692;height:2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yK2MAA&#10;AADcAAAADwAAAGRycy9kb3ducmV2LnhtbERPzWoCMRC+F3yHMEJvNWspUlejSKkgPSiuPsCwGTeL&#10;m0lMoq5vbw5Cjx/f/3zZ207cKMTWsYLxqABBXDvdcqPgeFh/fIOICVlj55gUPCjCcjF4m2Op3Z33&#10;dKtSI3IIxxIVmJR8KWWsDVmMI+eJM3dywWLKMDRSB7zncNvJz6KYSIst5waDnn4M1efqahX4sPI7&#10;82sO634bNn/NtWrN5aHU+7BfzUAk6tO/+OXeaAVf0zw/n8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1yK2MAAAADcAAAADwAAAAAAAAAAAAAAAACYAgAAZHJzL2Rvd25y&#10;ZXYueG1sUEsFBgAAAAAEAAQA9QAAAIUDAAAAAA==&#10;" fillcolor="white [3201]" strokecolor="black [3213]" strokeweight="1pt">
                  <v:textbox>
                    <w:txbxContent>
                      <w:p w:rsidR="0050118E" w:rsidRDefault="0050118E" w:rsidP="008E52DB">
                        <w:pPr>
                          <w:jc w:val="center"/>
                        </w:pPr>
                        <w:proofErr w:type="spellStart"/>
                        <w:proofErr w:type="gramStart"/>
                        <w:r>
                          <w:t>btnHighScores</w:t>
                        </w:r>
                        <w:proofErr w:type="spellEnd"/>
                        <w:proofErr w:type="gramEnd"/>
                      </w:p>
                    </w:txbxContent>
                  </v:textbox>
                </v:rect>
                <v:rect id="Rectangle 491" o:spid="_x0000_s1310" style="position:absolute;left:75608;top:30980;width:12693;height:2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vQ8MA&#10;AADcAAAADwAAAGRycy9kb3ducmV2LnhtbESP0WoCMRRE34X+Q7iFvmlWKaWuRhFRkD5UuvoBl83t&#10;ZunmJiZR179vBMHHYWbOMPNlbztxoRBbxwrGowIEce10y42C42E7/AQRE7LGzjEpuFGE5eJlMMdS&#10;uyv/0KVKjcgQjiUqMCn5UspYG7IYR84TZ+/XBYspy9BIHfCa4baTk6L4kBZbzgsGPa0N1X/V2Srw&#10;YeX3ZmMO2/477L6ac9Wa002pt9d+NQORqE/P8KO90wrep2O4n8lH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AvQ8MAAADcAAAADwAAAAAAAAAAAAAAAACYAgAAZHJzL2Rv&#10;d25yZXYueG1sUEsFBgAAAAAEAAQA9QAAAIgDAAAAAA==&#10;" fillcolor="white [3201]" strokecolor="black [3213]" strokeweight="1pt">
                  <v:textbox>
                    <w:txbxContent>
                      <w:p w:rsidR="0050118E" w:rsidRDefault="0050118E" w:rsidP="008E52DB">
                        <w:pPr>
                          <w:jc w:val="center"/>
                        </w:pPr>
                        <w:proofErr w:type="spellStart"/>
                        <w:proofErr w:type="gramStart"/>
                        <w:r>
                          <w:t>btnMainMenu</w:t>
                        </w:r>
                        <w:proofErr w:type="spellEnd"/>
                        <w:proofErr w:type="gramEnd"/>
                      </w:p>
                    </w:txbxContent>
                  </v:textbox>
                </v:rect>
                <v:rect id="Rectangle 492" o:spid="_x0000_s1311" style="position:absolute;top:34665;width:12692;height:2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KxNMMA&#10;AADcAAAADwAAAGRycy9kb3ducmV2LnhtbESP0WoCMRRE3wv+Q7iCbzWrSKmrUaRUEB9auvoBl811&#10;s7i5iUnU9e9NodDHYWbOMMt1bztxoxBbxwom4wIEce10y42C42H7+g4iJmSNnWNS8KAI69XgZYml&#10;dnf+oVuVGpEhHEtUYFLypZSxNmQxjp0nzt7JBYspy9BIHfCe4baT06J4kxZbzgsGPX0Yqs/V1Srw&#10;YeO/zac5bPuvsNs316o1l4dSo2G/WYBI1Kf/8F97pxXM5lP4PZOP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KxNMMAAADcAAAADwAAAAAAAAAAAAAAAACYAgAAZHJzL2Rv&#10;d25yZXYueG1sUEsFBgAAAAAEAAQA9QAAAIgDAAAAAA==&#10;" fillcolor="white [3201]" strokecolor="black [3213]" strokeweight="1pt">
                  <v:textbox>
                    <w:txbxContent>
                      <w:p w:rsidR="0050118E" w:rsidRDefault="0050118E" w:rsidP="008E52DB">
                        <w:pPr>
                          <w:jc w:val="center"/>
                        </w:pPr>
                        <w:proofErr w:type="spellStart"/>
                        <w:proofErr w:type="gramStart"/>
                        <w:r>
                          <w:t>btnExitGame</w:t>
                        </w:r>
                        <w:proofErr w:type="spellEnd"/>
                        <w:proofErr w:type="gramEnd"/>
                      </w:p>
                    </w:txbxContent>
                  </v:textbox>
                </v:rect>
                <v:shape id="Straight Arrow Connector 493" o:spid="_x0000_s1312" type="#_x0000_t32" style="position:absolute;left:12419;top:6960;width:22246;height:1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YmPsQAAADcAAAADwAAAGRycy9kb3ducmV2LnhtbESPT4vCMBTE74LfITzBm6bqbtFqFHVZ&#10;cL35B8+P5tkWm5faRNv99psFweMwM79hFqvWlOJJtSssKxgNIxDEqdUFZwrOp+/BFITzyBpLy6Tg&#10;lxyslt3OAhNtGz7Q8+gzESDsElSQe18lUro0J4NuaCvi4F1tbdAHWWdS19gEuCnlOIpiabDgsJBj&#10;Rduc0tvxYRQ06C+zzTq7bzdfP7v2s7zHp/NeqX6vXc9BeGr9O/xq77SCj9kE/s+EIy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9iY+xAAAANwAAAAPAAAAAAAAAAAA&#10;AAAAAKECAABkcnMvZG93bnJldi54bWxQSwUGAAAAAAQABAD5AAAAkgMAAAAA&#10;" strokecolor="black [3200]" strokeweight=".5pt">
                  <v:stroke endarrow="block" joinstyle="miter"/>
                </v:shape>
                <v:shape id="Straight Arrow Connector 495" o:spid="_x0000_s1313" type="#_x0000_t32" style="position:absolute;left:12692;top:22382;width:9416;height:36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Mb0cQAAADcAAAADwAAAGRycy9kb3ducmV2LnhtbESPT4vCMBTE7wt+h/AEb2uqqKzdpuIf&#10;BPW2Knt+NG/bYvNSm2jrtzeCsMdhZn7DJIvOVOJOjSstKxgNIxDEmdUl5wrOp+3nFwjnkTVWlknB&#10;gxws0t5HgrG2Lf/Q/ehzESDsYlRQeF/HUrqsIINuaGvi4P3ZxqAPssmlbrANcFPJcRTNpMGSw0KB&#10;Na0Lyi7Hm1HQov+dr5b5db3a7HfdtLrOTueDUoN+t/wG4anz/+F3e6cVTOZTeJ0JR0Cm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UxvRxAAAANwAAAAPAAAAAAAAAAAA&#10;AAAAAKECAABkcnMvZG93bnJldi54bWxQSwUGAAAAAAQABAD5AAAAkgMAAAAA&#10;" strokecolor="black [3200]" strokeweight=".5pt">
                  <v:stroke endarrow="block" joinstyle="miter"/>
                </v:shape>
                <v:shape id="Straight Arrow Connector 496" o:spid="_x0000_s1314" type="#_x0000_t32" style="position:absolute;left:12692;top:31662;width:26342;height:42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Yop8UAAADcAAAADwAAAGRycy9kb3ducmV2LnhtbESPQUvDQBSE74L/YXmCF2k3bUJbY7el&#10;KFKvjaXU2zP7TILZtyFvbeO/dwsFj8PMfMMs14Nr1Yl6aTwbmIwTUMSltw1XBvbvr6MFKAnIFlvP&#10;ZOCXBNar25sl5tafeUenIlQqQlhyNFCH0OVaS1mTQxn7jjh6X753GKLsK217PEe4a/U0SWbaYcNx&#10;ocaOnmsqv4sfZyANmUx32XEuxUf1+WBf0lQOW2Pu74bNE6hAQ/gPX9tv1kD2OIPLmXgE9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rYop8UAAADcAAAADwAAAAAAAAAA&#10;AAAAAAChAgAAZHJzL2Rvd25yZXYueG1sUEsFBgAAAAAEAAQA+QAAAJMDAAAAAA==&#10;" strokecolor="black [3200]" strokeweight=".5pt">
                  <v:stroke endarrow="block" joinstyle="miter"/>
                </v:shape>
                <v:shape id="Straight Arrow Connector 497" o:spid="_x0000_s1315" type="#_x0000_t32" style="position:absolute;left:70695;top:28523;width:5595;height:300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ShdsQAAADcAAAADwAAAGRycy9kb3ducmV2LnhtbESP3YrCMBSE7xd8h3AEbxZNlWXXVqOI&#10;IMjixfrzAMfm2JY2J6WJtvr0RhD2cpiZb5j5sjOVuFHjCssKxqMIBHFqdcGZgtNxM5yCcB5ZY2WZ&#10;FNzJwXLR+5hjom3Le7odfCYChF2CCnLv60RKl+Zk0I1sTRy8i20M+iCbTOoG2wA3lZxE0bc0WHBY&#10;yLGmdU5pebgaBW352O9K/fkbsNurP/7F0805VmrQ71YzEJ46/x9+t7dawVf8A68z4Qj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VKF2xAAAANwAAAAPAAAAAAAAAAAA&#10;AAAAAKECAABkcnMvZG93bnJldi54bWxQSwUGAAAAAAQABAD5AAAAkgMAAAAA&#10;" strokecolor="black [3200]" strokeweight=".5pt">
                  <v:stroke endarrow="block" joinstyle="miter"/>
                </v:shape>
              </v:group>
            </w:pict>
          </mc:Fallback>
        </mc:AlternateContent>
      </w:r>
      <w:r w:rsidR="00312BEA">
        <w:rPr>
          <w:noProof/>
          <w:lang w:eastAsia="en-GB"/>
        </w:rPr>
        <mc:AlternateContent>
          <mc:Choice Requires="wps">
            <w:drawing>
              <wp:anchor distT="0" distB="0" distL="114300" distR="114300" simplePos="0" relativeHeight="251658752" behindDoc="0" locked="0" layoutInCell="1" allowOverlap="1" wp14:anchorId="196CAC62" wp14:editId="791DE585">
                <wp:simplePos x="0" y="0"/>
                <wp:positionH relativeFrom="column">
                  <wp:posOffset>5145206</wp:posOffset>
                </wp:positionH>
                <wp:positionV relativeFrom="paragraph">
                  <wp:posOffset>2000942</wp:posOffset>
                </wp:positionV>
                <wp:extent cx="2456597" cy="341194"/>
                <wp:effectExtent l="38100" t="57150" r="20320" b="20955"/>
                <wp:wrapNone/>
                <wp:docPr id="494" name="Straight Arrow Connector 494"/>
                <wp:cNvGraphicFramePr/>
                <a:graphic xmlns:a="http://schemas.openxmlformats.org/drawingml/2006/main">
                  <a:graphicData uri="http://schemas.microsoft.com/office/word/2010/wordprocessingShape">
                    <wps:wsp>
                      <wps:cNvCnPr/>
                      <wps:spPr>
                        <a:xfrm flipH="1" flipV="1">
                          <a:off x="0" y="0"/>
                          <a:ext cx="2456597" cy="3411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70D93ADC" id="Straight Arrow Connector 494" o:spid="_x0000_s1026" type="#_x0000_t32" style="position:absolute;margin-left:405.15pt;margin-top:157.55pt;width:193.45pt;height:26.85pt;flip:x y;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" strokecolor="black [3200]" strokeweight=".5pt">
                <v:stroke endarrow="block" joinstyle="miter"/>
              </v:shape>
            </w:pict>
          </mc:Fallback>
        </mc:AlternateContent>
      </w:r>
      <w:bookmarkEnd w:id="17"/>
      <w:r w:rsidR="00765882">
        <w:br w:type="page"/>
      </w:r>
    </w:p>
    <w:tbl>
      <w:tblPr>
        <w:tblStyle w:val="TableGrid"/>
        <w:tblpPr w:leftFromText="180" w:rightFromText="180" w:vertAnchor="text" w:horzAnchor="margin" w:tblpY="259"/>
        <w:tblW w:w="14138" w:type="dxa"/>
        <w:tblLook w:val="04A0" w:firstRow="1" w:lastRow="0" w:firstColumn="1" w:lastColumn="0" w:noHBand="0" w:noVBand="1"/>
      </w:tblPr>
      <w:tblGrid>
        <w:gridCol w:w="1848"/>
        <w:gridCol w:w="1371"/>
        <w:gridCol w:w="1629"/>
        <w:gridCol w:w="1179"/>
        <w:gridCol w:w="821"/>
        <w:gridCol w:w="2792"/>
        <w:gridCol w:w="1084"/>
        <w:gridCol w:w="1754"/>
        <w:gridCol w:w="1660"/>
      </w:tblGrid>
      <w:tr w:rsidR="00500D61" w:rsidRPr="005B65DD" w:rsidTr="00500D61">
        <w:trPr>
          <w:trHeight w:val="783"/>
        </w:trPr>
        <w:tc>
          <w:tcPr>
            <w:tcW w:w="1848" w:type="dxa"/>
          </w:tcPr>
          <w:p w:rsidR="00500D61" w:rsidRPr="005B65DD" w:rsidRDefault="00500D61" w:rsidP="00500D61">
            <w:pPr>
              <w:jc w:val="center"/>
              <w:rPr>
                <w:b/>
                <w:sz w:val="28"/>
              </w:rPr>
            </w:pPr>
            <w:r w:rsidRPr="005B65DD">
              <w:rPr>
                <w:b/>
                <w:sz w:val="28"/>
              </w:rPr>
              <w:lastRenderedPageBreak/>
              <w:t>Form</w:t>
            </w:r>
          </w:p>
        </w:tc>
        <w:tc>
          <w:tcPr>
            <w:tcW w:w="1371" w:type="dxa"/>
          </w:tcPr>
          <w:p w:rsidR="00500D61" w:rsidRPr="005B65DD" w:rsidRDefault="00500D61" w:rsidP="00500D61">
            <w:pPr>
              <w:jc w:val="center"/>
              <w:rPr>
                <w:b/>
                <w:sz w:val="28"/>
              </w:rPr>
            </w:pPr>
            <w:r w:rsidRPr="005B65DD">
              <w:rPr>
                <w:b/>
                <w:sz w:val="28"/>
              </w:rPr>
              <w:t>Property</w:t>
            </w:r>
          </w:p>
        </w:tc>
        <w:tc>
          <w:tcPr>
            <w:tcW w:w="1629" w:type="dxa"/>
          </w:tcPr>
          <w:p w:rsidR="00500D61" w:rsidRPr="005B65DD" w:rsidRDefault="00500D61" w:rsidP="00500D61">
            <w:pPr>
              <w:jc w:val="center"/>
              <w:rPr>
                <w:b/>
                <w:sz w:val="28"/>
              </w:rPr>
            </w:pPr>
            <w:r w:rsidRPr="005B65DD">
              <w:rPr>
                <w:b/>
                <w:sz w:val="28"/>
              </w:rPr>
              <w:t>Property Name</w:t>
            </w:r>
          </w:p>
        </w:tc>
        <w:tc>
          <w:tcPr>
            <w:tcW w:w="1179" w:type="dxa"/>
          </w:tcPr>
          <w:p w:rsidR="00500D61" w:rsidRPr="005B65DD" w:rsidRDefault="00500D61" w:rsidP="00500D61">
            <w:pPr>
              <w:jc w:val="center"/>
              <w:rPr>
                <w:b/>
                <w:sz w:val="28"/>
              </w:rPr>
            </w:pPr>
            <w:r w:rsidRPr="005B65DD">
              <w:rPr>
                <w:b/>
                <w:sz w:val="28"/>
              </w:rPr>
              <w:t>Position</w:t>
            </w:r>
          </w:p>
        </w:tc>
        <w:tc>
          <w:tcPr>
            <w:tcW w:w="821" w:type="dxa"/>
          </w:tcPr>
          <w:p w:rsidR="00500D61" w:rsidRPr="005B65DD" w:rsidRDefault="00500D61" w:rsidP="00500D61">
            <w:pPr>
              <w:jc w:val="center"/>
              <w:rPr>
                <w:b/>
                <w:sz w:val="28"/>
              </w:rPr>
            </w:pPr>
            <w:r w:rsidRPr="005B65DD">
              <w:rPr>
                <w:b/>
                <w:sz w:val="28"/>
              </w:rPr>
              <w:t>Size</w:t>
            </w:r>
          </w:p>
        </w:tc>
        <w:tc>
          <w:tcPr>
            <w:tcW w:w="2792" w:type="dxa"/>
          </w:tcPr>
          <w:p w:rsidR="00500D61" w:rsidRPr="005B65DD" w:rsidRDefault="00500D61" w:rsidP="00500D61">
            <w:pPr>
              <w:jc w:val="center"/>
              <w:rPr>
                <w:b/>
                <w:sz w:val="28"/>
              </w:rPr>
            </w:pPr>
            <w:r w:rsidRPr="005B65DD">
              <w:rPr>
                <w:b/>
                <w:sz w:val="28"/>
              </w:rPr>
              <w:t>Purpose</w:t>
            </w:r>
          </w:p>
        </w:tc>
        <w:tc>
          <w:tcPr>
            <w:tcW w:w="1084" w:type="dxa"/>
          </w:tcPr>
          <w:p w:rsidR="00500D61" w:rsidRPr="005B65DD" w:rsidRDefault="00500D61" w:rsidP="00500D61">
            <w:pPr>
              <w:jc w:val="center"/>
              <w:rPr>
                <w:b/>
                <w:sz w:val="28"/>
              </w:rPr>
            </w:pPr>
            <w:r w:rsidRPr="005B65DD">
              <w:rPr>
                <w:b/>
                <w:sz w:val="28"/>
              </w:rPr>
              <w:t>Font</w:t>
            </w:r>
          </w:p>
        </w:tc>
        <w:tc>
          <w:tcPr>
            <w:tcW w:w="1754" w:type="dxa"/>
          </w:tcPr>
          <w:p w:rsidR="00500D61" w:rsidRPr="005B65DD" w:rsidRDefault="00500D61" w:rsidP="00500D61">
            <w:pPr>
              <w:jc w:val="center"/>
              <w:rPr>
                <w:b/>
                <w:sz w:val="28"/>
              </w:rPr>
            </w:pPr>
            <w:r w:rsidRPr="005B65DD">
              <w:rPr>
                <w:b/>
                <w:sz w:val="28"/>
              </w:rPr>
              <w:t>Forecolour/</w:t>
            </w:r>
          </w:p>
          <w:p w:rsidR="00500D61" w:rsidRPr="005B65DD" w:rsidRDefault="00500D61" w:rsidP="00500D61">
            <w:pPr>
              <w:jc w:val="center"/>
              <w:rPr>
                <w:b/>
                <w:sz w:val="28"/>
              </w:rPr>
            </w:pPr>
            <w:r w:rsidRPr="005B65DD">
              <w:rPr>
                <w:b/>
                <w:sz w:val="28"/>
              </w:rPr>
              <w:t>Image</w:t>
            </w:r>
          </w:p>
        </w:tc>
        <w:tc>
          <w:tcPr>
            <w:tcW w:w="1660" w:type="dxa"/>
          </w:tcPr>
          <w:p w:rsidR="00500D61" w:rsidRPr="005B65DD" w:rsidRDefault="00500D61" w:rsidP="00500D61">
            <w:pPr>
              <w:jc w:val="center"/>
              <w:rPr>
                <w:b/>
                <w:sz w:val="28"/>
              </w:rPr>
            </w:pPr>
            <w:proofErr w:type="spellStart"/>
            <w:r w:rsidRPr="005B65DD">
              <w:rPr>
                <w:b/>
                <w:sz w:val="28"/>
              </w:rPr>
              <w:t>Backcolour</w:t>
            </w:r>
            <w:proofErr w:type="spellEnd"/>
            <w:r w:rsidRPr="005B65DD">
              <w:rPr>
                <w:b/>
                <w:sz w:val="28"/>
              </w:rPr>
              <w:t>/</w:t>
            </w:r>
          </w:p>
          <w:p w:rsidR="00500D61" w:rsidRPr="005B65DD" w:rsidRDefault="00500D61" w:rsidP="00500D61">
            <w:pPr>
              <w:jc w:val="center"/>
              <w:rPr>
                <w:b/>
                <w:sz w:val="28"/>
              </w:rPr>
            </w:pPr>
            <w:r w:rsidRPr="005B65DD">
              <w:rPr>
                <w:b/>
                <w:sz w:val="28"/>
              </w:rPr>
              <w:t>Image</w:t>
            </w:r>
          </w:p>
        </w:tc>
      </w:tr>
      <w:tr w:rsidR="00500D61" w:rsidRPr="005B65DD" w:rsidTr="00500D61">
        <w:trPr>
          <w:trHeight w:val="828"/>
        </w:trPr>
        <w:tc>
          <w:tcPr>
            <w:tcW w:w="1848" w:type="dxa"/>
          </w:tcPr>
          <w:p w:rsidR="00500D61" w:rsidRPr="005B65DD" w:rsidRDefault="00500D61" w:rsidP="00500D61">
            <w:proofErr w:type="spellStart"/>
            <w:r>
              <w:t>frmResultsScreen</w:t>
            </w:r>
            <w:proofErr w:type="spellEnd"/>
          </w:p>
        </w:tc>
        <w:tc>
          <w:tcPr>
            <w:tcW w:w="1371" w:type="dxa"/>
          </w:tcPr>
          <w:p w:rsidR="00500D61" w:rsidRPr="005B65DD" w:rsidRDefault="00500D61" w:rsidP="00500D61">
            <w:r>
              <w:t>Label</w:t>
            </w:r>
          </w:p>
        </w:tc>
        <w:tc>
          <w:tcPr>
            <w:tcW w:w="1629" w:type="dxa"/>
          </w:tcPr>
          <w:p w:rsidR="00500D61" w:rsidRPr="005B65DD" w:rsidRDefault="00500D61" w:rsidP="00500D61">
            <w:proofErr w:type="spellStart"/>
            <w:r>
              <w:t>lblThank</w:t>
            </w:r>
            <w:proofErr w:type="spellEnd"/>
          </w:p>
        </w:tc>
        <w:tc>
          <w:tcPr>
            <w:tcW w:w="1179" w:type="dxa"/>
          </w:tcPr>
          <w:p w:rsidR="00500D61" w:rsidRPr="005B65DD" w:rsidRDefault="00500D61" w:rsidP="00500D61">
            <w:r w:rsidRPr="00312BEA">
              <w:t>127, 160</w:t>
            </w:r>
          </w:p>
        </w:tc>
        <w:tc>
          <w:tcPr>
            <w:tcW w:w="821" w:type="dxa"/>
          </w:tcPr>
          <w:p w:rsidR="00500D61" w:rsidRPr="005B65DD" w:rsidRDefault="00500D61" w:rsidP="00500D61">
            <w:r w:rsidRPr="00312BEA">
              <w:t>392, 34</w:t>
            </w:r>
          </w:p>
        </w:tc>
        <w:tc>
          <w:tcPr>
            <w:tcW w:w="2792" w:type="dxa"/>
          </w:tcPr>
          <w:p w:rsidR="00500D61" w:rsidRPr="005B65DD" w:rsidRDefault="00500D61" w:rsidP="00500D61">
            <w:r>
              <w:t>Displays the name of the player in a thank you message</w:t>
            </w:r>
          </w:p>
        </w:tc>
        <w:tc>
          <w:tcPr>
            <w:tcW w:w="1084" w:type="dxa"/>
          </w:tcPr>
          <w:p w:rsidR="00500D61" w:rsidRPr="005B65DD" w:rsidRDefault="00500D61" w:rsidP="00500D61">
            <w:r w:rsidRPr="00312BEA">
              <w:t>Times New Roman, 22pt</w:t>
            </w:r>
          </w:p>
        </w:tc>
        <w:tc>
          <w:tcPr>
            <w:tcW w:w="1754" w:type="dxa"/>
          </w:tcPr>
          <w:p w:rsidR="00500D61" w:rsidRPr="005B65DD" w:rsidRDefault="00500D61" w:rsidP="00500D61">
            <w:proofErr w:type="spellStart"/>
            <w:r w:rsidRPr="00312BEA">
              <w:t>ControlLightLight</w:t>
            </w:r>
            <w:proofErr w:type="spellEnd"/>
          </w:p>
        </w:tc>
        <w:tc>
          <w:tcPr>
            <w:tcW w:w="1660" w:type="dxa"/>
          </w:tcPr>
          <w:p w:rsidR="00500D61" w:rsidRPr="005B65DD" w:rsidRDefault="00500D61" w:rsidP="00500D61">
            <w:r>
              <w:t>Transparent</w:t>
            </w:r>
          </w:p>
        </w:tc>
      </w:tr>
      <w:tr w:rsidR="00500D61" w:rsidRPr="005B65DD" w:rsidTr="00500D61">
        <w:trPr>
          <w:trHeight w:val="828"/>
        </w:trPr>
        <w:tc>
          <w:tcPr>
            <w:tcW w:w="1848" w:type="dxa"/>
          </w:tcPr>
          <w:p w:rsidR="00500D61" w:rsidRDefault="00500D61" w:rsidP="00500D61">
            <w:proofErr w:type="spellStart"/>
            <w:r w:rsidRPr="000C574F">
              <w:t>frmResultsScreen</w:t>
            </w:r>
            <w:proofErr w:type="spellEnd"/>
          </w:p>
        </w:tc>
        <w:tc>
          <w:tcPr>
            <w:tcW w:w="1371" w:type="dxa"/>
          </w:tcPr>
          <w:p w:rsidR="00500D61" w:rsidRPr="005B65DD" w:rsidRDefault="00500D61" w:rsidP="00500D61">
            <w:r>
              <w:t>Label</w:t>
            </w:r>
          </w:p>
        </w:tc>
        <w:tc>
          <w:tcPr>
            <w:tcW w:w="1629" w:type="dxa"/>
          </w:tcPr>
          <w:p w:rsidR="00500D61" w:rsidRPr="005B65DD" w:rsidRDefault="00500D61" w:rsidP="00500D61">
            <w:proofErr w:type="spellStart"/>
            <w:r>
              <w:t>lblScore</w:t>
            </w:r>
            <w:proofErr w:type="spellEnd"/>
          </w:p>
        </w:tc>
        <w:tc>
          <w:tcPr>
            <w:tcW w:w="1179" w:type="dxa"/>
          </w:tcPr>
          <w:p w:rsidR="00500D61" w:rsidRPr="005B65DD" w:rsidRDefault="00500D61" w:rsidP="00500D61">
            <w:r w:rsidRPr="00312BEA">
              <w:t>171, 245</w:t>
            </w:r>
          </w:p>
        </w:tc>
        <w:tc>
          <w:tcPr>
            <w:tcW w:w="821" w:type="dxa"/>
          </w:tcPr>
          <w:p w:rsidR="00500D61" w:rsidRPr="005B65DD" w:rsidRDefault="00500D61" w:rsidP="00500D61">
            <w:r w:rsidRPr="00312BEA">
              <w:t>312, 34</w:t>
            </w:r>
          </w:p>
        </w:tc>
        <w:tc>
          <w:tcPr>
            <w:tcW w:w="2792" w:type="dxa"/>
          </w:tcPr>
          <w:p w:rsidR="00500D61" w:rsidRPr="005B65DD" w:rsidRDefault="00500D61" w:rsidP="00500D61">
            <w:r>
              <w:t>Displays the players score in congratulatory message</w:t>
            </w:r>
            <w:r w:rsidRPr="005B65DD">
              <w:t xml:space="preserve"> </w:t>
            </w:r>
          </w:p>
        </w:tc>
        <w:tc>
          <w:tcPr>
            <w:tcW w:w="1084" w:type="dxa"/>
          </w:tcPr>
          <w:p w:rsidR="00500D61" w:rsidRPr="005B65DD" w:rsidRDefault="00500D61" w:rsidP="00500D61">
            <w:r w:rsidRPr="00312BEA">
              <w:t>Times New Roman, 22pt</w:t>
            </w:r>
          </w:p>
        </w:tc>
        <w:tc>
          <w:tcPr>
            <w:tcW w:w="1754" w:type="dxa"/>
          </w:tcPr>
          <w:p w:rsidR="00500D61" w:rsidRPr="005B65DD" w:rsidRDefault="00500D61" w:rsidP="00500D61">
            <w:proofErr w:type="spellStart"/>
            <w:r>
              <w:t>ControlText</w:t>
            </w:r>
            <w:proofErr w:type="spellEnd"/>
          </w:p>
        </w:tc>
        <w:tc>
          <w:tcPr>
            <w:tcW w:w="1660" w:type="dxa"/>
          </w:tcPr>
          <w:p w:rsidR="00500D61" w:rsidRPr="005B65DD" w:rsidRDefault="00500D61" w:rsidP="00500D61">
            <w:r>
              <w:t>Transparent</w:t>
            </w:r>
          </w:p>
        </w:tc>
      </w:tr>
      <w:tr w:rsidR="00500D61" w:rsidRPr="005B65DD" w:rsidTr="00500D61">
        <w:trPr>
          <w:trHeight w:val="757"/>
        </w:trPr>
        <w:tc>
          <w:tcPr>
            <w:tcW w:w="1848" w:type="dxa"/>
          </w:tcPr>
          <w:p w:rsidR="00500D61" w:rsidRDefault="00500D61" w:rsidP="00500D61">
            <w:proofErr w:type="spellStart"/>
            <w:r w:rsidRPr="000C574F">
              <w:t>frmResultsScreen</w:t>
            </w:r>
            <w:proofErr w:type="spellEnd"/>
          </w:p>
        </w:tc>
        <w:tc>
          <w:tcPr>
            <w:tcW w:w="1371" w:type="dxa"/>
          </w:tcPr>
          <w:p w:rsidR="00500D61" w:rsidRPr="005B65DD" w:rsidRDefault="00500D61" w:rsidP="00500D61">
            <w:r>
              <w:t>Button</w:t>
            </w:r>
          </w:p>
        </w:tc>
        <w:tc>
          <w:tcPr>
            <w:tcW w:w="1629" w:type="dxa"/>
          </w:tcPr>
          <w:p w:rsidR="00500D61" w:rsidRPr="005B65DD" w:rsidRDefault="00500D61" w:rsidP="00500D61">
            <w:proofErr w:type="spellStart"/>
            <w:r>
              <w:t>btnHighScores</w:t>
            </w:r>
            <w:proofErr w:type="spellEnd"/>
          </w:p>
        </w:tc>
        <w:tc>
          <w:tcPr>
            <w:tcW w:w="1179" w:type="dxa"/>
          </w:tcPr>
          <w:p w:rsidR="00500D61" w:rsidRPr="005B65DD" w:rsidRDefault="00500D61" w:rsidP="00500D61">
            <w:r w:rsidRPr="00312BEA">
              <w:t>64, 348</w:t>
            </w:r>
          </w:p>
        </w:tc>
        <w:tc>
          <w:tcPr>
            <w:tcW w:w="821" w:type="dxa"/>
          </w:tcPr>
          <w:p w:rsidR="00500D61" w:rsidRPr="005B65DD" w:rsidRDefault="00500D61" w:rsidP="00500D61">
            <w:r w:rsidRPr="00312BEA">
              <w:t>128, 61</w:t>
            </w:r>
          </w:p>
        </w:tc>
        <w:tc>
          <w:tcPr>
            <w:tcW w:w="2792" w:type="dxa"/>
          </w:tcPr>
          <w:p w:rsidR="00500D61" w:rsidRDefault="00500D61" w:rsidP="00500D61">
            <w:r>
              <w:t xml:space="preserve">Displays </w:t>
            </w:r>
            <w:proofErr w:type="spellStart"/>
            <w:r>
              <w:t>frmHighScore</w:t>
            </w:r>
            <w:proofErr w:type="spellEnd"/>
          </w:p>
          <w:p w:rsidR="00500D61" w:rsidRDefault="00500D61" w:rsidP="00500D61">
            <w:r>
              <w:t xml:space="preserve">-Uses </w:t>
            </w:r>
            <w:proofErr w:type="spellStart"/>
            <w:r>
              <w:t>CheckScore</w:t>
            </w:r>
            <w:proofErr w:type="spellEnd"/>
            <w:r>
              <w:t xml:space="preserve"> method to compare current score with previous high score</w:t>
            </w:r>
          </w:p>
          <w:p w:rsidR="00500D61" w:rsidRPr="005B65DD" w:rsidRDefault="00500D61" w:rsidP="00500D61">
            <w:r>
              <w:t xml:space="preserve">-If it’s a new </w:t>
            </w:r>
            <w:proofErr w:type="spellStart"/>
            <w:r>
              <w:t>highscore</w:t>
            </w:r>
            <w:proofErr w:type="spellEnd"/>
            <w:r>
              <w:t xml:space="preserve">, writes it to the score file as a </w:t>
            </w:r>
            <w:proofErr w:type="spellStart"/>
            <w:r>
              <w:t>highscore</w:t>
            </w:r>
            <w:proofErr w:type="spellEnd"/>
          </w:p>
        </w:tc>
        <w:tc>
          <w:tcPr>
            <w:tcW w:w="1084" w:type="dxa"/>
          </w:tcPr>
          <w:p w:rsidR="00500D61" w:rsidRDefault="00500D61" w:rsidP="00500D61">
            <w:r w:rsidRPr="009C1A1C">
              <w:t>Microsoft Sans Serif, 8.25pt</w:t>
            </w:r>
          </w:p>
        </w:tc>
        <w:tc>
          <w:tcPr>
            <w:tcW w:w="1754" w:type="dxa"/>
          </w:tcPr>
          <w:p w:rsidR="00500D61" w:rsidRDefault="00500D61" w:rsidP="00500D61">
            <w:proofErr w:type="spellStart"/>
            <w:r w:rsidRPr="00554647">
              <w:t>ControlText</w:t>
            </w:r>
            <w:proofErr w:type="spellEnd"/>
          </w:p>
        </w:tc>
        <w:tc>
          <w:tcPr>
            <w:tcW w:w="1660" w:type="dxa"/>
          </w:tcPr>
          <w:p w:rsidR="00500D61" w:rsidRDefault="00500D61" w:rsidP="00500D61">
            <w:r w:rsidRPr="003F6781">
              <w:t>Control</w:t>
            </w:r>
          </w:p>
        </w:tc>
      </w:tr>
      <w:tr w:rsidR="00500D61" w:rsidRPr="005B65DD" w:rsidTr="00500D61">
        <w:trPr>
          <w:trHeight w:val="757"/>
        </w:trPr>
        <w:tc>
          <w:tcPr>
            <w:tcW w:w="1848" w:type="dxa"/>
          </w:tcPr>
          <w:p w:rsidR="00500D61" w:rsidRDefault="00500D61" w:rsidP="00500D61">
            <w:proofErr w:type="spellStart"/>
            <w:r w:rsidRPr="000C574F">
              <w:t>frmResultsScreen</w:t>
            </w:r>
            <w:proofErr w:type="spellEnd"/>
          </w:p>
        </w:tc>
        <w:tc>
          <w:tcPr>
            <w:tcW w:w="1371" w:type="dxa"/>
          </w:tcPr>
          <w:p w:rsidR="00500D61" w:rsidRPr="005B65DD" w:rsidRDefault="00500D61" w:rsidP="00500D61">
            <w:r>
              <w:t>Button</w:t>
            </w:r>
          </w:p>
        </w:tc>
        <w:tc>
          <w:tcPr>
            <w:tcW w:w="1629" w:type="dxa"/>
          </w:tcPr>
          <w:p w:rsidR="00500D61" w:rsidRPr="005B65DD" w:rsidRDefault="00500D61" w:rsidP="00500D61">
            <w:proofErr w:type="spellStart"/>
            <w:r>
              <w:t>btnMainMenu</w:t>
            </w:r>
            <w:proofErr w:type="spellEnd"/>
          </w:p>
        </w:tc>
        <w:tc>
          <w:tcPr>
            <w:tcW w:w="1179" w:type="dxa"/>
          </w:tcPr>
          <w:p w:rsidR="00500D61" w:rsidRPr="005B65DD" w:rsidRDefault="00500D61" w:rsidP="00500D61">
            <w:r w:rsidRPr="00312BEA">
              <w:t>255, 348</w:t>
            </w:r>
          </w:p>
        </w:tc>
        <w:tc>
          <w:tcPr>
            <w:tcW w:w="821" w:type="dxa"/>
          </w:tcPr>
          <w:p w:rsidR="00500D61" w:rsidRPr="005B65DD" w:rsidRDefault="00500D61" w:rsidP="00500D61">
            <w:r w:rsidRPr="00312BEA">
              <w:t>128, 61</w:t>
            </w:r>
          </w:p>
        </w:tc>
        <w:tc>
          <w:tcPr>
            <w:tcW w:w="2792" w:type="dxa"/>
          </w:tcPr>
          <w:p w:rsidR="00500D61" w:rsidRDefault="00500D61" w:rsidP="00500D61">
            <w:r>
              <w:t xml:space="preserve">Displays </w:t>
            </w:r>
            <w:proofErr w:type="spellStart"/>
            <w:r>
              <w:t>frmMainMenu</w:t>
            </w:r>
            <w:proofErr w:type="spellEnd"/>
          </w:p>
          <w:p w:rsidR="00500D61" w:rsidRDefault="00500D61" w:rsidP="00500D61">
            <w:r>
              <w:t xml:space="preserve">-Uses </w:t>
            </w:r>
            <w:proofErr w:type="spellStart"/>
            <w:r>
              <w:t>CheckScore</w:t>
            </w:r>
            <w:proofErr w:type="spellEnd"/>
            <w:r>
              <w:t xml:space="preserve"> method to compare current score with previous high score</w:t>
            </w:r>
          </w:p>
          <w:p w:rsidR="00500D61" w:rsidRPr="005B65DD" w:rsidRDefault="00500D61" w:rsidP="00500D61">
            <w:r>
              <w:t xml:space="preserve">-If it’s a new </w:t>
            </w:r>
            <w:proofErr w:type="spellStart"/>
            <w:r>
              <w:t>highscore</w:t>
            </w:r>
            <w:proofErr w:type="spellEnd"/>
            <w:r>
              <w:t xml:space="preserve">, writes it to the score file as a </w:t>
            </w:r>
            <w:proofErr w:type="spellStart"/>
            <w:r>
              <w:t>highscore</w:t>
            </w:r>
            <w:proofErr w:type="spellEnd"/>
          </w:p>
        </w:tc>
        <w:tc>
          <w:tcPr>
            <w:tcW w:w="1084" w:type="dxa"/>
          </w:tcPr>
          <w:p w:rsidR="00500D61" w:rsidRDefault="00500D61" w:rsidP="00500D61">
            <w:r w:rsidRPr="009C1A1C">
              <w:t>Microsoft Sans Serif, 8.25pt</w:t>
            </w:r>
          </w:p>
        </w:tc>
        <w:tc>
          <w:tcPr>
            <w:tcW w:w="1754" w:type="dxa"/>
          </w:tcPr>
          <w:p w:rsidR="00500D61" w:rsidRDefault="00500D61" w:rsidP="00500D61">
            <w:proofErr w:type="spellStart"/>
            <w:r w:rsidRPr="00554647">
              <w:t>ControlText</w:t>
            </w:r>
            <w:proofErr w:type="spellEnd"/>
          </w:p>
        </w:tc>
        <w:tc>
          <w:tcPr>
            <w:tcW w:w="1660" w:type="dxa"/>
          </w:tcPr>
          <w:p w:rsidR="00500D61" w:rsidRDefault="00500D61" w:rsidP="00500D61">
            <w:r w:rsidRPr="003F6781">
              <w:t>Control</w:t>
            </w:r>
          </w:p>
        </w:tc>
      </w:tr>
      <w:tr w:rsidR="00500D61" w:rsidRPr="005B65DD" w:rsidTr="00500D61">
        <w:trPr>
          <w:trHeight w:val="757"/>
        </w:trPr>
        <w:tc>
          <w:tcPr>
            <w:tcW w:w="1848" w:type="dxa"/>
          </w:tcPr>
          <w:p w:rsidR="00500D61" w:rsidRDefault="00500D61" w:rsidP="00500D61">
            <w:proofErr w:type="spellStart"/>
            <w:r w:rsidRPr="000C574F">
              <w:t>frmResultsScreen</w:t>
            </w:r>
            <w:proofErr w:type="spellEnd"/>
          </w:p>
        </w:tc>
        <w:tc>
          <w:tcPr>
            <w:tcW w:w="1371" w:type="dxa"/>
          </w:tcPr>
          <w:p w:rsidR="00500D61" w:rsidRPr="005B65DD" w:rsidRDefault="00500D61" w:rsidP="00500D61">
            <w:r>
              <w:t>Button</w:t>
            </w:r>
          </w:p>
        </w:tc>
        <w:tc>
          <w:tcPr>
            <w:tcW w:w="1629" w:type="dxa"/>
          </w:tcPr>
          <w:p w:rsidR="00500D61" w:rsidRPr="005B65DD" w:rsidRDefault="00500D61" w:rsidP="00500D61">
            <w:proofErr w:type="spellStart"/>
            <w:r>
              <w:t>btnExitGame</w:t>
            </w:r>
            <w:proofErr w:type="spellEnd"/>
          </w:p>
        </w:tc>
        <w:tc>
          <w:tcPr>
            <w:tcW w:w="1179" w:type="dxa"/>
          </w:tcPr>
          <w:p w:rsidR="00500D61" w:rsidRPr="005B65DD" w:rsidRDefault="00500D61" w:rsidP="00500D61">
            <w:r w:rsidRPr="00312BEA">
              <w:t>443, 348</w:t>
            </w:r>
          </w:p>
        </w:tc>
        <w:tc>
          <w:tcPr>
            <w:tcW w:w="821" w:type="dxa"/>
          </w:tcPr>
          <w:p w:rsidR="00500D61" w:rsidRPr="005B65DD" w:rsidRDefault="00500D61" w:rsidP="00500D61">
            <w:r w:rsidRPr="00312BEA">
              <w:t>128, 61</w:t>
            </w:r>
          </w:p>
        </w:tc>
        <w:tc>
          <w:tcPr>
            <w:tcW w:w="2792" w:type="dxa"/>
          </w:tcPr>
          <w:p w:rsidR="00500D61" w:rsidRDefault="00500D61" w:rsidP="00500D61">
            <w:r>
              <w:t>Closes the game.</w:t>
            </w:r>
          </w:p>
          <w:p w:rsidR="00500D61" w:rsidRDefault="00500D61" w:rsidP="00500D61">
            <w:r>
              <w:t xml:space="preserve">-Uses </w:t>
            </w:r>
            <w:proofErr w:type="spellStart"/>
            <w:r>
              <w:t>CheckScore</w:t>
            </w:r>
            <w:proofErr w:type="spellEnd"/>
            <w:r>
              <w:t xml:space="preserve"> method to compare current score with previous high score</w:t>
            </w:r>
          </w:p>
          <w:p w:rsidR="00500D61" w:rsidRPr="005B65DD" w:rsidRDefault="00500D61" w:rsidP="00500D61">
            <w:r>
              <w:t xml:space="preserve">-If it’s a new </w:t>
            </w:r>
            <w:proofErr w:type="spellStart"/>
            <w:r>
              <w:t>highscore</w:t>
            </w:r>
            <w:proofErr w:type="spellEnd"/>
            <w:r>
              <w:t xml:space="preserve">, writes it to the score file as a </w:t>
            </w:r>
            <w:proofErr w:type="spellStart"/>
            <w:r>
              <w:t>highscore</w:t>
            </w:r>
            <w:proofErr w:type="spellEnd"/>
          </w:p>
        </w:tc>
        <w:tc>
          <w:tcPr>
            <w:tcW w:w="1084" w:type="dxa"/>
          </w:tcPr>
          <w:p w:rsidR="00500D61" w:rsidRDefault="00500D61" w:rsidP="00500D61">
            <w:r w:rsidRPr="009C1A1C">
              <w:t>Microsoft Sans Serif, 8.25pt</w:t>
            </w:r>
          </w:p>
        </w:tc>
        <w:tc>
          <w:tcPr>
            <w:tcW w:w="1754" w:type="dxa"/>
          </w:tcPr>
          <w:p w:rsidR="00500D61" w:rsidRPr="005B65DD" w:rsidRDefault="00500D61" w:rsidP="00500D61">
            <w:proofErr w:type="spellStart"/>
            <w:r>
              <w:t>ControlText</w:t>
            </w:r>
            <w:proofErr w:type="spellEnd"/>
          </w:p>
        </w:tc>
        <w:tc>
          <w:tcPr>
            <w:tcW w:w="1660" w:type="dxa"/>
          </w:tcPr>
          <w:p w:rsidR="00500D61" w:rsidRDefault="00500D61" w:rsidP="00500D61">
            <w:r w:rsidRPr="003F6781">
              <w:t>Control</w:t>
            </w:r>
          </w:p>
        </w:tc>
      </w:tr>
    </w:tbl>
    <w:p w:rsidR="00765882" w:rsidRPr="00712F53" w:rsidRDefault="001E7C6B" w:rsidP="00712F53">
      <w:pPr>
        <w:pStyle w:val="Heading2"/>
      </w:pPr>
      <w:bookmarkStart w:id="18" w:name="_Toc449342570"/>
      <w:r w:rsidRPr="00712F53">
        <w:lastRenderedPageBreak/>
        <w:t>High Scores</w:t>
      </w:r>
      <w:bookmarkEnd w:id="18"/>
    </w:p>
    <w:p w:rsidR="001E7C6B" w:rsidRDefault="00500D61">
      <w:pPr>
        <w:rPr>
          <w:rFonts w:asciiTheme="majorHAnsi" w:eastAsiaTheme="majorEastAsia" w:hAnsiTheme="majorHAnsi" w:cstheme="majorBidi"/>
          <w:b/>
          <w:bCs/>
          <w:color w:val="2E74B5" w:themeColor="accent1" w:themeShade="BF"/>
          <w:sz w:val="28"/>
          <w:szCs w:val="28"/>
        </w:rPr>
      </w:pPr>
      <w:r>
        <w:rPr>
          <w:noProof/>
          <w:lang w:eastAsia="en-GB"/>
        </w:rPr>
        <mc:AlternateContent>
          <mc:Choice Requires="wps">
            <w:drawing>
              <wp:anchor distT="0" distB="0" distL="114300" distR="114300" simplePos="0" relativeHeight="251722240" behindDoc="0" locked="0" layoutInCell="1" allowOverlap="1">
                <wp:simplePos x="0" y="0"/>
                <wp:positionH relativeFrom="column">
                  <wp:posOffset>7274257</wp:posOffset>
                </wp:positionH>
                <wp:positionV relativeFrom="paragraph">
                  <wp:posOffset>1973646</wp:posOffset>
                </wp:positionV>
                <wp:extent cx="600501" cy="1282890"/>
                <wp:effectExtent l="38100" t="0" r="28575" b="50800"/>
                <wp:wrapNone/>
                <wp:docPr id="508" name="Straight Arrow Connector 508"/>
                <wp:cNvGraphicFramePr/>
                <a:graphic xmlns:a="http://schemas.openxmlformats.org/drawingml/2006/main">
                  <a:graphicData uri="http://schemas.microsoft.com/office/word/2010/wordprocessingShape">
                    <wps:wsp>
                      <wps:cNvCnPr/>
                      <wps:spPr>
                        <a:xfrm flipH="1">
                          <a:off x="0" y="0"/>
                          <a:ext cx="600501" cy="1282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8C28C30" id="Straight Arrow Connector 508" o:spid="_x0000_s1026" type="#_x0000_t32" style="position:absolute;margin-left:572.8pt;margin-top:155.4pt;width:47.3pt;height:101pt;flip:x;z-index:25172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721216" behindDoc="0" locked="0" layoutInCell="1" allowOverlap="1">
                <wp:simplePos x="0" y="0"/>
                <wp:positionH relativeFrom="column">
                  <wp:posOffset>1009934</wp:posOffset>
                </wp:positionH>
                <wp:positionV relativeFrom="paragraph">
                  <wp:posOffset>322268</wp:posOffset>
                </wp:positionV>
                <wp:extent cx="1733266" cy="450376"/>
                <wp:effectExtent l="0" t="0" r="76835" b="83185"/>
                <wp:wrapNone/>
                <wp:docPr id="507" name="Straight Arrow Connector 507"/>
                <wp:cNvGraphicFramePr/>
                <a:graphic xmlns:a="http://schemas.openxmlformats.org/drawingml/2006/main">
                  <a:graphicData uri="http://schemas.microsoft.com/office/word/2010/wordprocessingShape">
                    <wps:wsp>
                      <wps:cNvCnPr/>
                      <wps:spPr>
                        <a:xfrm>
                          <a:off x="0" y="0"/>
                          <a:ext cx="1733266" cy="4503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BB1627" id="Straight Arrow Connector 507" o:spid="_x0000_s1026" type="#_x0000_t32" style="position:absolute;margin-left:79.5pt;margin-top:25.4pt;width:136.5pt;height:35.4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720192" behindDoc="0" locked="0" layoutInCell="1" allowOverlap="1">
                <wp:simplePos x="0" y="0"/>
                <wp:positionH relativeFrom="column">
                  <wp:posOffset>1023581</wp:posOffset>
                </wp:positionH>
                <wp:positionV relativeFrom="paragraph">
                  <wp:posOffset>2464966</wp:posOffset>
                </wp:positionV>
                <wp:extent cx="1883391" cy="27295"/>
                <wp:effectExtent l="0" t="38100" r="41275" b="87630"/>
                <wp:wrapNone/>
                <wp:docPr id="506" name="Straight Arrow Connector 506"/>
                <wp:cNvGraphicFramePr/>
                <a:graphic xmlns:a="http://schemas.openxmlformats.org/drawingml/2006/main">
                  <a:graphicData uri="http://schemas.microsoft.com/office/word/2010/wordprocessingShape">
                    <wps:wsp>
                      <wps:cNvCnPr/>
                      <wps:spPr>
                        <a:xfrm>
                          <a:off x="0" y="0"/>
                          <a:ext cx="1883391" cy="27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9B8FBB0" id="Straight Arrow Connector 506" o:spid="_x0000_s1026" type="#_x0000_t32" style="position:absolute;margin-left:80.6pt;margin-top:194.1pt;width:148.3pt;height:2.15pt;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76160" behindDoc="0" locked="0" layoutInCell="1" allowOverlap="1" wp14:anchorId="4DD4171F" wp14:editId="5C87EE8E">
                <wp:simplePos x="0" y="0"/>
                <wp:positionH relativeFrom="column">
                  <wp:posOffset>7808273</wp:posOffset>
                </wp:positionH>
                <wp:positionV relativeFrom="paragraph">
                  <wp:posOffset>1742895</wp:posOffset>
                </wp:positionV>
                <wp:extent cx="1050878" cy="272955"/>
                <wp:effectExtent l="0" t="0" r="16510" b="13335"/>
                <wp:wrapNone/>
                <wp:docPr id="504" name="Rectangle 504"/>
                <wp:cNvGraphicFramePr/>
                <a:graphic xmlns:a="http://schemas.openxmlformats.org/drawingml/2006/main">
                  <a:graphicData uri="http://schemas.microsoft.com/office/word/2010/wordprocessingShape">
                    <wps:wsp>
                      <wps:cNvSpPr/>
                      <wps:spPr>
                        <a:xfrm>
                          <a:off x="0" y="0"/>
                          <a:ext cx="1050878" cy="2729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500D61">
                            <w:pPr>
                              <w:jc w:val="center"/>
                            </w:pPr>
                            <w:proofErr w:type="spellStart"/>
                            <w:proofErr w:type="gramStart"/>
                            <w:r>
                              <w:t>btnMainMenu</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DD4171F" id="Rectangle 504" o:spid="_x0000_s1316" style="position:absolute;margin-left:614.8pt;margin-top:137.25pt;width:82.75pt;height:21.5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" fillcolor="white [3201]" strokecolor="black [3213]" strokeweight="1pt">
                <v:textbox>
                  <w:txbxContent>
                    <w:p w:rsidR="0050118E" w:rsidRDefault="0050118E" w:rsidP="00500D61">
                      <w:pPr>
                        <w:jc w:val="center"/>
                      </w:pPr>
                      <w:proofErr w:type="spellStart"/>
                      <w:proofErr w:type="gramStart"/>
                      <w:r>
                        <w:t>btnMainMenu</w:t>
                      </w:r>
                      <w:proofErr w:type="spellEnd"/>
                      <w:proofErr w:type="gramEnd"/>
                    </w:p>
                  </w:txbxContent>
                </v:textbox>
              </v:rect>
            </w:pict>
          </mc:Fallback>
        </mc:AlternateContent>
      </w:r>
      <w:r>
        <w:rPr>
          <w:noProof/>
          <w:lang w:eastAsia="en-GB"/>
        </w:rPr>
        <mc:AlternateContent>
          <mc:Choice Requires="wps">
            <w:drawing>
              <wp:anchor distT="0" distB="0" distL="114300" distR="114300" simplePos="0" relativeHeight="251673088" behindDoc="0" locked="0" layoutInCell="1" allowOverlap="1" wp14:anchorId="31721D36" wp14:editId="01D7767D">
                <wp:simplePos x="0" y="0"/>
                <wp:positionH relativeFrom="column">
                  <wp:posOffset>0</wp:posOffset>
                </wp:positionH>
                <wp:positionV relativeFrom="paragraph">
                  <wp:posOffset>2374710</wp:posOffset>
                </wp:positionV>
                <wp:extent cx="1050878" cy="272955"/>
                <wp:effectExtent l="0" t="0" r="16510" b="13335"/>
                <wp:wrapNone/>
                <wp:docPr id="503" name="Rectangle 503"/>
                <wp:cNvGraphicFramePr/>
                <a:graphic xmlns:a="http://schemas.openxmlformats.org/drawingml/2006/main">
                  <a:graphicData uri="http://schemas.microsoft.com/office/word/2010/wordprocessingShape">
                    <wps:wsp>
                      <wps:cNvSpPr/>
                      <wps:spPr>
                        <a:xfrm>
                          <a:off x="0" y="0"/>
                          <a:ext cx="1050878" cy="2729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500D61">
                            <w:pPr>
                              <w:jc w:val="center"/>
                            </w:pPr>
                            <w:proofErr w:type="spellStart"/>
                            <w:proofErr w:type="gramStart"/>
                            <w:r>
                              <w:t>lblScore</w:t>
                            </w:r>
                            <w:proofErr w:type="spellEnd"/>
                            <w:r>
                              <w:t>(</w:t>
                            </w:r>
                            <w:proofErr w:type="gramEnd"/>
                            <w: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1721D36" id="Rectangle 503" o:spid="_x0000_s1317" style="position:absolute;margin-left:0;margin-top:187pt;width:82.75pt;height:21.5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" fillcolor="white [3201]" strokecolor="black [3213]" strokeweight="1pt">
                <v:textbox>
                  <w:txbxContent>
                    <w:p w:rsidR="0050118E" w:rsidRDefault="0050118E" w:rsidP="00500D61">
                      <w:pPr>
                        <w:jc w:val="center"/>
                      </w:pPr>
                      <w:proofErr w:type="spellStart"/>
                      <w:proofErr w:type="gramStart"/>
                      <w:r>
                        <w:t>lblScore</w:t>
                      </w:r>
                      <w:proofErr w:type="spellEnd"/>
                      <w:r>
                        <w:t>(</w:t>
                      </w:r>
                      <w:proofErr w:type="gramEnd"/>
                      <w:r>
                        <w:t>1-5)</w:t>
                      </w:r>
                    </w:p>
                  </w:txbxContent>
                </v:textbox>
              </v:rect>
            </w:pict>
          </mc:Fallback>
        </mc:AlternateContent>
      </w:r>
      <w:r>
        <w:rPr>
          <w:noProof/>
          <w:lang w:eastAsia="en-GB"/>
        </w:rPr>
        <mc:AlternateContent>
          <mc:Choice Requires="wps">
            <w:drawing>
              <wp:anchor distT="0" distB="0" distL="114300" distR="114300" simplePos="0" relativeHeight="251719168" behindDoc="0" locked="0" layoutInCell="1" allowOverlap="1">
                <wp:simplePos x="0" y="0"/>
                <wp:positionH relativeFrom="column">
                  <wp:posOffset>0</wp:posOffset>
                </wp:positionH>
                <wp:positionV relativeFrom="paragraph">
                  <wp:posOffset>103903</wp:posOffset>
                </wp:positionV>
                <wp:extent cx="1050878" cy="272955"/>
                <wp:effectExtent l="0" t="0" r="16510" b="13335"/>
                <wp:wrapNone/>
                <wp:docPr id="502" name="Rectangle 502"/>
                <wp:cNvGraphicFramePr/>
                <a:graphic xmlns:a="http://schemas.openxmlformats.org/drawingml/2006/main">
                  <a:graphicData uri="http://schemas.microsoft.com/office/word/2010/wordprocessingShape">
                    <wps:wsp>
                      <wps:cNvSpPr/>
                      <wps:spPr>
                        <a:xfrm>
                          <a:off x="0" y="0"/>
                          <a:ext cx="1050878" cy="2729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48D1" w:rsidRDefault="00B948D1" w:rsidP="00500D61">
                            <w:pPr>
                              <w:jc w:val="center"/>
                            </w:pPr>
                            <w:proofErr w:type="spellStart"/>
                            <w:proofErr w:type="gramStart"/>
                            <w:r>
                              <w:t>lblHighScores</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id="Rectangle 502" o:spid="_x0000_s1318" style="position:absolute;margin-left:0;margin-top:8.2pt;width:82.75pt;height:21.5pt;z-index:25171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" fillcolor="white [3201]" strokecolor="black [3213]" strokeweight="1pt">
                <v:textbox>
                  <w:txbxContent>
                    <w:p w:rsidR="0050118E" w:rsidRDefault="0050118E" w:rsidP="00500D61">
                      <w:pPr>
                        <w:jc w:val="center"/>
                      </w:pPr>
                      <w:proofErr w:type="spellStart"/>
                      <w:proofErr w:type="gramStart"/>
                      <w:r>
                        <w:t>lblHighScores</w:t>
                      </w:r>
                      <w:proofErr w:type="spellEnd"/>
                      <w:proofErr w:type="gramEnd"/>
                    </w:p>
                  </w:txbxContent>
                </v:textbox>
              </v:rect>
            </w:pict>
          </mc:Fallback>
        </mc:AlternateContent>
      </w:r>
      <w:r>
        <w:rPr>
          <w:noProof/>
          <w:lang w:eastAsia="en-GB"/>
        </w:rPr>
        <mc:AlternateContent>
          <mc:Choice Requires="wps">
            <w:drawing>
              <wp:anchor distT="0" distB="0" distL="114300" distR="114300" simplePos="0" relativeHeight="251718144" behindDoc="0" locked="0" layoutInCell="1" allowOverlap="1">
                <wp:simplePos x="0" y="0"/>
                <wp:positionH relativeFrom="column">
                  <wp:posOffset>6469039</wp:posOffset>
                </wp:positionH>
                <wp:positionV relativeFrom="paragraph">
                  <wp:posOffset>3270184</wp:posOffset>
                </wp:positionV>
                <wp:extent cx="832513" cy="464024"/>
                <wp:effectExtent l="0" t="0" r="24765" b="12700"/>
                <wp:wrapNone/>
                <wp:docPr id="501" name="Rectangle 501"/>
                <wp:cNvGraphicFramePr/>
                <a:graphic xmlns:a="http://schemas.openxmlformats.org/drawingml/2006/main">
                  <a:graphicData uri="http://schemas.microsoft.com/office/word/2010/wordprocessingShape">
                    <wps:wsp>
                      <wps:cNvSpPr/>
                      <wps:spPr>
                        <a:xfrm>
                          <a:off x="0" y="0"/>
                          <a:ext cx="832513" cy="4640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48D1" w:rsidRDefault="00B948D1" w:rsidP="00500D61">
                            <w:pPr>
                              <w:jc w:val="center"/>
                            </w:pPr>
                            <w: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id="Rectangle 501" o:spid="_x0000_s1319" style="position:absolute;margin-left:509.35pt;margin-top:257.5pt;width:65.55pt;height:36.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" fillcolor="#5b9bd5 [3204]" strokecolor="#1f4d78 [1604]" strokeweight="1pt">
                <v:textbox>
                  <w:txbxContent>
                    <w:p w:rsidR="0050118E" w:rsidRDefault="0050118E" w:rsidP="00500D61">
                      <w:pPr>
                        <w:jc w:val="center"/>
                      </w:pPr>
                      <w:r>
                        <w:t>Main Menu</w:t>
                      </w:r>
                    </w:p>
                  </w:txbxContent>
                </v:textbox>
              </v:rect>
            </w:pict>
          </mc:Fallback>
        </mc:AlternateContent>
      </w:r>
      <w:r>
        <w:rPr>
          <w:noProof/>
          <w:lang w:eastAsia="en-GB"/>
        </w:rPr>
        <mc:AlternateContent>
          <mc:Choice Requires="wps">
            <w:drawing>
              <wp:anchor distT="0" distB="0" distL="114300" distR="114300" simplePos="0" relativeHeight="251717120" behindDoc="0" locked="0" layoutInCell="1" allowOverlap="1">
                <wp:simplePos x="0" y="0"/>
                <wp:positionH relativeFrom="column">
                  <wp:posOffset>2825087</wp:posOffset>
                </wp:positionH>
                <wp:positionV relativeFrom="paragraph">
                  <wp:posOffset>1468679</wp:posOffset>
                </wp:positionV>
                <wp:extent cx="3275462" cy="2169994"/>
                <wp:effectExtent l="0" t="0" r="20320" b="20955"/>
                <wp:wrapNone/>
                <wp:docPr id="500" name="Rectangle 500"/>
                <wp:cNvGraphicFramePr/>
                <a:graphic xmlns:a="http://schemas.openxmlformats.org/drawingml/2006/main">
                  <a:graphicData uri="http://schemas.microsoft.com/office/word/2010/wordprocessingShape">
                    <wps:wsp>
                      <wps:cNvSpPr/>
                      <wps:spPr>
                        <a:xfrm>
                          <a:off x="0" y="0"/>
                          <a:ext cx="3275462" cy="2169994"/>
                        </a:xfrm>
                        <a:prstGeom prst="rect">
                          <a:avLst/>
                        </a:prstGeom>
                      </wps:spPr>
                      <wps:style>
                        <a:lnRef idx="2">
                          <a:schemeClr val="accent6"/>
                        </a:lnRef>
                        <a:fillRef idx="1">
                          <a:schemeClr val="lt1"/>
                        </a:fillRef>
                        <a:effectRef idx="0">
                          <a:schemeClr val="accent6"/>
                        </a:effectRef>
                        <a:fontRef idx="minor">
                          <a:schemeClr val="dk1"/>
                        </a:fontRef>
                      </wps:style>
                      <wps:txbx>
                        <w:txbxContent>
                          <w:p w:rsidR="00B948D1" w:rsidRPr="00500D61" w:rsidRDefault="00B948D1" w:rsidP="00500D61">
                            <w:pPr>
                              <w:pStyle w:val="ListParagraph"/>
                              <w:numPr>
                                <w:ilvl w:val="0"/>
                                <w:numId w:val="2"/>
                              </w:numPr>
                              <w:jc w:val="center"/>
                              <w:rPr>
                                <w:sz w:val="40"/>
                              </w:rPr>
                            </w:pPr>
                            <w:r w:rsidRPr="00500D61">
                              <w:rPr>
                                <w:sz w:val="40"/>
                              </w:rPr>
                              <w:t xml:space="preserve">– </w:t>
                            </w:r>
                            <w:proofErr w:type="spellStart"/>
                            <w:r w:rsidRPr="00500D61">
                              <w:rPr>
                                <w:sz w:val="40"/>
                              </w:rPr>
                              <w:t>UserName</w:t>
                            </w:r>
                            <w:proofErr w:type="spellEnd"/>
                            <w:r w:rsidRPr="00500D61">
                              <w:rPr>
                                <w:sz w:val="40"/>
                              </w:rPr>
                              <w:t xml:space="preserve"> – Score</w:t>
                            </w:r>
                          </w:p>
                          <w:p w:rsidR="00B948D1" w:rsidRPr="00500D61" w:rsidRDefault="00B948D1" w:rsidP="00500D61">
                            <w:pPr>
                              <w:pStyle w:val="ListParagraph"/>
                              <w:numPr>
                                <w:ilvl w:val="0"/>
                                <w:numId w:val="2"/>
                              </w:numPr>
                              <w:jc w:val="center"/>
                              <w:rPr>
                                <w:sz w:val="40"/>
                              </w:rPr>
                            </w:pPr>
                            <w:r w:rsidRPr="00500D61">
                              <w:rPr>
                                <w:sz w:val="40"/>
                              </w:rPr>
                              <w:t xml:space="preserve">– </w:t>
                            </w:r>
                            <w:proofErr w:type="spellStart"/>
                            <w:r w:rsidRPr="00500D61">
                              <w:rPr>
                                <w:sz w:val="40"/>
                              </w:rPr>
                              <w:t>UserName</w:t>
                            </w:r>
                            <w:proofErr w:type="spellEnd"/>
                            <w:r w:rsidRPr="00500D61">
                              <w:rPr>
                                <w:sz w:val="40"/>
                              </w:rPr>
                              <w:t xml:space="preserve"> – Score</w:t>
                            </w:r>
                          </w:p>
                          <w:p w:rsidR="00B948D1" w:rsidRPr="00500D61" w:rsidRDefault="00B948D1" w:rsidP="00500D61">
                            <w:pPr>
                              <w:pStyle w:val="ListParagraph"/>
                              <w:numPr>
                                <w:ilvl w:val="0"/>
                                <w:numId w:val="2"/>
                              </w:numPr>
                              <w:jc w:val="center"/>
                              <w:rPr>
                                <w:sz w:val="40"/>
                              </w:rPr>
                            </w:pPr>
                            <w:r w:rsidRPr="00500D61">
                              <w:rPr>
                                <w:sz w:val="40"/>
                              </w:rPr>
                              <w:t xml:space="preserve">– </w:t>
                            </w:r>
                            <w:proofErr w:type="spellStart"/>
                            <w:r w:rsidRPr="00500D61">
                              <w:rPr>
                                <w:sz w:val="40"/>
                              </w:rPr>
                              <w:t>UserName</w:t>
                            </w:r>
                            <w:proofErr w:type="spellEnd"/>
                            <w:r w:rsidRPr="00500D61">
                              <w:rPr>
                                <w:sz w:val="40"/>
                              </w:rPr>
                              <w:t xml:space="preserve"> – Score</w:t>
                            </w:r>
                          </w:p>
                          <w:p w:rsidR="00B948D1" w:rsidRPr="00500D61" w:rsidRDefault="00B948D1" w:rsidP="00500D61">
                            <w:pPr>
                              <w:pStyle w:val="ListParagraph"/>
                              <w:numPr>
                                <w:ilvl w:val="0"/>
                                <w:numId w:val="2"/>
                              </w:numPr>
                              <w:jc w:val="center"/>
                              <w:rPr>
                                <w:sz w:val="40"/>
                              </w:rPr>
                            </w:pPr>
                            <w:r w:rsidRPr="00500D61">
                              <w:rPr>
                                <w:sz w:val="40"/>
                              </w:rPr>
                              <w:t xml:space="preserve">– </w:t>
                            </w:r>
                            <w:proofErr w:type="spellStart"/>
                            <w:r w:rsidRPr="00500D61">
                              <w:rPr>
                                <w:sz w:val="40"/>
                              </w:rPr>
                              <w:t>UserName</w:t>
                            </w:r>
                            <w:proofErr w:type="spellEnd"/>
                            <w:r w:rsidRPr="00500D61">
                              <w:rPr>
                                <w:sz w:val="40"/>
                              </w:rPr>
                              <w:t xml:space="preserve"> – Score</w:t>
                            </w:r>
                          </w:p>
                          <w:p w:rsidR="00B948D1" w:rsidRPr="00500D61" w:rsidRDefault="00B948D1" w:rsidP="00500D61">
                            <w:pPr>
                              <w:pStyle w:val="ListParagraph"/>
                              <w:numPr>
                                <w:ilvl w:val="0"/>
                                <w:numId w:val="2"/>
                              </w:numPr>
                              <w:jc w:val="center"/>
                              <w:rPr>
                                <w:sz w:val="40"/>
                              </w:rPr>
                            </w:pPr>
                            <w:r w:rsidRPr="00500D61">
                              <w:rPr>
                                <w:sz w:val="40"/>
                              </w:rPr>
                              <w:t xml:space="preserve">– </w:t>
                            </w:r>
                            <w:proofErr w:type="spellStart"/>
                            <w:r w:rsidRPr="00500D61">
                              <w:rPr>
                                <w:sz w:val="40"/>
                              </w:rPr>
                              <w:t>UserName</w:t>
                            </w:r>
                            <w:proofErr w:type="spellEnd"/>
                            <w:r w:rsidRPr="00500D61">
                              <w:rPr>
                                <w:sz w:val="40"/>
                              </w:rPr>
                              <w:t xml:space="preserve"> – Score</w:t>
                            </w:r>
                          </w:p>
                          <w:p w:rsidR="00B948D1" w:rsidRDefault="00B948D1" w:rsidP="00500D61">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id="Rectangle 500" o:spid="_x0000_s1320" style="position:absolute;margin-left:222.45pt;margin-top:115.65pt;width:257.9pt;height:170.85pt;z-index:25171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" fillcolor="white [3201]" strokecolor="#70ad47 [3209]" strokeweight="1pt">
                <v:textbox>
                  <w:txbxContent>
                    <w:p w:rsidR="0050118E" w:rsidRPr="00500D61" w:rsidRDefault="0050118E" w:rsidP="00500D61">
                      <w:pPr>
                        <w:pStyle w:val="ListParagraph"/>
                        <w:numPr>
                          <w:ilvl w:val="0"/>
                          <w:numId w:val="2"/>
                        </w:numPr>
                        <w:jc w:val="center"/>
                        <w:rPr>
                          <w:sz w:val="40"/>
                        </w:rPr>
                      </w:pPr>
                      <w:r w:rsidRPr="00500D61">
                        <w:rPr>
                          <w:sz w:val="40"/>
                        </w:rPr>
                        <w:t xml:space="preserve">– </w:t>
                      </w:r>
                      <w:proofErr w:type="spellStart"/>
                      <w:r w:rsidRPr="00500D61">
                        <w:rPr>
                          <w:sz w:val="40"/>
                        </w:rPr>
                        <w:t>UserName</w:t>
                      </w:r>
                      <w:proofErr w:type="spellEnd"/>
                      <w:r w:rsidRPr="00500D61">
                        <w:rPr>
                          <w:sz w:val="40"/>
                        </w:rPr>
                        <w:t xml:space="preserve"> – Score</w:t>
                      </w:r>
                    </w:p>
                    <w:p w:rsidR="0050118E" w:rsidRPr="00500D61" w:rsidRDefault="0050118E" w:rsidP="00500D61">
                      <w:pPr>
                        <w:pStyle w:val="ListParagraph"/>
                        <w:numPr>
                          <w:ilvl w:val="0"/>
                          <w:numId w:val="2"/>
                        </w:numPr>
                        <w:jc w:val="center"/>
                        <w:rPr>
                          <w:sz w:val="40"/>
                        </w:rPr>
                      </w:pPr>
                      <w:r w:rsidRPr="00500D61">
                        <w:rPr>
                          <w:sz w:val="40"/>
                        </w:rPr>
                        <w:t xml:space="preserve">– </w:t>
                      </w:r>
                      <w:proofErr w:type="spellStart"/>
                      <w:r w:rsidRPr="00500D61">
                        <w:rPr>
                          <w:sz w:val="40"/>
                        </w:rPr>
                        <w:t>UserName</w:t>
                      </w:r>
                      <w:proofErr w:type="spellEnd"/>
                      <w:r w:rsidRPr="00500D61">
                        <w:rPr>
                          <w:sz w:val="40"/>
                        </w:rPr>
                        <w:t xml:space="preserve"> – Score</w:t>
                      </w:r>
                    </w:p>
                    <w:p w:rsidR="0050118E" w:rsidRPr="00500D61" w:rsidRDefault="0050118E" w:rsidP="00500D61">
                      <w:pPr>
                        <w:pStyle w:val="ListParagraph"/>
                        <w:numPr>
                          <w:ilvl w:val="0"/>
                          <w:numId w:val="2"/>
                        </w:numPr>
                        <w:jc w:val="center"/>
                        <w:rPr>
                          <w:sz w:val="40"/>
                        </w:rPr>
                      </w:pPr>
                      <w:r w:rsidRPr="00500D61">
                        <w:rPr>
                          <w:sz w:val="40"/>
                        </w:rPr>
                        <w:t xml:space="preserve">– </w:t>
                      </w:r>
                      <w:proofErr w:type="spellStart"/>
                      <w:r w:rsidRPr="00500D61">
                        <w:rPr>
                          <w:sz w:val="40"/>
                        </w:rPr>
                        <w:t>UserName</w:t>
                      </w:r>
                      <w:proofErr w:type="spellEnd"/>
                      <w:r w:rsidRPr="00500D61">
                        <w:rPr>
                          <w:sz w:val="40"/>
                        </w:rPr>
                        <w:t xml:space="preserve"> – Score</w:t>
                      </w:r>
                    </w:p>
                    <w:p w:rsidR="0050118E" w:rsidRPr="00500D61" w:rsidRDefault="0050118E" w:rsidP="00500D61">
                      <w:pPr>
                        <w:pStyle w:val="ListParagraph"/>
                        <w:numPr>
                          <w:ilvl w:val="0"/>
                          <w:numId w:val="2"/>
                        </w:numPr>
                        <w:jc w:val="center"/>
                        <w:rPr>
                          <w:sz w:val="40"/>
                        </w:rPr>
                      </w:pPr>
                      <w:r w:rsidRPr="00500D61">
                        <w:rPr>
                          <w:sz w:val="40"/>
                        </w:rPr>
                        <w:t xml:space="preserve">– </w:t>
                      </w:r>
                      <w:proofErr w:type="spellStart"/>
                      <w:r w:rsidRPr="00500D61">
                        <w:rPr>
                          <w:sz w:val="40"/>
                        </w:rPr>
                        <w:t>UserName</w:t>
                      </w:r>
                      <w:proofErr w:type="spellEnd"/>
                      <w:r w:rsidRPr="00500D61">
                        <w:rPr>
                          <w:sz w:val="40"/>
                        </w:rPr>
                        <w:t xml:space="preserve"> – Score</w:t>
                      </w:r>
                    </w:p>
                    <w:p w:rsidR="0050118E" w:rsidRPr="00500D61" w:rsidRDefault="0050118E" w:rsidP="00500D61">
                      <w:pPr>
                        <w:pStyle w:val="ListParagraph"/>
                        <w:numPr>
                          <w:ilvl w:val="0"/>
                          <w:numId w:val="2"/>
                        </w:numPr>
                        <w:jc w:val="center"/>
                        <w:rPr>
                          <w:sz w:val="40"/>
                        </w:rPr>
                      </w:pPr>
                      <w:r w:rsidRPr="00500D61">
                        <w:rPr>
                          <w:sz w:val="40"/>
                        </w:rPr>
                        <w:t xml:space="preserve">– </w:t>
                      </w:r>
                      <w:proofErr w:type="spellStart"/>
                      <w:r w:rsidRPr="00500D61">
                        <w:rPr>
                          <w:sz w:val="40"/>
                        </w:rPr>
                        <w:t>UserName</w:t>
                      </w:r>
                      <w:proofErr w:type="spellEnd"/>
                      <w:r w:rsidRPr="00500D61">
                        <w:rPr>
                          <w:sz w:val="40"/>
                        </w:rPr>
                        <w:t xml:space="preserve"> – Score</w:t>
                      </w:r>
                    </w:p>
                    <w:p w:rsidR="0050118E" w:rsidRDefault="0050118E" w:rsidP="00500D61">
                      <w:pPr>
                        <w:pStyle w:val="ListParagraph"/>
                      </w:pPr>
                    </w:p>
                  </w:txbxContent>
                </v:textbox>
              </v:rect>
            </w:pict>
          </mc:Fallback>
        </mc:AlternateContent>
      </w:r>
      <w:r>
        <w:rPr>
          <w:noProof/>
          <w:lang w:eastAsia="en-GB"/>
        </w:rPr>
        <mc:AlternateContent>
          <mc:Choice Requires="wps">
            <w:drawing>
              <wp:anchor distT="0" distB="0" distL="114300" distR="114300" simplePos="0" relativeHeight="251716096" behindDoc="0" locked="0" layoutInCell="1" allowOverlap="1">
                <wp:simplePos x="0" y="0"/>
                <wp:positionH relativeFrom="column">
                  <wp:posOffset>2825087</wp:posOffset>
                </wp:positionH>
                <wp:positionV relativeFrom="paragraph">
                  <wp:posOffset>772643</wp:posOffset>
                </wp:positionV>
                <wp:extent cx="3207224" cy="518198"/>
                <wp:effectExtent l="0" t="0" r="12700" b="15240"/>
                <wp:wrapNone/>
                <wp:docPr id="499" name="Rectangle 499"/>
                <wp:cNvGraphicFramePr/>
                <a:graphic xmlns:a="http://schemas.openxmlformats.org/drawingml/2006/main">
                  <a:graphicData uri="http://schemas.microsoft.com/office/word/2010/wordprocessingShape">
                    <wps:wsp>
                      <wps:cNvSpPr/>
                      <wps:spPr>
                        <a:xfrm>
                          <a:off x="0" y="0"/>
                          <a:ext cx="3207224" cy="51819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B948D1" w:rsidRPr="00500D61" w:rsidRDefault="00B948D1" w:rsidP="00500D61">
                            <w:pPr>
                              <w:jc w:val="center"/>
                              <w:rPr>
                                <w:sz w:val="48"/>
                              </w:rPr>
                            </w:pPr>
                            <w:r w:rsidRPr="00500D61">
                              <w:rPr>
                                <w:sz w:val="48"/>
                              </w:rPr>
                              <w:t>HIGH SCORES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id="Rectangle 499" o:spid="_x0000_s1321" style="position:absolute;margin-left:222.45pt;margin-top:60.85pt;width:252.55pt;height:40.8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" fillcolor="black [3200]" strokecolor="black [1600]" strokeweight="1pt">
                <v:textbox>
                  <w:txbxContent>
                    <w:p w:rsidR="0050118E" w:rsidRPr="00500D61" w:rsidRDefault="0050118E" w:rsidP="00500D61">
                      <w:pPr>
                        <w:jc w:val="center"/>
                        <w:rPr>
                          <w:sz w:val="48"/>
                        </w:rPr>
                      </w:pPr>
                      <w:r w:rsidRPr="00500D61">
                        <w:rPr>
                          <w:sz w:val="48"/>
                        </w:rPr>
                        <w:t>HIGH SCORES</w:t>
                      </w:r>
                    </w:p>
                  </w:txbxContent>
                </v:textbox>
              </v:rect>
            </w:pict>
          </mc:Fallback>
        </mc:AlternateContent>
      </w:r>
      <w:r w:rsidR="001E7C6B">
        <w:rPr>
          <w:noProof/>
          <w:lang w:eastAsia="en-GB"/>
        </w:rPr>
        <mc:AlternateContent>
          <mc:Choice Requires="wps">
            <w:drawing>
              <wp:anchor distT="0" distB="0" distL="114300" distR="114300" simplePos="0" relativeHeight="251688448" behindDoc="0" locked="0" layoutInCell="1" allowOverlap="1" wp14:anchorId="25ABE4D5" wp14:editId="4E7680DE">
                <wp:simplePos x="0" y="0"/>
                <wp:positionH relativeFrom="column">
                  <wp:posOffset>1391920</wp:posOffset>
                </wp:positionH>
                <wp:positionV relativeFrom="paragraph">
                  <wp:posOffset>393624</wp:posOffset>
                </wp:positionV>
                <wp:extent cx="6068972" cy="3546816"/>
                <wp:effectExtent l="0" t="0" r="27305" b="15875"/>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972" cy="3546816"/>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948D1" w:rsidRDefault="00B948D1" w:rsidP="001E7C6B"/>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25ABE4D5" id="_x0000_s1322" type="#_x0000_t202" style="position:absolute;margin-left:109.6pt;margin-top:31pt;width:477.85pt;height:279.3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" fillcolor="white [3201]" strokecolor="black [3200]" strokeweight="1pt">
                <v:textbox>
                  <w:txbxContent>
                    <w:p w:rsidR="0050118E" w:rsidRDefault="0050118E" w:rsidP="001E7C6B"/>
                  </w:txbxContent>
                </v:textbox>
              </v:shape>
            </w:pict>
          </mc:Fallback>
        </mc:AlternateContent>
      </w:r>
      <w:r w:rsidR="001E7C6B">
        <w:br w:type="page"/>
      </w:r>
    </w:p>
    <w:tbl>
      <w:tblPr>
        <w:tblStyle w:val="TableGrid"/>
        <w:tblpPr w:leftFromText="180" w:rightFromText="180" w:vertAnchor="text" w:horzAnchor="margin" w:tblpY="341"/>
        <w:tblW w:w="14138" w:type="dxa"/>
        <w:tblLook w:val="04A0" w:firstRow="1" w:lastRow="0" w:firstColumn="1" w:lastColumn="0" w:noHBand="0" w:noVBand="1"/>
      </w:tblPr>
      <w:tblGrid>
        <w:gridCol w:w="1525"/>
        <w:gridCol w:w="1270"/>
        <w:gridCol w:w="1552"/>
        <w:gridCol w:w="1163"/>
        <w:gridCol w:w="977"/>
        <w:gridCol w:w="3152"/>
        <w:gridCol w:w="1084"/>
        <w:gridCol w:w="1754"/>
        <w:gridCol w:w="1661"/>
      </w:tblGrid>
      <w:tr w:rsidR="001E7C6B" w:rsidRPr="005B65DD" w:rsidTr="0063798F">
        <w:trPr>
          <w:trHeight w:val="783"/>
        </w:trPr>
        <w:tc>
          <w:tcPr>
            <w:tcW w:w="1525" w:type="dxa"/>
          </w:tcPr>
          <w:p w:rsidR="001E7C6B" w:rsidRPr="005B65DD" w:rsidRDefault="001E7C6B" w:rsidP="001E7C6B">
            <w:pPr>
              <w:jc w:val="center"/>
              <w:rPr>
                <w:b/>
                <w:sz w:val="28"/>
              </w:rPr>
            </w:pPr>
            <w:r w:rsidRPr="005B65DD">
              <w:rPr>
                <w:b/>
                <w:sz w:val="28"/>
              </w:rPr>
              <w:lastRenderedPageBreak/>
              <w:t>Form</w:t>
            </w:r>
          </w:p>
        </w:tc>
        <w:tc>
          <w:tcPr>
            <w:tcW w:w="1270" w:type="dxa"/>
          </w:tcPr>
          <w:p w:rsidR="001E7C6B" w:rsidRPr="005B65DD" w:rsidRDefault="001E7C6B" w:rsidP="001E7C6B">
            <w:pPr>
              <w:jc w:val="center"/>
              <w:rPr>
                <w:b/>
                <w:sz w:val="28"/>
              </w:rPr>
            </w:pPr>
            <w:r w:rsidRPr="005B65DD">
              <w:rPr>
                <w:b/>
                <w:sz w:val="28"/>
              </w:rPr>
              <w:t>Property</w:t>
            </w:r>
          </w:p>
        </w:tc>
        <w:tc>
          <w:tcPr>
            <w:tcW w:w="1552" w:type="dxa"/>
          </w:tcPr>
          <w:p w:rsidR="001E7C6B" w:rsidRPr="005B65DD" w:rsidRDefault="001E7C6B" w:rsidP="001E7C6B">
            <w:pPr>
              <w:jc w:val="center"/>
              <w:rPr>
                <w:b/>
                <w:sz w:val="28"/>
              </w:rPr>
            </w:pPr>
            <w:r w:rsidRPr="005B65DD">
              <w:rPr>
                <w:b/>
                <w:sz w:val="28"/>
              </w:rPr>
              <w:t>Property Name</w:t>
            </w:r>
          </w:p>
        </w:tc>
        <w:tc>
          <w:tcPr>
            <w:tcW w:w="1163" w:type="dxa"/>
          </w:tcPr>
          <w:p w:rsidR="001E7C6B" w:rsidRPr="005B65DD" w:rsidRDefault="001E7C6B" w:rsidP="001E7C6B">
            <w:pPr>
              <w:jc w:val="center"/>
              <w:rPr>
                <w:b/>
                <w:sz w:val="28"/>
              </w:rPr>
            </w:pPr>
            <w:r w:rsidRPr="005B65DD">
              <w:rPr>
                <w:b/>
                <w:sz w:val="28"/>
              </w:rPr>
              <w:t>Position</w:t>
            </w:r>
          </w:p>
        </w:tc>
        <w:tc>
          <w:tcPr>
            <w:tcW w:w="977" w:type="dxa"/>
          </w:tcPr>
          <w:p w:rsidR="001E7C6B" w:rsidRPr="005B65DD" w:rsidRDefault="001E7C6B" w:rsidP="001E7C6B">
            <w:pPr>
              <w:jc w:val="center"/>
              <w:rPr>
                <w:b/>
                <w:sz w:val="28"/>
              </w:rPr>
            </w:pPr>
            <w:r w:rsidRPr="005B65DD">
              <w:rPr>
                <w:b/>
                <w:sz w:val="28"/>
              </w:rPr>
              <w:t>Size</w:t>
            </w:r>
          </w:p>
        </w:tc>
        <w:tc>
          <w:tcPr>
            <w:tcW w:w="3152" w:type="dxa"/>
          </w:tcPr>
          <w:p w:rsidR="001E7C6B" w:rsidRPr="005B65DD" w:rsidRDefault="001E7C6B" w:rsidP="001E7C6B">
            <w:pPr>
              <w:jc w:val="center"/>
              <w:rPr>
                <w:b/>
                <w:sz w:val="28"/>
              </w:rPr>
            </w:pPr>
            <w:r w:rsidRPr="005B65DD">
              <w:rPr>
                <w:b/>
                <w:sz w:val="28"/>
              </w:rPr>
              <w:t>Purpose</w:t>
            </w:r>
          </w:p>
        </w:tc>
        <w:tc>
          <w:tcPr>
            <w:tcW w:w="1084" w:type="dxa"/>
          </w:tcPr>
          <w:p w:rsidR="001E7C6B" w:rsidRPr="005B65DD" w:rsidRDefault="001E7C6B" w:rsidP="001E7C6B">
            <w:pPr>
              <w:jc w:val="center"/>
              <w:rPr>
                <w:b/>
                <w:sz w:val="28"/>
              </w:rPr>
            </w:pPr>
            <w:r w:rsidRPr="005B65DD">
              <w:rPr>
                <w:b/>
                <w:sz w:val="28"/>
              </w:rPr>
              <w:t>Font</w:t>
            </w:r>
          </w:p>
        </w:tc>
        <w:tc>
          <w:tcPr>
            <w:tcW w:w="1754" w:type="dxa"/>
          </w:tcPr>
          <w:p w:rsidR="001E7C6B" w:rsidRPr="005B65DD" w:rsidRDefault="001E7C6B" w:rsidP="001E7C6B">
            <w:pPr>
              <w:jc w:val="center"/>
              <w:rPr>
                <w:b/>
                <w:sz w:val="28"/>
              </w:rPr>
            </w:pPr>
            <w:r w:rsidRPr="005B65DD">
              <w:rPr>
                <w:b/>
                <w:sz w:val="28"/>
              </w:rPr>
              <w:t>Forecolour/</w:t>
            </w:r>
          </w:p>
          <w:p w:rsidR="001E7C6B" w:rsidRPr="005B65DD" w:rsidRDefault="001E7C6B" w:rsidP="001E7C6B">
            <w:pPr>
              <w:jc w:val="center"/>
              <w:rPr>
                <w:b/>
                <w:sz w:val="28"/>
              </w:rPr>
            </w:pPr>
            <w:r w:rsidRPr="005B65DD">
              <w:rPr>
                <w:b/>
                <w:sz w:val="28"/>
              </w:rPr>
              <w:t>Image</w:t>
            </w:r>
          </w:p>
        </w:tc>
        <w:tc>
          <w:tcPr>
            <w:tcW w:w="1661" w:type="dxa"/>
          </w:tcPr>
          <w:p w:rsidR="001E7C6B" w:rsidRPr="005B65DD" w:rsidRDefault="001E7C6B" w:rsidP="001E7C6B">
            <w:pPr>
              <w:jc w:val="center"/>
              <w:rPr>
                <w:b/>
                <w:sz w:val="28"/>
              </w:rPr>
            </w:pPr>
            <w:proofErr w:type="spellStart"/>
            <w:r w:rsidRPr="005B65DD">
              <w:rPr>
                <w:b/>
                <w:sz w:val="28"/>
              </w:rPr>
              <w:t>Backcolour</w:t>
            </w:r>
            <w:proofErr w:type="spellEnd"/>
            <w:r w:rsidRPr="005B65DD">
              <w:rPr>
                <w:b/>
                <w:sz w:val="28"/>
              </w:rPr>
              <w:t>/</w:t>
            </w:r>
          </w:p>
          <w:p w:rsidR="001E7C6B" w:rsidRPr="005B65DD" w:rsidRDefault="001E7C6B" w:rsidP="001E7C6B">
            <w:pPr>
              <w:jc w:val="center"/>
              <w:rPr>
                <w:b/>
                <w:sz w:val="28"/>
              </w:rPr>
            </w:pPr>
            <w:r w:rsidRPr="005B65DD">
              <w:rPr>
                <w:b/>
                <w:sz w:val="28"/>
              </w:rPr>
              <w:t>Image</w:t>
            </w:r>
          </w:p>
        </w:tc>
      </w:tr>
      <w:tr w:rsidR="001E7C6B" w:rsidRPr="005B65DD" w:rsidTr="0063798F">
        <w:trPr>
          <w:trHeight w:val="828"/>
        </w:trPr>
        <w:tc>
          <w:tcPr>
            <w:tcW w:w="1525" w:type="dxa"/>
          </w:tcPr>
          <w:p w:rsidR="001E7C6B" w:rsidRPr="005B65DD" w:rsidRDefault="001E7C6B" w:rsidP="00500D61">
            <w:proofErr w:type="spellStart"/>
            <w:r>
              <w:t>frm</w:t>
            </w:r>
            <w:r w:rsidR="00500D61">
              <w:t>HighScores</w:t>
            </w:r>
            <w:proofErr w:type="spellEnd"/>
          </w:p>
        </w:tc>
        <w:tc>
          <w:tcPr>
            <w:tcW w:w="1270" w:type="dxa"/>
          </w:tcPr>
          <w:p w:rsidR="001E7C6B" w:rsidRPr="005B65DD" w:rsidRDefault="001E7C6B" w:rsidP="001E7C6B">
            <w:r>
              <w:t>Label</w:t>
            </w:r>
          </w:p>
        </w:tc>
        <w:tc>
          <w:tcPr>
            <w:tcW w:w="1552" w:type="dxa"/>
          </w:tcPr>
          <w:p w:rsidR="001E7C6B" w:rsidRPr="005B65DD" w:rsidRDefault="001E7C6B" w:rsidP="00500D61">
            <w:proofErr w:type="spellStart"/>
            <w:r>
              <w:t>lbl</w:t>
            </w:r>
            <w:r w:rsidR="00500D61">
              <w:t>HighScores</w:t>
            </w:r>
            <w:proofErr w:type="spellEnd"/>
          </w:p>
        </w:tc>
        <w:tc>
          <w:tcPr>
            <w:tcW w:w="1163" w:type="dxa"/>
          </w:tcPr>
          <w:p w:rsidR="001E7C6B" w:rsidRPr="005B65DD" w:rsidRDefault="00500D61" w:rsidP="001E7C6B">
            <w:r w:rsidRPr="00500D61">
              <w:t>212, 116</w:t>
            </w:r>
          </w:p>
        </w:tc>
        <w:tc>
          <w:tcPr>
            <w:tcW w:w="977" w:type="dxa"/>
          </w:tcPr>
          <w:p w:rsidR="001E7C6B" w:rsidRPr="005B65DD" w:rsidRDefault="00500D61" w:rsidP="001E7C6B">
            <w:r w:rsidRPr="00500D61">
              <w:t>214, 34</w:t>
            </w:r>
          </w:p>
        </w:tc>
        <w:tc>
          <w:tcPr>
            <w:tcW w:w="3152" w:type="dxa"/>
          </w:tcPr>
          <w:p w:rsidR="001E7C6B" w:rsidRPr="005B65DD" w:rsidRDefault="00500D61" w:rsidP="001E7C6B">
            <w:r>
              <w:t>Display the name of the screen</w:t>
            </w:r>
          </w:p>
        </w:tc>
        <w:tc>
          <w:tcPr>
            <w:tcW w:w="1084" w:type="dxa"/>
          </w:tcPr>
          <w:p w:rsidR="001E7C6B" w:rsidRPr="005B65DD" w:rsidRDefault="00500D61" w:rsidP="001E7C6B">
            <w:r w:rsidRPr="00500D61">
              <w:t>Times New Roman, 22pt</w:t>
            </w:r>
          </w:p>
        </w:tc>
        <w:tc>
          <w:tcPr>
            <w:tcW w:w="1754" w:type="dxa"/>
          </w:tcPr>
          <w:p w:rsidR="001E7C6B" w:rsidRPr="005B65DD" w:rsidRDefault="001E7C6B" w:rsidP="00500D61">
            <w:proofErr w:type="spellStart"/>
            <w:r>
              <w:t>Control</w:t>
            </w:r>
            <w:r w:rsidR="00500D61">
              <w:t>LightLight</w:t>
            </w:r>
            <w:proofErr w:type="spellEnd"/>
          </w:p>
        </w:tc>
        <w:tc>
          <w:tcPr>
            <w:tcW w:w="1661" w:type="dxa"/>
          </w:tcPr>
          <w:p w:rsidR="001E7C6B" w:rsidRPr="005B65DD" w:rsidRDefault="001E7C6B" w:rsidP="001E7C6B">
            <w:r>
              <w:t>Transparent</w:t>
            </w:r>
          </w:p>
        </w:tc>
      </w:tr>
      <w:tr w:rsidR="00500D61" w:rsidRPr="005B65DD" w:rsidTr="0063798F">
        <w:trPr>
          <w:trHeight w:val="828"/>
        </w:trPr>
        <w:tc>
          <w:tcPr>
            <w:tcW w:w="1525" w:type="dxa"/>
          </w:tcPr>
          <w:p w:rsidR="00500D61" w:rsidRDefault="00500D61" w:rsidP="00500D61">
            <w:proofErr w:type="spellStart"/>
            <w:r w:rsidRPr="006309CD">
              <w:t>frmHighScores</w:t>
            </w:r>
            <w:proofErr w:type="spellEnd"/>
          </w:p>
        </w:tc>
        <w:tc>
          <w:tcPr>
            <w:tcW w:w="1270" w:type="dxa"/>
          </w:tcPr>
          <w:p w:rsidR="00500D61" w:rsidRPr="005B65DD" w:rsidRDefault="00500D61" w:rsidP="00500D61">
            <w:r>
              <w:t>Label</w:t>
            </w:r>
          </w:p>
        </w:tc>
        <w:tc>
          <w:tcPr>
            <w:tcW w:w="1552" w:type="dxa"/>
          </w:tcPr>
          <w:p w:rsidR="00500D61" w:rsidRPr="005B65DD" w:rsidRDefault="00500D61" w:rsidP="00500D61">
            <w:proofErr w:type="spellStart"/>
            <w:r>
              <w:t>lblScores</w:t>
            </w:r>
            <w:proofErr w:type="spellEnd"/>
            <w:r>
              <w:t>(1-5)</w:t>
            </w:r>
          </w:p>
        </w:tc>
        <w:tc>
          <w:tcPr>
            <w:tcW w:w="1163" w:type="dxa"/>
          </w:tcPr>
          <w:p w:rsidR="00500D61" w:rsidRPr="005B65DD" w:rsidRDefault="0063798F" w:rsidP="00500D61">
            <w:r w:rsidRPr="0063798F">
              <w:t>212, 160</w:t>
            </w:r>
          </w:p>
        </w:tc>
        <w:tc>
          <w:tcPr>
            <w:tcW w:w="977" w:type="dxa"/>
          </w:tcPr>
          <w:p w:rsidR="00500D61" w:rsidRPr="005B65DD" w:rsidRDefault="0063798F" w:rsidP="00500D61">
            <w:r w:rsidRPr="0063798F">
              <w:t>139, 31</w:t>
            </w:r>
          </w:p>
        </w:tc>
        <w:tc>
          <w:tcPr>
            <w:tcW w:w="3152" w:type="dxa"/>
          </w:tcPr>
          <w:p w:rsidR="00500D61" w:rsidRPr="005B65DD" w:rsidRDefault="00500D61" w:rsidP="00500D61">
            <w:r>
              <w:t xml:space="preserve">Draws from the </w:t>
            </w:r>
            <w:proofErr w:type="spellStart"/>
            <w:r>
              <w:t>SortedScores</w:t>
            </w:r>
            <w:proofErr w:type="spellEnd"/>
            <w:r>
              <w:t xml:space="preserve"> and </w:t>
            </w:r>
            <w:proofErr w:type="spellStart"/>
            <w:r>
              <w:t>SortedNames</w:t>
            </w:r>
            <w:proofErr w:type="spellEnd"/>
            <w:r>
              <w:t xml:space="preserve"> arrays to list the top 5 scoring players. </w:t>
            </w:r>
            <w:r w:rsidRPr="005B65DD">
              <w:t xml:space="preserve"> </w:t>
            </w:r>
          </w:p>
        </w:tc>
        <w:tc>
          <w:tcPr>
            <w:tcW w:w="1084" w:type="dxa"/>
          </w:tcPr>
          <w:p w:rsidR="00500D61" w:rsidRPr="005B65DD" w:rsidRDefault="0063798F" w:rsidP="00500D61">
            <w:r w:rsidRPr="0063798F">
              <w:t>Microsoft Sans Serif, 20pt</w:t>
            </w:r>
          </w:p>
        </w:tc>
        <w:tc>
          <w:tcPr>
            <w:tcW w:w="1754" w:type="dxa"/>
          </w:tcPr>
          <w:p w:rsidR="00500D61" w:rsidRPr="005B65DD" w:rsidRDefault="0063798F" w:rsidP="00500D61">
            <w:proofErr w:type="spellStart"/>
            <w:r>
              <w:t>ControlText</w:t>
            </w:r>
            <w:proofErr w:type="spellEnd"/>
          </w:p>
        </w:tc>
        <w:tc>
          <w:tcPr>
            <w:tcW w:w="1661" w:type="dxa"/>
          </w:tcPr>
          <w:p w:rsidR="00500D61" w:rsidRPr="005B65DD" w:rsidRDefault="00500D61" w:rsidP="00500D61">
            <w:r>
              <w:t>Transparent</w:t>
            </w:r>
          </w:p>
        </w:tc>
      </w:tr>
      <w:tr w:rsidR="00500D61" w:rsidRPr="005B65DD" w:rsidTr="0063798F">
        <w:trPr>
          <w:trHeight w:val="757"/>
        </w:trPr>
        <w:tc>
          <w:tcPr>
            <w:tcW w:w="1525" w:type="dxa"/>
          </w:tcPr>
          <w:p w:rsidR="00500D61" w:rsidRDefault="00500D61" w:rsidP="00500D61">
            <w:proofErr w:type="spellStart"/>
            <w:r w:rsidRPr="006309CD">
              <w:t>frmHighScores</w:t>
            </w:r>
            <w:proofErr w:type="spellEnd"/>
          </w:p>
        </w:tc>
        <w:tc>
          <w:tcPr>
            <w:tcW w:w="1270" w:type="dxa"/>
          </w:tcPr>
          <w:p w:rsidR="00500D61" w:rsidRPr="005B65DD" w:rsidRDefault="00500D61" w:rsidP="00500D61">
            <w:r>
              <w:t>Button</w:t>
            </w:r>
          </w:p>
        </w:tc>
        <w:tc>
          <w:tcPr>
            <w:tcW w:w="1552" w:type="dxa"/>
          </w:tcPr>
          <w:p w:rsidR="00500D61" w:rsidRPr="005B65DD" w:rsidRDefault="00500D61" w:rsidP="00500D61">
            <w:proofErr w:type="spellStart"/>
            <w:r>
              <w:t>btnMainMenu</w:t>
            </w:r>
            <w:proofErr w:type="spellEnd"/>
          </w:p>
        </w:tc>
        <w:tc>
          <w:tcPr>
            <w:tcW w:w="1163" w:type="dxa"/>
          </w:tcPr>
          <w:p w:rsidR="00500D61" w:rsidRPr="005B65DD" w:rsidRDefault="0063798F" w:rsidP="00500D61">
            <w:r w:rsidRPr="0063798F">
              <w:t>492, 380</w:t>
            </w:r>
          </w:p>
        </w:tc>
        <w:tc>
          <w:tcPr>
            <w:tcW w:w="977" w:type="dxa"/>
          </w:tcPr>
          <w:p w:rsidR="00500D61" w:rsidRPr="005B65DD" w:rsidRDefault="0063798F" w:rsidP="00500D61">
            <w:r w:rsidRPr="0063798F">
              <w:t>128, 61</w:t>
            </w:r>
          </w:p>
        </w:tc>
        <w:tc>
          <w:tcPr>
            <w:tcW w:w="3152" w:type="dxa"/>
          </w:tcPr>
          <w:p w:rsidR="00500D61" w:rsidRPr="005B65DD" w:rsidRDefault="00500D61" w:rsidP="00500D61">
            <w:r>
              <w:t>Brings the player to the main menu</w:t>
            </w:r>
          </w:p>
        </w:tc>
        <w:tc>
          <w:tcPr>
            <w:tcW w:w="1084" w:type="dxa"/>
          </w:tcPr>
          <w:p w:rsidR="00500D61" w:rsidRPr="005B65DD" w:rsidRDefault="0063798F" w:rsidP="00500D61">
            <w:r w:rsidRPr="0063798F">
              <w:t>Microsoft Sans Serif, 8.25pt</w:t>
            </w:r>
          </w:p>
        </w:tc>
        <w:tc>
          <w:tcPr>
            <w:tcW w:w="1754" w:type="dxa"/>
          </w:tcPr>
          <w:p w:rsidR="00500D61" w:rsidRPr="005B65DD" w:rsidRDefault="0063798F" w:rsidP="00500D61">
            <w:proofErr w:type="spellStart"/>
            <w:r>
              <w:t>ControlText</w:t>
            </w:r>
            <w:proofErr w:type="spellEnd"/>
          </w:p>
        </w:tc>
        <w:tc>
          <w:tcPr>
            <w:tcW w:w="1661" w:type="dxa"/>
          </w:tcPr>
          <w:p w:rsidR="00500D61" w:rsidRPr="005B65DD" w:rsidRDefault="00500D61" w:rsidP="00500D61">
            <w:r>
              <w:t>Control</w:t>
            </w:r>
          </w:p>
        </w:tc>
      </w:tr>
    </w:tbl>
    <w:p w:rsidR="003B08E5" w:rsidRDefault="00585958" w:rsidP="003B08E5">
      <w:pPr>
        <w:pStyle w:val="Heading1"/>
      </w:pPr>
      <w:r>
        <w:br w:type="page"/>
      </w:r>
      <w:bookmarkStart w:id="19" w:name="_Toc449342571"/>
      <w:r w:rsidR="003B08E5">
        <w:lastRenderedPageBreak/>
        <w:t>Test Plan</w:t>
      </w:r>
      <w:bookmarkEnd w:id="19"/>
    </w:p>
    <w:tbl>
      <w:tblPr>
        <w:tblStyle w:val="TableGrid"/>
        <w:tblW w:w="14992" w:type="dxa"/>
        <w:tblLook w:val="04A0" w:firstRow="1" w:lastRow="0" w:firstColumn="1" w:lastColumn="0" w:noHBand="0" w:noVBand="1"/>
      </w:tblPr>
      <w:tblGrid>
        <w:gridCol w:w="466"/>
        <w:gridCol w:w="2195"/>
        <w:gridCol w:w="12331"/>
      </w:tblGrid>
      <w:tr w:rsidR="003172FF" w:rsidTr="003172FF">
        <w:tc>
          <w:tcPr>
            <w:tcW w:w="466" w:type="dxa"/>
          </w:tcPr>
          <w:p w:rsidR="003172FF" w:rsidRDefault="003172FF" w:rsidP="001E7C6B">
            <w:r>
              <w:t>#</w:t>
            </w:r>
          </w:p>
        </w:tc>
        <w:tc>
          <w:tcPr>
            <w:tcW w:w="2195" w:type="dxa"/>
          </w:tcPr>
          <w:p w:rsidR="003172FF" w:rsidRDefault="003172FF" w:rsidP="001E7C6B">
            <w:r>
              <w:t>Form</w:t>
            </w:r>
          </w:p>
        </w:tc>
        <w:tc>
          <w:tcPr>
            <w:tcW w:w="12331" w:type="dxa"/>
          </w:tcPr>
          <w:p w:rsidR="003172FF" w:rsidRDefault="003172FF" w:rsidP="001E7C6B">
            <w:r>
              <w:t>Intended Result</w:t>
            </w:r>
          </w:p>
        </w:tc>
      </w:tr>
      <w:tr w:rsidR="003172FF" w:rsidTr="003172FF">
        <w:tc>
          <w:tcPr>
            <w:tcW w:w="466" w:type="dxa"/>
          </w:tcPr>
          <w:p w:rsidR="003172FF" w:rsidRDefault="003172FF" w:rsidP="001E7C6B">
            <w:r>
              <w:t>1</w:t>
            </w:r>
          </w:p>
        </w:tc>
        <w:tc>
          <w:tcPr>
            <w:tcW w:w="2195" w:type="dxa"/>
          </w:tcPr>
          <w:p w:rsidR="003172FF" w:rsidRDefault="003172FF" w:rsidP="00A61E01">
            <w:proofErr w:type="spellStart"/>
            <w:r>
              <w:t>frmLoadingScreen</w:t>
            </w:r>
            <w:proofErr w:type="spellEnd"/>
          </w:p>
        </w:tc>
        <w:tc>
          <w:tcPr>
            <w:tcW w:w="12331" w:type="dxa"/>
          </w:tcPr>
          <w:p w:rsidR="003172FF" w:rsidRDefault="003172FF" w:rsidP="00A61E01">
            <w:r>
              <w:t>The percentage outlined in ‘</w:t>
            </w:r>
            <w:proofErr w:type="spellStart"/>
            <w:r>
              <w:t>lblLoading</w:t>
            </w:r>
            <w:proofErr w:type="spellEnd"/>
            <w:r>
              <w:t>’ will correspond with the percentage of ‘</w:t>
            </w:r>
            <w:proofErr w:type="spellStart"/>
            <w:r>
              <w:t>pgrLoadingBar</w:t>
            </w:r>
            <w:proofErr w:type="spellEnd"/>
          </w:p>
        </w:tc>
      </w:tr>
      <w:tr w:rsidR="003172FF" w:rsidTr="003172FF">
        <w:tc>
          <w:tcPr>
            <w:tcW w:w="466" w:type="dxa"/>
          </w:tcPr>
          <w:p w:rsidR="003172FF" w:rsidRDefault="003172FF" w:rsidP="001E7C6B">
            <w:r>
              <w:t>2</w:t>
            </w:r>
          </w:p>
        </w:tc>
        <w:tc>
          <w:tcPr>
            <w:tcW w:w="2195" w:type="dxa"/>
          </w:tcPr>
          <w:p w:rsidR="003172FF" w:rsidRDefault="003172FF" w:rsidP="00A61E01">
            <w:proofErr w:type="spellStart"/>
            <w:r>
              <w:t>frmLoadingScreen</w:t>
            </w:r>
            <w:proofErr w:type="spellEnd"/>
          </w:p>
        </w:tc>
        <w:tc>
          <w:tcPr>
            <w:tcW w:w="12331" w:type="dxa"/>
          </w:tcPr>
          <w:p w:rsidR="003172FF" w:rsidRDefault="003172FF" w:rsidP="00A61E01">
            <w:r>
              <w:t>Once the progress bar fills the user should automatically be brought to ‘</w:t>
            </w:r>
            <w:proofErr w:type="spellStart"/>
            <w:r>
              <w:t>frmSplashScreen</w:t>
            </w:r>
            <w:proofErr w:type="spellEnd"/>
          </w:p>
        </w:tc>
      </w:tr>
      <w:tr w:rsidR="003172FF" w:rsidTr="003172FF">
        <w:tc>
          <w:tcPr>
            <w:tcW w:w="466" w:type="dxa"/>
          </w:tcPr>
          <w:p w:rsidR="003172FF" w:rsidRDefault="003172FF" w:rsidP="001E7C6B">
            <w:r>
              <w:t>3</w:t>
            </w:r>
          </w:p>
        </w:tc>
        <w:tc>
          <w:tcPr>
            <w:tcW w:w="2195" w:type="dxa"/>
          </w:tcPr>
          <w:p w:rsidR="003172FF" w:rsidRDefault="003172FF" w:rsidP="00A61E01">
            <w:proofErr w:type="spellStart"/>
            <w:r>
              <w:t>frmSplashScreen</w:t>
            </w:r>
            <w:proofErr w:type="spellEnd"/>
          </w:p>
        </w:tc>
        <w:tc>
          <w:tcPr>
            <w:tcW w:w="12331" w:type="dxa"/>
          </w:tcPr>
          <w:p w:rsidR="003172FF" w:rsidRDefault="003172FF" w:rsidP="00A61E01">
            <w:r>
              <w:t>When the user clicks on ‘</w:t>
            </w:r>
            <w:proofErr w:type="spellStart"/>
            <w:r>
              <w:t>btnLogIn</w:t>
            </w:r>
            <w:proofErr w:type="spellEnd"/>
            <w:r>
              <w:t>’ they should be brought to ‘</w:t>
            </w:r>
            <w:proofErr w:type="spellStart"/>
            <w:r>
              <w:t>frmLogIn</w:t>
            </w:r>
            <w:proofErr w:type="spellEnd"/>
            <w:r>
              <w:t>’</w:t>
            </w:r>
          </w:p>
        </w:tc>
      </w:tr>
      <w:tr w:rsidR="003172FF" w:rsidTr="003172FF">
        <w:tc>
          <w:tcPr>
            <w:tcW w:w="466" w:type="dxa"/>
          </w:tcPr>
          <w:p w:rsidR="003172FF" w:rsidRDefault="003172FF" w:rsidP="001E7C6B">
            <w:r>
              <w:t>4</w:t>
            </w:r>
          </w:p>
        </w:tc>
        <w:tc>
          <w:tcPr>
            <w:tcW w:w="2195" w:type="dxa"/>
          </w:tcPr>
          <w:p w:rsidR="003172FF" w:rsidRDefault="003172FF" w:rsidP="00A61E01">
            <w:proofErr w:type="spellStart"/>
            <w:r>
              <w:t>frmSplashScreen</w:t>
            </w:r>
            <w:proofErr w:type="spellEnd"/>
          </w:p>
        </w:tc>
        <w:tc>
          <w:tcPr>
            <w:tcW w:w="12331" w:type="dxa"/>
          </w:tcPr>
          <w:p w:rsidR="003172FF" w:rsidRDefault="003172FF" w:rsidP="00A61E01">
            <w:r>
              <w:t>When the user clicks on ‘</w:t>
            </w:r>
            <w:proofErr w:type="spellStart"/>
            <w:r>
              <w:t>btnSignUp</w:t>
            </w:r>
            <w:proofErr w:type="spellEnd"/>
            <w:r>
              <w:t>’ they should be brought to ‘</w:t>
            </w:r>
            <w:proofErr w:type="spellStart"/>
            <w:r>
              <w:t>frmSignUp</w:t>
            </w:r>
            <w:proofErr w:type="spellEnd"/>
            <w:r>
              <w:t>’</w:t>
            </w:r>
          </w:p>
        </w:tc>
      </w:tr>
      <w:tr w:rsidR="003172FF" w:rsidTr="003172FF">
        <w:tc>
          <w:tcPr>
            <w:tcW w:w="466" w:type="dxa"/>
          </w:tcPr>
          <w:p w:rsidR="003172FF" w:rsidRDefault="003172FF" w:rsidP="001E7C6B">
            <w:r>
              <w:t>6</w:t>
            </w:r>
          </w:p>
        </w:tc>
        <w:tc>
          <w:tcPr>
            <w:tcW w:w="2195" w:type="dxa"/>
          </w:tcPr>
          <w:p w:rsidR="003172FF" w:rsidRDefault="003172FF" w:rsidP="00A61E01">
            <w:proofErr w:type="spellStart"/>
            <w:r>
              <w:t>frmSplashScreen</w:t>
            </w:r>
            <w:proofErr w:type="spellEnd"/>
          </w:p>
        </w:tc>
        <w:tc>
          <w:tcPr>
            <w:tcW w:w="12331" w:type="dxa"/>
          </w:tcPr>
          <w:p w:rsidR="003172FF" w:rsidRDefault="003172FF" w:rsidP="00A61E01">
            <w:r>
              <w:t>When the user clicks on ‘</w:t>
            </w:r>
            <w:proofErr w:type="spellStart"/>
            <w:r>
              <w:t>btnExit</w:t>
            </w:r>
            <w:proofErr w:type="spellEnd"/>
            <w:r>
              <w:t>’ the application should terminate.</w:t>
            </w:r>
          </w:p>
        </w:tc>
      </w:tr>
      <w:tr w:rsidR="003172FF" w:rsidTr="003172FF">
        <w:tc>
          <w:tcPr>
            <w:tcW w:w="466" w:type="dxa"/>
          </w:tcPr>
          <w:p w:rsidR="003172FF" w:rsidRDefault="003172FF" w:rsidP="001E7C6B">
            <w:r>
              <w:t>7</w:t>
            </w:r>
          </w:p>
        </w:tc>
        <w:tc>
          <w:tcPr>
            <w:tcW w:w="2195" w:type="dxa"/>
          </w:tcPr>
          <w:p w:rsidR="003172FF" w:rsidRDefault="003172FF" w:rsidP="00A61E01">
            <w:proofErr w:type="spellStart"/>
            <w:r>
              <w:t>frmSignUp</w:t>
            </w:r>
            <w:proofErr w:type="spellEnd"/>
          </w:p>
        </w:tc>
        <w:tc>
          <w:tcPr>
            <w:tcW w:w="12331" w:type="dxa"/>
          </w:tcPr>
          <w:p w:rsidR="003172FF" w:rsidRDefault="003172FF" w:rsidP="00A61E01">
            <w:r>
              <w:t>When the user types a different password in ‘</w:t>
            </w:r>
            <w:proofErr w:type="spellStart"/>
            <w:r>
              <w:t>txtConfirm</w:t>
            </w:r>
            <w:proofErr w:type="spellEnd"/>
            <w:r>
              <w:t>’ than in ‘</w:t>
            </w:r>
            <w:proofErr w:type="spellStart"/>
            <w:r>
              <w:t>txtPassword</w:t>
            </w:r>
            <w:proofErr w:type="spellEnd"/>
            <w:r>
              <w:t>’ an error prompt is displayed and the user is urged to check that their passwords match.</w:t>
            </w:r>
          </w:p>
        </w:tc>
      </w:tr>
      <w:tr w:rsidR="003172FF" w:rsidTr="003172FF">
        <w:tc>
          <w:tcPr>
            <w:tcW w:w="466" w:type="dxa"/>
          </w:tcPr>
          <w:p w:rsidR="003172FF" w:rsidRDefault="003172FF" w:rsidP="001E7C6B">
            <w:r>
              <w:t>8</w:t>
            </w:r>
          </w:p>
        </w:tc>
        <w:tc>
          <w:tcPr>
            <w:tcW w:w="2195" w:type="dxa"/>
          </w:tcPr>
          <w:p w:rsidR="003172FF" w:rsidRDefault="003172FF" w:rsidP="00A61E01">
            <w:proofErr w:type="spellStart"/>
            <w:r>
              <w:t>frmSignUp</w:t>
            </w:r>
            <w:proofErr w:type="spellEnd"/>
          </w:p>
        </w:tc>
        <w:tc>
          <w:tcPr>
            <w:tcW w:w="12331" w:type="dxa"/>
          </w:tcPr>
          <w:p w:rsidR="003172FF" w:rsidRDefault="003172FF" w:rsidP="00A61E01">
            <w:r>
              <w:t>If a username is already saved in users.txt then the user is prompted to pick another username.</w:t>
            </w:r>
          </w:p>
        </w:tc>
      </w:tr>
      <w:tr w:rsidR="003172FF" w:rsidTr="003172FF">
        <w:tc>
          <w:tcPr>
            <w:tcW w:w="466" w:type="dxa"/>
          </w:tcPr>
          <w:p w:rsidR="003172FF" w:rsidRDefault="003172FF" w:rsidP="001E7C6B">
            <w:r>
              <w:t>9</w:t>
            </w:r>
          </w:p>
        </w:tc>
        <w:tc>
          <w:tcPr>
            <w:tcW w:w="2195" w:type="dxa"/>
          </w:tcPr>
          <w:p w:rsidR="003172FF" w:rsidRDefault="003172FF" w:rsidP="00A61E01">
            <w:proofErr w:type="spellStart"/>
            <w:r>
              <w:t>frmSignUp</w:t>
            </w:r>
            <w:proofErr w:type="spellEnd"/>
          </w:p>
        </w:tc>
        <w:tc>
          <w:tcPr>
            <w:tcW w:w="12331" w:type="dxa"/>
          </w:tcPr>
          <w:p w:rsidR="003172FF" w:rsidRDefault="003172FF" w:rsidP="00A61E01">
            <w:r>
              <w:t xml:space="preserve">When </w:t>
            </w:r>
            <w:proofErr w:type="spellStart"/>
            <w:r>
              <w:t>btnSignUp</w:t>
            </w:r>
            <w:proofErr w:type="spellEnd"/>
            <w:r>
              <w:t xml:space="preserve"> is clicked by the user, provided that ‘</w:t>
            </w:r>
            <w:proofErr w:type="spellStart"/>
            <w:r>
              <w:t>txtPassword</w:t>
            </w:r>
            <w:proofErr w:type="spellEnd"/>
            <w:r>
              <w:t>’ and ‘</w:t>
            </w:r>
            <w:proofErr w:type="spellStart"/>
            <w:r>
              <w:t>txtConfirm</w:t>
            </w:r>
            <w:proofErr w:type="spellEnd"/>
            <w:r>
              <w:t>’ have the same contents and that the username is unique, the username and password will be saved to users.txt</w:t>
            </w:r>
          </w:p>
        </w:tc>
      </w:tr>
      <w:tr w:rsidR="003172FF" w:rsidTr="003172FF">
        <w:tc>
          <w:tcPr>
            <w:tcW w:w="466" w:type="dxa"/>
          </w:tcPr>
          <w:p w:rsidR="003172FF" w:rsidRDefault="003172FF" w:rsidP="001E7C6B">
            <w:r>
              <w:t>10</w:t>
            </w:r>
          </w:p>
        </w:tc>
        <w:tc>
          <w:tcPr>
            <w:tcW w:w="2195" w:type="dxa"/>
          </w:tcPr>
          <w:p w:rsidR="003172FF" w:rsidRDefault="003172FF" w:rsidP="00A61E01">
            <w:proofErr w:type="spellStart"/>
            <w:r>
              <w:t>frmSignUp</w:t>
            </w:r>
            <w:proofErr w:type="spellEnd"/>
          </w:p>
        </w:tc>
        <w:tc>
          <w:tcPr>
            <w:tcW w:w="12331" w:type="dxa"/>
          </w:tcPr>
          <w:p w:rsidR="003172FF" w:rsidRDefault="003172FF" w:rsidP="00A61E01">
            <w:r>
              <w:t xml:space="preserve">When </w:t>
            </w:r>
            <w:proofErr w:type="spellStart"/>
            <w:r>
              <w:t>btnLogIn</w:t>
            </w:r>
            <w:proofErr w:type="spellEnd"/>
            <w:r>
              <w:t xml:space="preserve"> is clicked, ‘</w:t>
            </w:r>
            <w:proofErr w:type="spellStart"/>
            <w:r>
              <w:t>frmLogIn</w:t>
            </w:r>
            <w:proofErr w:type="spellEnd"/>
            <w:r>
              <w:t>’ is opened.</w:t>
            </w:r>
          </w:p>
        </w:tc>
      </w:tr>
      <w:tr w:rsidR="003172FF" w:rsidTr="003172FF">
        <w:tc>
          <w:tcPr>
            <w:tcW w:w="466" w:type="dxa"/>
          </w:tcPr>
          <w:p w:rsidR="003172FF" w:rsidRDefault="003172FF" w:rsidP="001E7C6B">
            <w:r>
              <w:t>11</w:t>
            </w:r>
          </w:p>
        </w:tc>
        <w:tc>
          <w:tcPr>
            <w:tcW w:w="2195" w:type="dxa"/>
          </w:tcPr>
          <w:p w:rsidR="003172FF" w:rsidRDefault="003172FF" w:rsidP="00A61E01">
            <w:proofErr w:type="spellStart"/>
            <w:r>
              <w:t>frmLogIn</w:t>
            </w:r>
            <w:proofErr w:type="spellEnd"/>
          </w:p>
        </w:tc>
        <w:tc>
          <w:tcPr>
            <w:tcW w:w="12331" w:type="dxa"/>
          </w:tcPr>
          <w:p w:rsidR="003172FF" w:rsidRDefault="003172FF" w:rsidP="00A61E01">
            <w:r>
              <w:t>When the user clicks ‘</w:t>
            </w:r>
            <w:proofErr w:type="spellStart"/>
            <w:r>
              <w:t>btnSignUp</w:t>
            </w:r>
            <w:proofErr w:type="spellEnd"/>
            <w:r>
              <w:t>’ they are brought to ‘</w:t>
            </w:r>
            <w:proofErr w:type="spellStart"/>
            <w:r>
              <w:t>frmSignUp</w:t>
            </w:r>
            <w:proofErr w:type="spellEnd"/>
            <w:r>
              <w:t>’</w:t>
            </w:r>
          </w:p>
        </w:tc>
      </w:tr>
      <w:tr w:rsidR="003172FF" w:rsidTr="003172FF">
        <w:tc>
          <w:tcPr>
            <w:tcW w:w="466" w:type="dxa"/>
          </w:tcPr>
          <w:p w:rsidR="003172FF" w:rsidRDefault="003172FF" w:rsidP="001E7C6B">
            <w:r>
              <w:t>12</w:t>
            </w:r>
          </w:p>
        </w:tc>
        <w:tc>
          <w:tcPr>
            <w:tcW w:w="2195" w:type="dxa"/>
          </w:tcPr>
          <w:p w:rsidR="003172FF" w:rsidRDefault="003172FF" w:rsidP="00A61E01">
            <w:proofErr w:type="spellStart"/>
            <w:r>
              <w:t>frmLogIn</w:t>
            </w:r>
            <w:proofErr w:type="spellEnd"/>
          </w:p>
        </w:tc>
        <w:tc>
          <w:tcPr>
            <w:tcW w:w="12331" w:type="dxa"/>
          </w:tcPr>
          <w:p w:rsidR="003172FF" w:rsidRDefault="003172FF" w:rsidP="00A61E01">
            <w:r>
              <w:t>If the data entered in to ‘</w:t>
            </w:r>
            <w:proofErr w:type="spellStart"/>
            <w:r>
              <w:t>txtUsername</w:t>
            </w:r>
            <w:proofErr w:type="spellEnd"/>
            <w:r>
              <w:t>’ and ‘</w:t>
            </w:r>
            <w:proofErr w:type="spellStart"/>
            <w:r>
              <w:t>txtPassword</w:t>
            </w:r>
            <w:proofErr w:type="spellEnd"/>
            <w:r>
              <w:t>’ is not also in ‘users.txt’ the user is prompted to check their log in credentials.</w:t>
            </w:r>
          </w:p>
        </w:tc>
      </w:tr>
      <w:tr w:rsidR="003172FF" w:rsidTr="003172FF">
        <w:tc>
          <w:tcPr>
            <w:tcW w:w="466" w:type="dxa"/>
          </w:tcPr>
          <w:p w:rsidR="003172FF" w:rsidRDefault="003172FF" w:rsidP="001E7C6B">
            <w:r>
              <w:t>13</w:t>
            </w:r>
          </w:p>
        </w:tc>
        <w:tc>
          <w:tcPr>
            <w:tcW w:w="2195" w:type="dxa"/>
          </w:tcPr>
          <w:p w:rsidR="003172FF" w:rsidRDefault="003172FF" w:rsidP="00A61E01">
            <w:proofErr w:type="spellStart"/>
            <w:r>
              <w:t>frmLogIn</w:t>
            </w:r>
            <w:proofErr w:type="spellEnd"/>
          </w:p>
        </w:tc>
        <w:tc>
          <w:tcPr>
            <w:tcW w:w="12331" w:type="dxa"/>
          </w:tcPr>
          <w:p w:rsidR="003172FF" w:rsidRDefault="003172FF" w:rsidP="00A61E01">
            <w:r>
              <w:t>If the data entered in to ‘</w:t>
            </w:r>
            <w:proofErr w:type="spellStart"/>
            <w:r>
              <w:t>txtUsername</w:t>
            </w:r>
            <w:proofErr w:type="spellEnd"/>
            <w:r>
              <w:t>’ and ‘</w:t>
            </w:r>
            <w:proofErr w:type="spellStart"/>
            <w:r>
              <w:t>txtPassword</w:t>
            </w:r>
            <w:proofErr w:type="spellEnd"/>
            <w:r>
              <w:t>’ is also in ‘users.txt’ the user is presented with a textbox reading ‘Welcome Back, (</w:t>
            </w:r>
            <w:proofErr w:type="spellStart"/>
            <w:r>
              <w:t>txtUsername.text</w:t>
            </w:r>
            <w:proofErr w:type="spellEnd"/>
            <w:r>
              <w:t>)!’ and ‘</w:t>
            </w:r>
            <w:proofErr w:type="spellStart"/>
            <w:r>
              <w:t>frmMainMenu</w:t>
            </w:r>
            <w:proofErr w:type="spellEnd"/>
            <w:r>
              <w:t>’ is opened</w:t>
            </w:r>
          </w:p>
        </w:tc>
      </w:tr>
      <w:tr w:rsidR="003172FF" w:rsidTr="003172FF">
        <w:tc>
          <w:tcPr>
            <w:tcW w:w="466" w:type="dxa"/>
          </w:tcPr>
          <w:p w:rsidR="003172FF" w:rsidRDefault="003172FF" w:rsidP="001E7C6B">
            <w:r>
              <w:t>14</w:t>
            </w:r>
          </w:p>
        </w:tc>
        <w:tc>
          <w:tcPr>
            <w:tcW w:w="2195" w:type="dxa"/>
          </w:tcPr>
          <w:p w:rsidR="003172FF" w:rsidRDefault="003172FF" w:rsidP="00A61E01">
            <w:proofErr w:type="spellStart"/>
            <w:r>
              <w:t>frmMainMenu</w:t>
            </w:r>
            <w:proofErr w:type="spellEnd"/>
          </w:p>
        </w:tc>
        <w:tc>
          <w:tcPr>
            <w:tcW w:w="12331" w:type="dxa"/>
          </w:tcPr>
          <w:p w:rsidR="003172FF" w:rsidRDefault="003172FF" w:rsidP="00A61E01">
            <w:r>
              <w:t xml:space="preserve">When </w:t>
            </w:r>
            <w:proofErr w:type="spellStart"/>
            <w:r>
              <w:t>btnPlayGame</w:t>
            </w:r>
            <w:proofErr w:type="spellEnd"/>
            <w:r>
              <w:t xml:space="preserve"> is clicked, the user should navigate to frmQuestion1</w:t>
            </w:r>
          </w:p>
        </w:tc>
      </w:tr>
      <w:tr w:rsidR="003172FF" w:rsidTr="003172FF">
        <w:tc>
          <w:tcPr>
            <w:tcW w:w="466" w:type="dxa"/>
          </w:tcPr>
          <w:p w:rsidR="003172FF" w:rsidRDefault="003172FF" w:rsidP="001E7C6B">
            <w:r>
              <w:t>15</w:t>
            </w:r>
          </w:p>
        </w:tc>
        <w:tc>
          <w:tcPr>
            <w:tcW w:w="2195" w:type="dxa"/>
          </w:tcPr>
          <w:p w:rsidR="003172FF" w:rsidRDefault="003172FF" w:rsidP="00A61E01">
            <w:proofErr w:type="spellStart"/>
            <w:r>
              <w:t>frmMainMenu</w:t>
            </w:r>
            <w:proofErr w:type="spellEnd"/>
          </w:p>
        </w:tc>
        <w:tc>
          <w:tcPr>
            <w:tcW w:w="12331" w:type="dxa"/>
          </w:tcPr>
          <w:p w:rsidR="003172FF" w:rsidRDefault="003172FF" w:rsidP="00A61E01">
            <w:r>
              <w:t xml:space="preserve">When </w:t>
            </w:r>
            <w:proofErr w:type="spellStart"/>
            <w:r>
              <w:t>btnLogOut</w:t>
            </w:r>
            <w:proofErr w:type="spellEnd"/>
            <w:r>
              <w:t xml:space="preserve"> is clicked, the user should navigate to </w:t>
            </w:r>
            <w:proofErr w:type="spellStart"/>
            <w:r>
              <w:t>frmLogIn</w:t>
            </w:r>
            <w:proofErr w:type="spellEnd"/>
            <w:r>
              <w:t xml:space="preserve"> </w:t>
            </w:r>
          </w:p>
        </w:tc>
      </w:tr>
      <w:tr w:rsidR="003172FF" w:rsidTr="003172FF">
        <w:tc>
          <w:tcPr>
            <w:tcW w:w="466" w:type="dxa"/>
          </w:tcPr>
          <w:p w:rsidR="003172FF" w:rsidRDefault="003172FF" w:rsidP="001E7C6B">
            <w:r>
              <w:t>16</w:t>
            </w:r>
          </w:p>
        </w:tc>
        <w:tc>
          <w:tcPr>
            <w:tcW w:w="2195" w:type="dxa"/>
          </w:tcPr>
          <w:p w:rsidR="003172FF" w:rsidRDefault="003172FF" w:rsidP="00A61E01">
            <w:proofErr w:type="spellStart"/>
            <w:r>
              <w:t>frmMainMenu</w:t>
            </w:r>
            <w:proofErr w:type="spellEnd"/>
          </w:p>
        </w:tc>
        <w:tc>
          <w:tcPr>
            <w:tcW w:w="12331" w:type="dxa"/>
          </w:tcPr>
          <w:p w:rsidR="003172FF" w:rsidRDefault="003172FF" w:rsidP="00A61E01">
            <w:r>
              <w:t xml:space="preserve">When </w:t>
            </w:r>
            <w:proofErr w:type="spellStart"/>
            <w:r>
              <w:t>btnHighScores</w:t>
            </w:r>
            <w:proofErr w:type="spellEnd"/>
            <w:r>
              <w:t xml:space="preserve"> is clicked, the user should navigate to </w:t>
            </w:r>
            <w:proofErr w:type="spellStart"/>
            <w:r>
              <w:t>frmHighScores</w:t>
            </w:r>
            <w:proofErr w:type="spellEnd"/>
          </w:p>
        </w:tc>
      </w:tr>
      <w:tr w:rsidR="003172FF" w:rsidTr="003172FF">
        <w:tc>
          <w:tcPr>
            <w:tcW w:w="466" w:type="dxa"/>
          </w:tcPr>
          <w:p w:rsidR="003172FF" w:rsidRDefault="003172FF" w:rsidP="001E7C6B">
            <w:r>
              <w:t>17</w:t>
            </w:r>
          </w:p>
        </w:tc>
        <w:tc>
          <w:tcPr>
            <w:tcW w:w="2195" w:type="dxa"/>
          </w:tcPr>
          <w:p w:rsidR="003172FF" w:rsidRDefault="003172FF" w:rsidP="00A61E01">
            <w:proofErr w:type="spellStart"/>
            <w:r>
              <w:t>frmMainMenu</w:t>
            </w:r>
            <w:proofErr w:type="spellEnd"/>
          </w:p>
        </w:tc>
        <w:tc>
          <w:tcPr>
            <w:tcW w:w="12331" w:type="dxa"/>
          </w:tcPr>
          <w:p w:rsidR="003172FF" w:rsidRDefault="003172FF" w:rsidP="00A61E01">
            <w:r>
              <w:t xml:space="preserve">When </w:t>
            </w:r>
            <w:proofErr w:type="spellStart"/>
            <w:r>
              <w:t>btnExit</w:t>
            </w:r>
            <w:proofErr w:type="spellEnd"/>
            <w:r>
              <w:t xml:space="preserve"> is clicked, the game should be closed.</w:t>
            </w:r>
          </w:p>
        </w:tc>
      </w:tr>
      <w:tr w:rsidR="003172FF" w:rsidTr="003172FF">
        <w:tc>
          <w:tcPr>
            <w:tcW w:w="466" w:type="dxa"/>
          </w:tcPr>
          <w:p w:rsidR="003172FF" w:rsidRDefault="003172FF" w:rsidP="001E7C6B">
            <w:r>
              <w:t>18</w:t>
            </w:r>
          </w:p>
        </w:tc>
        <w:tc>
          <w:tcPr>
            <w:tcW w:w="2195" w:type="dxa"/>
          </w:tcPr>
          <w:p w:rsidR="003172FF" w:rsidRDefault="003172FF" w:rsidP="00A61E01">
            <w:r>
              <w:t>frmQuestion1</w:t>
            </w:r>
          </w:p>
        </w:tc>
        <w:tc>
          <w:tcPr>
            <w:tcW w:w="12331" w:type="dxa"/>
          </w:tcPr>
          <w:p w:rsidR="003172FF" w:rsidRDefault="003172FF" w:rsidP="00A61E01">
            <w:r>
              <w:t>Upon opening of the form, a random number will be generated and used to select one of 5 possible questions.</w:t>
            </w:r>
          </w:p>
        </w:tc>
      </w:tr>
      <w:tr w:rsidR="003172FF" w:rsidTr="003172FF">
        <w:tc>
          <w:tcPr>
            <w:tcW w:w="466" w:type="dxa"/>
          </w:tcPr>
          <w:p w:rsidR="003172FF" w:rsidRDefault="003172FF" w:rsidP="001E7C6B">
            <w:r>
              <w:t>19</w:t>
            </w:r>
          </w:p>
        </w:tc>
        <w:tc>
          <w:tcPr>
            <w:tcW w:w="2195" w:type="dxa"/>
          </w:tcPr>
          <w:p w:rsidR="003172FF" w:rsidRDefault="003172FF" w:rsidP="00A61E01">
            <w:r w:rsidRPr="00327533">
              <w:t>frmQuestion1</w:t>
            </w:r>
          </w:p>
        </w:tc>
        <w:tc>
          <w:tcPr>
            <w:tcW w:w="12331" w:type="dxa"/>
          </w:tcPr>
          <w:p w:rsidR="003172FF" w:rsidRDefault="003172FF" w:rsidP="00A61E01">
            <w:proofErr w:type="spellStart"/>
            <w:r>
              <w:t>lblUsername</w:t>
            </w:r>
            <w:proofErr w:type="spellEnd"/>
            <w:r>
              <w:t xml:space="preserve"> should have the players username following ‘User:’</w:t>
            </w:r>
          </w:p>
        </w:tc>
      </w:tr>
      <w:tr w:rsidR="003172FF" w:rsidTr="003172FF">
        <w:tc>
          <w:tcPr>
            <w:tcW w:w="466" w:type="dxa"/>
          </w:tcPr>
          <w:p w:rsidR="003172FF" w:rsidRDefault="003172FF" w:rsidP="001E7C6B">
            <w:r>
              <w:t>20</w:t>
            </w:r>
          </w:p>
        </w:tc>
        <w:tc>
          <w:tcPr>
            <w:tcW w:w="2195" w:type="dxa"/>
          </w:tcPr>
          <w:p w:rsidR="003172FF" w:rsidRDefault="003172FF" w:rsidP="00A61E01">
            <w:r w:rsidRPr="00327533">
              <w:t>frmQuestion1</w:t>
            </w:r>
          </w:p>
        </w:tc>
        <w:tc>
          <w:tcPr>
            <w:tcW w:w="12331" w:type="dxa"/>
          </w:tcPr>
          <w:p w:rsidR="003172FF" w:rsidRDefault="003172FF" w:rsidP="00A61E01">
            <w:r>
              <w:t>When a correct answer is chosen based on the coding of the question. ‘</w:t>
            </w:r>
            <w:proofErr w:type="spellStart"/>
            <w:r>
              <w:t>Player.Score</w:t>
            </w:r>
            <w:proofErr w:type="spellEnd"/>
            <w:r>
              <w:t>’ should be increased by 100, and a message box should appear congratulating the user, and they should automatically be navigated to ‘frmQuestion2’</w:t>
            </w:r>
          </w:p>
        </w:tc>
      </w:tr>
      <w:tr w:rsidR="003172FF" w:rsidTr="003172FF">
        <w:tc>
          <w:tcPr>
            <w:tcW w:w="466" w:type="dxa"/>
          </w:tcPr>
          <w:p w:rsidR="003172FF" w:rsidRDefault="003172FF" w:rsidP="001E7C6B">
            <w:r>
              <w:t>21</w:t>
            </w:r>
          </w:p>
        </w:tc>
        <w:tc>
          <w:tcPr>
            <w:tcW w:w="2195" w:type="dxa"/>
          </w:tcPr>
          <w:p w:rsidR="003172FF" w:rsidRDefault="003172FF" w:rsidP="00A61E01">
            <w:r w:rsidRPr="00327533">
              <w:t>frmQuestion1</w:t>
            </w:r>
          </w:p>
        </w:tc>
        <w:tc>
          <w:tcPr>
            <w:tcW w:w="12331" w:type="dxa"/>
          </w:tcPr>
          <w:p w:rsidR="003172FF" w:rsidRDefault="003172FF" w:rsidP="00A61E01">
            <w:r>
              <w:t>When an incorrect answer is chosen based on the coding of the question, a message box should appear telling the user that their answer was incorrect, and they should automatically be navigated to ‘frmQuestion2’</w:t>
            </w:r>
          </w:p>
        </w:tc>
      </w:tr>
      <w:tr w:rsidR="003172FF" w:rsidTr="003172FF">
        <w:tc>
          <w:tcPr>
            <w:tcW w:w="466" w:type="dxa"/>
          </w:tcPr>
          <w:p w:rsidR="003172FF" w:rsidRDefault="003172FF" w:rsidP="001E7C6B">
            <w:r>
              <w:t>22</w:t>
            </w:r>
          </w:p>
        </w:tc>
        <w:tc>
          <w:tcPr>
            <w:tcW w:w="2195" w:type="dxa"/>
          </w:tcPr>
          <w:p w:rsidR="003172FF" w:rsidRDefault="003172FF" w:rsidP="00A61E01">
            <w:r w:rsidRPr="00327533">
              <w:t>frmQuestion1</w:t>
            </w:r>
          </w:p>
        </w:tc>
        <w:tc>
          <w:tcPr>
            <w:tcW w:w="12331" w:type="dxa"/>
          </w:tcPr>
          <w:p w:rsidR="003172FF" w:rsidRDefault="003172FF" w:rsidP="00A61E01">
            <w:r>
              <w:t>When ‘</w:t>
            </w:r>
            <w:proofErr w:type="spellStart"/>
            <w:r>
              <w:t>tspLogOut</w:t>
            </w:r>
            <w:proofErr w:type="spellEnd"/>
            <w:r>
              <w:t>’ is clicked the user should be brought to ‘</w:t>
            </w:r>
            <w:proofErr w:type="spellStart"/>
            <w:r>
              <w:t>frmLogIn</w:t>
            </w:r>
            <w:proofErr w:type="spellEnd"/>
            <w:r>
              <w:t>’</w:t>
            </w:r>
          </w:p>
        </w:tc>
      </w:tr>
      <w:tr w:rsidR="003172FF" w:rsidTr="003172FF">
        <w:tc>
          <w:tcPr>
            <w:tcW w:w="466" w:type="dxa"/>
          </w:tcPr>
          <w:p w:rsidR="003172FF" w:rsidRDefault="003172FF" w:rsidP="001E7C6B">
            <w:r>
              <w:t>23</w:t>
            </w:r>
          </w:p>
        </w:tc>
        <w:tc>
          <w:tcPr>
            <w:tcW w:w="2195" w:type="dxa"/>
          </w:tcPr>
          <w:p w:rsidR="003172FF" w:rsidRDefault="003172FF" w:rsidP="00A61E01">
            <w:r w:rsidRPr="00327533">
              <w:t>frmQuestion1</w:t>
            </w:r>
          </w:p>
        </w:tc>
        <w:tc>
          <w:tcPr>
            <w:tcW w:w="12331" w:type="dxa"/>
          </w:tcPr>
          <w:p w:rsidR="003172FF" w:rsidRDefault="003172FF" w:rsidP="00A61E01">
            <w:r>
              <w:t>When ‘</w:t>
            </w:r>
            <w:proofErr w:type="spellStart"/>
            <w:r>
              <w:t>tspHighScores</w:t>
            </w:r>
            <w:proofErr w:type="spellEnd"/>
            <w:r>
              <w:t>’ is clicked the user should be brought to ‘</w:t>
            </w:r>
            <w:proofErr w:type="spellStart"/>
            <w:r>
              <w:t>frmHighScores</w:t>
            </w:r>
            <w:proofErr w:type="spellEnd"/>
            <w:r>
              <w:t>’</w:t>
            </w:r>
          </w:p>
        </w:tc>
      </w:tr>
      <w:tr w:rsidR="003172FF" w:rsidTr="003172FF">
        <w:tc>
          <w:tcPr>
            <w:tcW w:w="466" w:type="dxa"/>
          </w:tcPr>
          <w:p w:rsidR="003172FF" w:rsidRDefault="003172FF" w:rsidP="001E7C6B">
            <w:r>
              <w:t>24</w:t>
            </w:r>
          </w:p>
        </w:tc>
        <w:tc>
          <w:tcPr>
            <w:tcW w:w="2195" w:type="dxa"/>
          </w:tcPr>
          <w:p w:rsidR="003172FF" w:rsidRDefault="003172FF" w:rsidP="00A61E01">
            <w:r w:rsidRPr="00327533">
              <w:t>frmQuestion1</w:t>
            </w:r>
          </w:p>
        </w:tc>
        <w:tc>
          <w:tcPr>
            <w:tcW w:w="12331" w:type="dxa"/>
          </w:tcPr>
          <w:p w:rsidR="003172FF" w:rsidRDefault="003172FF" w:rsidP="00A61E01">
            <w:r>
              <w:t>When ‘</w:t>
            </w:r>
            <w:proofErr w:type="spellStart"/>
            <w:r>
              <w:t>tspMainMenu</w:t>
            </w:r>
            <w:proofErr w:type="spellEnd"/>
            <w:r>
              <w:t>’ is clicked the user should be brought to ‘</w:t>
            </w:r>
            <w:proofErr w:type="spellStart"/>
            <w:r>
              <w:t>frmMainMenu</w:t>
            </w:r>
            <w:proofErr w:type="spellEnd"/>
            <w:r>
              <w:t>’</w:t>
            </w:r>
          </w:p>
        </w:tc>
      </w:tr>
      <w:tr w:rsidR="003172FF" w:rsidTr="003172FF">
        <w:tc>
          <w:tcPr>
            <w:tcW w:w="466" w:type="dxa"/>
          </w:tcPr>
          <w:p w:rsidR="003172FF" w:rsidRDefault="003172FF" w:rsidP="001E7C6B">
            <w:r>
              <w:lastRenderedPageBreak/>
              <w:t>25</w:t>
            </w:r>
          </w:p>
        </w:tc>
        <w:tc>
          <w:tcPr>
            <w:tcW w:w="2195" w:type="dxa"/>
          </w:tcPr>
          <w:p w:rsidR="003172FF" w:rsidRDefault="003172FF" w:rsidP="00A61E01">
            <w:r w:rsidRPr="00327533">
              <w:t>frmQuestion1</w:t>
            </w:r>
          </w:p>
        </w:tc>
        <w:tc>
          <w:tcPr>
            <w:tcW w:w="12331" w:type="dxa"/>
          </w:tcPr>
          <w:p w:rsidR="003172FF" w:rsidRDefault="003172FF" w:rsidP="00A61E01">
            <w:r>
              <w:t>When ‘</w:t>
            </w:r>
            <w:proofErr w:type="spellStart"/>
            <w:r>
              <w:t>tspHelp</w:t>
            </w:r>
            <w:proofErr w:type="spellEnd"/>
            <w:r>
              <w:t xml:space="preserve">’ A </w:t>
            </w:r>
            <w:proofErr w:type="spellStart"/>
            <w:r>
              <w:t>Messagebox</w:t>
            </w:r>
            <w:proofErr w:type="spellEnd"/>
            <w:r>
              <w:t xml:space="preserve"> should pop up containing advice on answering the question</w:t>
            </w:r>
          </w:p>
        </w:tc>
      </w:tr>
      <w:tr w:rsidR="003172FF" w:rsidTr="003172FF">
        <w:tc>
          <w:tcPr>
            <w:tcW w:w="466" w:type="dxa"/>
          </w:tcPr>
          <w:p w:rsidR="003172FF" w:rsidRDefault="003172FF" w:rsidP="001E7C6B">
            <w:r>
              <w:t>26</w:t>
            </w:r>
          </w:p>
        </w:tc>
        <w:tc>
          <w:tcPr>
            <w:tcW w:w="2195" w:type="dxa"/>
          </w:tcPr>
          <w:p w:rsidR="003172FF" w:rsidRDefault="003172FF" w:rsidP="00A61E01">
            <w:r w:rsidRPr="00327533">
              <w:t>frmQuestion1</w:t>
            </w:r>
          </w:p>
        </w:tc>
        <w:tc>
          <w:tcPr>
            <w:tcW w:w="12331" w:type="dxa"/>
          </w:tcPr>
          <w:p w:rsidR="003172FF" w:rsidRDefault="003172FF" w:rsidP="00A61E01">
            <w:r>
              <w:t>When ‘</w:t>
            </w:r>
            <w:proofErr w:type="spellStart"/>
            <w:r>
              <w:t>tspExitSystem</w:t>
            </w:r>
            <w:proofErr w:type="spellEnd"/>
            <w:r>
              <w:t>’ is clicked the program should close.</w:t>
            </w:r>
          </w:p>
        </w:tc>
      </w:tr>
      <w:tr w:rsidR="003172FF" w:rsidTr="003172FF">
        <w:tc>
          <w:tcPr>
            <w:tcW w:w="466" w:type="dxa"/>
          </w:tcPr>
          <w:p w:rsidR="003172FF" w:rsidRDefault="003172FF" w:rsidP="001E7C6B">
            <w:r>
              <w:t>27</w:t>
            </w:r>
          </w:p>
        </w:tc>
        <w:tc>
          <w:tcPr>
            <w:tcW w:w="2195" w:type="dxa"/>
          </w:tcPr>
          <w:p w:rsidR="003172FF" w:rsidRDefault="003172FF" w:rsidP="00A61E01">
            <w:r>
              <w:t>frmQuestion2</w:t>
            </w:r>
          </w:p>
        </w:tc>
        <w:tc>
          <w:tcPr>
            <w:tcW w:w="12331" w:type="dxa"/>
          </w:tcPr>
          <w:p w:rsidR="003172FF" w:rsidRDefault="003172FF" w:rsidP="00A61E01">
            <w:r>
              <w:t>On Click of ‘</w:t>
            </w:r>
            <w:proofErr w:type="spellStart"/>
            <w:r>
              <w:t>btnSubmit</w:t>
            </w:r>
            <w:proofErr w:type="spellEnd"/>
            <w:r>
              <w:t xml:space="preserve">’ a </w:t>
            </w:r>
            <w:proofErr w:type="spellStart"/>
            <w:r>
              <w:t>messagebox</w:t>
            </w:r>
            <w:proofErr w:type="spellEnd"/>
            <w:r>
              <w:t xml:space="preserve"> appears with a potential of 3 different messages depending on response to question which will be further explained in tests 28-30. ‘frmQuestion3’ is shown.</w:t>
            </w:r>
          </w:p>
        </w:tc>
      </w:tr>
      <w:tr w:rsidR="003172FF" w:rsidTr="003172FF">
        <w:tc>
          <w:tcPr>
            <w:tcW w:w="466" w:type="dxa"/>
          </w:tcPr>
          <w:p w:rsidR="003172FF" w:rsidRDefault="003172FF" w:rsidP="001E7C6B">
            <w:r>
              <w:t>28</w:t>
            </w:r>
          </w:p>
        </w:tc>
        <w:tc>
          <w:tcPr>
            <w:tcW w:w="2195" w:type="dxa"/>
          </w:tcPr>
          <w:p w:rsidR="003172FF" w:rsidRDefault="003172FF" w:rsidP="00A61E01">
            <w:r>
              <w:t>frmQuestion2</w:t>
            </w:r>
          </w:p>
        </w:tc>
        <w:tc>
          <w:tcPr>
            <w:tcW w:w="12331" w:type="dxa"/>
          </w:tcPr>
          <w:p w:rsidR="003172FF" w:rsidRDefault="003172FF" w:rsidP="00A61E01">
            <w:r>
              <w:t xml:space="preserve">If both answers are correct, a </w:t>
            </w:r>
            <w:proofErr w:type="spellStart"/>
            <w:r>
              <w:t>messagebox</w:t>
            </w:r>
            <w:proofErr w:type="spellEnd"/>
            <w:r>
              <w:t xml:space="preserve"> containing the words ‘Correct Answers, Well Done!’ will appear. </w:t>
            </w:r>
            <w:proofErr w:type="spellStart"/>
            <w:r>
              <w:t>Player.Score</w:t>
            </w:r>
            <w:proofErr w:type="spellEnd"/>
            <w:r>
              <w:t xml:space="preserve"> will be increased by 200.</w:t>
            </w:r>
          </w:p>
        </w:tc>
      </w:tr>
      <w:tr w:rsidR="003172FF" w:rsidTr="003172FF">
        <w:tc>
          <w:tcPr>
            <w:tcW w:w="466" w:type="dxa"/>
          </w:tcPr>
          <w:p w:rsidR="003172FF" w:rsidRDefault="003172FF" w:rsidP="001E7C6B">
            <w:r>
              <w:t>29</w:t>
            </w:r>
          </w:p>
        </w:tc>
        <w:tc>
          <w:tcPr>
            <w:tcW w:w="2195" w:type="dxa"/>
          </w:tcPr>
          <w:p w:rsidR="003172FF" w:rsidRDefault="003172FF" w:rsidP="00A61E01">
            <w:r>
              <w:t>frmQuestion2</w:t>
            </w:r>
          </w:p>
        </w:tc>
        <w:tc>
          <w:tcPr>
            <w:tcW w:w="12331" w:type="dxa"/>
          </w:tcPr>
          <w:p w:rsidR="003172FF" w:rsidRDefault="003172FF" w:rsidP="00A61E01">
            <w:r>
              <w:t xml:space="preserve">If only one answer is correct, a </w:t>
            </w:r>
            <w:proofErr w:type="spellStart"/>
            <w:r>
              <w:t>messagebox</w:t>
            </w:r>
            <w:proofErr w:type="spellEnd"/>
            <w:r>
              <w:t xml:space="preserve"> containing the words ‘1/2 Answers Correct, Good Effort!’ will appear. </w:t>
            </w:r>
            <w:proofErr w:type="spellStart"/>
            <w:r>
              <w:t>Player.Score</w:t>
            </w:r>
            <w:proofErr w:type="spellEnd"/>
            <w:r>
              <w:t xml:space="preserve"> will be increased by 100.</w:t>
            </w:r>
          </w:p>
        </w:tc>
      </w:tr>
      <w:tr w:rsidR="003172FF" w:rsidTr="003172FF">
        <w:tc>
          <w:tcPr>
            <w:tcW w:w="466" w:type="dxa"/>
          </w:tcPr>
          <w:p w:rsidR="003172FF" w:rsidRDefault="003172FF" w:rsidP="001E7C6B">
            <w:r>
              <w:t>30</w:t>
            </w:r>
          </w:p>
        </w:tc>
        <w:tc>
          <w:tcPr>
            <w:tcW w:w="2195" w:type="dxa"/>
          </w:tcPr>
          <w:p w:rsidR="003172FF" w:rsidRDefault="003172FF" w:rsidP="00A61E01">
            <w:r>
              <w:t>frmQuestion2</w:t>
            </w:r>
          </w:p>
        </w:tc>
        <w:tc>
          <w:tcPr>
            <w:tcW w:w="12331" w:type="dxa"/>
          </w:tcPr>
          <w:p w:rsidR="003172FF" w:rsidRDefault="003172FF" w:rsidP="00A61E01">
            <w:r>
              <w:t xml:space="preserve">If neither answer is correct a </w:t>
            </w:r>
            <w:proofErr w:type="spellStart"/>
            <w:r>
              <w:t>messagebox</w:t>
            </w:r>
            <w:proofErr w:type="spellEnd"/>
            <w:r>
              <w:t xml:space="preserve"> containing ‘Incorrect answer’ will be shown.</w:t>
            </w:r>
          </w:p>
        </w:tc>
      </w:tr>
      <w:tr w:rsidR="003172FF" w:rsidTr="003172FF">
        <w:tc>
          <w:tcPr>
            <w:tcW w:w="466" w:type="dxa"/>
          </w:tcPr>
          <w:p w:rsidR="003172FF" w:rsidRDefault="003172FF" w:rsidP="001E7C6B">
            <w:r>
              <w:t>31</w:t>
            </w:r>
          </w:p>
        </w:tc>
        <w:tc>
          <w:tcPr>
            <w:tcW w:w="2195" w:type="dxa"/>
          </w:tcPr>
          <w:p w:rsidR="003172FF" w:rsidRDefault="003172FF" w:rsidP="00A61E01">
            <w:r>
              <w:t>frmQuestion3</w:t>
            </w:r>
          </w:p>
        </w:tc>
        <w:tc>
          <w:tcPr>
            <w:tcW w:w="12331" w:type="dxa"/>
          </w:tcPr>
          <w:p w:rsidR="003172FF" w:rsidRDefault="003172FF" w:rsidP="00A61E01">
            <w:r>
              <w:t>When ‘</w:t>
            </w:r>
            <w:proofErr w:type="spellStart"/>
            <w:r>
              <w:t>btnConfirm</w:t>
            </w:r>
            <w:proofErr w:type="spellEnd"/>
            <w:r>
              <w:t xml:space="preserve">’ is selected a </w:t>
            </w:r>
            <w:proofErr w:type="spellStart"/>
            <w:r>
              <w:t>messagebox</w:t>
            </w:r>
            <w:proofErr w:type="spellEnd"/>
            <w:r>
              <w:t xml:space="preserve"> will appear reading “(answers)/8 Answers Correct!” filling in the number of correct answers</w:t>
            </w:r>
          </w:p>
        </w:tc>
      </w:tr>
      <w:tr w:rsidR="003172FF" w:rsidTr="003172FF">
        <w:tc>
          <w:tcPr>
            <w:tcW w:w="466" w:type="dxa"/>
          </w:tcPr>
          <w:p w:rsidR="003172FF" w:rsidRDefault="003172FF" w:rsidP="001E7C6B">
            <w:r>
              <w:t>32</w:t>
            </w:r>
          </w:p>
        </w:tc>
        <w:tc>
          <w:tcPr>
            <w:tcW w:w="2195" w:type="dxa"/>
          </w:tcPr>
          <w:p w:rsidR="003172FF" w:rsidRDefault="003172FF" w:rsidP="00A61E01">
            <w:r>
              <w:t>FrmQuestion3</w:t>
            </w:r>
          </w:p>
        </w:tc>
        <w:tc>
          <w:tcPr>
            <w:tcW w:w="12331" w:type="dxa"/>
          </w:tcPr>
          <w:p w:rsidR="003172FF" w:rsidRDefault="003172FF" w:rsidP="00A61E01">
            <w:r>
              <w:t xml:space="preserve">For each right answer, </w:t>
            </w:r>
            <w:proofErr w:type="spellStart"/>
            <w:r>
              <w:t>Player.Score</w:t>
            </w:r>
            <w:proofErr w:type="spellEnd"/>
            <w:r>
              <w:t xml:space="preserve"> should increase by 50. For each incorrect answer, </w:t>
            </w:r>
            <w:proofErr w:type="spellStart"/>
            <w:r>
              <w:t>Player.Score</w:t>
            </w:r>
            <w:proofErr w:type="spellEnd"/>
            <w:r>
              <w:t xml:space="preserve"> should be reduced by 5.</w:t>
            </w:r>
          </w:p>
        </w:tc>
      </w:tr>
      <w:tr w:rsidR="003172FF" w:rsidTr="003172FF">
        <w:tc>
          <w:tcPr>
            <w:tcW w:w="466" w:type="dxa"/>
          </w:tcPr>
          <w:p w:rsidR="003172FF" w:rsidRDefault="003172FF" w:rsidP="001E7C6B">
            <w:r>
              <w:t>33</w:t>
            </w:r>
          </w:p>
        </w:tc>
        <w:tc>
          <w:tcPr>
            <w:tcW w:w="2195" w:type="dxa"/>
          </w:tcPr>
          <w:p w:rsidR="003172FF" w:rsidRDefault="003172FF" w:rsidP="00A61E01">
            <w:r>
              <w:t>frmQuestion4</w:t>
            </w:r>
          </w:p>
        </w:tc>
        <w:tc>
          <w:tcPr>
            <w:tcW w:w="12331" w:type="dxa"/>
          </w:tcPr>
          <w:p w:rsidR="003172FF" w:rsidRDefault="003172FF" w:rsidP="00A61E01">
            <w:r>
              <w:t>When ‘</w:t>
            </w:r>
            <w:proofErr w:type="spellStart"/>
            <w:r>
              <w:t>btnSubmit</w:t>
            </w:r>
            <w:proofErr w:type="spellEnd"/>
            <w:r>
              <w:t xml:space="preserve">’ is selected a </w:t>
            </w:r>
            <w:proofErr w:type="spellStart"/>
            <w:r>
              <w:t>messagebox</w:t>
            </w:r>
            <w:proofErr w:type="spellEnd"/>
            <w:r>
              <w:t xml:space="preserve"> will appear reading “(answers)/4 Answers Correct!” filling in the number of correct answers</w:t>
            </w:r>
          </w:p>
        </w:tc>
      </w:tr>
      <w:tr w:rsidR="003172FF" w:rsidTr="003172FF">
        <w:tc>
          <w:tcPr>
            <w:tcW w:w="466" w:type="dxa"/>
          </w:tcPr>
          <w:p w:rsidR="003172FF" w:rsidRDefault="003172FF" w:rsidP="001E7C6B">
            <w:r>
              <w:t>34</w:t>
            </w:r>
          </w:p>
        </w:tc>
        <w:tc>
          <w:tcPr>
            <w:tcW w:w="2195" w:type="dxa"/>
          </w:tcPr>
          <w:p w:rsidR="003172FF" w:rsidRDefault="003172FF" w:rsidP="00A61E01">
            <w:r>
              <w:t>frmQuestion4</w:t>
            </w:r>
          </w:p>
        </w:tc>
        <w:tc>
          <w:tcPr>
            <w:tcW w:w="12331" w:type="dxa"/>
          </w:tcPr>
          <w:p w:rsidR="003172FF" w:rsidRDefault="003172FF" w:rsidP="00A61E01">
            <w:r>
              <w:t xml:space="preserve">For each right answer, </w:t>
            </w:r>
            <w:proofErr w:type="spellStart"/>
            <w:r>
              <w:t>Player.Score</w:t>
            </w:r>
            <w:proofErr w:type="spellEnd"/>
            <w:r>
              <w:t xml:space="preserve"> should increase by 50. For each incorrect answer, </w:t>
            </w:r>
            <w:proofErr w:type="spellStart"/>
            <w:r>
              <w:t>Player.Score</w:t>
            </w:r>
            <w:proofErr w:type="spellEnd"/>
            <w:r>
              <w:t xml:space="preserve"> should be reduced by 5.</w:t>
            </w:r>
          </w:p>
        </w:tc>
      </w:tr>
      <w:tr w:rsidR="003172FF" w:rsidTr="003172FF">
        <w:tc>
          <w:tcPr>
            <w:tcW w:w="466" w:type="dxa"/>
          </w:tcPr>
          <w:p w:rsidR="003172FF" w:rsidRDefault="003172FF" w:rsidP="001E7C6B">
            <w:r>
              <w:t>35</w:t>
            </w:r>
          </w:p>
        </w:tc>
        <w:tc>
          <w:tcPr>
            <w:tcW w:w="2195" w:type="dxa"/>
          </w:tcPr>
          <w:p w:rsidR="003172FF" w:rsidRDefault="003172FF" w:rsidP="00A61E01">
            <w:r>
              <w:t>frmQuestion5</w:t>
            </w:r>
          </w:p>
        </w:tc>
        <w:tc>
          <w:tcPr>
            <w:tcW w:w="12331" w:type="dxa"/>
          </w:tcPr>
          <w:p w:rsidR="003172FF" w:rsidRDefault="003172FF" w:rsidP="00A61E01">
            <w:r>
              <w:t xml:space="preserve">All three labels should be </w:t>
            </w:r>
            <w:proofErr w:type="spellStart"/>
            <w:r>
              <w:t>dragable</w:t>
            </w:r>
            <w:proofErr w:type="spellEnd"/>
            <w:r>
              <w:t xml:space="preserve">, however if they are dropped outside of any of the picture they should remain visible and in their initial position. </w:t>
            </w:r>
          </w:p>
        </w:tc>
      </w:tr>
      <w:tr w:rsidR="003172FF" w:rsidTr="003172FF">
        <w:tc>
          <w:tcPr>
            <w:tcW w:w="466" w:type="dxa"/>
          </w:tcPr>
          <w:p w:rsidR="003172FF" w:rsidRDefault="003172FF" w:rsidP="001E7C6B">
            <w:r>
              <w:t>36</w:t>
            </w:r>
          </w:p>
        </w:tc>
        <w:tc>
          <w:tcPr>
            <w:tcW w:w="2195" w:type="dxa"/>
          </w:tcPr>
          <w:p w:rsidR="003172FF" w:rsidRDefault="003172FF" w:rsidP="00A61E01">
            <w:r>
              <w:t>frmQuestion5</w:t>
            </w:r>
          </w:p>
        </w:tc>
        <w:tc>
          <w:tcPr>
            <w:tcW w:w="12331" w:type="dxa"/>
          </w:tcPr>
          <w:p w:rsidR="003172FF" w:rsidRDefault="003172FF" w:rsidP="00A61E01">
            <w:r>
              <w:t xml:space="preserve">When a label is dragged to its matching image and dropped, both the image and the label should disappear and </w:t>
            </w:r>
            <w:proofErr w:type="spellStart"/>
            <w:r>
              <w:t>Player.Score</w:t>
            </w:r>
            <w:proofErr w:type="spellEnd"/>
            <w:r>
              <w:t xml:space="preserve"> should increase by 100 each time</w:t>
            </w:r>
          </w:p>
        </w:tc>
      </w:tr>
      <w:tr w:rsidR="003172FF" w:rsidTr="003172FF">
        <w:tc>
          <w:tcPr>
            <w:tcW w:w="466" w:type="dxa"/>
          </w:tcPr>
          <w:p w:rsidR="003172FF" w:rsidRDefault="003172FF" w:rsidP="001E7C6B">
            <w:r>
              <w:t>37</w:t>
            </w:r>
          </w:p>
        </w:tc>
        <w:tc>
          <w:tcPr>
            <w:tcW w:w="2195" w:type="dxa"/>
          </w:tcPr>
          <w:p w:rsidR="003172FF" w:rsidRDefault="003172FF" w:rsidP="00A61E01">
            <w:r>
              <w:t>frmQuestion5</w:t>
            </w:r>
          </w:p>
        </w:tc>
        <w:tc>
          <w:tcPr>
            <w:tcW w:w="12331" w:type="dxa"/>
          </w:tcPr>
          <w:p w:rsidR="003172FF" w:rsidRDefault="003172FF" w:rsidP="00A61E01">
            <w:r>
              <w:t>If A label is dragged to the wrong image, the image it is dragged to and its match should vanish and the label being dragged should return to its neutral position</w:t>
            </w:r>
          </w:p>
        </w:tc>
      </w:tr>
      <w:tr w:rsidR="003172FF" w:rsidTr="003172FF">
        <w:tc>
          <w:tcPr>
            <w:tcW w:w="466" w:type="dxa"/>
          </w:tcPr>
          <w:p w:rsidR="003172FF" w:rsidRDefault="003172FF" w:rsidP="001E7C6B">
            <w:r>
              <w:t>38</w:t>
            </w:r>
          </w:p>
        </w:tc>
        <w:tc>
          <w:tcPr>
            <w:tcW w:w="2195" w:type="dxa"/>
          </w:tcPr>
          <w:p w:rsidR="003172FF" w:rsidRDefault="003172FF" w:rsidP="00A61E01">
            <w:r>
              <w:t>frmQuestion5</w:t>
            </w:r>
          </w:p>
        </w:tc>
        <w:tc>
          <w:tcPr>
            <w:tcW w:w="12331" w:type="dxa"/>
          </w:tcPr>
          <w:p w:rsidR="003172FF" w:rsidRDefault="003172FF" w:rsidP="00A61E01">
            <w:r>
              <w:t>Each time a label is dragged to an image an unseen variable called Answers increases by one. Once three answers have been attempted, an if statement should be fulfilled that opens ‘</w:t>
            </w:r>
            <w:proofErr w:type="spellStart"/>
            <w:r>
              <w:t>frmResultScreen</w:t>
            </w:r>
            <w:proofErr w:type="spellEnd"/>
            <w:r>
              <w:t>’</w:t>
            </w:r>
          </w:p>
        </w:tc>
      </w:tr>
      <w:tr w:rsidR="003172FF" w:rsidTr="003172FF">
        <w:tc>
          <w:tcPr>
            <w:tcW w:w="466" w:type="dxa"/>
          </w:tcPr>
          <w:p w:rsidR="003172FF" w:rsidRDefault="003172FF" w:rsidP="001E7C6B">
            <w:r>
              <w:t>39</w:t>
            </w:r>
          </w:p>
        </w:tc>
        <w:tc>
          <w:tcPr>
            <w:tcW w:w="2195" w:type="dxa"/>
          </w:tcPr>
          <w:p w:rsidR="003172FF" w:rsidRDefault="003172FF" w:rsidP="00A61E01">
            <w:proofErr w:type="spellStart"/>
            <w:r>
              <w:t>frmResultScreen</w:t>
            </w:r>
            <w:proofErr w:type="spellEnd"/>
          </w:p>
        </w:tc>
        <w:tc>
          <w:tcPr>
            <w:tcW w:w="12331" w:type="dxa"/>
          </w:tcPr>
          <w:p w:rsidR="003172FF" w:rsidRDefault="003172FF" w:rsidP="0063798F">
            <w:proofErr w:type="spellStart"/>
            <w:proofErr w:type="gramStart"/>
            <w:r>
              <w:t>lblScore</w:t>
            </w:r>
            <w:proofErr w:type="spellEnd"/>
            <w:proofErr w:type="gramEnd"/>
            <w:r>
              <w:t xml:space="preserve"> and </w:t>
            </w:r>
            <w:proofErr w:type="spellStart"/>
            <w:r>
              <w:t>lblThanks</w:t>
            </w:r>
            <w:proofErr w:type="spellEnd"/>
            <w:r>
              <w:t xml:space="preserve"> should have the variables ‘</w:t>
            </w:r>
            <w:proofErr w:type="spellStart"/>
            <w:r>
              <w:t>Player.Score</w:t>
            </w:r>
            <w:proofErr w:type="spellEnd"/>
            <w:r>
              <w:t>’ and ‘</w:t>
            </w:r>
            <w:proofErr w:type="spellStart"/>
            <w:r>
              <w:t>Player.Username</w:t>
            </w:r>
            <w:proofErr w:type="spellEnd"/>
            <w:r>
              <w:t xml:space="preserve">’ shown to read “You scored (Score) Points!” </w:t>
            </w:r>
          </w:p>
        </w:tc>
      </w:tr>
      <w:tr w:rsidR="003172FF" w:rsidTr="003172FF">
        <w:tc>
          <w:tcPr>
            <w:tcW w:w="466" w:type="dxa"/>
          </w:tcPr>
          <w:p w:rsidR="003172FF" w:rsidRDefault="003172FF" w:rsidP="001E7C6B">
            <w:r>
              <w:t>40</w:t>
            </w:r>
          </w:p>
        </w:tc>
        <w:tc>
          <w:tcPr>
            <w:tcW w:w="2195" w:type="dxa"/>
          </w:tcPr>
          <w:p w:rsidR="003172FF" w:rsidRDefault="003172FF" w:rsidP="00A61E01">
            <w:proofErr w:type="spellStart"/>
            <w:r w:rsidRPr="00461322">
              <w:t>frmResultScreen</w:t>
            </w:r>
            <w:proofErr w:type="spellEnd"/>
          </w:p>
        </w:tc>
        <w:tc>
          <w:tcPr>
            <w:tcW w:w="12331" w:type="dxa"/>
          </w:tcPr>
          <w:p w:rsidR="003172FF" w:rsidRDefault="003172FF" w:rsidP="00A61E01">
            <w:r>
              <w:t xml:space="preserve">When </w:t>
            </w:r>
            <w:proofErr w:type="spellStart"/>
            <w:r>
              <w:t>btnHighScores</w:t>
            </w:r>
            <w:proofErr w:type="spellEnd"/>
            <w:r>
              <w:t xml:space="preserve"> is clicked, </w:t>
            </w:r>
            <w:proofErr w:type="spellStart"/>
            <w:r>
              <w:t>frmHighScores</w:t>
            </w:r>
            <w:proofErr w:type="spellEnd"/>
            <w:r>
              <w:t xml:space="preserve"> Should open.</w:t>
            </w:r>
          </w:p>
        </w:tc>
      </w:tr>
      <w:tr w:rsidR="003172FF" w:rsidTr="003172FF">
        <w:tc>
          <w:tcPr>
            <w:tcW w:w="466" w:type="dxa"/>
          </w:tcPr>
          <w:p w:rsidR="003172FF" w:rsidRDefault="003172FF" w:rsidP="001E7C6B">
            <w:r>
              <w:t>41</w:t>
            </w:r>
          </w:p>
        </w:tc>
        <w:tc>
          <w:tcPr>
            <w:tcW w:w="2195" w:type="dxa"/>
          </w:tcPr>
          <w:p w:rsidR="003172FF" w:rsidRDefault="003172FF" w:rsidP="00A61E01">
            <w:proofErr w:type="spellStart"/>
            <w:r w:rsidRPr="00461322">
              <w:t>frmResultScreen</w:t>
            </w:r>
            <w:proofErr w:type="spellEnd"/>
          </w:p>
        </w:tc>
        <w:tc>
          <w:tcPr>
            <w:tcW w:w="12331" w:type="dxa"/>
          </w:tcPr>
          <w:p w:rsidR="003172FF" w:rsidRDefault="003172FF" w:rsidP="00A61E01">
            <w:r>
              <w:t xml:space="preserve">When </w:t>
            </w:r>
            <w:proofErr w:type="spellStart"/>
            <w:r>
              <w:t>btnMainMenu</w:t>
            </w:r>
            <w:proofErr w:type="spellEnd"/>
            <w:r>
              <w:t xml:space="preserve"> is clicked, </w:t>
            </w:r>
            <w:proofErr w:type="spellStart"/>
            <w:r>
              <w:t>frmMainMenu</w:t>
            </w:r>
            <w:proofErr w:type="spellEnd"/>
            <w:r>
              <w:t xml:space="preserve"> Should open.</w:t>
            </w:r>
          </w:p>
        </w:tc>
      </w:tr>
      <w:tr w:rsidR="003172FF" w:rsidTr="003172FF">
        <w:tc>
          <w:tcPr>
            <w:tcW w:w="466" w:type="dxa"/>
          </w:tcPr>
          <w:p w:rsidR="003172FF" w:rsidRDefault="003172FF" w:rsidP="001E7C6B">
            <w:r>
              <w:t>42</w:t>
            </w:r>
          </w:p>
        </w:tc>
        <w:tc>
          <w:tcPr>
            <w:tcW w:w="2195" w:type="dxa"/>
          </w:tcPr>
          <w:p w:rsidR="003172FF" w:rsidRDefault="003172FF" w:rsidP="00A61E01">
            <w:proofErr w:type="spellStart"/>
            <w:r w:rsidRPr="00461322">
              <w:t>frmResultScreen</w:t>
            </w:r>
            <w:proofErr w:type="spellEnd"/>
          </w:p>
        </w:tc>
        <w:tc>
          <w:tcPr>
            <w:tcW w:w="12331" w:type="dxa"/>
          </w:tcPr>
          <w:p w:rsidR="003172FF" w:rsidRDefault="003172FF" w:rsidP="00A61E01">
            <w:r>
              <w:t xml:space="preserve">When </w:t>
            </w:r>
            <w:proofErr w:type="spellStart"/>
            <w:r>
              <w:t>btnExit</w:t>
            </w:r>
            <w:proofErr w:type="spellEnd"/>
            <w:r>
              <w:t xml:space="preserve"> Is clicked, the game should be closed.</w:t>
            </w:r>
          </w:p>
          <w:p w:rsidR="003172FF" w:rsidRDefault="003172FF" w:rsidP="00A61E01"/>
        </w:tc>
      </w:tr>
      <w:tr w:rsidR="0063798F" w:rsidTr="003172FF">
        <w:tc>
          <w:tcPr>
            <w:tcW w:w="466" w:type="dxa"/>
          </w:tcPr>
          <w:p w:rsidR="0063798F" w:rsidRDefault="0063798F" w:rsidP="001E7C6B">
            <w:r>
              <w:t>43</w:t>
            </w:r>
          </w:p>
        </w:tc>
        <w:tc>
          <w:tcPr>
            <w:tcW w:w="2195" w:type="dxa"/>
          </w:tcPr>
          <w:p w:rsidR="0063798F" w:rsidRPr="00461322" w:rsidRDefault="0063798F" w:rsidP="00A61E01">
            <w:proofErr w:type="spellStart"/>
            <w:r>
              <w:t>frmResultsScreen</w:t>
            </w:r>
            <w:proofErr w:type="spellEnd"/>
          </w:p>
        </w:tc>
        <w:tc>
          <w:tcPr>
            <w:tcW w:w="12331" w:type="dxa"/>
          </w:tcPr>
          <w:p w:rsidR="0063798F" w:rsidRDefault="0063798F" w:rsidP="00A61E01">
            <w:r>
              <w:t>When any of the buttons are clicked the players score must be compared with their highest score and if it is greater, written to the scores files as a High Score</w:t>
            </w:r>
          </w:p>
        </w:tc>
      </w:tr>
      <w:tr w:rsidR="0063798F" w:rsidTr="003172FF">
        <w:tc>
          <w:tcPr>
            <w:tcW w:w="466" w:type="dxa"/>
          </w:tcPr>
          <w:p w:rsidR="0063798F" w:rsidRDefault="0063798F" w:rsidP="001E7C6B">
            <w:r>
              <w:t>44</w:t>
            </w:r>
          </w:p>
        </w:tc>
        <w:tc>
          <w:tcPr>
            <w:tcW w:w="2195" w:type="dxa"/>
          </w:tcPr>
          <w:p w:rsidR="0063798F" w:rsidRPr="00461322" w:rsidRDefault="0063798F" w:rsidP="00A61E01">
            <w:proofErr w:type="spellStart"/>
            <w:r>
              <w:t>frmHighScores</w:t>
            </w:r>
            <w:proofErr w:type="spellEnd"/>
          </w:p>
        </w:tc>
        <w:tc>
          <w:tcPr>
            <w:tcW w:w="12331" w:type="dxa"/>
          </w:tcPr>
          <w:p w:rsidR="0063798F" w:rsidRDefault="0063798F" w:rsidP="00A61E01">
            <w:r>
              <w:t>Scores should be ordered highest to lowest and the names of the player should be displayed beside their scores when drawn from their arrays.</w:t>
            </w:r>
          </w:p>
        </w:tc>
      </w:tr>
      <w:tr w:rsidR="0063798F" w:rsidTr="003172FF">
        <w:tc>
          <w:tcPr>
            <w:tcW w:w="466" w:type="dxa"/>
          </w:tcPr>
          <w:p w:rsidR="0063798F" w:rsidRDefault="0063798F" w:rsidP="001E7C6B">
            <w:r>
              <w:lastRenderedPageBreak/>
              <w:t>45</w:t>
            </w:r>
          </w:p>
        </w:tc>
        <w:tc>
          <w:tcPr>
            <w:tcW w:w="2195" w:type="dxa"/>
          </w:tcPr>
          <w:p w:rsidR="0063798F" w:rsidRPr="00461322" w:rsidRDefault="0063798F" w:rsidP="00A61E01">
            <w:proofErr w:type="spellStart"/>
            <w:r>
              <w:t>frmHighScores</w:t>
            </w:r>
            <w:proofErr w:type="spellEnd"/>
          </w:p>
        </w:tc>
        <w:tc>
          <w:tcPr>
            <w:tcW w:w="12331" w:type="dxa"/>
          </w:tcPr>
          <w:p w:rsidR="0063798F" w:rsidRDefault="0063798F" w:rsidP="00A61E01">
            <w:r>
              <w:t xml:space="preserve">When </w:t>
            </w:r>
            <w:proofErr w:type="spellStart"/>
            <w:r>
              <w:t>btnMainMenu</w:t>
            </w:r>
            <w:proofErr w:type="spellEnd"/>
            <w:r>
              <w:t xml:space="preserve"> is clicked, </w:t>
            </w:r>
            <w:proofErr w:type="spellStart"/>
            <w:r>
              <w:t>frmMainMenu</w:t>
            </w:r>
            <w:proofErr w:type="spellEnd"/>
            <w:r>
              <w:t xml:space="preserve"> should be shown</w:t>
            </w:r>
          </w:p>
        </w:tc>
      </w:tr>
    </w:tbl>
    <w:p w:rsidR="003B08E5" w:rsidRDefault="003B08E5" w:rsidP="003B08E5">
      <w:pPr>
        <w:pStyle w:val="Heading1"/>
      </w:pPr>
    </w:p>
    <w:p w:rsidR="00585958" w:rsidRDefault="00585958"/>
    <w:p w:rsidR="006E2389" w:rsidRDefault="00BF7573" w:rsidP="00BF7573">
      <w:pPr>
        <w:pStyle w:val="Heading1"/>
      </w:pPr>
      <w:bookmarkStart w:id="20" w:name="_Toc449342572"/>
      <w:r>
        <w:t>Testing</w:t>
      </w:r>
      <w:bookmarkEnd w:id="20"/>
      <w:r>
        <w:t xml:space="preserve"> </w:t>
      </w:r>
    </w:p>
    <w:tbl>
      <w:tblPr>
        <w:tblStyle w:val="TableGrid"/>
        <w:tblW w:w="0" w:type="auto"/>
        <w:tblLook w:val="04A0" w:firstRow="1" w:lastRow="0" w:firstColumn="1" w:lastColumn="0" w:noHBand="0" w:noVBand="1"/>
      </w:tblPr>
      <w:tblGrid>
        <w:gridCol w:w="466"/>
        <w:gridCol w:w="2195"/>
        <w:gridCol w:w="4818"/>
        <w:gridCol w:w="1171"/>
        <w:gridCol w:w="1017"/>
        <w:gridCol w:w="2811"/>
      </w:tblGrid>
      <w:tr w:rsidR="003B08E5" w:rsidTr="00B03CE2">
        <w:tc>
          <w:tcPr>
            <w:tcW w:w="466" w:type="dxa"/>
          </w:tcPr>
          <w:p w:rsidR="003B08E5" w:rsidRDefault="003B08E5" w:rsidP="00834C50">
            <w:r>
              <w:t>#</w:t>
            </w:r>
          </w:p>
        </w:tc>
        <w:tc>
          <w:tcPr>
            <w:tcW w:w="2195" w:type="dxa"/>
          </w:tcPr>
          <w:p w:rsidR="003B08E5" w:rsidRDefault="003B08E5" w:rsidP="00834C50">
            <w:r>
              <w:t>Form</w:t>
            </w:r>
          </w:p>
        </w:tc>
        <w:tc>
          <w:tcPr>
            <w:tcW w:w="4818" w:type="dxa"/>
          </w:tcPr>
          <w:p w:rsidR="003B08E5" w:rsidRDefault="003B08E5" w:rsidP="00834C50">
            <w:r>
              <w:t>Intended Result</w:t>
            </w:r>
          </w:p>
        </w:tc>
        <w:tc>
          <w:tcPr>
            <w:tcW w:w="1171" w:type="dxa"/>
          </w:tcPr>
          <w:p w:rsidR="003B08E5" w:rsidRDefault="003B08E5" w:rsidP="00834C50">
            <w:r>
              <w:t>Pass/Fail</w:t>
            </w:r>
          </w:p>
        </w:tc>
        <w:tc>
          <w:tcPr>
            <w:tcW w:w="1017" w:type="dxa"/>
          </w:tcPr>
          <w:p w:rsidR="003B08E5" w:rsidRDefault="003B08E5" w:rsidP="00834C50">
            <w:r>
              <w:t>Evidence</w:t>
            </w:r>
          </w:p>
        </w:tc>
        <w:tc>
          <w:tcPr>
            <w:tcW w:w="2811" w:type="dxa"/>
          </w:tcPr>
          <w:p w:rsidR="003B08E5" w:rsidRDefault="003B08E5" w:rsidP="00834C50">
            <w:r>
              <w:t>Corrective Action</w:t>
            </w:r>
          </w:p>
        </w:tc>
      </w:tr>
      <w:tr w:rsidR="00B03CE2" w:rsidTr="00B03CE2">
        <w:tc>
          <w:tcPr>
            <w:tcW w:w="466" w:type="dxa"/>
          </w:tcPr>
          <w:p w:rsidR="00B03CE2" w:rsidRDefault="00B03CE2" w:rsidP="00B03CE2">
            <w:r>
              <w:t>1</w:t>
            </w:r>
          </w:p>
        </w:tc>
        <w:tc>
          <w:tcPr>
            <w:tcW w:w="2195" w:type="dxa"/>
          </w:tcPr>
          <w:p w:rsidR="00B03CE2" w:rsidRDefault="00B03CE2" w:rsidP="00B03CE2">
            <w:pPr>
              <w:pStyle w:val="Subtitle"/>
            </w:pPr>
            <w:proofErr w:type="spellStart"/>
            <w:proofErr w:type="gramStart"/>
            <w:r>
              <w:t>frmLoadingScreen</w:t>
            </w:r>
            <w:proofErr w:type="spellEnd"/>
            <w:proofErr w:type="gramEnd"/>
          </w:p>
        </w:tc>
        <w:tc>
          <w:tcPr>
            <w:tcW w:w="4818" w:type="dxa"/>
          </w:tcPr>
          <w:p w:rsidR="00B03CE2" w:rsidRDefault="00B03CE2" w:rsidP="00B03CE2">
            <w:r>
              <w:t>The percentage outlined in ‘</w:t>
            </w:r>
            <w:proofErr w:type="spellStart"/>
            <w:r>
              <w:t>lblLoading</w:t>
            </w:r>
            <w:proofErr w:type="spellEnd"/>
            <w:r>
              <w:t>’ will correspond with the percentage of ‘</w:t>
            </w:r>
            <w:proofErr w:type="spellStart"/>
            <w:r>
              <w:t>pgrLoadingBar</w:t>
            </w:r>
            <w:proofErr w:type="spellEnd"/>
          </w:p>
        </w:tc>
        <w:tc>
          <w:tcPr>
            <w:tcW w:w="1171" w:type="dxa"/>
          </w:tcPr>
          <w:p w:rsidR="00B03CE2" w:rsidRDefault="00B03CE2" w:rsidP="00B03CE2">
            <w:r>
              <w:t>PASS</w:t>
            </w:r>
          </w:p>
        </w:tc>
        <w:tc>
          <w:tcPr>
            <w:tcW w:w="1017" w:type="dxa"/>
          </w:tcPr>
          <w:p w:rsidR="00B03CE2" w:rsidRDefault="00B03CE2" w:rsidP="00B03CE2">
            <w:r>
              <w:t>pg50</w:t>
            </w:r>
          </w:p>
        </w:tc>
        <w:tc>
          <w:tcPr>
            <w:tcW w:w="2811" w:type="dxa"/>
          </w:tcPr>
          <w:p w:rsidR="00B03CE2" w:rsidRDefault="00B03CE2" w:rsidP="00B03CE2">
            <w:r>
              <w:t>N/A</w:t>
            </w:r>
          </w:p>
        </w:tc>
      </w:tr>
      <w:tr w:rsidR="00B03CE2" w:rsidTr="00B03CE2">
        <w:tc>
          <w:tcPr>
            <w:tcW w:w="466" w:type="dxa"/>
          </w:tcPr>
          <w:p w:rsidR="00B03CE2" w:rsidRDefault="00B03CE2" w:rsidP="00B03CE2">
            <w:r>
              <w:t>2</w:t>
            </w:r>
          </w:p>
        </w:tc>
        <w:tc>
          <w:tcPr>
            <w:tcW w:w="2195" w:type="dxa"/>
          </w:tcPr>
          <w:p w:rsidR="00B03CE2" w:rsidRDefault="00B03CE2" w:rsidP="00B03CE2">
            <w:proofErr w:type="spellStart"/>
            <w:r>
              <w:t>frmLoadingScreen</w:t>
            </w:r>
            <w:proofErr w:type="spellEnd"/>
          </w:p>
        </w:tc>
        <w:tc>
          <w:tcPr>
            <w:tcW w:w="4818" w:type="dxa"/>
          </w:tcPr>
          <w:p w:rsidR="00B03CE2" w:rsidRDefault="00B03CE2" w:rsidP="00B03CE2">
            <w:r>
              <w:t>Once the progress bar fills the user should automatically be brought to ‘</w:t>
            </w:r>
            <w:proofErr w:type="spellStart"/>
            <w:r>
              <w:t>frmSplashScreen</w:t>
            </w:r>
            <w:proofErr w:type="spellEnd"/>
          </w:p>
        </w:tc>
        <w:tc>
          <w:tcPr>
            <w:tcW w:w="1171" w:type="dxa"/>
          </w:tcPr>
          <w:p w:rsidR="00B03CE2" w:rsidRDefault="00B03CE2" w:rsidP="00B03CE2">
            <w:r>
              <w:t>PASS</w:t>
            </w:r>
          </w:p>
        </w:tc>
        <w:tc>
          <w:tcPr>
            <w:tcW w:w="1017" w:type="dxa"/>
          </w:tcPr>
          <w:p w:rsidR="00B03CE2" w:rsidRDefault="00B03CE2" w:rsidP="00B03CE2">
            <w:r>
              <w:t>pg50</w:t>
            </w:r>
          </w:p>
        </w:tc>
        <w:tc>
          <w:tcPr>
            <w:tcW w:w="2811" w:type="dxa"/>
          </w:tcPr>
          <w:p w:rsidR="00B03CE2" w:rsidRDefault="00B03CE2" w:rsidP="00B03CE2">
            <w:r w:rsidRPr="00EC4A80">
              <w:t>N/A</w:t>
            </w:r>
          </w:p>
        </w:tc>
      </w:tr>
      <w:tr w:rsidR="00B03CE2" w:rsidTr="00B03CE2">
        <w:tc>
          <w:tcPr>
            <w:tcW w:w="466" w:type="dxa"/>
          </w:tcPr>
          <w:p w:rsidR="00B03CE2" w:rsidRDefault="00B03CE2" w:rsidP="00B03CE2">
            <w:r>
              <w:t>3</w:t>
            </w:r>
          </w:p>
        </w:tc>
        <w:tc>
          <w:tcPr>
            <w:tcW w:w="2195" w:type="dxa"/>
          </w:tcPr>
          <w:p w:rsidR="00B03CE2" w:rsidRDefault="00B03CE2" w:rsidP="00B03CE2">
            <w:pPr>
              <w:pStyle w:val="Subtitle"/>
            </w:pPr>
            <w:proofErr w:type="spellStart"/>
            <w:proofErr w:type="gramStart"/>
            <w:r>
              <w:t>frmSplashScreen</w:t>
            </w:r>
            <w:proofErr w:type="spellEnd"/>
            <w:proofErr w:type="gramEnd"/>
          </w:p>
        </w:tc>
        <w:tc>
          <w:tcPr>
            <w:tcW w:w="4818" w:type="dxa"/>
          </w:tcPr>
          <w:p w:rsidR="00B03CE2" w:rsidRDefault="00B03CE2" w:rsidP="00B03CE2">
            <w:r>
              <w:t>When the user clicks on ‘</w:t>
            </w:r>
            <w:proofErr w:type="spellStart"/>
            <w:r>
              <w:t>btnLogIn</w:t>
            </w:r>
            <w:proofErr w:type="spellEnd"/>
            <w:r>
              <w:t>’ they should be brought to ‘</w:t>
            </w:r>
            <w:proofErr w:type="spellStart"/>
            <w:r>
              <w:t>frmLogIn</w:t>
            </w:r>
            <w:proofErr w:type="spellEnd"/>
            <w:r>
              <w:t>’</w:t>
            </w:r>
          </w:p>
        </w:tc>
        <w:tc>
          <w:tcPr>
            <w:tcW w:w="1171" w:type="dxa"/>
          </w:tcPr>
          <w:p w:rsidR="00B03CE2" w:rsidRDefault="00B03CE2" w:rsidP="00B03CE2">
            <w:r>
              <w:t>PASS</w:t>
            </w:r>
          </w:p>
        </w:tc>
        <w:tc>
          <w:tcPr>
            <w:tcW w:w="1017" w:type="dxa"/>
          </w:tcPr>
          <w:p w:rsidR="00B03CE2" w:rsidRDefault="00B03CE2" w:rsidP="00B03CE2">
            <w:r>
              <w:t>pg51</w:t>
            </w:r>
          </w:p>
        </w:tc>
        <w:tc>
          <w:tcPr>
            <w:tcW w:w="2811" w:type="dxa"/>
          </w:tcPr>
          <w:p w:rsidR="00B03CE2" w:rsidRDefault="00B03CE2" w:rsidP="00B03CE2">
            <w:r w:rsidRPr="00EC4A80">
              <w:t>N/A</w:t>
            </w:r>
          </w:p>
        </w:tc>
      </w:tr>
      <w:tr w:rsidR="00B03CE2" w:rsidTr="00B03CE2">
        <w:tc>
          <w:tcPr>
            <w:tcW w:w="466" w:type="dxa"/>
          </w:tcPr>
          <w:p w:rsidR="00B03CE2" w:rsidRDefault="00B03CE2" w:rsidP="00B03CE2">
            <w:r>
              <w:t>4</w:t>
            </w:r>
          </w:p>
        </w:tc>
        <w:tc>
          <w:tcPr>
            <w:tcW w:w="2195" w:type="dxa"/>
          </w:tcPr>
          <w:p w:rsidR="00B03CE2" w:rsidRDefault="00B03CE2" w:rsidP="00B03CE2">
            <w:proofErr w:type="spellStart"/>
            <w:r>
              <w:t>frmSplashScreen</w:t>
            </w:r>
            <w:proofErr w:type="spellEnd"/>
          </w:p>
        </w:tc>
        <w:tc>
          <w:tcPr>
            <w:tcW w:w="4818" w:type="dxa"/>
          </w:tcPr>
          <w:p w:rsidR="00B03CE2" w:rsidRDefault="00B03CE2" w:rsidP="00B03CE2">
            <w:r>
              <w:t>When the user clicks on ‘</w:t>
            </w:r>
            <w:proofErr w:type="spellStart"/>
            <w:r>
              <w:t>btnSignUp</w:t>
            </w:r>
            <w:proofErr w:type="spellEnd"/>
            <w:r>
              <w:t>’ they should be brought to ‘</w:t>
            </w:r>
            <w:proofErr w:type="spellStart"/>
            <w:r>
              <w:t>frmSignUp</w:t>
            </w:r>
            <w:proofErr w:type="spellEnd"/>
            <w:r>
              <w:t>’</w:t>
            </w:r>
          </w:p>
        </w:tc>
        <w:tc>
          <w:tcPr>
            <w:tcW w:w="1171" w:type="dxa"/>
          </w:tcPr>
          <w:p w:rsidR="00B03CE2" w:rsidRDefault="00B03CE2" w:rsidP="00B03CE2">
            <w:r>
              <w:t>PASS</w:t>
            </w:r>
          </w:p>
        </w:tc>
        <w:tc>
          <w:tcPr>
            <w:tcW w:w="1017" w:type="dxa"/>
          </w:tcPr>
          <w:p w:rsidR="00B03CE2" w:rsidRDefault="00B03CE2" w:rsidP="00B03CE2">
            <w:r>
              <w:t>pg52</w:t>
            </w:r>
          </w:p>
        </w:tc>
        <w:tc>
          <w:tcPr>
            <w:tcW w:w="2811" w:type="dxa"/>
          </w:tcPr>
          <w:p w:rsidR="00B03CE2" w:rsidRDefault="00B03CE2" w:rsidP="00B03CE2">
            <w:r w:rsidRPr="00EC4A80">
              <w:t>N/A</w:t>
            </w:r>
          </w:p>
        </w:tc>
      </w:tr>
      <w:tr w:rsidR="00B03CE2" w:rsidTr="00B03CE2">
        <w:tc>
          <w:tcPr>
            <w:tcW w:w="466" w:type="dxa"/>
          </w:tcPr>
          <w:p w:rsidR="00B03CE2" w:rsidRDefault="00B03CE2" w:rsidP="00B03CE2">
            <w:r>
              <w:t>5</w:t>
            </w:r>
          </w:p>
        </w:tc>
        <w:tc>
          <w:tcPr>
            <w:tcW w:w="2195" w:type="dxa"/>
          </w:tcPr>
          <w:p w:rsidR="00B03CE2" w:rsidRDefault="00B03CE2" w:rsidP="00B03CE2">
            <w:proofErr w:type="spellStart"/>
            <w:r>
              <w:t>frmSplashScreen</w:t>
            </w:r>
            <w:proofErr w:type="spellEnd"/>
          </w:p>
        </w:tc>
        <w:tc>
          <w:tcPr>
            <w:tcW w:w="4818" w:type="dxa"/>
          </w:tcPr>
          <w:p w:rsidR="00B03CE2" w:rsidRDefault="00B03CE2" w:rsidP="00B03CE2">
            <w:r>
              <w:t>When the user clicks on ‘</w:t>
            </w:r>
            <w:proofErr w:type="spellStart"/>
            <w:r>
              <w:t>btnExit</w:t>
            </w:r>
            <w:proofErr w:type="spellEnd"/>
            <w:r>
              <w:t>’ the application should terminate.</w:t>
            </w:r>
          </w:p>
        </w:tc>
        <w:tc>
          <w:tcPr>
            <w:tcW w:w="1171" w:type="dxa"/>
          </w:tcPr>
          <w:p w:rsidR="00B03CE2" w:rsidRDefault="00B03CE2" w:rsidP="00B03CE2">
            <w:r>
              <w:t>PASS</w:t>
            </w:r>
          </w:p>
        </w:tc>
        <w:tc>
          <w:tcPr>
            <w:tcW w:w="1017" w:type="dxa"/>
          </w:tcPr>
          <w:p w:rsidR="00B03CE2" w:rsidRDefault="00B03CE2" w:rsidP="00B03CE2">
            <w:r>
              <w:t>pg52</w:t>
            </w:r>
          </w:p>
        </w:tc>
        <w:tc>
          <w:tcPr>
            <w:tcW w:w="2811" w:type="dxa"/>
          </w:tcPr>
          <w:p w:rsidR="00B03CE2" w:rsidRDefault="00B03CE2" w:rsidP="00B03CE2">
            <w:r w:rsidRPr="00EC4A80">
              <w:t>N/A</w:t>
            </w:r>
          </w:p>
        </w:tc>
      </w:tr>
      <w:tr w:rsidR="00B03CE2" w:rsidTr="00B03CE2">
        <w:tc>
          <w:tcPr>
            <w:tcW w:w="466" w:type="dxa"/>
          </w:tcPr>
          <w:p w:rsidR="00B03CE2" w:rsidRDefault="00B03CE2" w:rsidP="00B03CE2">
            <w:r>
              <w:t>6</w:t>
            </w:r>
          </w:p>
        </w:tc>
        <w:tc>
          <w:tcPr>
            <w:tcW w:w="2195" w:type="dxa"/>
          </w:tcPr>
          <w:p w:rsidR="00B03CE2" w:rsidRDefault="00B03CE2" w:rsidP="00B03CE2">
            <w:proofErr w:type="spellStart"/>
            <w:r>
              <w:t>frmSignUp</w:t>
            </w:r>
            <w:proofErr w:type="spellEnd"/>
          </w:p>
        </w:tc>
        <w:tc>
          <w:tcPr>
            <w:tcW w:w="4818" w:type="dxa"/>
          </w:tcPr>
          <w:p w:rsidR="00B03CE2" w:rsidRDefault="00B03CE2" w:rsidP="00B03CE2">
            <w:r>
              <w:t>When the user hasn’t filled each field when the sign up button is clicked an error message should appear</w:t>
            </w:r>
          </w:p>
        </w:tc>
        <w:tc>
          <w:tcPr>
            <w:tcW w:w="1171" w:type="dxa"/>
          </w:tcPr>
          <w:p w:rsidR="00B03CE2" w:rsidRDefault="00B03CE2" w:rsidP="00B03CE2">
            <w:r w:rsidRPr="00367A73">
              <w:t>PASS</w:t>
            </w:r>
          </w:p>
        </w:tc>
        <w:tc>
          <w:tcPr>
            <w:tcW w:w="1017" w:type="dxa"/>
          </w:tcPr>
          <w:p w:rsidR="00B03CE2" w:rsidRDefault="00B03CE2" w:rsidP="00B03CE2">
            <w:r>
              <w:t>pg53</w:t>
            </w:r>
          </w:p>
        </w:tc>
        <w:tc>
          <w:tcPr>
            <w:tcW w:w="2811" w:type="dxa"/>
          </w:tcPr>
          <w:p w:rsidR="00B03CE2" w:rsidRDefault="00B03CE2" w:rsidP="00B03CE2">
            <w:r w:rsidRPr="00EC4A80">
              <w:t>N/A</w:t>
            </w:r>
          </w:p>
        </w:tc>
      </w:tr>
      <w:tr w:rsidR="00B03CE2" w:rsidTr="00B03CE2">
        <w:tc>
          <w:tcPr>
            <w:tcW w:w="466" w:type="dxa"/>
          </w:tcPr>
          <w:p w:rsidR="00B03CE2" w:rsidRDefault="00B03CE2" w:rsidP="00B03CE2">
            <w:r>
              <w:t>7</w:t>
            </w:r>
          </w:p>
        </w:tc>
        <w:tc>
          <w:tcPr>
            <w:tcW w:w="2195" w:type="dxa"/>
          </w:tcPr>
          <w:p w:rsidR="00B03CE2" w:rsidRDefault="00B03CE2" w:rsidP="00B03CE2">
            <w:pPr>
              <w:pStyle w:val="Subtitle"/>
            </w:pPr>
            <w:proofErr w:type="spellStart"/>
            <w:proofErr w:type="gramStart"/>
            <w:r>
              <w:t>frmSignUp</w:t>
            </w:r>
            <w:proofErr w:type="spellEnd"/>
            <w:proofErr w:type="gramEnd"/>
          </w:p>
        </w:tc>
        <w:tc>
          <w:tcPr>
            <w:tcW w:w="4818" w:type="dxa"/>
          </w:tcPr>
          <w:p w:rsidR="00B03CE2" w:rsidRDefault="00B03CE2" w:rsidP="00B03CE2">
            <w:r>
              <w:t>When the user types a different password in ‘</w:t>
            </w:r>
            <w:proofErr w:type="spellStart"/>
            <w:r>
              <w:t>txtConfirm</w:t>
            </w:r>
            <w:proofErr w:type="spellEnd"/>
            <w:r>
              <w:t>’ than in ‘</w:t>
            </w:r>
            <w:proofErr w:type="spellStart"/>
            <w:r>
              <w:t>txtPassword</w:t>
            </w:r>
            <w:proofErr w:type="spellEnd"/>
            <w:r>
              <w:t>’ an error prompt is displayed and the user is urged to check that their passwords match.</w:t>
            </w:r>
          </w:p>
        </w:tc>
        <w:tc>
          <w:tcPr>
            <w:tcW w:w="1171" w:type="dxa"/>
          </w:tcPr>
          <w:p w:rsidR="00B03CE2" w:rsidRDefault="00B03CE2" w:rsidP="00B03CE2">
            <w:r w:rsidRPr="00367A73">
              <w:t>PASS</w:t>
            </w:r>
          </w:p>
        </w:tc>
        <w:tc>
          <w:tcPr>
            <w:tcW w:w="1017" w:type="dxa"/>
          </w:tcPr>
          <w:p w:rsidR="00B03CE2" w:rsidRDefault="00B03CE2" w:rsidP="00B03CE2">
            <w:r>
              <w:t>pg54</w:t>
            </w:r>
          </w:p>
        </w:tc>
        <w:tc>
          <w:tcPr>
            <w:tcW w:w="2811" w:type="dxa"/>
          </w:tcPr>
          <w:p w:rsidR="00B03CE2" w:rsidRDefault="00B03CE2" w:rsidP="00B03CE2">
            <w:r w:rsidRPr="00EC4A80">
              <w:t>N/A</w:t>
            </w:r>
          </w:p>
        </w:tc>
      </w:tr>
      <w:tr w:rsidR="00B03CE2" w:rsidTr="00B03CE2">
        <w:tc>
          <w:tcPr>
            <w:tcW w:w="466" w:type="dxa"/>
          </w:tcPr>
          <w:p w:rsidR="00B03CE2" w:rsidRDefault="00B03CE2" w:rsidP="00B03CE2">
            <w:r>
              <w:t>8</w:t>
            </w:r>
          </w:p>
        </w:tc>
        <w:tc>
          <w:tcPr>
            <w:tcW w:w="2195" w:type="dxa"/>
          </w:tcPr>
          <w:p w:rsidR="00B03CE2" w:rsidRDefault="00B03CE2" w:rsidP="00B03CE2">
            <w:proofErr w:type="spellStart"/>
            <w:r>
              <w:t>frmSignUp</w:t>
            </w:r>
            <w:proofErr w:type="spellEnd"/>
          </w:p>
        </w:tc>
        <w:tc>
          <w:tcPr>
            <w:tcW w:w="4818" w:type="dxa"/>
          </w:tcPr>
          <w:p w:rsidR="00B03CE2" w:rsidRDefault="00B03CE2" w:rsidP="00B03CE2">
            <w:r>
              <w:t>If a username is already saved in users.txt then the user is prompted to pick another username.</w:t>
            </w:r>
          </w:p>
        </w:tc>
        <w:tc>
          <w:tcPr>
            <w:tcW w:w="1171" w:type="dxa"/>
          </w:tcPr>
          <w:p w:rsidR="00B03CE2" w:rsidRDefault="00B03CE2" w:rsidP="00B03CE2">
            <w:r w:rsidRPr="00367A73">
              <w:t>PASS</w:t>
            </w:r>
          </w:p>
        </w:tc>
        <w:tc>
          <w:tcPr>
            <w:tcW w:w="1017" w:type="dxa"/>
          </w:tcPr>
          <w:p w:rsidR="00B03CE2" w:rsidRDefault="00B03CE2" w:rsidP="00B03CE2">
            <w:r>
              <w:t>pg55</w:t>
            </w:r>
          </w:p>
        </w:tc>
        <w:tc>
          <w:tcPr>
            <w:tcW w:w="2811" w:type="dxa"/>
          </w:tcPr>
          <w:p w:rsidR="00B03CE2" w:rsidRDefault="00B03CE2" w:rsidP="00B03CE2">
            <w:r w:rsidRPr="00EC4A80">
              <w:t>N/A</w:t>
            </w:r>
          </w:p>
        </w:tc>
      </w:tr>
      <w:tr w:rsidR="00B03CE2" w:rsidTr="00B03CE2">
        <w:tc>
          <w:tcPr>
            <w:tcW w:w="466" w:type="dxa"/>
          </w:tcPr>
          <w:p w:rsidR="00B03CE2" w:rsidRDefault="00B03CE2" w:rsidP="00B03CE2">
            <w:r>
              <w:t>9</w:t>
            </w:r>
          </w:p>
        </w:tc>
        <w:tc>
          <w:tcPr>
            <w:tcW w:w="2195" w:type="dxa"/>
          </w:tcPr>
          <w:p w:rsidR="00B03CE2" w:rsidRDefault="00B03CE2" w:rsidP="00B03CE2">
            <w:proofErr w:type="spellStart"/>
            <w:r>
              <w:t>frmSignUp</w:t>
            </w:r>
            <w:proofErr w:type="spellEnd"/>
          </w:p>
        </w:tc>
        <w:tc>
          <w:tcPr>
            <w:tcW w:w="4818" w:type="dxa"/>
          </w:tcPr>
          <w:p w:rsidR="00B03CE2" w:rsidRDefault="00B03CE2" w:rsidP="00B03CE2">
            <w:r>
              <w:t xml:space="preserve">When </w:t>
            </w:r>
            <w:proofErr w:type="spellStart"/>
            <w:r>
              <w:t>btnSignUp</w:t>
            </w:r>
            <w:proofErr w:type="spellEnd"/>
            <w:r>
              <w:t xml:space="preserve"> is clicked by the user, provided that ‘</w:t>
            </w:r>
            <w:proofErr w:type="spellStart"/>
            <w:r>
              <w:t>txtPassword</w:t>
            </w:r>
            <w:proofErr w:type="spellEnd"/>
            <w:r>
              <w:t>’ and ‘</w:t>
            </w:r>
            <w:proofErr w:type="spellStart"/>
            <w:r>
              <w:t>txtConfirm</w:t>
            </w:r>
            <w:proofErr w:type="spellEnd"/>
            <w:r>
              <w:t>’ have the same contents and that the username is unique, the username and password will be saved to users.txt</w:t>
            </w:r>
          </w:p>
        </w:tc>
        <w:tc>
          <w:tcPr>
            <w:tcW w:w="1171" w:type="dxa"/>
          </w:tcPr>
          <w:p w:rsidR="00B03CE2" w:rsidRDefault="00B03CE2" w:rsidP="00B03CE2">
            <w:r w:rsidRPr="00367A73">
              <w:t>PASS</w:t>
            </w:r>
          </w:p>
        </w:tc>
        <w:tc>
          <w:tcPr>
            <w:tcW w:w="1017" w:type="dxa"/>
          </w:tcPr>
          <w:p w:rsidR="00B03CE2" w:rsidRDefault="00B03CE2" w:rsidP="00B03CE2">
            <w:r>
              <w:t>pg56</w:t>
            </w:r>
          </w:p>
        </w:tc>
        <w:tc>
          <w:tcPr>
            <w:tcW w:w="2811" w:type="dxa"/>
          </w:tcPr>
          <w:p w:rsidR="00B03CE2" w:rsidRDefault="00B03CE2" w:rsidP="00B03CE2">
            <w:r w:rsidRPr="00EC4A80">
              <w:t>N/A</w:t>
            </w:r>
          </w:p>
        </w:tc>
      </w:tr>
      <w:tr w:rsidR="00B03CE2" w:rsidTr="00B03CE2">
        <w:tc>
          <w:tcPr>
            <w:tcW w:w="466" w:type="dxa"/>
          </w:tcPr>
          <w:p w:rsidR="00B03CE2" w:rsidRDefault="00B03CE2" w:rsidP="00B03CE2">
            <w:r>
              <w:lastRenderedPageBreak/>
              <w:t>10</w:t>
            </w:r>
          </w:p>
        </w:tc>
        <w:tc>
          <w:tcPr>
            <w:tcW w:w="2195" w:type="dxa"/>
          </w:tcPr>
          <w:p w:rsidR="00B03CE2" w:rsidRDefault="00B03CE2" w:rsidP="00B03CE2">
            <w:proofErr w:type="spellStart"/>
            <w:r>
              <w:t>frmSignUp</w:t>
            </w:r>
            <w:proofErr w:type="spellEnd"/>
          </w:p>
        </w:tc>
        <w:tc>
          <w:tcPr>
            <w:tcW w:w="4818" w:type="dxa"/>
          </w:tcPr>
          <w:p w:rsidR="00B03CE2" w:rsidRDefault="00B03CE2" w:rsidP="00B03CE2">
            <w:r>
              <w:t xml:space="preserve">When </w:t>
            </w:r>
            <w:proofErr w:type="spellStart"/>
            <w:r>
              <w:t>btnLogIn</w:t>
            </w:r>
            <w:proofErr w:type="spellEnd"/>
            <w:r>
              <w:t xml:space="preserve"> is clicked, ‘</w:t>
            </w:r>
            <w:proofErr w:type="spellStart"/>
            <w:r>
              <w:t>frmLogIn</w:t>
            </w:r>
            <w:proofErr w:type="spellEnd"/>
            <w:r>
              <w:t>’ is opened.</w:t>
            </w:r>
          </w:p>
        </w:tc>
        <w:tc>
          <w:tcPr>
            <w:tcW w:w="1171" w:type="dxa"/>
          </w:tcPr>
          <w:p w:rsidR="00B03CE2" w:rsidRDefault="00B03CE2" w:rsidP="00B03CE2">
            <w:r w:rsidRPr="00367A73">
              <w:t>PASS</w:t>
            </w:r>
          </w:p>
        </w:tc>
        <w:tc>
          <w:tcPr>
            <w:tcW w:w="1017" w:type="dxa"/>
          </w:tcPr>
          <w:p w:rsidR="00B03CE2" w:rsidRDefault="00B03CE2" w:rsidP="00B03CE2">
            <w:r>
              <w:t>pg57</w:t>
            </w:r>
          </w:p>
        </w:tc>
        <w:tc>
          <w:tcPr>
            <w:tcW w:w="2811" w:type="dxa"/>
          </w:tcPr>
          <w:p w:rsidR="00B03CE2" w:rsidRDefault="00B03CE2" w:rsidP="00B03CE2">
            <w:r w:rsidRPr="00EC4A80">
              <w:t>N/A</w:t>
            </w:r>
          </w:p>
        </w:tc>
      </w:tr>
      <w:tr w:rsidR="00B03CE2" w:rsidTr="00B03CE2">
        <w:tc>
          <w:tcPr>
            <w:tcW w:w="466" w:type="dxa"/>
          </w:tcPr>
          <w:p w:rsidR="00B03CE2" w:rsidRDefault="00B03CE2" w:rsidP="00B03CE2">
            <w:r>
              <w:t>11</w:t>
            </w:r>
          </w:p>
        </w:tc>
        <w:tc>
          <w:tcPr>
            <w:tcW w:w="2195" w:type="dxa"/>
          </w:tcPr>
          <w:p w:rsidR="00B03CE2" w:rsidRDefault="00B03CE2" w:rsidP="00B03CE2">
            <w:pPr>
              <w:pStyle w:val="Subtitle"/>
            </w:pPr>
            <w:proofErr w:type="spellStart"/>
            <w:proofErr w:type="gramStart"/>
            <w:r>
              <w:t>frmLogIn</w:t>
            </w:r>
            <w:proofErr w:type="spellEnd"/>
            <w:proofErr w:type="gramEnd"/>
          </w:p>
        </w:tc>
        <w:tc>
          <w:tcPr>
            <w:tcW w:w="4818" w:type="dxa"/>
          </w:tcPr>
          <w:p w:rsidR="00B03CE2" w:rsidRDefault="00B03CE2" w:rsidP="00B03CE2">
            <w:r>
              <w:t>When the user clicks ‘</w:t>
            </w:r>
            <w:proofErr w:type="spellStart"/>
            <w:r>
              <w:t>btnSignUp</w:t>
            </w:r>
            <w:proofErr w:type="spellEnd"/>
            <w:r>
              <w:t>’ they are brought to ‘</w:t>
            </w:r>
            <w:proofErr w:type="spellStart"/>
            <w:r>
              <w:t>frmSignUp</w:t>
            </w:r>
            <w:proofErr w:type="spellEnd"/>
            <w:r>
              <w:t>’</w:t>
            </w:r>
          </w:p>
        </w:tc>
        <w:tc>
          <w:tcPr>
            <w:tcW w:w="1171" w:type="dxa"/>
          </w:tcPr>
          <w:p w:rsidR="00B03CE2" w:rsidRDefault="00B03CE2" w:rsidP="00B03CE2">
            <w:r w:rsidRPr="00367A73">
              <w:t>PASS</w:t>
            </w:r>
          </w:p>
        </w:tc>
        <w:tc>
          <w:tcPr>
            <w:tcW w:w="1017" w:type="dxa"/>
          </w:tcPr>
          <w:p w:rsidR="00B03CE2" w:rsidRDefault="00B03CE2" w:rsidP="00B03CE2">
            <w:r>
              <w:t>pg57</w:t>
            </w:r>
          </w:p>
        </w:tc>
        <w:tc>
          <w:tcPr>
            <w:tcW w:w="2811" w:type="dxa"/>
          </w:tcPr>
          <w:p w:rsidR="00B03CE2" w:rsidRDefault="00B03CE2" w:rsidP="00B03CE2">
            <w:r w:rsidRPr="00EC4A80">
              <w:t>N/A</w:t>
            </w:r>
          </w:p>
        </w:tc>
      </w:tr>
      <w:tr w:rsidR="00B03CE2" w:rsidTr="00B03CE2">
        <w:tc>
          <w:tcPr>
            <w:tcW w:w="466" w:type="dxa"/>
          </w:tcPr>
          <w:p w:rsidR="00B03CE2" w:rsidRDefault="00B03CE2" w:rsidP="00B03CE2">
            <w:r>
              <w:t>12</w:t>
            </w:r>
          </w:p>
        </w:tc>
        <w:tc>
          <w:tcPr>
            <w:tcW w:w="2195" w:type="dxa"/>
          </w:tcPr>
          <w:p w:rsidR="00B03CE2" w:rsidRDefault="00B03CE2" w:rsidP="00B03CE2">
            <w:proofErr w:type="spellStart"/>
            <w:r>
              <w:t>frmLogIn</w:t>
            </w:r>
            <w:proofErr w:type="spellEnd"/>
          </w:p>
        </w:tc>
        <w:tc>
          <w:tcPr>
            <w:tcW w:w="4818" w:type="dxa"/>
          </w:tcPr>
          <w:p w:rsidR="00B03CE2" w:rsidRDefault="00B03CE2" w:rsidP="00B03CE2">
            <w:r>
              <w:t>If the data entered in to ‘</w:t>
            </w:r>
            <w:proofErr w:type="spellStart"/>
            <w:r>
              <w:t>txtUsername</w:t>
            </w:r>
            <w:proofErr w:type="spellEnd"/>
            <w:r>
              <w:t>’ and ‘</w:t>
            </w:r>
            <w:proofErr w:type="spellStart"/>
            <w:r>
              <w:t>txtPassword</w:t>
            </w:r>
            <w:proofErr w:type="spellEnd"/>
            <w:r>
              <w:t>’ is not also in ‘users.txt’ the user is prompted to check their log in credentials.</w:t>
            </w:r>
          </w:p>
        </w:tc>
        <w:tc>
          <w:tcPr>
            <w:tcW w:w="1171" w:type="dxa"/>
          </w:tcPr>
          <w:p w:rsidR="00B03CE2" w:rsidRDefault="00B03CE2" w:rsidP="00B03CE2">
            <w:r>
              <w:t>FAIL (Corrected</w:t>
            </w:r>
          </w:p>
        </w:tc>
        <w:tc>
          <w:tcPr>
            <w:tcW w:w="1017" w:type="dxa"/>
          </w:tcPr>
          <w:p w:rsidR="00B03CE2" w:rsidRDefault="00B03CE2" w:rsidP="00B03CE2">
            <w:r>
              <w:t>pg58</w:t>
            </w:r>
          </w:p>
        </w:tc>
        <w:tc>
          <w:tcPr>
            <w:tcW w:w="2811" w:type="dxa"/>
          </w:tcPr>
          <w:p w:rsidR="00B03CE2" w:rsidRDefault="00B03CE2" w:rsidP="00B03CE2">
            <w:r>
              <w:t xml:space="preserve">Whilst entering incorrect credentials did not allow the user access to </w:t>
            </w:r>
            <w:proofErr w:type="spellStart"/>
            <w:r>
              <w:t>frmMainMenu</w:t>
            </w:r>
            <w:proofErr w:type="spellEnd"/>
            <w:r>
              <w:t xml:space="preserve">, no feedback was given to the user. I rectified this by making a </w:t>
            </w:r>
            <w:proofErr w:type="spellStart"/>
            <w:r>
              <w:t>messagebox</w:t>
            </w:r>
            <w:proofErr w:type="spellEnd"/>
            <w:r>
              <w:t xml:space="preserve"> show reading ‘Error: Check Your Credentials and Try Again;</w:t>
            </w:r>
          </w:p>
        </w:tc>
      </w:tr>
      <w:tr w:rsidR="00B03CE2" w:rsidTr="00B03CE2">
        <w:tc>
          <w:tcPr>
            <w:tcW w:w="466" w:type="dxa"/>
          </w:tcPr>
          <w:p w:rsidR="00B03CE2" w:rsidRDefault="00B03CE2" w:rsidP="00B03CE2">
            <w:r>
              <w:t>13</w:t>
            </w:r>
          </w:p>
        </w:tc>
        <w:tc>
          <w:tcPr>
            <w:tcW w:w="2195" w:type="dxa"/>
          </w:tcPr>
          <w:p w:rsidR="00B03CE2" w:rsidRDefault="00B03CE2" w:rsidP="00B03CE2">
            <w:proofErr w:type="spellStart"/>
            <w:r>
              <w:t>frmLogIn</w:t>
            </w:r>
            <w:proofErr w:type="spellEnd"/>
          </w:p>
        </w:tc>
        <w:tc>
          <w:tcPr>
            <w:tcW w:w="4818" w:type="dxa"/>
          </w:tcPr>
          <w:p w:rsidR="00B03CE2" w:rsidRDefault="00B03CE2" w:rsidP="00B03CE2">
            <w:r>
              <w:t>If the data entered in to ‘</w:t>
            </w:r>
            <w:proofErr w:type="spellStart"/>
            <w:r>
              <w:t>txtUsername</w:t>
            </w:r>
            <w:proofErr w:type="spellEnd"/>
            <w:r>
              <w:t>’ and ‘</w:t>
            </w:r>
            <w:proofErr w:type="spellStart"/>
            <w:r>
              <w:t>txtPassword</w:t>
            </w:r>
            <w:proofErr w:type="spellEnd"/>
            <w:r>
              <w:t>’ is also in ‘users.txt’ the user is presented with a textbox reading ‘Welcome Back, (</w:t>
            </w:r>
            <w:proofErr w:type="spellStart"/>
            <w:r>
              <w:t>txtUsername.text</w:t>
            </w:r>
            <w:proofErr w:type="spellEnd"/>
            <w:r>
              <w:t>)!’ and ‘</w:t>
            </w:r>
            <w:proofErr w:type="spellStart"/>
            <w:r>
              <w:t>frmMainMenu</w:t>
            </w:r>
            <w:proofErr w:type="spellEnd"/>
            <w:r>
              <w:t>’ is opened</w:t>
            </w:r>
          </w:p>
        </w:tc>
        <w:tc>
          <w:tcPr>
            <w:tcW w:w="1171" w:type="dxa"/>
          </w:tcPr>
          <w:p w:rsidR="00B03CE2" w:rsidRDefault="00B03CE2" w:rsidP="00B03CE2">
            <w:r w:rsidRPr="00367A73">
              <w:t>PASS</w:t>
            </w:r>
          </w:p>
        </w:tc>
        <w:tc>
          <w:tcPr>
            <w:tcW w:w="1017" w:type="dxa"/>
          </w:tcPr>
          <w:p w:rsidR="00B03CE2" w:rsidRDefault="00B03CE2" w:rsidP="00B03CE2">
            <w:r>
              <w:t>pg59</w:t>
            </w:r>
          </w:p>
        </w:tc>
        <w:tc>
          <w:tcPr>
            <w:tcW w:w="2811" w:type="dxa"/>
          </w:tcPr>
          <w:p w:rsidR="00B03CE2" w:rsidRDefault="00B03CE2" w:rsidP="00B03CE2">
            <w:r w:rsidRPr="00E101FD">
              <w:t>N/A</w:t>
            </w:r>
          </w:p>
        </w:tc>
      </w:tr>
      <w:tr w:rsidR="00B03CE2" w:rsidTr="00B03CE2">
        <w:tc>
          <w:tcPr>
            <w:tcW w:w="466" w:type="dxa"/>
          </w:tcPr>
          <w:p w:rsidR="00B03CE2" w:rsidRDefault="00B03CE2" w:rsidP="00B03CE2">
            <w:r>
              <w:t>14</w:t>
            </w:r>
          </w:p>
        </w:tc>
        <w:tc>
          <w:tcPr>
            <w:tcW w:w="2195" w:type="dxa"/>
          </w:tcPr>
          <w:p w:rsidR="00B03CE2" w:rsidRDefault="00B03CE2" w:rsidP="00B03CE2">
            <w:pPr>
              <w:pStyle w:val="Heading2"/>
              <w:outlineLvl w:val="1"/>
            </w:pPr>
            <w:bookmarkStart w:id="21" w:name="_Toc449342573"/>
            <w:proofErr w:type="spellStart"/>
            <w:proofErr w:type="gramStart"/>
            <w:r>
              <w:t>frmMainMenu</w:t>
            </w:r>
            <w:bookmarkEnd w:id="21"/>
            <w:proofErr w:type="spellEnd"/>
            <w:proofErr w:type="gramEnd"/>
          </w:p>
        </w:tc>
        <w:tc>
          <w:tcPr>
            <w:tcW w:w="4818" w:type="dxa"/>
          </w:tcPr>
          <w:p w:rsidR="00B03CE2" w:rsidRDefault="00B03CE2" w:rsidP="00B03CE2">
            <w:r>
              <w:t xml:space="preserve">When </w:t>
            </w:r>
            <w:proofErr w:type="spellStart"/>
            <w:r>
              <w:t>btnPlayGame</w:t>
            </w:r>
            <w:proofErr w:type="spellEnd"/>
            <w:r>
              <w:t xml:space="preserve"> is clicked, the user should navigate to frmQuestion1</w:t>
            </w:r>
          </w:p>
        </w:tc>
        <w:tc>
          <w:tcPr>
            <w:tcW w:w="1171" w:type="dxa"/>
          </w:tcPr>
          <w:p w:rsidR="00B03CE2" w:rsidRDefault="00B03CE2" w:rsidP="00B03CE2">
            <w:r w:rsidRPr="00367A73">
              <w:t>PASS</w:t>
            </w:r>
          </w:p>
        </w:tc>
        <w:tc>
          <w:tcPr>
            <w:tcW w:w="1017" w:type="dxa"/>
          </w:tcPr>
          <w:p w:rsidR="00B03CE2" w:rsidRDefault="00B03CE2" w:rsidP="00B03CE2">
            <w:r>
              <w:t>pg60</w:t>
            </w:r>
          </w:p>
        </w:tc>
        <w:tc>
          <w:tcPr>
            <w:tcW w:w="2811" w:type="dxa"/>
          </w:tcPr>
          <w:p w:rsidR="00B03CE2" w:rsidRDefault="00B03CE2" w:rsidP="00B03CE2">
            <w:r w:rsidRPr="00E101FD">
              <w:t>N/A</w:t>
            </w:r>
          </w:p>
        </w:tc>
      </w:tr>
      <w:tr w:rsidR="00B03CE2" w:rsidTr="00B03CE2">
        <w:tc>
          <w:tcPr>
            <w:tcW w:w="466" w:type="dxa"/>
          </w:tcPr>
          <w:p w:rsidR="00B03CE2" w:rsidRDefault="00B03CE2" w:rsidP="00B03CE2">
            <w:r>
              <w:t>15</w:t>
            </w:r>
          </w:p>
        </w:tc>
        <w:tc>
          <w:tcPr>
            <w:tcW w:w="2195" w:type="dxa"/>
          </w:tcPr>
          <w:p w:rsidR="00B03CE2" w:rsidRDefault="00B03CE2" w:rsidP="00B03CE2">
            <w:proofErr w:type="spellStart"/>
            <w:r>
              <w:t>frmMainMenu</w:t>
            </w:r>
            <w:proofErr w:type="spellEnd"/>
          </w:p>
        </w:tc>
        <w:tc>
          <w:tcPr>
            <w:tcW w:w="4818" w:type="dxa"/>
          </w:tcPr>
          <w:p w:rsidR="00B03CE2" w:rsidRDefault="00B03CE2" w:rsidP="00B03CE2">
            <w:r>
              <w:t xml:space="preserve">When </w:t>
            </w:r>
            <w:proofErr w:type="spellStart"/>
            <w:r>
              <w:t>btnLogOut</w:t>
            </w:r>
            <w:proofErr w:type="spellEnd"/>
            <w:r>
              <w:t xml:space="preserve"> is clicked, the user should navigate to </w:t>
            </w:r>
            <w:proofErr w:type="spellStart"/>
            <w:r>
              <w:t>frmLogIn</w:t>
            </w:r>
            <w:proofErr w:type="spellEnd"/>
            <w:r>
              <w:t xml:space="preserve"> </w:t>
            </w:r>
          </w:p>
        </w:tc>
        <w:tc>
          <w:tcPr>
            <w:tcW w:w="1171" w:type="dxa"/>
          </w:tcPr>
          <w:p w:rsidR="00B03CE2" w:rsidRDefault="00B03CE2" w:rsidP="00B03CE2">
            <w:r w:rsidRPr="00367A73">
              <w:t>PASS</w:t>
            </w:r>
          </w:p>
        </w:tc>
        <w:tc>
          <w:tcPr>
            <w:tcW w:w="1017" w:type="dxa"/>
          </w:tcPr>
          <w:p w:rsidR="00B03CE2" w:rsidRDefault="00B03CE2" w:rsidP="00B03CE2">
            <w:r>
              <w:t>pg60</w:t>
            </w:r>
          </w:p>
        </w:tc>
        <w:tc>
          <w:tcPr>
            <w:tcW w:w="2811" w:type="dxa"/>
          </w:tcPr>
          <w:p w:rsidR="00B03CE2" w:rsidRDefault="00B03CE2" w:rsidP="00B03CE2">
            <w:r w:rsidRPr="00E101FD">
              <w:t>N/A</w:t>
            </w:r>
          </w:p>
        </w:tc>
      </w:tr>
      <w:tr w:rsidR="00B03CE2" w:rsidTr="00B03CE2">
        <w:tc>
          <w:tcPr>
            <w:tcW w:w="466" w:type="dxa"/>
          </w:tcPr>
          <w:p w:rsidR="00B03CE2" w:rsidRDefault="00B03CE2" w:rsidP="00B03CE2">
            <w:r>
              <w:t>16</w:t>
            </w:r>
          </w:p>
        </w:tc>
        <w:tc>
          <w:tcPr>
            <w:tcW w:w="2195" w:type="dxa"/>
          </w:tcPr>
          <w:p w:rsidR="00B03CE2" w:rsidRDefault="00B03CE2" w:rsidP="00B03CE2">
            <w:proofErr w:type="spellStart"/>
            <w:r>
              <w:t>frmMainMenu</w:t>
            </w:r>
            <w:proofErr w:type="spellEnd"/>
          </w:p>
        </w:tc>
        <w:tc>
          <w:tcPr>
            <w:tcW w:w="4818" w:type="dxa"/>
          </w:tcPr>
          <w:p w:rsidR="00B03CE2" w:rsidRDefault="00B03CE2" w:rsidP="00B03CE2">
            <w:r>
              <w:t xml:space="preserve">When </w:t>
            </w:r>
            <w:proofErr w:type="spellStart"/>
            <w:r>
              <w:t>btnHighScores</w:t>
            </w:r>
            <w:proofErr w:type="spellEnd"/>
            <w:r>
              <w:t xml:space="preserve"> is clicked, the user should navigate to </w:t>
            </w:r>
            <w:proofErr w:type="spellStart"/>
            <w:r>
              <w:t>frmHighScores</w:t>
            </w:r>
            <w:proofErr w:type="spellEnd"/>
          </w:p>
        </w:tc>
        <w:tc>
          <w:tcPr>
            <w:tcW w:w="1171" w:type="dxa"/>
          </w:tcPr>
          <w:p w:rsidR="00B03CE2" w:rsidRDefault="00B03CE2" w:rsidP="00B03CE2">
            <w:r w:rsidRPr="00367A73">
              <w:t>PASS</w:t>
            </w:r>
          </w:p>
        </w:tc>
        <w:tc>
          <w:tcPr>
            <w:tcW w:w="1017" w:type="dxa"/>
          </w:tcPr>
          <w:p w:rsidR="00B03CE2" w:rsidRDefault="00B03CE2" w:rsidP="00B03CE2">
            <w:r>
              <w:t>pg61</w:t>
            </w:r>
          </w:p>
        </w:tc>
        <w:tc>
          <w:tcPr>
            <w:tcW w:w="2811" w:type="dxa"/>
          </w:tcPr>
          <w:p w:rsidR="00B03CE2" w:rsidRDefault="00B03CE2" w:rsidP="00B03CE2">
            <w:r w:rsidRPr="00E101FD">
              <w:t>N/A</w:t>
            </w:r>
          </w:p>
        </w:tc>
      </w:tr>
      <w:tr w:rsidR="00B03CE2" w:rsidTr="00B03CE2">
        <w:tc>
          <w:tcPr>
            <w:tcW w:w="466" w:type="dxa"/>
          </w:tcPr>
          <w:p w:rsidR="00B03CE2" w:rsidRDefault="00B03CE2" w:rsidP="00B03CE2">
            <w:r>
              <w:t>17</w:t>
            </w:r>
          </w:p>
        </w:tc>
        <w:tc>
          <w:tcPr>
            <w:tcW w:w="2195" w:type="dxa"/>
          </w:tcPr>
          <w:p w:rsidR="00B03CE2" w:rsidRDefault="00B03CE2" w:rsidP="00B03CE2">
            <w:proofErr w:type="spellStart"/>
            <w:r>
              <w:t>frmMainMenu</w:t>
            </w:r>
            <w:proofErr w:type="spellEnd"/>
          </w:p>
        </w:tc>
        <w:tc>
          <w:tcPr>
            <w:tcW w:w="4818" w:type="dxa"/>
          </w:tcPr>
          <w:p w:rsidR="00B03CE2" w:rsidRDefault="00B03CE2" w:rsidP="00B03CE2">
            <w:r>
              <w:t xml:space="preserve">When </w:t>
            </w:r>
            <w:proofErr w:type="spellStart"/>
            <w:r>
              <w:t>btnExit</w:t>
            </w:r>
            <w:proofErr w:type="spellEnd"/>
            <w:r>
              <w:t xml:space="preserve"> is clicked, the game should be closed.</w:t>
            </w:r>
          </w:p>
        </w:tc>
        <w:tc>
          <w:tcPr>
            <w:tcW w:w="1171" w:type="dxa"/>
          </w:tcPr>
          <w:p w:rsidR="00B03CE2" w:rsidRDefault="00B03CE2" w:rsidP="00B03CE2">
            <w:r w:rsidRPr="00367A73">
              <w:t>PASS</w:t>
            </w:r>
          </w:p>
        </w:tc>
        <w:tc>
          <w:tcPr>
            <w:tcW w:w="1017" w:type="dxa"/>
          </w:tcPr>
          <w:p w:rsidR="00B03CE2" w:rsidRDefault="00B03CE2" w:rsidP="00B03CE2">
            <w:r>
              <w:t>pg62</w:t>
            </w:r>
          </w:p>
        </w:tc>
        <w:tc>
          <w:tcPr>
            <w:tcW w:w="2811" w:type="dxa"/>
          </w:tcPr>
          <w:p w:rsidR="00B03CE2" w:rsidRDefault="00B03CE2" w:rsidP="00B03CE2">
            <w:r w:rsidRPr="00E101FD">
              <w:t>N/A</w:t>
            </w:r>
          </w:p>
        </w:tc>
      </w:tr>
      <w:tr w:rsidR="00B03CE2" w:rsidTr="00B03CE2">
        <w:tc>
          <w:tcPr>
            <w:tcW w:w="466" w:type="dxa"/>
          </w:tcPr>
          <w:p w:rsidR="00B03CE2" w:rsidRDefault="00B03CE2" w:rsidP="00B03CE2">
            <w:r>
              <w:t>18</w:t>
            </w:r>
          </w:p>
        </w:tc>
        <w:tc>
          <w:tcPr>
            <w:tcW w:w="2195" w:type="dxa"/>
          </w:tcPr>
          <w:p w:rsidR="00B03CE2" w:rsidRDefault="00B03CE2" w:rsidP="00B03CE2">
            <w:pPr>
              <w:pStyle w:val="Heading2"/>
              <w:outlineLvl w:val="1"/>
            </w:pPr>
            <w:bookmarkStart w:id="22" w:name="_Toc449342574"/>
            <w:r>
              <w:t>frmQuestion1</w:t>
            </w:r>
            <w:bookmarkEnd w:id="22"/>
          </w:p>
        </w:tc>
        <w:tc>
          <w:tcPr>
            <w:tcW w:w="4818" w:type="dxa"/>
          </w:tcPr>
          <w:p w:rsidR="00B03CE2" w:rsidRDefault="00B03CE2" w:rsidP="00B03CE2">
            <w:r>
              <w:t>Upon opening of the form, a random number will be generated and used to select one of 5 possible questions.</w:t>
            </w:r>
          </w:p>
        </w:tc>
        <w:tc>
          <w:tcPr>
            <w:tcW w:w="1171" w:type="dxa"/>
          </w:tcPr>
          <w:p w:rsidR="00B03CE2" w:rsidRDefault="00B03CE2" w:rsidP="00B03CE2">
            <w:r w:rsidRPr="00367A73">
              <w:t>PASS</w:t>
            </w:r>
          </w:p>
        </w:tc>
        <w:tc>
          <w:tcPr>
            <w:tcW w:w="1017" w:type="dxa"/>
          </w:tcPr>
          <w:p w:rsidR="00B03CE2" w:rsidRDefault="00B03CE2" w:rsidP="00B03CE2">
            <w:r>
              <w:t>pg63</w:t>
            </w:r>
          </w:p>
        </w:tc>
        <w:tc>
          <w:tcPr>
            <w:tcW w:w="2811" w:type="dxa"/>
          </w:tcPr>
          <w:p w:rsidR="00B03CE2" w:rsidRDefault="00B03CE2" w:rsidP="00B03CE2">
            <w:r w:rsidRPr="00E101FD">
              <w:t>N/A</w:t>
            </w:r>
          </w:p>
        </w:tc>
      </w:tr>
      <w:tr w:rsidR="0032654E" w:rsidTr="00B03CE2">
        <w:tc>
          <w:tcPr>
            <w:tcW w:w="466" w:type="dxa"/>
          </w:tcPr>
          <w:p w:rsidR="0032654E" w:rsidRDefault="0032654E" w:rsidP="0032654E">
            <w:r>
              <w:t>19</w:t>
            </w:r>
          </w:p>
        </w:tc>
        <w:tc>
          <w:tcPr>
            <w:tcW w:w="2195" w:type="dxa"/>
          </w:tcPr>
          <w:p w:rsidR="0032654E" w:rsidRDefault="0032654E" w:rsidP="0032654E">
            <w:r w:rsidRPr="00327533">
              <w:t>frmQuestion1</w:t>
            </w:r>
          </w:p>
        </w:tc>
        <w:tc>
          <w:tcPr>
            <w:tcW w:w="4818" w:type="dxa"/>
          </w:tcPr>
          <w:p w:rsidR="0032654E" w:rsidRDefault="0032654E" w:rsidP="0032654E">
            <w:proofErr w:type="spellStart"/>
            <w:r>
              <w:t>lblUsername</w:t>
            </w:r>
            <w:proofErr w:type="spellEnd"/>
            <w:r>
              <w:t xml:space="preserve"> should have the players username following ‘User:’</w:t>
            </w:r>
          </w:p>
        </w:tc>
        <w:tc>
          <w:tcPr>
            <w:tcW w:w="1171" w:type="dxa"/>
          </w:tcPr>
          <w:p w:rsidR="0032654E" w:rsidRDefault="0032654E" w:rsidP="0032654E">
            <w:r w:rsidRPr="00367A73">
              <w:t>PASS</w:t>
            </w:r>
          </w:p>
        </w:tc>
        <w:tc>
          <w:tcPr>
            <w:tcW w:w="1017" w:type="dxa"/>
          </w:tcPr>
          <w:p w:rsidR="0032654E" w:rsidRDefault="0032654E" w:rsidP="0032654E">
            <w:r>
              <w:t>Pg64</w:t>
            </w:r>
          </w:p>
        </w:tc>
        <w:tc>
          <w:tcPr>
            <w:tcW w:w="2811" w:type="dxa"/>
          </w:tcPr>
          <w:p w:rsidR="0032654E" w:rsidRDefault="0032654E" w:rsidP="0032654E">
            <w:r w:rsidRPr="00E101FD">
              <w:t>N/A</w:t>
            </w:r>
          </w:p>
        </w:tc>
      </w:tr>
      <w:tr w:rsidR="0032654E" w:rsidTr="00B03CE2">
        <w:tc>
          <w:tcPr>
            <w:tcW w:w="466" w:type="dxa"/>
          </w:tcPr>
          <w:p w:rsidR="0032654E" w:rsidRDefault="0032654E" w:rsidP="0032654E">
            <w:r>
              <w:t>20</w:t>
            </w:r>
          </w:p>
        </w:tc>
        <w:tc>
          <w:tcPr>
            <w:tcW w:w="2195" w:type="dxa"/>
          </w:tcPr>
          <w:p w:rsidR="0032654E" w:rsidRDefault="0032654E" w:rsidP="0032654E">
            <w:r w:rsidRPr="00327533">
              <w:t>frmQuestion1</w:t>
            </w:r>
          </w:p>
        </w:tc>
        <w:tc>
          <w:tcPr>
            <w:tcW w:w="4818" w:type="dxa"/>
          </w:tcPr>
          <w:p w:rsidR="0032654E" w:rsidRDefault="0032654E" w:rsidP="0032654E">
            <w:r>
              <w:t>When a correct answer is chosen based on the coding of the question. ‘</w:t>
            </w:r>
            <w:proofErr w:type="spellStart"/>
            <w:r>
              <w:t>Player.Score</w:t>
            </w:r>
            <w:proofErr w:type="spellEnd"/>
            <w:r>
              <w:t xml:space="preserve">’ should be increased by 100, and a message box should appear congratulating the user, and they should </w:t>
            </w:r>
            <w:r>
              <w:lastRenderedPageBreak/>
              <w:t>automatically be navigated to ‘frmQuestion2’</w:t>
            </w:r>
          </w:p>
        </w:tc>
        <w:tc>
          <w:tcPr>
            <w:tcW w:w="1171" w:type="dxa"/>
          </w:tcPr>
          <w:p w:rsidR="0032654E" w:rsidRDefault="0032654E" w:rsidP="0032654E">
            <w:r w:rsidRPr="00367A73">
              <w:lastRenderedPageBreak/>
              <w:t>PASS</w:t>
            </w:r>
          </w:p>
        </w:tc>
        <w:tc>
          <w:tcPr>
            <w:tcW w:w="1017" w:type="dxa"/>
          </w:tcPr>
          <w:p w:rsidR="0032654E" w:rsidRDefault="0032654E" w:rsidP="0032654E">
            <w:r>
              <w:t>Pg65</w:t>
            </w:r>
          </w:p>
        </w:tc>
        <w:tc>
          <w:tcPr>
            <w:tcW w:w="2811" w:type="dxa"/>
          </w:tcPr>
          <w:p w:rsidR="0032654E" w:rsidRDefault="0032654E" w:rsidP="0032654E">
            <w:r w:rsidRPr="00E101FD">
              <w:t>N/A</w:t>
            </w:r>
          </w:p>
        </w:tc>
      </w:tr>
      <w:tr w:rsidR="0032654E" w:rsidTr="00B03CE2">
        <w:tc>
          <w:tcPr>
            <w:tcW w:w="466" w:type="dxa"/>
          </w:tcPr>
          <w:p w:rsidR="0032654E" w:rsidRDefault="0032654E" w:rsidP="0032654E">
            <w:r>
              <w:lastRenderedPageBreak/>
              <w:t>21</w:t>
            </w:r>
          </w:p>
        </w:tc>
        <w:tc>
          <w:tcPr>
            <w:tcW w:w="2195" w:type="dxa"/>
          </w:tcPr>
          <w:p w:rsidR="0032654E" w:rsidRDefault="0032654E" w:rsidP="0032654E">
            <w:r w:rsidRPr="00327533">
              <w:t>frmQuestion1</w:t>
            </w:r>
          </w:p>
        </w:tc>
        <w:tc>
          <w:tcPr>
            <w:tcW w:w="4818" w:type="dxa"/>
          </w:tcPr>
          <w:p w:rsidR="0032654E" w:rsidRDefault="0032654E" w:rsidP="0032654E">
            <w:r>
              <w:t>When an incorrect answer is chosen based on the coding of the question, a message box should appear telling the user that their answer was incorrect, and they should automatically be navigated to ‘frmQuestion2’</w:t>
            </w:r>
          </w:p>
        </w:tc>
        <w:tc>
          <w:tcPr>
            <w:tcW w:w="1171" w:type="dxa"/>
          </w:tcPr>
          <w:p w:rsidR="0032654E" w:rsidRDefault="0032654E" w:rsidP="0032654E">
            <w:r w:rsidRPr="00367A73">
              <w:t>PASS</w:t>
            </w:r>
          </w:p>
        </w:tc>
        <w:tc>
          <w:tcPr>
            <w:tcW w:w="1017" w:type="dxa"/>
          </w:tcPr>
          <w:p w:rsidR="0032654E" w:rsidRDefault="0032654E" w:rsidP="0032654E">
            <w:r>
              <w:t>Pg66</w:t>
            </w:r>
          </w:p>
        </w:tc>
        <w:tc>
          <w:tcPr>
            <w:tcW w:w="2811" w:type="dxa"/>
          </w:tcPr>
          <w:p w:rsidR="0032654E" w:rsidRDefault="0032654E" w:rsidP="0032654E">
            <w:r w:rsidRPr="00E101FD">
              <w:t>N/A</w:t>
            </w:r>
          </w:p>
        </w:tc>
      </w:tr>
      <w:tr w:rsidR="0032654E" w:rsidTr="00B03CE2">
        <w:tc>
          <w:tcPr>
            <w:tcW w:w="466" w:type="dxa"/>
          </w:tcPr>
          <w:p w:rsidR="0032654E" w:rsidRDefault="0032654E" w:rsidP="0032654E">
            <w:r>
              <w:t>22</w:t>
            </w:r>
          </w:p>
        </w:tc>
        <w:tc>
          <w:tcPr>
            <w:tcW w:w="2195" w:type="dxa"/>
          </w:tcPr>
          <w:p w:rsidR="0032654E" w:rsidRDefault="0032654E" w:rsidP="0032654E">
            <w:r w:rsidRPr="00327533">
              <w:t>frmQuestion1</w:t>
            </w:r>
          </w:p>
        </w:tc>
        <w:tc>
          <w:tcPr>
            <w:tcW w:w="4818" w:type="dxa"/>
          </w:tcPr>
          <w:p w:rsidR="0032654E" w:rsidRDefault="0032654E" w:rsidP="0032654E">
            <w:r>
              <w:t>When ‘</w:t>
            </w:r>
            <w:proofErr w:type="spellStart"/>
            <w:r>
              <w:t>tspLogOut</w:t>
            </w:r>
            <w:proofErr w:type="spellEnd"/>
            <w:r>
              <w:t>’ is clicked the user should be brought to ‘</w:t>
            </w:r>
            <w:proofErr w:type="spellStart"/>
            <w:r>
              <w:t>frmLogIn</w:t>
            </w:r>
            <w:proofErr w:type="spellEnd"/>
            <w:r>
              <w:t>’</w:t>
            </w:r>
          </w:p>
        </w:tc>
        <w:tc>
          <w:tcPr>
            <w:tcW w:w="1171" w:type="dxa"/>
          </w:tcPr>
          <w:p w:rsidR="0032654E" w:rsidRDefault="0032654E" w:rsidP="0032654E">
            <w:r w:rsidRPr="00367A73">
              <w:t>PASS</w:t>
            </w:r>
          </w:p>
        </w:tc>
        <w:tc>
          <w:tcPr>
            <w:tcW w:w="1017" w:type="dxa"/>
          </w:tcPr>
          <w:p w:rsidR="0032654E" w:rsidRDefault="0032654E" w:rsidP="0032654E">
            <w:r>
              <w:t>Pg67</w:t>
            </w:r>
          </w:p>
        </w:tc>
        <w:tc>
          <w:tcPr>
            <w:tcW w:w="2811" w:type="dxa"/>
          </w:tcPr>
          <w:p w:rsidR="0032654E" w:rsidRDefault="0032654E" w:rsidP="0032654E">
            <w:r w:rsidRPr="00E101FD">
              <w:t>N/A</w:t>
            </w:r>
          </w:p>
        </w:tc>
      </w:tr>
      <w:tr w:rsidR="0032654E" w:rsidTr="00B03CE2">
        <w:tc>
          <w:tcPr>
            <w:tcW w:w="466" w:type="dxa"/>
          </w:tcPr>
          <w:p w:rsidR="0032654E" w:rsidRDefault="0032654E" w:rsidP="0032654E">
            <w:r>
              <w:t>23</w:t>
            </w:r>
          </w:p>
        </w:tc>
        <w:tc>
          <w:tcPr>
            <w:tcW w:w="2195" w:type="dxa"/>
          </w:tcPr>
          <w:p w:rsidR="0032654E" w:rsidRDefault="0032654E" w:rsidP="0032654E">
            <w:r w:rsidRPr="00327533">
              <w:t>frmQuestion1</w:t>
            </w:r>
          </w:p>
        </w:tc>
        <w:tc>
          <w:tcPr>
            <w:tcW w:w="4818" w:type="dxa"/>
          </w:tcPr>
          <w:p w:rsidR="0032654E" w:rsidRDefault="0032654E" w:rsidP="0032654E">
            <w:r>
              <w:t>When ‘</w:t>
            </w:r>
            <w:proofErr w:type="spellStart"/>
            <w:r>
              <w:t>tspHighScores</w:t>
            </w:r>
            <w:proofErr w:type="spellEnd"/>
            <w:r>
              <w:t>’ is clicked the user should be brought to ‘</w:t>
            </w:r>
            <w:proofErr w:type="spellStart"/>
            <w:r>
              <w:t>frmHighScores</w:t>
            </w:r>
            <w:proofErr w:type="spellEnd"/>
            <w:r>
              <w:t>’</w:t>
            </w:r>
          </w:p>
        </w:tc>
        <w:tc>
          <w:tcPr>
            <w:tcW w:w="1171" w:type="dxa"/>
          </w:tcPr>
          <w:p w:rsidR="0032654E" w:rsidRDefault="0032654E" w:rsidP="0032654E">
            <w:r w:rsidRPr="00367A73">
              <w:t>PASS</w:t>
            </w:r>
          </w:p>
        </w:tc>
        <w:tc>
          <w:tcPr>
            <w:tcW w:w="1017" w:type="dxa"/>
          </w:tcPr>
          <w:p w:rsidR="0032654E" w:rsidRDefault="0032654E" w:rsidP="0032654E">
            <w:r>
              <w:t>Pg68</w:t>
            </w:r>
          </w:p>
        </w:tc>
        <w:tc>
          <w:tcPr>
            <w:tcW w:w="2811" w:type="dxa"/>
          </w:tcPr>
          <w:p w:rsidR="0032654E" w:rsidRDefault="0032654E" w:rsidP="0032654E">
            <w:r w:rsidRPr="00E101FD">
              <w:t>N/A</w:t>
            </w:r>
          </w:p>
        </w:tc>
      </w:tr>
      <w:tr w:rsidR="0032654E" w:rsidTr="00B03CE2">
        <w:tc>
          <w:tcPr>
            <w:tcW w:w="466" w:type="dxa"/>
          </w:tcPr>
          <w:p w:rsidR="0032654E" w:rsidRDefault="0032654E" w:rsidP="0032654E">
            <w:r>
              <w:t>24</w:t>
            </w:r>
          </w:p>
        </w:tc>
        <w:tc>
          <w:tcPr>
            <w:tcW w:w="2195" w:type="dxa"/>
          </w:tcPr>
          <w:p w:rsidR="0032654E" w:rsidRDefault="0032654E" w:rsidP="0032654E">
            <w:r w:rsidRPr="00327533">
              <w:t>frmQuestion1</w:t>
            </w:r>
          </w:p>
        </w:tc>
        <w:tc>
          <w:tcPr>
            <w:tcW w:w="4818" w:type="dxa"/>
          </w:tcPr>
          <w:p w:rsidR="0032654E" w:rsidRDefault="0032654E" w:rsidP="0032654E">
            <w:r>
              <w:t>When ‘</w:t>
            </w:r>
            <w:proofErr w:type="spellStart"/>
            <w:r>
              <w:t>tspMainMenu</w:t>
            </w:r>
            <w:proofErr w:type="spellEnd"/>
            <w:r>
              <w:t>’ is clicked the user should be brought to ‘</w:t>
            </w:r>
            <w:proofErr w:type="spellStart"/>
            <w:r>
              <w:t>frmMainMenu</w:t>
            </w:r>
            <w:proofErr w:type="spellEnd"/>
            <w:r>
              <w:t>’</w:t>
            </w:r>
          </w:p>
        </w:tc>
        <w:tc>
          <w:tcPr>
            <w:tcW w:w="1171" w:type="dxa"/>
          </w:tcPr>
          <w:p w:rsidR="0032654E" w:rsidRDefault="0032654E" w:rsidP="0032654E">
            <w:r w:rsidRPr="00367A73">
              <w:t>PASS</w:t>
            </w:r>
          </w:p>
        </w:tc>
        <w:tc>
          <w:tcPr>
            <w:tcW w:w="1017" w:type="dxa"/>
          </w:tcPr>
          <w:p w:rsidR="0032654E" w:rsidRDefault="0032654E" w:rsidP="0032654E">
            <w:r>
              <w:t>Pg68</w:t>
            </w:r>
          </w:p>
        </w:tc>
        <w:tc>
          <w:tcPr>
            <w:tcW w:w="2811" w:type="dxa"/>
          </w:tcPr>
          <w:p w:rsidR="0032654E" w:rsidRDefault="0032654E" w:rsidP="0032654E">
            <w:r w:rsidRPr="00E101FD">
              <w:t>N/A</w:t>
            </w:r>
          </w:p>
        </w:tc>
      </w:tr>
      <w:tr w:rsidR="0032654E" w:rsidTr="00B03CE2">
        <w:tc>
          <w:tcPr>
            <w:tcW w:w="466" w:type="dxa"/>
          </w:tcPr>
          <w:p w:rsidR="0032654E" w:rsidRDefault="0032654E" w:rsidP="0032654E">
            <w:r>
              <w:t>25</w:t>
            </w:r>
          </w:p>
        </w:tc>
        <w:tc>
          <w:tcPr>
            <w:tcW w:w="2195" w:type="dxa"/>
          </w:tcPr>
          <w:p w:rsidR="0032654E" w:rsidRDefault="0032654E" w:rsidP="0032654E">
            <w:r w:rsidRPr="00327533">
              <w:t>frmQuestion1</w:t>
            </w:r>
          </w:p>
        </w:tc>
        <w:tc>
          <w:tcPr>
            <w:tcW w:w="4818" w:type="dxa"/>
          </w:tcPr>
          <w:p w:rsidR="0032654E" w:rsidRDefault="0032654E" w:rsidP="0032654E">
            <w:r>
              <w:t>When ‘</w:t>
            </w:r>
            <w:proofErr w:type="spellStart"/>
            <w:r>
              <w:t>tspHelp</w:t>
            </w:r>
            <w:proofErr w:type="spellEnd"/>
            <w:r>
              <w:t xml:space="preserve">’ A </w:t>
            </w:r>
            <w:proofErr w:type="spellStart"/>
            <w:r>
              <w:t>Messagebox</w:t>
            </w:r>
            <w:proofErr w:type="spellEnd"/>
            <w:r>
              <w:t xml:space="preserve"> should pop up containing advice on answering the question</w:t>
            </w:r>
          </w:p>
        </w:tc>
        <w:tc>
          <w:tcPr>
            <w:tcW w:w="1171" w:type="dxa"/>
          </w:tcPr>
          <w:p w:rsidR="0032654E" w:rsidRDefault="0032654E" w:rsidP="0032654E">
            <w:r w:rsidRPr="00367A73">
              <w:t>PASS</w:t>
            </w:r>
          </w:p>
        </w:tc>
        <w:tc>
          <w:tcPr>
            <w:tcW w:w="1017" w:type="dxa"/>
          </w:tcPr>
          <w:p w:rsidR="0032654E" w:rsidRDefault="0032654E" w:rsidP="0032654E">
            <w:r>
              <w:t>Pg69</w:t>
            </w:r>
          </w:p>
        </w:tc>
        <w:tc>
          <w:tcPr>
            <w:tcW w:w="2811" w:type="dxa"/>
          </w:tcPr>
          <w:p w:rsidR="0032654E" w:rsidRDefault="0032654E" w:rsidP="0032654E">
            <w:r w:rsidRPr="00E101FD">
              <w:t>N/A</w:t>
            </w:r>
          </w:p>
        </w:tc>
      </w:tr>
      <w:tr w:rsidR="0032654E" w:rsidTr="00B03CE2">
        <w:tc>
          <w:tcPr>
            <w:tcW w:w="466" w:type="dxa"/>
          </w:tcPr>
          <w:p w:rsidR="0032654E" w:rsidRDefault="0032654E" w:rsidP="0032654E">
            <w:r>
              <w:t>26</w:t>
            </w:r>
          </w:p>
        </w:tc>
        <w:tc>
          <w:tcPr>
            <w:tcW w:w="2195" w:type="dxa"/>
          </w:tcPr>
          <w:p w:rsidR="0032654E" w:rsidRDefault="0032654E" w:rsidP="0032654E">
            <w:r w:rsidRPr="00327533">
              <w:t>frmQuestion1</w:t>
            </w:r>
          </w:p>
        </w:tc>
        <w:tc>
          <w:tcPr>
            <w:tcW w:w="4818" w:type="dxa"/>
          </w:tcPr>
          <w:p w:rsidR="0032654E" w:rsidRDefault="0032654E" w:rsidP="0032654E">
            <w:r>
              <w:t>When ‘</w:t>
            </w:r>
            <w:proofErr w:type="spellStart"/>
            <w:r>
              <w:t>tspExitSystem</w:t>
            </w:r>
            <w:proofErr w:type="spellEnd"/>
            <w:r>
              <w:t>’ is clicked the program should close.</w:t>
            </w:r>
          </w:p>
        </w:tc>
        <w:tc>
          <w:tcPr>
            <w:tcW w:w="1171" w:type="dxa"/>
          </w:tcPr>
          <w:p w:rsidR="0032654E" w:rsidRDefault="0032654E" w:rsidP="0032654E">
            <w:r w:rsidRPr="00367A73">
              <w:t>PASS</w:t>
            </w:r>
          </w:p>
        </w:tc>
        <w:tc>
          <w:tcPr>
            <w:tcW w:w="1017" w:type="dxa"/>
          </w:tcPr>
          <w:p w:rsidR="0032654E" w:rsidRDefault="0032654E" w:rsidP="0032654E">
            <w:r>
              <w:t>Pg70</w:t>
            </w:r>
          </w:p>
        </w:tc>
        <w:tc>
          <w:tcPr>
            <w:tcW w:w="2811" w:type="dxa"/>
          </w:tcPr>
          <w:p w:rsidR="0032654E" w:rsidRDefault="0032654E" w:rsidP="0032654E">
            <w:r w:rsidRPr="00E101FD">
              <w:t>N/A</w:t>
            </w:r>
          </w:p>
        </w:tc>
      </w:tr>
      <w:tr w:rsidR="0032654E" w:rsidTr="00B03CE2">
        <w:tc>
          <w:tcPr>
            <w:tcW w:w="466" w:type="dxa"/>
          </w:tcPr>
          <w:p w:rsidR="0032654E" w:rsidRDefault="0032654E" w:rsidP="0032654E">
            <w:r>
              <w:t>27</w:t>
            </w:r>
          </w:p>
        </w:tc>
        <w:tc>
          <w:tcPr>
            <w:tcW w:w="2195" w:type="dxa"/>
          </w:tcPr>
          <w:p w:rsidR="0032654E" w:rsidRDefault="0032654E" w:rsidP="0032654E">
            <w:pPr>
              <w:pStyle w:val="Heading2"/>
              <w:outlineLvl w:val="1"/>
            </w:pPr>
            <w:bookmarkStart w:id="23" w:name="_Toc449342575"/>
            <w:r>
              <w:t>frmQuestion2</w:t>
            </w:r>
            <w:bookmarkEnd w:id="23"/>
          </w:p>
        </w:tc>
        <w:tc>
          <w:tcPr>
            <w:tcW w:w="4818" w:type="dxa"/>
          </w:tcPr>
          <w:p w:rsidR="0032654E" w:rsidRDefault="0032654E" w:rsidP="0032654E">
            <w:r>
              <w:t>On Click of ‘</w:t>
            </w:r>
            <w:proofErr w:type="spellStart"/>
            <w:r>
              <w:t>btnSubmit</w:t>
            </w:r>
            <w:proofErr w:type="spellEnd"/>
            <w:r>
              <w:t xml:space="preserve">’ a </w:t>
            </w:r>
            <w:proofErr w:type="spellStart"/>
            <w:r>
              <w:t>messagebox</w:t>
            </w:r>
            <w:proofErr w:type="spellEnd"/>
            <w:r>
              <w:t xml:space="preserve"> appears with a potential of 3 different messages depending on response to question which will be further explained in tests 28-30. ‘frmQuestion3’ is shown.</w:t>
            </w:r>
          </w:p>
        </w:tc>
        <w:tc>
          <w:tcPr>
            <w:tcW w:w="1171" w:type="dxa"/>
          </w:tcPr>
          <w:p w:rsidR="0032654E" w:rsidRDefault="0032654E" w:rsidP="0032654E">
            <w:r w:rsidRPr="00367A73">
              <w:t>PASS</w:t>
            </w:r>
          </w:p>
        </w:tc>
        <w:tc>
          <w:tcPr>
            <w:tcW w:w="1017" w:type="dxa"/>
          </w:tcPr>
          <w:p w:rsidR="0032654E" w:rsidRDefault="0032654E" w:rsidP="0032654E">
            <w:r>
              <w:t>Pg71</w:t>
            </w:r>
          </w:p>
        </w:tc>
        <w:tc>
          <w:tcPr>
            <w:tcW w:w="2811" w:type="dxa"/>
          </w:tcPr>
          <w:p w:rsidR="0032654E" w:rsidRDefault="0032654E" w:rsidP="0032654E">
            <w:r w:rsidRPr="00E101FD">
              <w:t>N/A</w:t>
            </w:r>
          </w:p>
        </w:tc>
      </w:tr>
      <w:tr w:rsidR="0032654E" w:rsidTr="00B03CE2">
        <w:tc>
          <w:tcPr>
            <w:tcW w:w="466" w:type="dxa"/>
          </w:tcPr>
          <w:p w:rsidR="0032654E" w:rsidRDefault="0032654E" w:rsidP="0032654E">
            <w:r>
              <w:t>28</w:t>
            </w:r>
          </w:p>
        </w:tc>
        <w:tc>
          <w:tcPr>
            <w:tcW w:w="2195" w:type="dxa"/>
          </w:tcPr>
          <w:p w:rsidR="0032654E" w:rsidRDefault="0032654E" w:rsidP="0032654E">
            <w:r>
              <w:t>frmQuestion2</w:t>
            </w:r>
          </w:p>
        </w:tc>
        <w:tc>
          <w:tcPr>
            <w:tcW w:w="4818" w:type="dxa"/>
          </w:tcPr>
          <w:p w:rsidR="0032654E" w:rsidRDefault="0032654E" w:rsidP="0032654E">
            <w:r>
              <w:t xml:space="preserve">If both answers are correct, a </w:t>
            </w:r>
            <w:proofErr w:type="spellStart"/>
            <w:r>
              <w:t>messagebox</w:t>
            </w:r>
            <w:proofErr w:type="spellEnd"/>
            <w:r>
              <w:t xml:space="preserve"> containing the words ‘Correct Answers, Well Done!’ will appear. </w:t>
            </w:r>
            <w:proofErr w:type="spellStart"/>
            <w:r>
              <w:t>Player.Score</w:t>
            </w:r>
            <w:proofErr w:type="spellEnd"/>
            <w:r>
              <w:t xml:space="preserve"> will be increased by 200.</w:t>
            </w:r>
          </w:p>
        </w:tc>
        <w:tc>
          <w:tcPr>
            <w:tcW w:w="1171" w:type="dxa"/>
          </w:tcPr>
          <w:p w:rsidR="0032654E" w:rsidRDefault="0032654E" w:rsidP="0032654E">
            <w:r w:rsidRPr="00367A73">
              <w:t>PASS</w:t>
            </w:r>
          </w:p>
        </w:tc>
        <w:tc>
          <w:tcPr>
            <w:tcW w:w="1017" w:type="dxa"/>
          </w:tcPr>
          <w:p w:rsidR="0032654E" w:rsidRDefault="0032654E" w:rsidP="0032654E">
            <w:r>
              <w:t>Pg72</w:t>
            </w:r>
          </w:p>
        </w:tc>
        <w:tc>
          <w:tcPr>
            <w:tcW w:w="2811" w:type="dxa"/>
          </w:tcPr>
          <w:p w:rsidR="0032654E" w:rsidRDefault="0032654E" w:rsidP="0032654E">
            <w:r w:rsidRPr="00E101FD">
              <w:t>N/A</w:t>
            </w:r>
          </w:p>
        </w:tc>
      </w:tr>
      <w:tr w:rsidR="0032654E" w:rsidTr="00B03CE2">
        <w:tc>
          <w:tcPr>
            <w:tcW w:w="466" w:type="dxa"/>
          </w:tcPr>
          <w:p w:rsidR="0032654E" w:rsidRDefault="0032654E" w:rsidP="0032654E">
            <w:r>
              <w:t>29</w:t>
            </w:r>
          </w:p>
        </w:tc>
        <w:tc>
          <w:tcPr>
            <w:tcW w:w="2195" w:type="dxa"/>
          </w:tcPr>
          <w:p w:rsidR="0032654E" w:rsidRDefault="0032654E" w:rsidP="0032654E">
            <w:r>
              <w:t>frmQuestion2</w:t>
            </w:r>
          </w:p>
        </w:tc>
        <w:tc>
          <w:tcPr>
            <w:tcW w:w="4818" w:type="dxa"/>
          </w:tcPr>
          <w:p w:rsidR="0032654E" w:rsidRDefault="0032654E" w:rsidP="0032654E">
            <w:r>
              <w:t xml:space="preserve">If only one answer is correct, a </w:t>
            </w:r>
            <w:proofErr w:type="spellStart"/>
            <w:r>
              <w:t>messagebox</w:t>
            </w:r>
            <w:proofErr w:type="spellEnd"/>
            <w:r>
              <w:t xml:space="preserve"> containing the words ‘1/2 Answers Correct, Good Effort!’ will appear. </w:t>
            </w:r>
            <w:proofErr w:type="spellStart"/>
            <w:r>
              <w:t>Player.Score</w:t>
            </w:r>
            <w:proofErr w:type="spellEnd"/>
            <w:r>
              <w:t xml:space="preserve"> will be increased by 100.</w:t>
            </w:r>
          </w:p>
        </w:tc>
        <w:tc>
          <w:tcPr>
            <w:tcW w:w="1171" w:type="dxa"/>
          </w:tcPr>
          <w:p w:rsidR="0032654E" w:rsidRDefault="0032654E" w:rsidP="0032654E">
            <w:r w:rsidRPr="00367A73">
              <w:t>PASS</w:t>
            </w:r>
          </w:p>
        </w:tc>
        <w:tc>
          <w:tcPr>
            <w:tcW w:w="1017" w:type="dxa"/>
          </w:tcPr>
          <w:p w:rsidR="0032654E" w:rsidRDefault="0032654E" w:rsidP="0032654E">
            <w:r>
              <w:t>Pg73</w:t>
            </w:r>
          </w:p>
        </w:tc>
        <w:tc>
          <w:tcPr>
            <w:tcW w:w="2811" w:type="dxa"/>
          </w:tcPr>
          <w:p w:rsidR="0032654E" w:rsidRDefault="0032654E" w:rsidP="0032654E">
            <w:r w:rsidRPr="00E101FD">
              <w:t>N/A</w:t>
            </w:r>
          </w:p>
        </w:tc>
      </w:tr>
      <w:tr w:rsidR="0032654E" w:rsidTr="00B03CE2">
        <w:tc>
          <w:tcPr>
            <w:tcW w:w="466" w:type="dxa"/>
          </w:tcPr>
          <w:p w:rsidR="0032654E" w:rsidRDefault="0032654E" w:rsidP="0032654E">
            <w:r>
              <w:t>30</w:t>
            </w:r>
          </w:p>
        </w:tc>
        <w:tc>
          <w:tcPr>
            <w:tcW w:w="2195" w:type="dxa"/>
          </w:tcPr>
          <w:p w:rsidR="0032654E" w:rsidRDefault="0032654E" w:rsidP="0032654E">
            <w:r>
              <w:t>frmQuestion2</w:t>
            </w:r>
          </w:p>
        </w:tc>
        <w:tc>
          <w:tcPr>
            <w:tcW w:w="4818" w:type="dxa"/>
          </w:tcPr>
          <w:p w:rsidR="0032654E" w:rsidRDefault="0032654E" w:rsidP="0032654E">
            <w:r>
              <w:t xml:space="preserve">If neither answer is correct a </w:t>
            </w:r>
            <w:proofErr w:type="spellStart"/>
            <w:r>
              <w:t>messagebox</w:t>
            </w:r>
            <w:proofErr w:type="spellEnd"/>
            <w:r>
              <w:t xml:space="preserve"> containing ‘Incorrect answer’ will be shown.</w:t>
            </w:r>
          </w:p>
        </w:tc>
        <w:tc>
          <w:tcPr>
            <w:tcW w:w="1171" w:type="dxa"/>
          </w:tcPr>
          <w:p w:rsidR="0032654E" w:rsidRDefault="0032654E" w:rsidP="0032654E">
            <w:r w:rsidRPr="00367A73">
              <w:t>PASS</w:t>
            </w:r>
          </w:p>
        </w:tc>
        <w:tc>
          <w:tcPr>
            <w:tcW w:w="1017" w:type="dxa"/>
          </w:tcPr>
          <w:p w:rsidR="0032654E" w:rsidRDefault="0032654E" w:rsidP="0032654E">
            <w:r>
              <w:t>Pg74</w:t>
            </w:r>
          </w:p>
        </w:tc>
        <w:tc>
          <w:tcPr>
            <w:tcW w:w="2811" w:type="dxa"/>
          </w:tcPr>
          <w:p w:rsidR="0032654E" w:rsidRDefault="0032654E" w:rsidP="0032654E">
            <w:r w:rsidRPr="00E101FD">
              <w:t>N/A</w:t>
            </w:r>
          </w:p>
        </w:tc>
      </w:tr>
      <w:tr w:rsidR="0032654E" w:rsidTr="00B03CE2">
        <w:tc>
          <w:tcPr>
            <w:tcW w:w="466" w:type="dxa"/>
          </w:tcPr>
          <w:p w:rsidR="0032654E" w:rsidRDefault="0032654E" w:rsidP="0032654E">
            <w:r>
              <w:t>31</w:t>
            </w:r>
          </w:p>
        </w:tc>
        <w:tc>
          <w:tcPr>
            <w:tcW w:w="2195" w:type="dxa"/>
          </w:tcPr>
          <w:p w:rsidR="0032654E" w:rsidRDefault="0032654E" w:rsidP="0032654E">
            <w:pPr>
              <w:pStyle w:val="Heading2"/>
              <w:outlineLvl w:val="1"/>
            </w:pPr>
            <w:bookmarkStart w:id="24" w:name="_Toc449342576"/>
            <w:r>
              <w:t>frmQuestion3</w:t>
            </w:r>
            <w:bookmarkEnd w:id="24"/>
          </w:p>
        </w:tc>
        <w:tc>
          <w:tcPr>
            <w:tcW w:w="4818" w:type="dxa"/>
          </w:tcPr>
          <w:p w:rsidR="0032654E" w:rsidRDefault="0032654E" w:rsidP="0032654E">
            <w:r>
              <w:t>When ‘</w:t>
            </w:r>
            <w:proofErr w:type="spellStart"/>
            <w:r>
              <w:t>btnConfirm</w:t>
            </w:r>
            <w:proofErr w:type="spellEnd"/>
            <w:r>
              <w:t xml:space="preserve">’ is selected a </w:t>
            </w:r>
            <w:proofErr w:type="spellStart"/>
            <w:r>
              <w:t>messagebox</w:t>
            </w:r>
            <w:proofErr w:type="spellEnd"/>
            <w:r>
              <w:t xml:space="preserve"> will appear reading “(answers)/8 Answers Correct!” filling in the number of correct answers</w:t>
            </w:r>
          </w:p>
        </w:tc>
        <w:tc>
          <w:tcPr>
            <w:tcW w:w="1171" w:type="dxa"/>
          </w:tcPr>
          <w:p w:rsidR="0032654E" w:rsidRDefault="0032654E" w:rsidP="0032654E">
            <w:r w:rsidRPr="00367A73">
              <w:t>PASS</w:t>
            </w:r>
          </w:p>
        </w:tc>
        <w:tc>
          <w:tcPr>
            <w:tcW w:w="1017" w:type="dxa"/>
          </w:tcPr>
          <w:p w:rsidR="0032654E" w:rsidRDefault="0032654E" w:rsidP="0032654E">
            <w:r>
              <w:t>Pg75</w:t>
            </w:r>
          </w:p>
        </w:tc>
        <w:tc>
          <w:tcPr>
            <w:tcW w:w="2811" w:type="dxa"/>
          </w:tcPr>
          <w:p w:rsidR="0032654E" w:rsidRDefault="0032654E" w:rsidP="0032654E">
            <w:r w:rsidRPr="00E101FD">
              <w:t>N/A</w:t>
            </w:r>
          </w:p>
        </w:tc>
      </w:tr>
      <w:tr w:rsidR="0032654E" w:rsidTr="00B03CE2">
        <w:tc>
          <w:tcPr>
            <w:tcW w:w="466" w:type="dxa"/>
          </w:tcPr>
          <w:p w:rsidR="0032654E" w:rsidRDefault="0032654E" w:rsidP="0032654E">
            <w:r>
              <w:lastRenderedPageBreak/>
              <w:t>32</w:t>
            </w:r>
          </w:p>
        </w:tc>
        <w:tc>
          <w:tcPr>
            <w:tcW w:w="2195" w:type="dxa"/>
          </w:tcPr>
          <w:p w:rsidR="0032654E" w:rsidRDefault="0032654E" w:rsidP="0032654E">
            <w:r>
              <w:t>FrmQuestion3</w:t>
            </w:r>
          </w:p>
        </w:tc>
        <w:tc>
          <w:tcPr>
            <w:tcW w:w="4818" w:type="dxa"/>
          </w:tcPr>
          <w:p w:rsidR="0032654E" w:rsidRDefault="0032654E" w:rsidP="0032654E">
            <w:r>
              <w:t xml:space="preserve">For each right answer, </w:t>
            </w:r>
            <w:proofErr w:type="spellStart"/>
            <w:r>
              <w:t>Player.Score</w:t>
            </w:r>
            <w:proofErr w:type="spellEnd"/>
            <w:r>
              <w:t xml:space="preserve"> should increase by 50. For each incorrect answer, </w:t>
            </w:r>
            <w:proofErr w:type="spellStart"/>
            <w:r>
              <w:t>Player.Score</w:t>
            </w:r>
            <w:proofErr w:type="spellEnd"/>
            <w:r>
              <w:t xml:space="preserve"> should be reduced by 5.</w:t>
            </w:r>
          </w:p>
        </w:tc>
        <w:tc>
          <w:tcPr>
            <w:tcW w:w="1171" w:type="dxa"/>
          </w:tcPr>
          <w:p w:rsidR="0032654E" w:rsidRDefault="0032654E" w:rsidP="0032654E">
            <w:r w:rsidRPr="00367A73">
              <w:t>PASS</w:t>
            </w:r>
          </w:p>
        </w:tc>
        <w:tc>
          <w:tcPr>
            <w:tcW w:w="1017" w:type="dxa"/>
          </w:tcPr>
          <w:p w:rsidR="0032654E" w:rsidRDefault="0032654E" w:rsidP="0032654E">
            <w:r>
              <w:t>Pg75</w:t>
            </w:r>
          </w:p>
        </w:tc>
        <w:tc>
          <w:tcPr>
            <w:tcW w:w="2811" w:type="dxa"/>
          </w:tcPr>
          <w:p w:rsidR="0032654E" w:rsidRDefault="0032654E" w:rsidP="0032654E">
            <w:r w:rsidRPr="00E101FD">
              <w:t>N/A</w:t>
            </w:r>
          </w:p>
        </w:tc>
      </w:tr>
      <w:tr w:rsidR="0032654E" w:rsidTr="00B03CE2">
        <w:tc>
          <w:tcPr>
            <w:tcW w:w="466" w:type="dxa"/>
          </w:tcPr>
          <w:p w:rsidR="0032654E" w:rsidRDefault="0032654E" w:rsidP="0032654E">
            <w:r>
              <w:t>33</w:t>
            </w:r>
          </w:p>
        </w:tc>
        <w:tc>
          <w:tcPr>
            <w:tcW w:w="2195" w:type="dxa"/>
          </w:tcPr>
          <w:p w:rsidR="0032654E" w:rsidRDefault="0032654E" w:rsidP="0032654E">
            <w:pPr>
              <w:pStyle w:val="Heading2"/>
              <w:outlineLvl w:val="1"/>
            </w:pPr>
            <w:bookmarkStart w:id="25" w:name="_Toc449342577"/>
            <w:r>
              <w:t>frmQuestion4</w:t>
            </w:r>
            <w:bookmarkEnd w:id="25"/>
          </w:p>
        </w:tc>
        <w:tc>
          <w:tcPr>
            <w:tcW w:w="4818" w:type="dxa"/>
          </w:tcPr>
          <w:p w:rsidR="0032654E" w:rsidRDefault="0032654E" w:rsidP="0032654E">
            <w:r>
              <w:t>When ‘</w:t>
            </w:r>
            <w:proofErr w:type="spellStart"/>
            <w:r>
              <w:t>btnSubmit</w:t>
            </w:r>
            <w:proofErr w:type="spellEnd"/>
            <w:r>
              <w:t xml:space="preserve">’ is selected a </w:t>
            </w:r>
            <w:proofErr w:type="spellStart"/>
            <w:r>
              <w:t>messagebox</w:t>
            </w:r>
            <w:proofErr w:type="spellEnd"/>
            <w:r>
              <w:t xml:space="preserve"> will appear reading “(answers)/4 Answers Correct!” filling in the number of correct answers</w:t>
            </w:r>
          </w:p>
        </w:tc>
        <w:tc>
          <w:tcPr>
            <w:tcW w:w="1171" w:type="dxa"/>
          </w:tcPr>
          <w:p w:rsidR="0032654E" w:rsidRDefault="0032654E" w:rsidP="0032654E">
            <w:r w:rsidRPr="00367A73">
              <w:t>PASS</w:t>
            </w:r>
          </w:p>
        </w:tc>
        <w:tc>
          <w:tcPr>
            <w:tcW w:w="1017" w:type="dxa"/>
          </w:tcPr>
          <w:p w:rsidR="0032654E" w:rsidRDefault="0032654E" w:rsidP="0032654E">
            <w:r>
              <w:t>Pg76</w:t>
            </w:r>
          </w:p>
        </w:tc>
        <w:tc>
          <w:tcPr>
            <w:tcW w:w="2811" w:type="dxa"/>
          </w:tcPr>
          <w:p w:rsidR="0032654E" w:rsidRDefault="0032654E" w:rsidP="0032654E">
            <w:r w:rsidRPr="00E101FD">
              <w:t>N/A</w:t>
            </w:r>
          </w:p>
        </w:tc>
      </w:tr>
      <w:tr w:rsidR="0032654E" w:rsidTr="00B03CE2">
        <w:tc>
          <w:tcPr>
            <w:tcW w:w="466" w:type="dxa"/>
          </w:tcPr>
          <w:p w:rsidR="0032654E" w:rsidRDefault="0032654E" w:rsidP="0032654E">
            <w:r>
              <w:t>34</w:t>
            </w:r>
          </w:p>
        </w:tc>
        <w:tc>
          <w:tcPr>
            <w:tcW w:w="2195" w:type="dxa"/>
          </w:tcPr>
          <w:p w:rsidR="0032654E" w:rsidRDefault="0032654E" w:rsidP="0032654E">
            <w:r>
              <w:t>frmQuestion4</w:t>
            </w:r>
          </w:p>
        </w:tc>
        <w:tc>
          <w:tcPr>
            <w:tcW w:w="4818" w:type="dxa"/>
          </w:tcPr>
          <w:p w:rsidR="0032654E" w:rsidRDefault="0032654E" w:rsidP="0032654E">
            <w:r>
              <w:t xml:space="preserve">For each right answer, </w:t>
            </w:r>
            <w:proofErr w:type="spellStart"/>
            <w:r>
              <w:t>Player.Score</w:t>
            </w:r>
            <w:proofErr w:type="spellEnd"/>
            <w:r>
              <w:t xml:space="preserve"> should increase by 50. For each incorrect answer, </w:t>
            </w:r>
            <w:proofErr w:type="spellStart"/>
            <w:r>
              <w:t>Player.Score</w:t>
            </w:r>
            <w:proofErr w:type="spellEnd"/>
            <w:r>
              <w:t xml:space="preserve"> should be reduced by 5.</w:t>
            </w:r>
          </w:p>
        </w:tc>
        <w:tc>
          <w:tcPr>
            <w:tcW w:w="1171" w:type="dxa"/>
          </w:tcPr>
          <w:p w:rsidR="0032654E" w:rsidRDefault="0032654E" w:rsidP="0032654E">
            <w:r w:rsidRPr="00367A73">
              <w:t>PASS</w:t>
            </w:r>
          </w:p>
        </w:tc>
        <w:tc>
          <w:tcPr>
            <w:tcW w:w="1017" w:type="dxa"/>
          </w:tcPr>
          <w:p w:rsidR="0032654E" w:rsidRDefault="0032654E" w:rsidP="0032654E">
            <w:r>
              <w:t>Pg76</w:t>
            </w:r>
          </w:p>
        </w:tc>
        <w:tc>
          <w:tcPr>
            <w:tcW w:w="2811" w:type="dxa"/>
          </w:tcPr>
          <w:p w:rsidR="0032654E" w:rsidRDefault="0032654E" w:rsidP="0032654E">
            <w:r w:rsidRPr="00E101FD">
              <w:t>N/A</w:t>
            </w:r>
          </w:p>
        </w:tc>
      </w:tr>
      <w:tr w:rsidR="0032654E" w:rsidTr="00B03CE2">
        <w:tc>
          <w:tcPr>
            <w:tcW w:w="466" w:type="dxa"/>
          </w:tcPr>
          <w:p w:rsidR="0032654E" w:rsidRDefault="0032654E" w:rsidP="0032654E">
            <w:r>
              <w:t>35</w:t>
            </w:r>
          </w:p>
        </w:tc>
        <w:tc>
          <w:tcPr>
            <w:tcW w:w="2195" w:type="dxa"/>
          </w:tcPr>
          <w:p w:rsidR="0032654E" w:rsidRDefault="0032654E" w:rsidP="0032654E">
            <w:pPr>
              <w:pStyle w:val="Heading2"/>
              <w:outlineLvl w:val="1"/>
            </w:pPr>
            <w:bookmarkStart w:id="26" w:name="_Toc449342578"/>
            <w:r>
              <w:t>frmQuestion5</w:t>
            </w:r>
            <w:bookmarkEnd w:id="26"/>
          </w:p>
        </w:tc>
        <w:tc>
          <w:tcPr>
            <w:tcW w:w="4818" w:type="dxa"/>
          </w:tcPr>
          <w:p w:rsidR="0032654E" w:rsidRDefault="0032654E" w:rsidP="0032654E">
            <w:r>
              <w:t xml:space="preserve">All three labels should be </w:t>
            </w:r>
            <w:proofErr w:type="spellStart"/>
            <w:r>
              <w:t>dragable</w:t>
            </w:r>
            <w:proofErr w:type="spellEnd"/>
            <w:r>
              <w:t xml:space="preserve">, however if they are dropped outside of any of the picture they should remain visible and in their initial position. </w:t>
            </w:r>
          </w:p>
        </w:tc>
        <w:tc>
          <w:tcPr>
            <w:tcW w:w="1171" w:type="dxa"/>
          </w:tcPr>
          <w:p w:rsidR="0032654E" w:rsidRDefault="0032654E" w:rsidP="0032654E">
            <w:r w:rsidRPr="00367A73">
              <w:t>PASS</w:t>
            </w:r>
          </w:p>
        </w:tc>
        <w:tc>
          <w:tcPr>
            <w:tcW w:w="1017" w:type="dxa"/>
          </w:tcPr>
          <w:p w:rsidR="0032654E" w:rsidRDefault="0032654E" w:rsidP="0032654E">
            <w:r>
              <w:t>Pg77</w:t>
            </w:r>
          </w:p>
        </w:tc>
        <w:tc>
          <w:tcPr>
            <w:tcW w:w="2811" w:type="dxa"/>
          </w:tcPr>
          <w:p w:rsidR="0032654E" w:rsidRDefault="0032654E" w:rsidP="0032654E">
            <w:r w:rsidRPr="00E101FD">
              <w:t>N/A</w:t>
            </w:r>
          </w:p>
        </w:tc>
      </w:tr>
      <w:tr w:rsidR="0032654E" w:rsidTr="00B03CE2">
        <w:tc>
          <w:tcPr>
            <w:tcW w:w="466" w:type="dxa"/>
          </w:tcPr>
          <w:p w:rsidR="0032654E" w:rsidRDefault="0032654E" w:rsidP="0032654E">
            <w:r>
              <w:t>36</w:t>
            </w:r>
          </w:p>
        </w:tc>
        <w:tc>
          <w:tcPr>
            <w:tcW w:w="2195" w:type="dxa"/>
          </w:tcPr>
          <w:p w:rsidR="0032654E" w:rsidRDefault="0032654E" w:rsidP="0032654E">
            <w:r>
              <w:t>frmQuestion5</w:t>
            </w:r>
          </w:p>
        </w:tc>
        <w:tc>
          <w:tcPr>
            <w:tcW w:w="4818" w:type="dxa"/>
          </w:tcPr>
          <w:p w:rsidR="0032654E" w:rsidRDefault="0032654E" w:rsidP="0032654E">
            <w:r>
              <w:t xml:space="preserve">When a label is dragged to its matching image and dropped, both the image and the label should disappear and </w:t>
            </w:r>
            <w:proofErr w:type="spellStart"/>
            <w:r>
              <w:t>Player.Score</w:t>
            </w:r>
            <w:proofErr w:type="spellEnd"/>
            <w:r>
              <w:t xml:space="preserve"> should increase by 100 each time</w:t>
            </w:r>
          </w:p>
        </w:tc>
        <w:tc>
          <w:tcPr>
            <w:tcW w:w="1171" w:type="dxa"/>
          </w:tcPr>
          <w:p w:rsidR="0032654E" w:rsidRDefault="0032654E" w:rsidP="0032654E">
            <w:r w:rsidRPr="00367A73">
              <w:t>PASS</w:t>
            </w:r>
          </w:p>
        </w:tc>
        <w:tc>
          <w:tcPr>
            <w:tcW w:w="1017" w:type="dxa"/>
          </w:tcPr>
          <w:p w:rsidR="0032654E" w:rsidRDefault="0032654E" w:rsidP="0032654E">
            <w:r>
              <w:t>Pg78</w:t>
            </w:r>
          </w:p>
        </w:tc>
        <w:tc>
          <w:tcPr>
            <w:tcW w:w="2811" w:type="dxa"/>
          </w:tcPr>
          <w:p w:rsidR="0032654E" w:rsidRDefault="0032654E" w:rsidP="0032654E">
            <w:r w:rsidRPr="00E101FD">
              <w:t>N/A</w:t>
            </w:r>
          </w:p>
        </w:tc>
      </w:tr>
      <w:tr w:rsidR="0032654E" w:rsidTr="00B03CE2">
        <w:tc>
          <w:tcPr>
            <w:tcW w:w="466" w:type="dxa"/>
          </w:tcPr>
          <w:p w:rsidR="0032654E" w:rsidRDefault="0032654E" w:rsidP="0032654E">
            <w:r>
              <w:t>37</w:t>
            </w:r>
          </w:p>
        </w:tc>
        <w:tc>
          <w:tcPr>
            <w:tcW w:w="2195" w:type="dxa"/>
          </w:tcPr>
          <w:p w:rsidR="0032654E" w:rsidRDefault="0032654E" w:rsidP="0032654E">
            <w:r>
              <w:t>frmQuestion5</w:t>
            </w:r>
          </w:p>
        </w:tc>
        <w:tc>
          <w:tcPr>
            <w:tcW w:w="4818" w:type="dxa"/>
          </w:tcPr>
          <w:p w:rsidR="0032654E" w:rsidRDefault="0032654E" w:rsidP="0032654E">
            <w:r>
              <w:t>If A label is dragged to the wrong image, the image it is dragged to and its match should vanish and the label being dragged should return to its neutral position</w:t>
            </w:r>
          </w:p>
        </w:tc>
        <w:tc>
          <w:tcPr>
            <w:tcW w:w="1171" w:type="dxa"/>
          </w:tcPr>
          <w:p w:rsidR="0032654E" w:rsidRDefault="0032654E" w:rsidP="0032654E">
            <w:r w:rsidRPr="00367A73">
              <w:t>PASS</w:t>
            </w:r>
          </w:p>
        </w:tc>
        <w:tc>
          <w:tcPr>
            <w:tcW w:w="1017" w:type="dxa"/>
          </w:tcPr>
          <w:p w:rsidR="0032654E" w:rsidRDefault="0032654E" w:rsidP="0032654E">
            <w:r>
              <w:t>Pg79</w:t>
            </w:r>
          </w:p>
        </w:tc>
        <w:tc>
          <w:tcPr>
            <w:tcW w:w="2811" w:type="dxa"/>
          </w:tcPr>
          <w:p w:rsidR="0032654E" w:rsidRDefault="0032654E" w:rsidP="0032654E">
            <w:r w:rsidRPr="00E101FD">
              <w:t>N/A</w:t>
            </w:r>
          </w:p>
        </w:tc>
      </w:tr>
      <w:tr w:rsidR="0032654E" w:rsidTr="00B03CE2">
        <w:tc>
          <w:tcPr>
            <w:tcW w:w="466" w:type="dxa"/>
          </w:tcPr>
          <w:p w:rsidR="0032654E" w:rsidRDefault="0032654E" w:rsidP="0032654E">
            <w:r>
              <w:t>38</w:t>
            </w:r>
          </w:p>
        </w:tc>
        <w:tc>
          <w:tcPr>
            <w:tcW w:w="2195" w:type="dxa"/>
          </w:tcPr>
          <w:p w:rsidR="0032654E" w:rsidRDefault="0032654E" w:rsidP="0032654E">
            <w:r>
              <w:t>frmQuestion5</w:t>
            </w:r>
          </w:p>
        </w:tc>
        <w:tc>
          <w:tcPr>
            <w:tcW w:w="4818" w:type="dxa"/>
          </w:tcPr>
          <w:p w:rsidR="0032654E" w:rsidRDefault="0032654E" w:rsidP="0032654E">
            <w:r>
              <w:t>Each time a label is dragged to an image an unseen variable called Answers increases by one. Once three answers have been attempted, an if statement should be fulfilled that opens ‘</w:t>
            </w:r>
            <w:proofErr w:type="spellStart"/>
            <w:r>
              <w:t>frmResultScreen</w:t>
            </w:r>
            <w:proofErr w:type="spellEnd"/>
            <w:r>
              <w:t>’</w:t>
            </w:r>
          </w:p>
        </w:tc>
        <w:tc>
          <w:tcPr>
            <w:tcW w:w="1171" w:type="dxa"/>
          </w:tcPr>
          <w:p w:rsidR="0032654E" w:rsidRDefault="0032654E" w:rsidP="0032654E">
            <w:r w:rsidRPr="00367A73">
              <w:t>PASS</w:t>
            </w:r>
          </w:p>
        </w:tc>
        <w:tc>
          <w:tcPr>
            <w:tcW w:w="1017" w:type="dxa"/>
          </w:tcPr>
          <w:p w:rsidR="0032654E" w:rsidRDefault="0032654E" w:rsidP="0032654E">
            <w:r>
              <w:t>Pg79</w:t>
            </w:r>
          </w:p>
        </w:tc>
        <w:tc>
          <w:tcPr>
            <w:tcW w:w="2811" w:type="dxa"/>
          </w:tcPr>
          <w:p w:rsidR="0032654E" w:rsidRDefault="0032654E" w:rsidP="0032654E">
            <w:r w:rsidRPr="00E101FD">
              <w:t>N/A</w:t>
            </w:r>
          </w:p>
        </w:tc>
      </w:tr>
      <w:tr w:rsidR="0032654E" w:rsidTr="00B03CE2">
        <w:tc>
          <w:tcPr>
            <w:tcW w:w="466" w:type="dxa"/>
          </w:tcPr>
          <w:p w:rsidR="0032654E" w:rsidRDefault="0032654E" w:rsidP="0032654E">
            <w:r>
              <w:t>39</w:t>
            </w:r>
          </w:p>
        </w:tc>
        <w:tc>
          <w:tcPr>
            <w:tcW w:w="2195" w:type="dxa"/>
          </w:tcPr>
          <w:p w:rsidR="0032654E" w:rsidRDefault="0032654E" w:rsidP="0032654E">
            <w:pPr>
              <w:pStyle w:val="Heading2"/>
              <w:outlineLvl w:val="1"/>
            </w:pPr>
            <w:bookmarkStart w:id="27" w:name="_Toc449342579"/>
            <w:proofErr w:type="spellStart"/>
            <w:proofErr w:type="gramStart"/>
            <w:r>
              <w:t>frmResultScreen</w:t>
            </w:r>
            <w:bookmarkEnd w:id="27"/>
            <w:proofErr w:type="spellEnd"/>
            <w:proofErr w:type="gramEnd"/>
          </w:p>
        </w:tc>
        <w:tc>
          <w:tcPr>
            <w:tcW w:w="4818" w:type="dxa"/>
          </w:tcPr>
          <w:p w:rsidR="0032654E" w:rsidRDefault="0032654E" w:rsidP="0032654E">
            <w:proofErr w:type="spellStart"/>
            <w:r>
              <w:t>lblScore</w:t>
            </w:r>
            <w:proofErr w:type="spellEnd"/>
            <w:r>
              <w:t xml:space="preserve"> and </w:t>
            </w:r>
            <w:proofErr w:type="spellStart"/>
            <w:r>
              <w:t>lblThanks</w:t>
            </w:r>
            <w:proofErr w:type="spellEnd"/>
            <w:r>
              <w:t xml:space="preserve"> should have the variables ‘</w:t>
            </w:r>
            <w:proofErr w:type="spellStart"/>
            <w:r>
              <w:t>Player.Score</w:t>
            </w:r>
            <w:proofErr w:type="spellEnd"/>
            <w:r>
              <w:t>’ and ‘</w:t>
            </w:r>
            <w:proofErr w:type="spellStart"/>
            <w:r>
              <w:t>Player.Username</w:t>
            </w:r>
            <w:proofErr w:type="spellEnd"/>
            <w:r>
              <w:t xml:space="preserve">’ shown to read “You scored (Score) Points!” </w:t>
            </w:r>
            <w:proofErr w:type="spellStart"/>
            <w:r>
              <w:t>amd</w:t>
            </w:r>
            <w:proofErr w:type="spellEnd"/>
            <w:r>
              <w:t xml:space="preserve"> </w:t>
            </w:r>
          </w:p>
        </w:tc>
        <w:tc>
          <w:tcPr>
            <w:tcW w:w="1171" w:type="dxa"/>
          </w:tcPr>
          <w:p w:rsidR="0032654E" w:rsidRDefault="0032654E" w:rsidP="0032654E">
            <w:r w:rsidRPr="00367A73">
              <w:t>PASS</w:t>
            </w:r>
          </w:p>
        </w:tc>
        <w:tc>
          <w:tcPr>
            <w:tcW w:w="1017" w:type="dxa"/>
          </w:tcPr>
          <w:p w:rsidR="0032654E" w:rsidRDefault="0032654E" w:rsidP="0032654E">
            <w:r>
              <w:t>Pg80</w:t>
            </w:r>
          </w:p>
        </w:tc>
        <w:tc>
          <w:tcPr>
            <w:tcW w:w="2811" w:type="dxa"/>
          </w:tcPr>
          <w:p w:rsidR="0032654E" w:rsidRDefault="0032654E" w:rsidP="0032654E">
            <w:r w:rsidRPr="00E101FD">
              <w:t>N/A</w:t>
            </w:r>
          </w:p>
        </w:tc>
      </w:tr>
      <w:tr w:rsidR="0032654E" w:rsidTr="00B03CE2">
        <w:tc>
          <w:tcPr>
            <w:tcW w:w="466" w:type="dxa"/>
          </w:tcPr>
          <w:p w:rsidR="0032654E" w:rsidRDefault="0032654E" w:rsidP="0032654E">
            <w:r>
              <w:t>40</w:t>
            </w:r>
          </w:p>
        </w:tc>
        <w:tc>
          <w:tcPr>
            <w:tcW w:w="2195" w:type="dxa"/>
          </w:tcPr>
          <w:p w:rsidR="0032654E" w:rsidRDefault="0032654E" w:rsidP="0032654E">
            <w:proofErr w:type="spellStart"/>
            <w:r w:rsidRPr="00461322">
              <w:t>frmResultScreen</w:t>
            </w:r>
            <w:proofErr w:type="spellEnd"/>
          </w:p>
        </w:tc>
        <w:tc>
          <w:tcPr>
            <w:tcW w:w="4818" w:type="dxa"/>
          </w:tcPr>
          <w:p w:rsidR="0032654E" w:rsidRDefault="0032654E" w:rsidP="0032654E">
            <w:r>
              <w:t xml:space="preserve">When </w:t>
            </w:r>
            <w:proofErr w:type="spellStart"/>
            <w:r>
              <w:t>btnHighScores</w:t>
            </w:r>
            <w:proofErr w:type="spellEnd"/>
            <w:r>
              <w:t xml:space="preserve"> is clicked, </w:t>
            </w:r>
            <w:proofErr w:type="spellStart"/>
            <w:r>
              <w:t>frmHighScores</w:t>
            </w:r>
            <w:proofErr w:type="spellEnd"/>
            <w:r>
              <w:t xml:space="preserve"> Should open.</w:t>
            </w:r>
          </w:p>
        </w:tc>
        <w:tc>
          <w:tcPr>
            <w:tcW w:w="1171" w:type="dxa"/>
          </w:tcPr>
          <w:p w:rsidR="0032654E" w:rsidRDefault="0032654E" w:rsidP="0032654E">
            <w:r w:rsidRPr="00367A73">
              <w:t>PASS</w:t>
            </w:r>
          </w:p>
        </w:tc>
        <w:tc>
          <w:tcPr>
            <w:tcW w:w="1017" w:type="dxa"/>
          </w:tcPr>
          <w:p w:rsidR="0032654E" w:rsidRDefault="0032654E" w:rsidP="0032654E">
            <w:r>
              <w:t>Pg80</w:t>
            </w:r>
          </w:p>
        </w:tc>
        <w:tc>
          <w:tcPr>
            <w:tcW w:w="2811" w:type="dxa"/>
          </w:tcPr>
          <w:p w:rsidR="0032654E" w:rsidRDefault="0032654E" w:rsidP="0032654E">
            <w:r w:rsidRPr="00E101FD">
              <w:t>N/A</w:t>
            </w:r>
          </w:p>
        </w:tc>
      </w:tr>
      <w:tr w:rsidR="0032654E" w:rsidTr="00B03CE2">
        <w:tc>
          <w:tcPr>
            <w:tcW w:w="466" w:type="dxa"/>
          </w:tcPr>
          <w:p w:rsidR="0032654E" w:rsidRDefault="0032654E" w:rsidP="0032654E">
            <w:r>
              <w:t>41</w:t>
            </w:r>
          </w:p>
        </w:tc>
        <w:tc>
          <w:tcPr>
            <w:tcW w:w="2195" w:type="dxa"/>
          </w:tcPr>
          <w:p w:rsidR="0032654E" w:rsidRDefault="0032654E" w:rsidP="0032654E">
            <w:proofErr w:type="spellStart"/>
            <w:r w:rsidRPr="00461322">
              <w:t>frmResultScreen</w:t>
            </w:r>
            <w:proofErr w:type="spellEnd"/>
          </w:p>
        </w:tc>
        <w:tc>
          <w:tcPr>
            <w:tcW w:w="4818" w:type="dxa"/>
          </w:tcPr>
          <w:p w:rsidR="0032654E" w:rsidRDefault="0032654E" w:rsidP="0032654E">
            <w:r>
              <w:t xml:space="preserve">When </w:t>
            </w:r>
            <w:proofErr w:type="spellStart"/>
            <w:r>
              <w:t>btnMainMenu</w:t>
            </w:r>
            <w:proofErr w:type="spellEnd"/>
            <w:r>
              <w:t xml:space="preserve"> is clicked, </w:t>
            </w:r>
            <w:proofErr w:type="spellStart"/>
            <w:r>
              <w:t>frmMainMenu</w:t>
            </w:r>
            <w:proofErr w:type="spellEnd"/>
            <w:r>
              <w:t xml:space="preserve"> Should open.</w:t>
            </w:r>
          </w:p>
        </w:tc>
        <w:tc>
          <w:tcPr>
            <w:tcW w:w="1171" w:type="dxa"/>
          </w:tcPr>
          <w:p w:rsidR="0032654E" w:rsidRDefault="0032654E" w:rsidP="0032654E">
            <w:r w:rsidRPr="00367A73">
              <w:t>PASS</w:t>
            </w:r>
          </w:p>
        </w:tc>
        <w:tc>
          <w:tcPr>
            <w:tcW w:w="1017" w:type="dxa"/>
          </w:tcPr>
          <w:p w:rsidR="0032654E" w:rsidRDefault="0032654E" w:rsidP="0032654E">
            <w:r>
              <w:t>Pg81</w:t>
            </w:r>
          </w:p>
        </w:tc>
        <w:tc>
          <w:tcPr>
            <w:tcW w:w="2811" w:type="dxa"/>
          </w:tcPr>
          <w:p w:rsidR="0032654E" w:rsidRDefault="0032654E" w:rsidP="0032654E">
            <w:r w:rsidRPr="00E101FD">
              <w:t>N/A</w:t>
            </w:r>
          </w:p>
        </w:tc>
      </w:tr>
      <w:tr w:rsidR="0032654E" w:rsidTr="00B03CE2">
        <w:tc>
          <w:tcPr>
            <w:tcW w:w="466" w:type="dxa"/>
          </w:tcPr>
          <w:p w:rsidR="0032654E" w:rsidRDefault="0032654E" w:rsidP="0032654E">
            <w:r>
              <w:t>42</w:t>
            </w:r>
          </w:p>
        </w:tc>
        <w:tc>
          <w:tcPr>
            <w:tcW w:w="2195" w:type="dxa"/>
          </w:tcPr>
          <w:p w:rsidR="0032654E" w:rsidRDefault="0032654E" w:rsidP="0032654E">
            <w:proofErr w:type="spellStart"/>
            <w:r w:rsidRPr="00461322">
              <w:t>frmResultScreen</w:t>
            </w:r>
            <w:proofErr w:type="spellEnd"/>
          </w:p>
        </w:tc>
        <w:tc>
          <w:tcPr>
            <w:tcW w:w="4818" w:type="dxa"/>
          </w:tcPr>
          <w:p w:rsidR="0032654E" w:rsidRDefault="0032654E" w:rsidP="0032654E">
            <w:r>
              <w:t xml:space="preserve">When </w:t>
            </w:r>
            <w:proofErr w:type="spellStart"/>
            <w:r>
              <w:t>btnExit</w:t>
            </w:r>
            <w:proofErr w:type="spellEnd"/>
            <w:r>
              <w:t xml:space="preserve"> Is clicked, the game should be </w:t>
            </w:r>
            <w:r>
              <w:lastRenderedPageBreak/>
              <w:t>closed.</w:t>
            </w:r>
          </w:p>
          <w:p w:rsidR="0032654E" w:rsidRDefault="0032654E" w:rsidP="0032654E"/>
        </w:tc>
        <w:tc>
          <w:tcPr>
            <w:tcW w:w="1171" w:type="dxa"/>
          </w:tcPr>
          <w:p w:rsidR="0032654E" w:rsidRDefault="0032654E" w:rsidP="0032654E">
            <w:r w:rsidRPr="00367A73">
              <w:lastRenderedPageBreak/>
              <w:t>PASS</w:t>
            </w:r>
          </w:p>
        </w:tc>
        <w:tc>
          <w:tcPr>
            <w:tcW w:w="1017" w:type="dxa"/>
          </w:tcPr>
          <w:p w:rsidR="0032654E" w:rsidRDefault="0032654E" w:rsidP="0032654E">
            <w:r>
              <w:t>Pg81</w:t>
            </w:r>
          </w:p>
        </w:tc>
        <w:tc>
          <w:tcPr>
            <w:tcW w:w="2811" w:type="dxa"/>
          </w:tcPr>
          <w:p w:rsidR="0032654E" w:rsidRDefault="0032654E" w:rsidP="0032654E">
            <w:r w:rsidRPr="00E101FD">
              <w:t>N/A</w:t>
            </w:r>
          </w:p>
        </w:tc>
      </w:tr>
      <w:tr w:rsidR="0032654E" w:rsidTr="00B03CE2">
        <w:tc>
          <w:tcPr>
            <w:tcW w:w="466" w:type="dxa"/>
          </w:tcPr>
          <w:p w:rsidR="0032654E" w:rsidRDefault="0032654E" w:rsidP="0032654E">
            <w:r>
              <w:lastRenderedPageBreak/>
              <w:t>43</w:t>
            </w:r>
          </w:p>
        </w:tc>
        <w:tc>
          <w:tcPr>
            <w:tcW w:w="2195" w:type="dxa"/>
          </w:tcPr>
          <w:p w:rsidR="0032654E" w:rsidRPr="00461322" w:rsidRDefault="0032654E" w:rsidP="0032654E">
            <w:proofErr w:type="spellStart"/>
            <w:r>
              <w:t>frmResultsScreen</w:t>
            </w:r>
            <w:proofErr w:type="spellEnd"/>
          </w:p>
        </w:tc>
        <w:tc>
          <w:tcPr>
            <w:tcW w:w="4818" w:type="dxa"/>
          </w:tcPr>
          <w:p w:rsidR="0032654E" w:rsidRDefault="0032654E" w:rsidP="0032654E">
            <w:r>
              <w:t>When any of the buttons are clicked the players score must be compared with their highest score and if it is greater, written to the scores files as a High Score</w:t>
            </w:r>
          </w:p>
        </w:tc>
        <w:tc>
          <w:tcPr>
            <w:tcW w:w="1171" w:type="dxa"/>
          </w:tcPr>
          <w:p w:rsidR="0032654E" w:rsidRDefault="0032654E" w:rsidP="0032654E">
            <w:r w:rsidRPr="00367A73">
              <w:t>PASS</w:t>
            </w:r>
          </w:p>
        </w:tc>
        <w:tc>
          <w:tcPr>
            <w:tcW w:w="1017" w:type="dxa"/>
          </w:tcPr>
          <w:p w:rsidR="0032654E" w:rsidRDefault="0032654E" w:rsidP="0032654E">
            <w:r>
              <w:t>Pg82</w:t>
            </w:r>
          </w:p>
        </w:tc>
        <w:tc>
          <w:tcPr>
            <w:tcW w:w="2811" w:type="dxa"/>
          </w:tcPr>
          <w:p w:rsidR="0032654E" w:rsidRDefault="0032654E" w:rsidP="0032654E">
            <w:r w:rsidRPr="00E101FD">
              <w:t>N/A</w:t>
            </w:r>
          </w:p>
        </w:tc>
      </w:tr>
      <w:tr w:rsidR="0032654E" w:rsidTr="00B03CE2">
        <w:tc>
          <w:tcPr>
            <w:tcW w:w="466" w:type="dxa"/>
          </w:tcPr>
          <w:p w:rsidR="0032654E" w:rsidRDefault="0032654E" w:rsidP="0032654E">
            <w:r>
              <w:t>44</w:t>
            </w:r>
          </w:p>
        </w:tc>
        <w:tc>
          <w:tcPr>
            <w:tcW w:w="2195" w:type="dxa"/>
          </w:tcPr>
          <w:p w:rsidR="0032654E" w:rsidRPr="00461322" w:rsidRDefault="0032654E" w:rsidP="0032654E">
            <w:pPr>
              <w:pStyle w:val="Heading2"/>
              <w:outlineLvl w:val="1"/>
            </w:pPr>
            <w:bookmarkStart w:id="28" w:name="_Toc449342580"/>
            <w:proofErr w:type="spellStart"/>
            <w:proofErr w:type="gramStart"/>
            <w:r>
              <w:t>frmHighScores</w:t>
            </w:r>
            <w:bookmarkEnd w:id="28"/>
            <w:proofErr w:type="spellEnd"/>
            <w:proofErr w:type="gramEnd"/>
          </w:p>
        </w:tc>
        <w:tc>
          <w:tcPr>
            <w:tcW w:w="4818" w:type="dxa"/>
          </w:tcPr>
          <w:p w:rsidR="0032654E" w:rsidRDefault="0032654E" w:rsidP="0032654E">
            <w:r>
              <w:t>Scores should be ordered highest to lowest and the names of the player should be displayed beside their scores when drawn from their arrays.</w:t>
            </w:r>
          </w:p>
        </w:tc>
        <w:tc>
          <w:tcPr>
            <w:tcW w:w="1171" w:type="dxa"/>
          </w:tcPr>
          <w:p w:rsidR="0032654E" w:rsidRDefault="0032654E" w:rsidP="0032654E">
            <w:r w:rsidRPr="00367A73">
              <w:t>PASS</w:t>
            </w:r>
          </w:p>
        </w:tc>
        <w:tc>
          <w:tcPr>
            <w:tcW w:w="1017" w:type="dxa"/>
          </w:tcPr>
          <w:p w:rsidR="0032654E" w:rsidRDefault="0032654E" w:rsidP="0032654E">
            <w:r>
              <w:t>Pg82</w:t>
            </w:r>
          </w:p>
        </w:tc>
        <w:tc>
          <w:tcPr>
            <w:tcW w:w="2811" w:type="dxa"/>
          </w:tcPr>
          <w:p w:rsidR="0032654E" w:rsidRDefault="0032654E" w:rsidP="0032654E">
            <w:r w:rsidRPr="00E101FD">
              <w:t>N/A</w:t>
            </w:r>
          </w:p>
        </w:tc>
      </w:tr>
      <w:tr w:rsidR="0032654E" w:rsidTr="00B03CE2">
        <w:tc>
          <w:tcPr>
            <w:tcW w:w="466" w:type="dxa"/>
          </w:tcPr>
          <w:p w:rsidR="0032654E" w:rsidRDefault="0032654E" w:rsidP="0032654E">
            <w:r>
              <w:t>45</w:t>
            </w:r>
          </w:p>
        </w:tc>
        <w:tc>
          <w:tcPr>
            <w:tcW w:w="2195" w:type="dxa"/>
          </w:tcPr>
          <w:p w:rsidR="0032654E" w:rsidRPr="00461322" w:rsidRDefault="0032654E" w:rsidP="0032654E">
            <w:proofErr w:type="spellStart"/>
            <w:r>
              <w:t>frmHighScores</w:t>
            </w:r>
            <w:proofErr w:type="spellEnd"/>
          </w:p>
        </w:tc>
        <w:tc>
          <w:tcPr>
            <w:tcW w:w="4818" w:type="dxa"/>
          </w:tcPr>
          <w:p w:rsidR="0032654E" w:rsidRDefault="0032654E" w:rsidP="0032654E">
            <w:r>
              <w:t xml:space="preserve">When </w:t>
            </w:r>
            <w:proofErr w:type="spellStart"/>
            <w:r>
              <w:t>btnMainMenu</w:t>
            </w:r>
            <w:proofErr w:type="spellEnd"/>
            <w:r>
              <w:t xml:space="preserve"> is clicked, </w:t>
            </w:r>
            <w:proofErr w:type="spellStart"/>
            <w:r>
              <w:t>frmMainMenu</w:t>
            </w:r>
            <w:proofErr w:type="spellEnd"/>
            <w:r>
              <w:t xml:space="preserve"> should be shown</w:t>
            </w:r>
          </w:p>
        </w:tc>
        <w:tc>
          <w:tcPr>
            <w:tcW w:w="1171" w:type="dxa"/>
          </w:tcPr>
          <w:p w:rsidR="0032654E" w:rsidRDefault="0032654E" w:rsidP="0032654E">
            <w:r w:rsidRPr="00367A73">
              <w:t>PASS</w:t>
            </w:r>
          </w:p>
        </w:tc>
        <w:tc>
          <w:tcPr>
            <w:tcW w:w="1017" w:type="dxa"/>
          </w:tcPr>
          <w:p w:rsidR="0032654E" w:rsidRDefault="0032654E" w:rsidP="0032654E">
            <w:r>
              <w:t>Pg83</w:t>
            </w:r>
          </w:p>
        </w:tc>
        <w:tc>
          <w:tcPr>
            <w:tcW w:w="2811" w:type="dxa"/>
          </w:tcPr>
          <w:p w:rsidR="0032654E" w:rsidRDefault="0032654E" w:rsidP="0032654E">
            <w:r w:rsidRPr="00E101FD">
              <w:t>N/A</w:t>
            </w:r>
          </w:p>
        </w:tc>
      </w:tr>
    </w:tbl>
    <w:p w:rsidR="0063798F" w:rsidRDefault="0063798F" w:rsidP="00585958"/>
    <w:p w:rsidR="0063798F" w:rsidRDefault="0063798F">
      <w:r>
        <w:br w:type="page"/>
      </w:r>
    </w:p>
    <w:p w:rsidR="00A66AFC" w:rsidRDefault="00A66AFC" w:rsidP="00585958"/>
    <w:p w:rsidR="00A66AFC" w:rsidRDefault="00A66AFC" w:rsidP="00A66AFC">
      <w:pPr>
        <w:pStyle w:val="Heading1"/>
      </w:pPr>
      <w:bookmarkStart w:id="29" w:name="_Toc449342581"/>
      <w:r>
        <w:t>Test Evidence</w:t>
      </w:r>
      <w:bookmarkEnd w:id="29"/>
    </w:p>
    <w:tbl>
      <w:tblPr>
        <w:tblStyle w:val="TableGrid"/>
        <w:tblW w:w="14174" w:type="dxa"/>
        <w:tblLayout w:type="fixed"/>
        <w:tblLook w:val="04A0" w:firstRow="1" w:lastRow="0" w:firstColumn="1" w:lastColumn="0" w:noHBand="0" w:noVBand="1"/>
      </w:tblPr>
      <w:tblGrid>
        <w:gridCol w:w="534"/>
        <w:gridCol w:w="13640"/>
      </w:tblGrid>
      <w:tr w:rsidR="00A66AFC" w:rsidTr="00AF6D4D">
        <w:tc>
          <w:tcPr>
            <w:tcW w:w="534" w:type="dxa"/>
          </w:tcPr>
          <w:p w:rsidR="00A66AFC" w:rsidRDefault="00A66AFC" w:rsidP="00487A8A">
            <w:r>
              <w:t>#</w:t>
            </w:r>
          </w:p>
        </w:tc>
        <w:tc>
          <w:tcPr>
            <w:tcW w:w="13640" w:type="dxa"/>
          </w:tcPr>
          <w:p w:rsidR="00A66AFC" w:rsidRDefault="0063798F" w:rsidP="00487A8A">
            <w:r>
              <w:t>Evidence</w:t>
            </w:r>
          </w:p>
        </w:tc>
      </w:tr>
      <w:tr w:rsidR="00A66AFC" w:rsidTr="00AF6D4D">
        <w:tc>
          <w:tcPr>
            <w:tcW w:w="534" w:type="dxa"/>
          </w:tcPr>
          <w:p w:rsidR="00A66AFC" w:rsidRDefault="00B03CE2" w:rsidP="00487A8A">
            <w:r>
              <w:t>1</w:t>
            </w:r>
          </w:p>
        </w:tc>
        <w:tc>
          <w:tcPr>
            <w:tcW w:w="13640" w:type="dxa"/>
          </w:tcPr>
          <w:p w:rsidR="00A66AFC" w:rsidRDefault="00A66AFC" w:rsidP="00487A8A">
            <w:r>
              <w:rPr>
                <w:noProof/>
                <w:lang w:eastAsia="en-GB"/>
              </w:rPr>
              <w:drawing>
                <wp:inline distT="0" distB="0" distL="0" distR="0" wp14:anchorId="1E76DF28" wp14:editId="494F92F7">
                  <wp:extent cx="2944698" cy="2248004"/>
                  <wp:effectExtent l="0" t="0" r="825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84913" cy="2278704"/>
                          </a:xfrm>
                          <a:prstGeom prst="rect">
                            <a:avLst/>
                          </a:prstGeom>
                        </pic:spPr>
                      </pic:pic>
                    </a:graphicData>
                  </a:graphic>
                </wp:inline>
              </w:drawing>
            </w:r>
          </w:p>
        </w:tc>
      </w:tr>
      <w:tr w:rsidR="00A66AFC" w:rsidTr="00AF6D4D">
        <w:tc>
          <w:tcPr>
            <w:tcW w:w="534" w:type="dxa"/>
          </w:tcPr>
          <w:p w:rsidR="00A66AFC" w:rsidRDefault="00A66AFC" w:rsidP="00487A8A">
            <w:r>
              <w:t>2</w:t>
            </w:r>
          </w:p>
        </w:tc>
        <w:tc>
          <w:tcPr>
            <w:tcW w:w="13640" w:type="dxa"/>
          </w:tcPr>
          <w:p w:rsidR="00A66AFC" w:rsidRDefault="00A66AFC" w:rsidP="00487A8A">
            <w:r>
              <w:rPr>
                <w:noProof/>
                <w:lang w:eastAsia="en-GB"/>
              </w:rPr>
              <w:drawing>
                <wp:inline distT="0" distB="0" distL="0" distR="0" wp14:anchorId="01E1E282" wp14:editId="3C5DB5AF">
                  <wp:extent cx="3320709" cy="2525831"/>
                  <wp:effectExtent l="0" t="0" r="0" b="825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6095" cy="2537534"/>
                          </a:xfrm>
                          <a:prstGeom prst="rect">
                            <a:avLst/>
                          </a:prstGeom>
                        </pic:spPr>
                      </pic:pic>
                    </a:graphicData>
                  </a:graphic>
                </wp:inline>
              </w:drawing>
            </w:r>
          </w:p>
        </w:tc>
      </w:tr>
      <w:tr w:rsidR="00A66AFC" w:rsidTr="00AF6D4D">
        <w:tc>
          <w:tcPr>
            <w:tcW w:w="534" w:type="dxa"/>
          </w:tcPr>
          <w:p w:rsidR="00A66AFC" w:rsidRDefault="00A66AFC" w:rsidP="00487A8A">
            <w:r>
              <w:lastRenderedPageBreak/>
              <w:t>3</w:t>
            </w:r>
          </w:p>
        </w:tc>
        <w:tc>
          <w:tcPr>
            <w:tcW w:w="13640" w:type="dxa"/>
          </w:tcPr>
          <w:p w:rsidR="00A66AFC" w:rsidRDefault="00A66AFC" w:rsidP="00487A8A">
            <w:r>
              <w:rPr>
                <w:noProof/>
                <w:lang w:eastAsia="en-GB"/>
              </w:rPr>
              <w:drawing>
                <wp:inline distT="0" distB="0" distL="0" distR="0" wp14:anchorId="39E5ADE0" wp14:editId="62CAEEFB">
                  <wp:extent cx="3704793" cy="2829968"/>
                  <wp:effectExtent l="0" t="0" r="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11939" cy="2835427"/>
                          </a:xfrm>
                          <a:prstGeom prst="rect">
                            <a:avLst/>
                          </a:prstGeom>
                        </pic:spPr>
                      </pic:pic>
                    </a:graphicData>
                  </a:graphic>
                </wp:inline>
              </w:drawing>
            </w:r>
          </w:p>
        </w:tc>
      </w:tr>
      <w:tr w:rsidR="00A66AFC" w:rsidTr="00AF6D4D">
        <w:tc>
          <w:tcPr>
            <w:tcW w:w="534" w:type="dxa"/>
          </w:tcPr>
          <w:p w:rsidR="00A66AFC" w:rsidRDefault="00A66AFC" w:rsidP="00487A8A">
            <w:r>
              <w:lastRenderedPageBreak/>
              <w:t>4</w:t>
            </w:r>
          </w:p>
        </w:tc>
        <w:tc>
          <w:tcPr>
            <w:tcW w:w="13640" w:type="dxa"/>
          </w:tcPr>
          <w:p w:rsidR="00A66AFC" w:rsidRDefault="00A66AFC" w:rsidP="00487A8A">
            <w:r>
              <w:rPr>
                <w:noProof/>
                <w:lang w:eastAsia="en-GB"/>
              </w:rPr>
              <w:drawing>
                <wp:inline distT="0" distB="0" distL="0" distR="0" wp14:anchorId="51E684CB" wp14:editId="476B8AF6">
                  <wp:extent cx="3951502" cy="3022837"/>
                  <wp:effectExtent l="0" t="0" r="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6162" cy="3026402"/>
                          </a:xfrm>
                          <a:prstGeom prst="rect">
                            <a:avLst/>
                          </a:prstGeom>
                        </pic:spPr>
                      </pic:pic>
                    </a:graphicData>
                  </a:graphic>
                </wp:inline>
              </w:drawing>
            </w:r>
          </w:p>
        </w:tc>
      </w:tr>
      <w:tr w:rsidR="00110BD6" w:rsidTr="00AF6D4D">
        <w:tc>
          <w:tcPr>
            <w:tcW w:w="534" w:type="dxa"/>
          </w:tcPr>
          <w:p w:rsidR="00110BD6" w:rsidRDefault="00110BD6" w:rsidP="00110BD6">
            <w:r>
              <w:t>5</w:t>
            </w:r>
          </w:p>
        </w:tc>
        <w:tc>
          <w:tcPr>
            <w:tcW w:w="13640" w:type="dxa"/>
          </w:tcPr>
          <w:p w:rsidR="00110BD6" w:rsidRDefault="00110BD6" w:rsidP="00110BD6">
            <w:r>
              <w:rPr>
                <w:noProof/>
                <w:lang w:eastAsia="en-GB"/>
              </w:rPr>
              <w:drawing>
                <wp:inline distT="0" distB="0" distL="0" distR="0" wp14:anchorId="3EAA9C4B" wp14:editId="7848E93D">
                  <wp:extent cx="4592342" cy="2583069"/>
                  <wp:effectExtent l="0" t="0" r="0" b="82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7890" cy="2586190"/>
                          </a:xfrm>
                          <a:prstGeom prst="rect">
                            <a:avLst/>
                          </a:prstGeom>
                        </pic:spPr>
                      </pic:pic>
                    </a:graphicData>
                  </a:graphic>
                </wp:inline>
              </w:drawing>
            </w:r>
          </w:p>
        </w:tc>
      </w:tr>
      <w:tr w:rsidR="00110BD6" w:rsidTr="00AF6D4D">
        <w:tc>
          <w:tcPr>
            <w:tcW w:w="534" w:type="dxa"/>
          </w:tcPr>
          <w:p w:rsidR="00110BD6" w:rsidRDefault="00110BD6" w:rsidP="00110BD6">
            <w:r>
              <w:lastRenderedPageBreak/>
              <w:t>6</w:t>
            </w:r>
          </w:p>
        </w:tc>
        <w:tc>
          <w:tcPr>
            <w:tcW w:w="13640" w:type="dxa"/>
          </w:tcPr>
          <w:p w:rsidR="00110BD6" w:rsidRDefault="00110BD6" w:rsidP="00110BD6">
            <w:r>
              <w:rPr>
                <w:noProof/>
                <w:lang w:eastAsia="en-GB"/>
              </w:rPr>
              <w:drawing>
                <wp:inline distT="0" distB="0" distL="0" distR="0" wp14:anchorId="5C159DC0" wp14:editId="1DDDFEC7">
                  <wp:extent cx="4215308" cy="320310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8086" cy="3205212"/>
                          </a:xfrm>
                          <a:prstGeom prst="rect">
                            <a:avLst/>
                          </a:prstGeom>
                        </pic:spPr>
                      </pic:pic>
                    </a:graphicData>
                  </a:graphic>
                </wp:inline>
              </w:drawing>
            </w:r>
          </w:p>
        </w:tc>
      </w:tr>
      <w:tr w:rsidR="00110BD6" w:rsidTr="00AF6D4D">
        <w:tc>
          <w:tcPr>
            <w:tcW w:w="534" w:type="dxa"/>
          </w:tcPr>
          <w:p w:rsidR="00110BD6" w:rsidRDefault="00110BD6" w:rsidP="00110BD6">
            <w:r>
              <w:lastRenderedPageBreak/>
              <w:t>7</w:t>
            </w:r>
          </w:p>
        </w:tc>
        <w:tc>
          <w:tcPr>
            <w:tcW w:w="13640" w:type="dxa"/>
          </w:tcPr>
          <w:p w:rsidR="00110BD6" w:rsidRDefault="00110BD6" w:rsidP="00110BD6">
            <w:r>
              <w:rPr>
                <w:noProof/>
                <w:lang w:eastAsia="en-GB"/>
              </w:rPr>
              <w:drawing>
                <wp:inline distT="0" distB="0" distL="0" distR="0" wp14:anchorId="491C29D7" wp14:editId="32F39F8A">
                  <wp:extent cx="4674874" cy="358185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3332" cy="3595998"/>
                          </a:xfrm>
                          <a:prstGeom prst="rect">
                            <a:avLst/>
                          </a:prstGeom>
                        </pic:spPr>
                      </pic:pic>
                    </a:graphicData>
                  </a:graphic>
                </wp:inline>
              </w:drawing>
            </w:r>
          </w:p>
        </w:tc>
      </w:tr>
      <w:tr w:rsidR="00110BD6" w:rsidTr="00AF6D4D">
        <w:tc>
          <w:tcPr>
            <w:tcW w:w="534" w:type="dxa"/>
          </w:tcPr>
          <w:p w:rsidR="00110BD6" w:rsidRDefault="00110BD6" w:rsidP="00110BD6">
            <w:r>
              <w:lastRenderedPageBreak/>
              <w:t>8</w:t>
            </w:r>
          </w:p>
        </w:tc>
        <w:tc>
          <w:tcPr>
            <w:tcW w:w="13640" w:type="dxa"/>
          </w:tcPr>
          <w:p w:rsidR="00110BD6" w:rsidRDefault="00AF6D4D" w:rsidP="00110BD6">
            <w:r>
              <w:rPr>
                <w:noProof/>
                <w:lang w:eastAsia="en-GB"/>
              </w:rPr>
              <w:drawing>
                <wp:inline distT="0" distB="0" distL="0" distR="0" wp14:anchorId="15813AA4" wp14:editId="7A519F22">
                  <wp:extent cx="4264276" cy="3303213"/>
                  <wp:effectExtent l="0" t="0" r="317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05124" cy="3334855"/>
                          </a:xfrm>
                          <a:prstGeom prst="rect">
                            <a:avLst/>
                          </a:prstGeom>
                        </pic:spPr>
                      </pic:pic>
                    </a:graphicData>
                  </a:graphic>
                </wp:inline>
              </w:drawing>
            </w:r>
          </w:p>
        </w:tc>
      </w:tr>
      <w:tr w:rsidR="00110BD6" w:rsidTr="00AF6D4D">
        <w:tc>
          <w:tcPr>
            <w:tcW w:w="534" w:type="dxa"/>
          </w:tcPr>
          <w:p w:rsidR="00110BD6" w:rsidRDefault="00110BD6" w:rsidP="00110BD6">
            <w:r>
              <w:lastRenderedPageBreak/>
              <w:t>9</w:t>
            </w:r>
          </w:p>
        </w:tc>
        <w:tc>
          <w:tcPr>
            <w:tcW w:w="13640" w:type="dxa"/>
          </w:tcPr>
          <w:p w:rsidR="00110BD6" w:rsidRDefault="00AF6D4D" w:rsidP="00110BD6">
            <w:r>
              <w:rPr>
                <w:noProof/>
                <w:lang w:eastAsia="en-GB"/>
              </w:rPr>
              <w:drawing>
                <wp:inline distT="0" distB="0" distL="0" distR="0" wp14:anchorId="0B755241" wp14:editId="337B79BB">
                  <wp:extent cx="4158366" cy="2703962"/>
                  <wp:effectExtent l="0" t="0" r="0" b="12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6473" cy="2722238"/>
                          </a:xfrm>
                          <a:prstGeom prst="rect">
                            <a:avLst/>
                          </a:prstGeom>
                        </pic:spPr>
                      </pic:pic>
                    </a:graphicData>
                  </a:graphic>
                </wp:inline>
              </w:drawing>
            </w:r>
            <w:r>
              <w:rPr>
                <w:noProof/>
                <w:lang w:eastAsia="en-GB"/>
              </w:rPr>
              <w:drawing>
                <wp:inline distT="0" distB="0" distL="0" distR="0" wp14:anchorId="75C91EBB" wp14:editId="2F1A0AB0">
                  <wp:extent cx="4214710" cy="322499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6743" cy="3234201"/>
                          </a:xfrm>
                          <a:prstGeom prst="rect">
                            <a:avLst/>
                          </a:prstGeom>
                        </pic:spPr>
                      </pic:pic>
                    </a:graphicData>
                  </a:graphic>
                </wp:inline>
              </w:drawing>
            </w:r>
          </w:p>
        </w:tc>
      </w:tr>
      <w:tr w:rsidR="00110BD6" w:rsidTr="00AF6D4D">
        <w:tc>
          <w:tcPr>
            <w:tcW w:w="534" w:type="dxa"/>
          </w:tcPr>
          <w:p w:rsidR="00110BD6" w:rsidRDefault="00110BD6" w:rsidP="00110BD6">
            <w:r>
              <w:lastRenderedPageBreak/>
              <w:t>10</w:t>
            </w:r>
          </w:p>
        </w:tc>
        <w:tc>
          <w:tcPr>
            <w:tcW w:w="13640" w:type="dxa"/>
          </w:tcPr>
          <w:p w:rsidR="00110BD6" w:rsidRDefault="00AF6D4D" w:rsidP="00110BD6">
            <w:r>
              <w:rPr>
                <w:noProof/>
                <w:lang w:eastAsia="en-GB"/>
              </w:rPr>
              <w:drawing>
                <wp:inline distT="0" distB="0" distL="0" distR="0" wp14:anchorId="7FE50388" wp14:editId="0FC58354">
                  <wp:extent cx="3589361" cy="2741794"/>
                  <wp:effectExtent l="0" t="0" r="0" b="190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6462" cy="2747218"/>
                          </a:xfrm>
                          <a:prstGeom prst="rect">
                            <a:avLst/>
                          </a:prstGeom>
                        </pic:spPr>
                      </pic:pic>
                    </a:graphicData>
                  </a:graphic>
                </wp:inline>
              </w:drawing>
            </w:r>
          </w:p>
        </w:tc>
      </w:tr>
      <w:tr w:rsidR="00110BD6" w:rsidTr="00AF6D4D">
        <w:tc>
          <w:tcPr>
            <w:tcW w:w="534" w:type="dxa"/>
          </w:tcPr>
          <w:p w:rsidR="00110BD6" w:rsidRDefault="00110BD6" w:rsidP="00110BD6">
            <w:r>
              <w:t>11</w:t>
            </w:r>
          </w:p>
        </w:tc>
        <w:tc>
          <w:tcPr>
            <w:tcW w:w="13640" w:type="dxa"/>
          </w:tcPr>
          <w:p w:rsidR="00110BD6" w:rsidRDefault="00AF6D4D" w:rsidP="00110BD6">
            <w:r>
              <w:rPr>
                <w:noProof/>
                <w:lang w:eastAsia="en-GB"/>
              </w:rPr>
              <w:drawing>
                <wp:inline distT="0" distB="0" distL="0" distR="0" wp14:anchorId="5804176C" wp14:editId="3003783B">
                  <wp:extent cx="3746522" cy="286603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8896" cy="2867846"/>
                          </a:xfrm>
                          <a:prstGeom prst="rect">
                            <a:avLst/>
                          </a:prstGeom>
                        </pic:spPr>
                      </pic:pic>
                    </a:graphicData>
                  </a:graphic>
                </wp:inline>
              </w:drawing>
            </w:r>
          </w:p>
        </w:tc>
      </w:tr>
      <w:tr w:rsidR="00110BD6" w:rsidTr="00AF6D4D">
        <w:tc>
          <w:tcPr>
            <w:tcW w:w="534" w:type="dxa"/>
          </w:tcPr>
          <w:p w:rsidR="00110BD6" w:rsidRDefault="00110BD6" w:rsidP="00110BD6">
            <w:r>
              <w:lastRenderedPageBreak/>
              <w:t>12</w:t>
            </w:r>
          </w:p>
        </w:tc>
        <w:tc>
          <w:tcPr>
            <w:tcW w:w="13640" w:type="dxa"/>
          </w:tcPr>
          <w:p w:rsidR="00110BD6" w:rsidRDefault="00AF6D4D" w:rsidP="00110BD6">
            <w:r>
              <w:rPr>
                <w:noProof/>
                <w:lang w:eastAsia="en-GB"/>
              </w:rPr>
              <w:drawing>
                <wp:inline distT="0" distB="0" distL="0" distR="0" wp14:anchorId="7B3EF58A" wp14:editId="026A918B">
                  <wp:extent cx="5063319" cy="3967650"/>
                  <wp:effectExtent l="0" t="0" r="444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68912" cy="3972032"/>
                          </a:xfrm>
                          <a:prstGeom prst="rect">
                            <a:avLst/>
                          </a:prstGeom>
                        </pic:spPr>
                      </pic:pic>
                    </a:graphicData>
                  </a:graphic>
                </wp:inline>
              </w:drawing>
            </w:r>
          </w:p>
        </w:tc>
      </w:tr>
      <w:tr w:rsidR="00110BD6" w:rsidTr="00AF6D4D">
        <w:tc>
          <w:tcPr>
            <w:tcW w:w="534" w:type="dxa"/>
          </w:tcPr>
          <w:p w:rsidR="00110BD6" w:rsidRDefault="00110BD6" w:rsidP="00110BD6">
            <w:r>
              <w:lastRenderedPageBreak/>
              <w:t>13</w:t>
            </w:r>
          </w:p>
        </w:tc>
        <w:tc>
          <w:tcPr>
            <w:tcW w:w="13640" w:type="dxa"/>
          </w:tcPr>
          <w:p w:rsidR="00110BD6" w:rsidRDefault="00AF6D4D" w:rsidP="00110BD6">
            <w:r>
              <w:rPr>
                <w:noProof/>
                <w:lang w:eastAsia="en-GB"/>
              </w:rPr>
              <w:drawing>
                <wp:inline distT="0" distB="0" distL="0" distR="0" wp14:anchorId="29BA2F27" wp14:editId="29587325">
                  <wp:extent cx="4681182" cy="4542867"/>
                  <wp:effectExtent l="0" t="0" r="571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4200" cy="4555500"/>
                          </a:xfrm>
                          <a:prstGeom prst="rect">
                            <a:avLst/>
                          </a:prstGeom>
                        </pic:spPr>
                      </pic:pic>
                    </a:graphicData>
                  </a:graphic>
                </wp:inline>
              </w:drawing>
            </w:r>
            <w:r>
              <w:rPr>
                <w:noProof/>
                <w:lang w:eastAsia="en-GB"/>
              </w:rPr>
              <w:drawing>
                <wp:inline distT="0" distB="0" distL="0" distR="0" wp14:anchorId="0A053553" wp14:editId="52CBC017">
                  <wp:extent cx="3835021" cy="4542521"/>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5021" cy="4542521"/>
                          </a:xfrm>
                          <a:prstGeom prst="rect">
                            <a:avLst/>
                          </a:prstGeom>
                        </pic:spPr>
                      </pic:pic>
                    </a:graphicData>
                  </a:graphic>
                </wp:inline>
              </w:drawing>
            </w:r>
          </w:p>
        </w:tc>
      </w:tr>
      <w:tr w:rsidR="00110BD6" w:rsidTr="00AF6D4D">
        <w:tc>
          <w:tcPr>
            <w:tcW w:w="534" w:type="dxa"/>
          </w:tcPr>
          <w:p w:rsidR="00110BD6" w:rsidRDefault="00110BD6" w:rsidP="00110BD6">
            <w:r>
              <w:lastRenderedPageBreak/>
              <w:t>14</w:t>
            </w:r>
          </w:p>
        </w:tc>
        <w:tc>
          <w:tcPr>
            <w:tcW w:w="13640" w:type="dxa"/>
          </w:tcPr>
          <w:p w:rsidR="00110BD6" w:rsidRDefault="00AF6D4D" w:rsidP="00110BD6">
            <w:r>
              <w:rPr>
                <w:noProof/>
                <w:lang w:eastAsia="en-GB"/>
              </w:rPr>
              <w:drawing>
                <wp:inline distT="0" distB="0" distL="0" distR="0" wp14:anchorId="1132EB7E" wp14:editId="50038C19">
                  <wp:extent cx="3484615" cy="2688609"/>
                  <wp:effectExtent l="0" t="0" r="190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92910" cy="2695009"/>
                          </a:xfrm>
                          <a:prstGeom prst="rect">
                            <a:avLst/>
                          </a:prstGeom>
                        </pic:spPr>
                      </pic:pic>
                    </a:graphicData>
                  </a:graphic>
                </wp:inline>
              </w:drawing>
            </w:r>
          </w:p>
        </w:tc>
      </w:tr>
      <w:tr w:rsidR="00110BD6" w:rsidTr="00AF6D4D">
        <w:tc>
          <w:tcPr>
            <w:tcW w:w="534" w:type="dxa"/>
          </w:tcPr>
          <w:p w:rsidR="00110BD6" w:rsidRDefault="00110BD6" w:rsidP="00110BD6">
            <w:r>
              <w:t>15</w:t>
            </w:r>
          </w:p>
        </w:tc>
        <w:tc>
          <w:tcPr>
            <w:tcW w:w="13640" w:type="dxa"/>
          </w:tcPr>
          <w:p w:rsidR="00110BD6" w:rsidRDefault="001E4D38" w:rsidP="00110BD6">
            <w:r>
              <w:rPr>
                <w:noProof/>
                <w:lang w:eastAsia="en-GB"/>
              </w:rPr>
              <w:drawing>
                <wp:inline distT="0" distB="0" distL="0" distR="0" wp14:anchorId="114092A7" wp14:editId="7546B827">
                  <wp:extent cx="3734135" cy="2852382"/>
                  <wp:effectExtent l="0" t="0" r="0" b="571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0550" cy="2857282"/>
                          </a:xfrm>
                          <a:prstGeom prst="rect">
                            <a:avLst/>
                          </a:prstGeom>
                        </pic:spPr>
                      </pic:pic>
                    </a:graphicData>
                  </a:graphic>
                </wp:inline>
              </w:drawing>
            </w:r>
          </w:p>
        </w:tc>
      </w:tr>
      <w:tr w:rsidR="00110BD6" w:rsidTr="00AF6D4D">
        <w:tc>
          <w:tcPr>
            <w:tcW w:w="534" w:type="dxa"/>
          </w:tcPr>
          <w:p w:rsidR="00110BD6" w:rsidRDefault="00110BD6" w:rsidP="00110BD6">
            <w:r>
              <w:lastRenderedPageBreak/>
              <w:t>16</w:t>
            </w:r>
          </w:p>
        </w:tc>
        <w:tc>
          <w:tcPr>
            <w:tcW w:w="13640" w:type="dxa"/>
          </w:tcPr>
          <w:p w:rsidR="00110BD6" w:rsidRDefault="0063798F" w:rsidP="00110BD6">
            <w:r>
              <w:rPr>
                <w:noProof/>
                <w:lang w:eastAsia="en-GB"/>
              </w:rPr>
              <w:drawing>
                <wp:inline distT="0" distB="0" distL="0" distR="0" wp14:anchorId="4E6BAFE1" wp14:editId="1D9CB7A4">
                  <wp:extent cx="3632300" cy="2770496"/>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5893" cy="2773237"/>
                          </a:xfrm>
                          <a:prstGeom prst="rect">
                            <a:avLst/>
                          </a:prstGeom>
                        </pic:spPr>
                      </pic:pic>
                    </a:graphicData>
                  </a:graphic>
                </wp:inline>
              </w:drawing>
            </w:r>
          </w:p>
        </w:tc>
      </w:tr>
      <w:tr w:rsidR="00110BD6" w:rsidTr="00AF6D4D">
        <w:tc>
          <w:tcPr>
            <w:tcW w:w="534" w:type="dxa"/>
          </w:tcPr>
          <w:p w:rsidR="00110BD6" w:rsidRDefault="00110BD6" w:rsidP="00110BD6">
            <w:r>
              <w:t>17</w:t>
            </w:r>
          </w:p>
        </w:tc>
        <w:tc>
          <w:tcPr>
            <w:tcW w:w="13640" w:type="dxa"/>
          </w:tcPr>
          <w:p w:rsidR="00110BD6" w:rsidRDefault="001E4D38" w:rsidP="00110BD6">
            <w:r>
              <w:rPr>
                <w:noProof/>
                <w:lang w:eastAsia="en-GB"/>
              </w:rPr>
              <w:drawing>
                <wp:inline distT="0" distB="0" distL="0" distR="0" wp14:anchorId="1F2B8CA6" wp14:editId="4D02385A">
                  <wp:extent cx="3809243" cy="2142699"/>
                  <wp:effectExtent l="0" t="0" r="127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3817" cy="2145272"/>
                          </a:xfrm>
                          <a:prstGeom prst="rect">
                            <a:avLst/>
                          </a:prstGeom>
                        </pic:spPr>
                      </pic:pic>
                    </a:graphicData>
                  </a:graphic>
                </wp:inline>
              </w:drawing>
            </w:r>
          </w:p>
        </w:tc>
      </w:tr>
      <w:tr w:rsidR="00110BD6" w:rsidTr="00AF6D4D">
        <w:tc>
          <w:tcPr>
            <w:tcW w:w="534" w:type="dxa"/>
          </w:tcPr>
          <w:p w:rsidR="00110BD6" w:rsidRDefault="00110BD6" w:rsidP="00110BD6">
            <w:r>
              <w:lastRenderedPageBreak/>
              <w:t>18</w:t>
            </w:r>
          </w:p>
        </w:tc>
        <w:tc>
          <w:tcPr>
            <w:tcW w:w="13640" w:type="dxa"/>
          </w:tcPr>
          <w:p w:rsidR="00110BD6" w:rsidRDefault="001E4D38" w:rsidP="00110BD6">
            <w:r>
              <w:rPr>
                <w:noProof/>
                <w:lang w:eastAsia="en-GB"/>
              </w:rPr>
              <w:drawing>
                <wp:inline distT="0" distB="0" distL="0" distR="0" wp14:anchorId="700AF40E" wp14:editId="5C2673D0">
                  <wp:extent cx="3555369" cy="2743200"/>
                  <wp:effectExtent l="0" t="0" r="698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59496" cy="2746384"/>
                          </a:xfrm>
                          <a:prstGeom prst="rect">
                            <a:avLst/>
                          </a:prstGeom>
                        </pic:spPr>
                      </pic:pic>
                    </a:graphicData>
                  </a:graphic>
                </wp:inline>
              </w:drawing>
            </w:r>
          </w:p>
        </w:tc>
      </w:tr>
      <w:tr w:rsidR="001E4D38" w:rsidTr="00AF6D4D">
        <w:tc>
          <w:tcPr>
            <w:tcW w:w="534" w:type="dxa"/>
          </w:tcPr>
          <w:p w:rsidR="001E4D38" w:rsidRDefault="001E4D38" w:rsidP="00110BD6">
            <w:r>
              <w:t>A.</w:t>
            </w:r>
          </w:p>
        </w:tc>
        <w:tc>
          <w:tcPr>
            <w:tcW w:w="13640" w:type="dxa"/>
          </w:tcPr>
          <w:p w:rsidR="001E4D38" w:rsidRDefault="001E4D38" w:rsidP="00110BD6">
            <w:r>
              <w:rPr>
                <w:noProof/>
                <w:lang w:eastAsia="en-GB"/>
              </w:rPr>
              <w:drawing>
                <wp:inline distT="0" distB="0" distL="0" distR="0" wp14:anchorId="06630EDF" wp14:editId="687C4795">
                  <wp:extent cx="3117856" cy="2388358"/>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22467" cy="2391890"/>
                          </a:xfrm>
                          <a:prstGeom prst="rect">
                            <a:avLst/>
                          </a:prstGeom>
                        </pic:spPr>
                      </pic:pic>
                    </a:graphicData>
                  </a:graphic>
                </wp:inline>
              </w:drawing>
            </w:r>
          </w:p>
        </w:tc>
      </w:tr>
      <w:tr w:rsidR="001E4D38" w:rsidTr="00AF6D4D">
        <w:tc>
          <w:tcPr>
            <w:tcW w:w="534" w:type="dxa"/>
          </w:tcPr>
          <w:p w:rsidR="001E4D38" w:rsidRDefault="001E4D38" w:rsidP="00110BD6">
            <w:r>
              <w:lastRenderedPageBreak/>
              <w:t>B.</w:t>
            </w:r>
          </w:p>
        </w:tc>
        <w:tc>
          <w:tcPr>
            <w:tcW w:w="13640" w:type="dxa"/>
          </w:tcPr>
          <w:p w:rsidR="001E4D38" w:rsidRDefault="001E4D38" w:rsidP="00110BD6">
            <w:r>
              <w:rPr>
                <w:noProof/>
                <w:lang w:eastAsia="en-GB"/>
              </w:rPr>
              <w:drawing>
                <wp:inline distT="0" distB="0" distL="0" distR="0" wp14:anchorId="06F2F603" wp14:editId="1A483C78">
                  <wp:extent cx="3217184" cy="2483893"/>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20847" cy="2486721"/>
                          </a:xfrm>
                          <a:prstGeom prst="rect">
                            <a:avLst/>
                          </a:prstGeom>
                        </pic:spPr>
                      </pic:pic>
                    </a:graphicData>
                  </a:graphic>
                </wp:inline>
              </w:drawing>
            </w:r>
          </w:p>
        </w:tc>
      </w:tr>
      <w:tr w:rsidR="001E4D38" w:rsidTr="00AF6D4D">
        <w:tc>
          <w:tcPr>
            <w:tcW w:w="534" w:type="dxa"/>
          </w:tcPr>
          <w:p w:rsidR="001E4D38" w:rsidRDefault="001E4D38" w:rsidP="00110BD6">
            <w:r>
              <w:t>C.</w:t>
            </w:r>
          </w:p>
        </w:tc>
        <w:tc>
          <w:tcPr>
            <w:tcW w:w="13640" w:type="dxa"/>
          </w:tcPr>
          <w:p w:rsidR="001E4D38" w:rsidRPr="001E4D38" w:rsidRDefault="001E4D38" w:rsidP="00110BD6">
            <w:pPr>
              <w:rPr>
                <w:b/>
              </w:rPr>
            </w:pPr>
            <w:r>
              <w:rPr>
                <w:noProof/>
                <w:lang w:eastAsia="en-GB"/>
              </w:rPr>
              <w:drawing>
                <wp:inline distT="0" distB="0" distL="0" distR="0" wp14:anchorId="30582E16" wp14:editId="74E9A94B">
                  <wp:extent cx="3616657" cy="2779839"/>
                  <wp:effectExtent l="0" t="0" r="3175"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18917" cy="2781576"/>
                          </a:xfrm>
                          <a:prstGeom prst="rect">
                            <a:avLst/>
                          </a:prstGeom>
                        </pic:spPr>
                      </pic:pic>
                    </a:graphicData>
                  </a:graphic>
                </wp:inline>
              </w:drawing>
            </w:r>
          </w:p>
        </w:tc>
      </w:tr>
      <w:tr w:rsidR="001E4D38" w:rsidTr="00AF6D4D">
        <w:tc>
          <w:tcPr>
            <w:tcW w:w="534" w:type="dxa"/>
          </w:tcPr>
          <w:p w:rsidR="001E4D38" w:rsidRDefault="001E4D38" w:rsidP="00110BD6">
            <w:r>
              <w:lastRenderedPageBreak/>
              <w:t>D.</w:t>
            </w:r>
          </w:p>
        </w:tc>
        <w:tc>
          <w:tcPr>
            <w:tcW w:w="13640" w:type="dxa"/>
          </w:tcPr>
          <w:p w:rsidR="001E4D38" w:rsidRDefault="001E4D38" w:rsidP="00110BD6">
            <w:r>
              <w:rPr>
                <w:noProof/>
                <w:lang w:eastAsia="en-GB"/>
              </w:rPr>
              <w:drawing>
                <wp:inline distT="0" distB="0" distL="0" distR="0" wp14:anchorId="1D6B8339" wp14:editId="539B2A25">
                  <wp:extent cx="3420734" cy="2620370"/>
                  <wp:effectExtent l="0" t="0" r="889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23335" cy="2622363"/>
                          </a:xfrm>
                          <a:prstGeom prst="rect">
                            <a:avLst/>
                          </a:prstGeom>
                        </pic:spPr>
                      </pic:pic>
                    </a:graphicData>
                  </a:graphic>
                </wp:inline>
              </w:drawing>
            </w:r>
          </w:p>
        </w:tc>
      </w:tr>
      <w:tr w:rsidR="00110BD6" w:rsidTr="00AF6D4D">
        <w:tc>
          <w:tcPr>
            <w:tcW w:w="534" w:type="dxa"/>
          </w:tcPr>
          <w:p w:rsidR="00110BD6" w:rsidRDefault="00110BD6" w:rsidP="00110BD6">
            <w:r>
              <w:t>19</w:t>
            </w:r>
          </w:p>
        </w:tc>
        <w:tc>
          <w:tcPr>
            <w:tcW w:w="13640" w:type="dxa"/>
          </w:tcPr>
          <w:p w:rsidR="00110BD6" w:rsidRDefault="001E4D38" w:rsidP="00110BD6">
            <w:r>
              <w:rPr>
                <w:noProof/>
                <w:lang w:eastAsia="en-GB"/>
              </w:rPr>
              <w:drawing>
                <wp:inline distT="0" distB="0" distL="0" distR="0" wp14:anchorId="5CF53430" wp14:editId="33CAD691">
                  <wp:extent cx="1733550" cy="136207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33550" cy="1362075"/>
                          </a:xfrm>
                          <a:prstGeom prst="rect">
                            <a:avLst/>
                          </a:prstGeom>
                        </pic:spPr>
                      </pic:pic>
                    </a:graphicData>
                  </a:graphic>
                </wp:inline>
              </w:drawing>
            </w:r>
          </w:p>
        </w:tc>
      </w:tr>
      <w:tr w:rsidR="00110BD6" w:rsidTr="00AF6D4D">
        <w:tc>
          <w:tcPr>
            <w:tcW w:w="534" w:type="dxa"/>
          </w:tcPr>
          <w:p w:rsidR="00110BD6" w:rsidRDefault="00110BD6" w:rsidP="00110BD6">
            <w:r>
              <w:lastRenderedPageBreak/>
              <w:t>20</w:t>
            </w:r>
          </w:p>
        </w:tc>
        <w:tc>
          <w:tcPr>
            <w:tcW w:w="13640" w:type="dxa"/>
          </w:tcPr>
          <w:p w:rsidR="00110BD6" w:rsidRDefault="001E4D38" w:rsidP="00110BD6">
            <w:r>
              <w:rPr>
                <w:noProof/>
                <w:lang w:eastAsia="en-GB"/>
              </w:rPr>
              <w:drawing>
                <wp:inline distT="0" distB="0" distL="0" distR="0" wp14:anchorId="1AD3382A" wp14:editId="1FB90AF0">
                  <wp:extent cx="4314783" cy="330275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18159" cy="3305343"/>
                          </a:xfrm>
                          <a:prstGeom prst="rect">
                            <a:avLst/>
                          </a:prstGeom>
                        </pic:spPr>
                      </pic:pic>
                    </a:graphicData>
                  </a:graphic>
                </wp:inline>
              </w:drawing>
            </w:r>
            <w:r>
              <w:rPr>
                <w:noProof/>
                <w:lang w:eastAsia="en-GB"/>
              </w:rPr>
              <w:drawing>
                <wp:inline distT="0" distB="0" distL="0" distR="0" wp14:anchorId="6B25F77D" wp14:editId="1C40FAAA">
                  <wp:extent cx="4080680" cy="312895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98687" cy="3142763"/>
                          </a:xfrm>
                          <a:prstGeom prst="rect">
                            <a:avLst/>
                          </a:prstGeom>
                        </pic:spPr>
                      </pic:pic>
                    </a:graphicData>
                  </a:graphic>
                </wp:inline>
              </w:drawing>
            </w:r>
          </w:p>
        </w:tc>
      </w:tr>
      <w:tr w:rsidR="00110BD6" w:rsidTr="00AF6D4D">
        <w:tc>
          <w:tcPr>
            <w:tcW w:w="534" w:type="dxa"/>
          </w:tcPr>
          <w:p w:rsidR="00110BD6" w:rsidRDefault="00110BD6" w:rsidP="00110BD6">
            <w:r>
              <w:lastRenderedPageBreak/>
              <w:t>21</w:t>
            </w:r>
          </w:p>
        </w:tc>
        <w:tc>
          <w:tcPr>
            <w:tcW w:w="13640" w:type="dxa"/>
          </w:tcPr>
          <w:p w:rsidR="00110BD6" w:rsidRDefault="001E4D38" w:rsidP="00110BD6">
            <w:r>
              <w:rPr>
                <w:noProof/>
                <w:lang w:eastAsia="en-GB"/>
              </w:rPr>
              <w:drawing>
                <wp:inline distT="0" distB="0" distL="0" distR="0" wp14:anchorId="56441087" wp14:editId="293F9427">
                  <wp:extent cx="3603009" cy="276442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10216" cy="2769958"/>
                          </a:xfrm>
                          <a:prstGeom prst="rect">
                            <a:avLst/>
                          </a:prstGeom>
                        </pic:spPr>
                      </pic:pic>
                    </a:graphicData>
                  </a:graphic>
                </wp:inline>
              </w:drawing>
            </w:r>
          </w:p>
        </w:tc>
      </w:tr>
      <w:tr w:rsidR="00110BD6" w:rsidTr="00AF6D4D">
        <w:tc>
          <w:tcPr>
            <w:tcW w:w="534" w:type="dxa"/>
          </w:tcPr>
          <w:p w:rsidR="00110BD6" w:rsidRDefault="00110BD6" w:rsidP="00110BD6">
            <w:r>
              <w:lastRenderedPageBreak/>
              <w:t>22</w:t>
            </w:r>
          </w:p>
        </w:tc>
        <w:tc>
          <w:tcPr>
            <w:tcW w:w="13640" w:type="dxa"/>
          </w:tcPr>
          <w:p w:rsidR="00110BD6" w:rsidRDefault="00B96F7D" w:rsidP="00110BD6">
            <w:r>
              <w:rPr>
                <w:noProof/>
                <w:lang w:eastAsia="en-GB"/>
              </w:rPr>
              <w:drawing>
                <wp:inline distT="0" distB="0" distL="0" distR="0" wp14:anchorId="7A279F42" wp14:editId="5D15921F">
                  <wp:extent cx="3930555" cy="3002421"/>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35909" cy="3006511"/>
                          </a:xfrm>
                          <a:prstGeom prst="rect">
                            <a:avLst/>
                          </a:prstGeom>
                        </pic:spPr>
                      </pic:pic>
                    </a:graphicData>
                  </a:graphic>
                </wp:inline>
              </w:drawing>
            </w:r>
          </w:p>
        </w:tc>
      </w:tr>
      <w:tr w:rsidR="00110BD6" w:rsidTr="00AF6D4D">
        <w:tc>
          <w:tcPr>
            <w:tcW w:w="534" w:type="dxa"/>
          </w:tcPr>
          <w:p w:rsidR="00110BD6" w:rsidRDefault="00110BD6" w:rsidP="00110BD6">
            <w:r>
              <w:lastRenderedPageBreak/>
              <w:t>23</w:t>
            </w:r>
          </w:p>
        </w:tc>
        <w:tc>
          <w:tcPr>
            <w:tcW w:w="13640" w:type="dxa"/>
          </w:tcPr>
          <w:p w:rsidR="00110BD6" w:rsidRDefault="00B50C84" w:rsidP="00110BD6">
            <w:r>
              <w:rPr>
                <w:noProof/>
                <w:lang w:eastAsia="en-GB"/>
              </w:rPr>
              <w:drawing>
                <wp:inline distT="0" distB="0" distL="0" distR="0" wp14:anchorId="16A299E9" wp14:editId="400957DA">
                  <wp:extent cx="3835021" cy="2925120"/>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7407" cy="2926940"/>
                          </a:xfrm>
                          <a:prstGeom prst="rect">
                            <a:avLst/>
                          </a:prstGeom>
                        </pic:spPr>
                      </pic:pic>
                    </a:graphicData>
                  </a:graphic>
                </wp:inline>
              </w:drawing>
            </w:r>
          </w:p>
        </w:tc>
      </w:tr>
      <w:tr w:rsidR="00110BD6" w:rsidTr="00AF6D4D">
        <w:tc>
          <w:tcPr>
            <w:tcW w:w="534" w:type="dxa"/>
          </w:tcPr>
          <w:p w:rsidR="00110BD6" w:rsidRDefault="00110BD6" w:rsidP="00110BD6">
            <w:r>
              <w:t>24</w:t>
            </w:r>
          </w:p>
        </w:tc>
        <w:tc>
          <w:tcPr>
            <w:tcW w:w="13640" w:type="dxa"/>
          </w:tcPr>
          <w:p w:rsidR="00110BD6" w:rsidRDefault="00B96F7D" w:rsidP="00110BD6">
            <w:r>
              <w:rPr>
                <w:noProof/>
                <w:lang w:eastAsia="en-GB"/>
              </w:rPr>
              <w:drawing>
                <wp:inline distT="0" distB="0" distL="0" distR="0" wp14:anchorId="42E83A4D" wp14:editId="6211870B">
                  <wp:extent cx="3521122" cy="2744440"/>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26920" cy="2748959"/>
                          </a:xfrm>
                          <a:prstGeom prst="rect">
                            <a:avLst/>
                          </a:prstGeom>
                        </pic:spPr>
                      </pic:pic>
                    </a:graphicData>
                  </a:graphic>
                </wp:inline>
              </w:drawing>
            </w:r>
          </w:p>
        </w:tc>
      </w:tr>
      <w:tr w:rsidR="00110BD6" w:rsidTr="00AF6D4D">
        <w:tc>
          <w:tcPr>
            <w:tcW w:w="534" w:type="dxa"/>
          </w:tcPr>
          <w:p w:rsidR="00110BD6" w:rsidRDefault="00110BD6" w:rsidP="00110BD6">
            <w:r>
              <w:lastRenderedPageBreak/>
              <w:t>25</w:t>
            </w:r>
          </w:p>
        </w:tc>
        <w:tc>
          <w:tcPr>
            <w:tcW w:w="13640" w:type="dxa"/>
          </w:tcPr>
          <w:p w:rsidR="00110BD6" w:rsidRDefault="00B96F7D" w:rsidP="00110BD6">
            <w:r>
              <w:rPr>
                <w:noProof/>
                <w:lang w:eastAsia="en-GB"/>
              </w:rPr>
              <w:drawing>
                <wp:inline distT="0" distB="0" distL="0" distR="0" wp14:anchorId="0EF1E3AF" wp14:editId="100E39EF">
                  <wp:extent cx="4763069" cy="3611806"/>
                  <wp:effectExtent l="0" t="0" r="0" b="825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9459" cy="3616652"/>
                          </a:xfrm>
                          <a:prstGeom prst="rect">
                            <a:avLst/>
                          </a:prstGeom>
                        </pic:spPr>
                      </pic:pic>
                    </a:graphicData>
                  </a:graphic>
                </wp:inline>
              </w:drawing>
            </w:r>
          </w:p>
        </w:tc>
      </w:tr>
      <w:tr w:rsidR="00110BD6" w:rsidTr="00AF6D4D">
        <w:tc>
          <w:tcPr>
            <w:tcW w:w="534" w:type="dxa"/>
          </w:tcPr>
          <w:p w:rsidR="00110BD6" w:rsidRDefault="00110BD6" w:rsidP="00110BD6">
            <w:r>
              <w:lastRenderedPageBreak/>
              <w:t>26</w:t>
            </w:r>
          </w:p>
        </w:tc>
        <w:tc>
          <w:tcPr>
            <w:tcW w:w="13640" w:type="dxa"/>
          </w:tcPr>
          <w:p w:rsidR="00110BD6" w:rsidRDefault="00B96F7D" w:rsidP="00110BD6">
            <w:r>
              <w:rPr>
                <w:noProof/>
                <w:lang w:eastAsia="en-GB"/>
              </w:rPr>
              <w:drawing>
                <wp:inline distT="0" distB="0" distL="0" distR="0" wp14:anchorId="51CC61A9" wp14:editId="097C9008">
                  <wp:extent cx="4367284" cy="2456597"/>
                  <wp:effectExtent l="0" t="0" r="0" b="127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8258" cy="2462770"/>
                          </a:xfrm>
                          <a:prstGeom prst="rect">
                            <a:avLst/>
                          </a:prstGeom>
                        </pic:spPr>
                      </pic:pic>
                    </a:graphicData>
                  </a:graphic>
                </wp:inline>
              </w:drawing>
            </w:r>
          </w:p>
        </w:tc>
      </w:tr>
      <w:tr w:rsidR="00110BD6" w:rsidTr="00AF6D4D">
        <w:tc>
          <w:tcPr>
            <w:tcW w:w="534" w:type="dxa"/>
          </w:tcPr>
          <w:p w:rsidR="00110BD6" w:rsidRDefault="00110BD6" w:rsidP="00110BD6">
            <w:r>
              <w:lastRenderedPageBreak/>
              <w:t>27</w:t>
            </w:r>
          </w:p>
        </w:tc>
        <w:tc>
          <w:tcPr>
            <w:tcW w:w="13640" w:type="dxa"/>
          </w:tcPr>
          <w:p w:rsidR="00110BD6" w:rsidRDefault="0003710B" w:rsidP="00110BD6">
            <w:r>
              <w:rPr>
                <w:noProof/>
                <w:lang w:eastAsia="en-GB"/>
              </w:rPr>
              <w:drawing>
                <wp:inline distT="0" distB="0" distL="0" distR="0" wp14:anchorId="2714820E" wp14:editId="759634AF">
                  <wp:extent cx="5981700" cy="453390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81700" cy="4533900"/>
                          </a:xfrm>
                          <a:prstGeom prst="rect">
                            <a:avLst/>
                          </a:prstGeom>
                        </pic:spPr>
                      </pic:pic>
                    </a:graphicData>
                  </a:graphic>
                </wp:inline>
              </w:drawing>
            </w:r>
          </w:p>
        </w:tc>
      </w:tr>
      <w:tr w:rsidR="00110BD6" w:rsidTr="00AF6D4D">
        <w:tc>
          <w:tcPr>
            <w:tcW w:w="534" w:type="dxa"/>
          </w:tcPr>
          <w:p w:rsidR="00110BD6" w:rsidRDefault="00110BD6" w:rsidP="00110BD6">
            <w:r>
              <w:lastRenderedPageBreak/>
              <w:t>28</w:t>
            </w:r>
          </w:p>
        </w:tc>
        <w:tc>
          <w:tcPr>
            <w:tcW w:w="13640" w:type="dxa"/>
          </w:tcPr>
          <w:p w:rsidR="00110BD6" w:rsidRDefault="0003710B" w:rsidP="00110BD6">
            <w:r>
              <w:rPr>
                <w:noProof/>
                <w:lang w:eastAsia="en-GB"/>
              </w:rPr>
              <w:drawing>
                <wp:inline distT="0" distB="0" distL="0" distR="0" wp14:anchorId="45BB7191" wp14:editId="256DE2F8">
                  <wp:extent cx="4080681" cy="3098174"/>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85924" cy="3102155"/>
                          </a:xfrm>
                          <a:prstGeom prst="rect">
                            <a:avLst/>
                          </a:prstGeom>
                        </pic:spPr>
                      </pic:pic>
                    </a:graphicData>
                  </a:graphic>
                </wp:inline>
              </w:drawing>
            </w:r>
          </w:p>
        </w:tc>
      </w:tr>
      <w:tr w:rsidR="00110BD6" w:rsidTr="00AF6D4D">
        <w:tc>
          <w:tcPr>
            <w:tcW w:w="534" w:type="dxa"/>
          </w:tcPr>
          <w:p w:rsidR="00110BD6" w:rsidRDefault="00110BD6" w:rsidP="00110BD6">
            <w:r>
              <w:lastRenderedPageBreak/>
              <w:t>29</w:t>
            </w:r>
          </w:p>
        </w:tc>
        <w:tc>
          <w:tcPr>
            <w:tcW w:w="13640" w:type="dxa"/>
          </w:tcPr>
          <w:p w:rsidR="00110BD6" w:rsidRDefault="00774872" w:rsidP="00110BD6">
            <w:r>
              <w:rPr>
                <w:noProof/>
                <w:lang w:eastAsia="en-GB"/>
              </w:rPr>
              <w:drawing>
                <wp:inline distT="0" distB="0" distL="0" distR="0" wp14:anchorId="0AC8FA22" wp14:editId="63DFD5E8">
                  <wp:extent cx="4228935" cy="3207224"/>
                  <wp:effectExtent l="0" t="0" r="63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5495" cy="3212199"/>
                          </a:xfrm>
                          <a:prstGeom prst="rect">
                            <a:avLst/>
                          </a:prstGeom>
                        </pic:spPr>
                      </pic:pic>
                    </a:graphicData>
                  </a:graphic>
                </wp:inline>
              </w:drawing>
            </w:r>
            <w:r>
              <w:rPr>
                <w:noProof/>
                <w:lang w:eastAsia="en-GB"/>
              </w:rPr>
              <w:drawing>
                <wp:inline distT="0" distB="0" distL="0" distR="0" wp14:anchorId="0EC91E40" wp14:editId="2CF3461C">
                  <wp:extent cx="4039737" cy="3063521"/>
                  <wp:effectExtent l="0" t="0" r="0" b="381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4157" cy="3066873"/>
                          </a:xfrm>
                          <a:prstGeom prst="rect">
                            <a:avLst/>
                          </a:prstGeom>
                        </pic:spPr>
                      </pic:pic>
                    </a:graphicData>
                  </a:graphic>
                </wp:inline>
              </w:drawing>
            </w:r>
          </w:p>
        </w:tc>
      </w:tr>
      <w:tr w:rsidR="00110BD6" w:rsidTr="00AF6D4D">
        <w:tc>
          <w:tcPr>
            <w:tcW w:w="534" w:type="dxa"/>
          </w:tcPr>
          <w:p w:rsidR="00110BD6" w:rsidRDefault="00110BD6" w:rsidP="00110BD6">
            <w:r>
              <w:lastRenderedPageBreak/>
              <w:t>30</w:t>
            </w:r>
          </w:p>
        </w:tc>
        <w:tc>
          <w:tcPr>
            <w:tcW w:w="13640" w:type="dxa"/>
          </w:tcPr>
          <w:p w:rsidR="00110BD6" w:rsidRDefault="00B50C84" w:rsidP="00110BD6">
            <w:r>
              <w:rPr>
                <w:noProof/>
                <w:lang w:eastAsia="en-GB"/>
              </w:rPr>
              <w:drawing>
                <wp:inline distT="0" distB="0" distL="0" distR="0" wp14:anchorId="24F4882F" wp14:editId="5D3917EA">
                  <wp:extent cx="5934075" cy="4591050"/>
                  <wp:effectExtent l="0" t="0" r="952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4075" cy="4591050"/>
                          </a:xfrm>
                          <a:prstGeom prst="rect">
                            <a:avLst/>
                          </a:prstGeom>
                        </pic:spPr>
                      </pic:pic>
                    </a:graphicData>
                  </a:graphic>
                </wp:inline>
              </w:drawing>
            </w:r>
          </w:p>
        </w:tc>
      </w:tr>
      <w:tr w:rsidR="00110BD6" w:rsidTr="00AF6D4D">
        <w:tc>
          <w:tcPr>
            <w:tcW w:w="534" w:type="dxa"/>
          </w:tcPr>
          <w:p w:rsidR="00110BD6" w:rsidRDefault="00110BD6" w:rsidP="00110BD6">
            <w:r>
              <w:lastRenderedPageBreak/>
              <w:t>31</w:t>
            </w:r>
          </w:p>
        </w:tc>
        <w:tc>
          <w:tcPr>
            <w:tcW w:w="13640" w:type="dxa"/>
          </w:tcPr>
          <w:p w:rsidR="00110BD6" w:rsidRDefault="00B50C84" w:rsidP="00110BD6">
            <w:r>
              <w:rPr>
                <w:noProof/>
                <w:lang w:eastAsia="en-GB"/>
              </w:rPr>
              <w:drawing>
                <wp:inline distT="0" distB="0" distL="0" distR="0" wp14:anchorId="132D3936" wp14:editId="00FDA2E5">
                  <wp:extent cx="5848350" cy="4591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48350" cy="4591050"/>
                          </a:xfrm>
                          <a:prstGeom prst="rect">
                            <a:avLst/>
                          </a:prstGeom>
                        </pic:spPr>
                      </pic:pic>
                    </a:graphicData>
                  </a:graphic>
                </wp:inline>
              </w:drawing>
            </w:r>
          </w:p>
        </w:tc>
      </w:tr>
      <w:tr w:rsidR="00110BD6" w:rsidTr="00AF6D4D">
        <w:tc>
          <w:tcPr>
            <w:tcW w:w="534" w:type="dxa"/>
          </w:tcPr>
          <w:p w:rsidR="00110BD6" w:rsidRDefault="00110BD6" w:rsidP="00110BD6">
            <w:r>
              <w:t>32</w:t>
            </w:r>
          </w:p>
        </w:tc>
        <w:tc>
          <w:tcPr>
            <w:tcW w:w="13640" w:type="dxa"/>
          </w:tcPr>
          <w:p w:rsidR="00110BD6" w:rsidRPr="00B50C84" w:rsidRDefault="00B50C84" w:rsidP="00110BD6">
            <w:pPr>
              <w:rPr>
                <w:sz w:val="32"/>
              </w:rPr>
            </w:pPr>
            <w:r w:rsidRPr="00B50C84">
              <w:rPr>
                <w:noProof/>
                <w:sz w:val="32"/>
                <w:lang w:eastAsia="en-GB"/>
              </w:rPr>
              <w:drawing>
                <wp:anchor distT="0" distB="0" distL="114300" distR="114300" simplePos="0" relativeHeight="251682304" behindDoc="0" locked="0" layoutInCell="1" allowOverlap="1" wp14:anchorId="568BF7D9" wp14:editId="52B0225D">
                  <wp:simplePos x="0" y="0"/>
                  <wp:positionH relativeFrom="column">
                    <wp:posOffset>2034388</wp:posOffset>
                  </wp:positionH>
                  <wp:positionV relativeFrom="paragraph">
                    <wp:posOffset>-8246</wp:posOffset>
                  </wp:positionV>
                  <wp:extent cx="1883410" cy="736600"/>
                  <wp:effectExtent l="0" t="0" r="2540" b="6350"/>
                  <wp:wrapSquare wrapText="bothSides"/>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83410" cy="736600"/>
                          </a:xfrm>
                          <a:prstGeom prst="rect">
                            <a:avLst/>
                          </a:prstGeom>
                        </pic:spPr>
                      </pic:pic>
                    </a:graphicData>
                  </a:graphic>
                  <wp14:sizeRelH relativeFrom="page">
                    <wp14:pctWidth>0</wp14:pctWidth>
                  </wp14:sizeRelH>
                  <wp14:sizeRelV relativeFrom="page">
                    <wp14:pctHeight>0</wp14:pctHeight>
                  </wp14:sizeRelV>
                </wp:anchor>
              </w:drawing>
            </w:r>
            <w:r w:rsidRPr="00B50C84">
              <w:rPr>
                <w:sz w:val="32"/>
              </w:rPr>
              <w:t>50 x 7 = 350 – 5 = 345</w:t>
            </w:r>
          </w:p>
          <w:p w:rsidR="00B50C84" w:rsidRDefault="00B50C84" w:rsidP="00110BD6">
            <w:r w:rsidRPr="00B50C84">
              <w:rPr>
                <w:sz w:val="32"/>
              </w:rPr>
              <w:t xml:space="preserve">180+345 = 525 </w:t>
            </w:r>
          </w:p>
        </w:tc>
      </w:tr>
      <w:tr w:rsidR="00110BD6" w:rsidTr="00AF6D4D">
        <w:tc>
          <w:tcPr>
            <w:tcW w:w="534" w:type="dxa"/>
          </w:tcPr>
          <w:p w:rsidR="00110BD6" w:rsidRDefault="00110BD6" w:rsidP="00110BD6">
            <w:r>
              <w:lastRenderedPageBreak/>
              <w:t>33</w:t>
            </w:r>
          </w:p>
        </w:tc>
        <w:tc>
          <w:tcPr>
            <w:tcW w:w="13640" w:type="dxa"/>
          </w:tcPr>
          <w:p w:rsidR="00110BD6" w:rsidRDefault="00B50C84" w:rsidP="00110BD6">
            <w:r>
              <w:rPr>
                <w:noProof/>
                <w:lang w:eastAsia="en-GB"/>
              </w:rPr>
              <w:drawing>
                <wp:inline distT="0" distB="0" distL="0" distR="0" wp14:anchorId="28CF0EED" wp14:editId="5F68B798">
                  <wp:extent cx="5953125" cy="4543425"/>
                  <wp:effectExtent l="0" t="0" r="9525"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53125" cy="4543425"/>
                          </a:xfrm>
                          <a:prstGeom prst="rect">
                            <a:avLst/>
                          </a:prstGeom>
                        </pic:spPr>
                      </pic:pic>
                    </a:graphicData>
                  </a:graphic>
                </wp:inline>
              </w:drawing>
            </w:r>
          </w:p>
        </w:tc>
      </w:tr>
      <w:tr w:rsidR="00110BD6" w:rsidTr="00AF6D4D">
        <w:tc>
          <w:tcPr>
            <w:tcW w:w="534" w:type="dxa"/>
          </w:tcPr>
          <w:p w:rsidR="00110BD6" w:rsidRDefault="00110BD6" w:rsidP="00110BD6">
            <w:r>
              <w:t>34</w:t>
            </w:r>
          </w:p>
        </w:tc>
        <w:tc>
          <w:tcPr>
            <w:tcW w:w="13640" w:type="dxa"/>
          </w:tcPr>
          <w:p w:rsidR="00110BD6" w:rsidRDefault="00B50C84" w:rsidP="00110BD6">
            <w:r>
              <w:rPr>
                <w:noProof/>
                <w:lang w:eastAsia="en-GB"/>
              </w:rPr>
              <w:drawing>
                <wp:anchor distT="0" distB="0" distL="114300" distR="114300" simplePos="0" relativeHeight="251685376" behindDoc="0" locked="0" layoutInCell="1" allowOverlap="1" wp14:anchorId="71C90690" wp14:editId="480DA5E4">
                  <wp:simplePos x="0" y="0"/>
                  <wp:positionH relativeFrom="column">
                    <wp:posOffset>1093470</wp:posOffset>
                  </wp:positionH>
                  <wp:positionV relativeFrom="paragraph">
                    <wp:posOffset>33020</wp:posOffset>
                  </wp:positionV>
                  <wp:extent cx="1583055" cy="669290"/>
                  <wp:effectExtent l="0" t="0" r="0" b="0"/>
                  <wp:wrapSquare wrapText="bothSides"/>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83055" cy="669290"/>
                          </a:xfrm>
                          <a:prstGeom prst="rect">
                            <a:avLst/>
                          </a:prstGeom>
                        </pic:spPr>
                      </pic:pic>
                    </a:graphicData>
                  </a:graphic>
                  <wp14:sizeRelH relativeFrom="page">
                    <wp14:pctWidth>0</wp14:pctWidth>
                  </wp14:sizeRelH>
                  <wp14:sizeRelV relativeFrom="page">
                    <wp14:pctHeight>0</wp14:pctHeight>
                  </wp14:sizeRelV>
                </wp:anchor>
              </w:drawing>
            </w:r>
            <w:r>
              <w:t>2 Right = 100+</w:t>
            </w:r>
          </w:p>
          <w:p w:rsidR="00B50C84" w:rsidRDefault="00B50C84" w:rsidP="00110BD6">
            <w:r>
              <w:t>2 Wrong – 10-</w:t>
            </w:r>
          </w:p>
          <w:p w:rsidR="00B50C84" w:rsidRDefault="00B50C84" w:rsidP="00110BD6">
            <w:r>
              <w:t>100-10 = 90</w:t>
            </w:r>
          </w:p>
          <w:p w:rsidR="00B50C84" w:rsidRDefault="00B50C84" w:rsidP="00110BD6">
            <w:r>
              <w:t>525 + 90 = 615</w:t>
            </w:r>
          </w:p>
        </w:tc>
      </w:tr>
      <w:tr w:rsidR="00110BD6" w:rsidTr="00AF6D4D">
        <w:tc>
          <w:tcPr>
            <w:tcW w:w="534" w:type="dxa"/>
          </w:tcPr>
          <w:p w:rsidR="00110BD6" w:rsidRDefault="00110BD6" w:rsidP="00110BD6">
            <w:r>
              <w:lastRenderedPageBreak/>
              <w:t>35</w:t>
            </w:r>
          </w:p>
        </w:tc>
        <w:tc>
          <w:tcPr>
            <w:tcW w:w="13640" w:type="dxa"/>
          </w:tcPr>
          <w:p w:rsidR="00110BD6" w:rsidRDefault="00B50C84" w:rsidP="00110BD6">
            <w:r>
              <w:rPr>
                <w:noProof/>
                <w:lang w:eastAsia="en-GB"/>
              </w:rPr>
              <w:drawing>
                <wp:inline distT="0" distB="0" distL="0" distR="0" wp14:anchorId="4139CF0A" wp14:editId="67263F97">
                  <wp:extent cx="5886450" cy="455295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86450" cy="4552950"/>
                          </a:xfrm>
                          <a:prstGeom prst="rect">
                            <a:avLst/>
                          </a:prstGeom>
                        </pic:spPr>
                      </pic:pic>
                    </a:graphicData>
                  </a:graphic>
                </wp:inline>
              </w:drawing>
            </w:r>
          </w:p>
        </w:tc>
      </w:tr>
      <w:tr w:rsidR="00110BD6" w:rsidTr="00AF6D4D">
        <w:tc>
          <w:tcPr>
            <w:tcW w:w="534" w:type="dxa"/>
          </w:tcPr>
          <w:p w:rsidR="00110BD6" w:rsidRDefault="00110BD6" w:rsidP="00110BD6">
            <w:r>
              <w:lastRenderedPageBreak/>
              <w:t>36</w:t>
            </w:r>
          </w:p>
        </w:tc>
        <w:tc>
          <w:tcPr>
            <w:tcW w:w="13640" w:type="dxa"/>
          </w:tcPr>
          <w:p w:rsidR="00110BD6" w:rsidRDefault="00B50C84" w:rsidP="00110BD6">
            <w:r>
              <w:rPr>
                <w:noProof/>
                <w:lang w:eastAsia="en-GB"/>
              </w:rPr>
              <w:drawing>
                <wp:inline distT="0" distB="0" distL="0" distR="0" wp14:anchorId="6FF5457F" wp14:editId="2A1E16A2">
                  <wp:extent cx="6000750" cy="459105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00750" cy="4591050"/>
                          </a:xfrm>
                          <a:prstGeom prst="rect">
                            <a:avLst/>
                          </a:prstGeom>
                        </pic:spPr>
                      </pic:pic>
                    </a:graphicData>
                  </a:graphic>
                </wp:inline>
              </w:drawing>
            </w:r>
          </w:p>
        </w:tc>
      </w:tr>
      <w:tr w:rsidR="00110BD6" w:rsidTr="00AF6D4D">
        <w:tc>
          <w:tcPr>
            <w:tcW w:w="534" w:type="dxa"/>
          </w:tcPr>
          <w:p w:rsidR="00110BD6" w:rsidRDefault="00110BD6" w:rsidP="00110BD6">
            <w:r>
              <w:lastRenderedPageBreak/>
              <w:t>37</w:t>
            </w:r>
          </w:p>
        </w:tc>
        <w:tc>
          <w:tcPr>
            <w:tcW w:w="13640" w:type="dxa"/>
          </w:tcPr>
          <w:p w:rsidR="00110BD6" w:rsidRDefault="00B50C84" w:rsidP="00110BD6">
            <w:r>
              <w:rPr>
                <w:noProof/>
                <w:lang w:eastAsia="en-GB"/>
              </w:rPr>
              <w:drawing>
                <wp:inline distT="0" distB="0" distL="0" distR="0" wp14:anchorId="22ACC99D" wp14:editId="1A10E976">
                  <wp:extent cx="3562066" cy="2746238"/>
                  <wp:effectExtent l="0" t="0" r="63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69629" cy="2752069"/>
                          </a:xfrm>
                          <a:prstGeom prst="rect">
                            <a:avLst/>
                          </a:prstGeom>
                        </pic:spPr>
                      </pic:pic>
                    </a:graphicData>
                  </a:graphic>
                </wp:inline>
              </w:drawing>
            </w:r>
          </w:p>
        </w:tc>
      </w:tr>
      <w:tr w:rsidR="00110BD6" w:rsidTr="00AF6D4D">
        <w:tc>
          <w:tcPr>
            <w:tcW w:w="534" w:type="dxa"/>
          </w:tcPr>
          <w:p w:rsidR="00110BD6" w:rsidRDefault="00110BD6" w:rsidP="00110BD6">
            <w:r>
              <w:t>38</w:t>
            </w:r>
          </w:p>
        </w:tc>
        <w:tc>
          <w:tcPr>
            <w:tcW w:w="13640" w:type="dxa"/>
          </w:tcPr>
          <w:p w:rsidR="00110BD6" w:rsidRDefault="00B50C84" w:rsidP="00110BD6">
            <w:r>
              <w:rPr>
                <w:noProof/>
                <w:lang w:eastAsia="en-GB"/>
              </w:rPr>
              <w:drawing>
                <wp:inline distT="0" distB="0" distL="0" distR="0" wp14:anchorId="53A3D505" wp14:editId="7EC9AF89">
                  <wp:extent cx="3874713" cy="2961564"/>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80486" cy="2965977"/>
                          </a:xfrm>
                          <a:prstGeom prst="rect">
                            <a:avLst/>
                          </a:prstGeom>
                        </pic:spPr>
                      </pic:pic>
                    </a:graphicData>
                  </a:graphic>
                </wp:inline>
              </w:drawing>
            </w:r>
          </w:p>
        </w:tc>
      </w:tr>
      <w:tr w:rsidR="00110BD6" w:rsidTr="00AF6D4D">
        <w:tc>
          <w:tcPr>
            <w:tcW w:w="534" w:type="dxa"/>
          </w:tcPr>
          <w:p w:rsidR="00110BD6" w:rsidRDefault="00110BD6" w:rsidP="00110BD6">
            <w:r>
              <w:lastRenderedPageBreak/>
              <w:t>39</w:t>
            </w:r>
          </w:p>
        </w:tc>
        <w:tc>
          <w:tcPr>
            <w:tcW w:w="13640" w:type="dxa"/>
          </w:tcPr>
          <w:p w:rsidR="00110BD6" w:rsidRDefault="00110BD6" w:rsidP="00110BD6">
            <w:r>
              <w:t>l</w:t>
            </w:r>
            <w:r w:rsidR="00B50C84">
              <w:rPr>
                <w:noProof/>
                <w:lang w:eastAsia="en-GB"/>
              </w:rPr>
              <w:drawing>
                <wp:inline distT="0" distB="0" distL="0" distR="0" wp14:anchorId="75BB7C3B" wp14:editId="0C09F535">
                  <wp:extent cx="3862316" cy="2952088"/>
                  <wp:effectExtent l="0" t="0" r="508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76835" cy="2963185"/>
                          </a:xfrm>
                          <a:prstGeom prst="rect">
                            <a:avLst/>
                          </a:prstGeom>
                        </pic:spPr>
                      </pic:pic>
                    </a:graphicData>
                  </a:graphic>
                </wp:inline>
              </w:drawing>
            </w:r>
          </w:p>
        </w:tc>
      </w:tr>
      <w:tr w:rsidR="00110BD6" w:rsidTr="00AF6D4D">
        <w:tc>
          <w:tcPr>
            <w:tcW w:w="534" w:type="dxa"/>
          </w:tcPr>
          <w:p w:rsidR="00110BD6" w:rsidRDefault="00110BD6" w:rsidP="00110BD6">
            <w:r>
              <w:t>40</w:t>
            </w:r>
          </w:p>
        </w:tc>
        <w:tc>
          <w:tcPr>
            <w:tcW w:w="13640" w:type="dxa"/>
          </w:tcPr>
          <w:p w:rsidR="00110BD6" w:rsidRDefault="009A13C8" w:rsidP="00110BD6">
            <w:r>
              <w:rPr>
                <w:noProof/>
                <w:lang w:eastAsia="en-GB"/>
              </w:rPr>
              <w:drawing>
                <wp:inline distT="0" distB="0" distL="0" distR="0" wp14:anchorId="32FD39E6" wp14:editId="001A31D4">
                  <wp:extent cx="3261815" cy="2459388"/>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74001" cy="2468576"/>
                          </a:xfrm>
                          <a:prstGeom prst="rect">
                            <a:avLst/>
                          </a:prstGeom>
                        </pic:spPr>
                      </pic:pic>
                    </a:graphicData>
                  </a:graphic>
                </wp:inline>
              </w:drawing>
            </w:r>
          </w:p>
        </w:tc>
      </w:tr>
      <w:tr w:rsidR="00110BD6" w:rsidTr="00AF6D4D">
        <w:tc>
          <w:tcPr>
            <w:tcW w:w="534" w:type="dxa"/>
          </w:tcPr>
          <w:p w:rsidR="00110BD6" w:rsidRDefault="00110BD6" w:rsidP="00110BD6">
            <w:r>
              <w:lastRenderedPageBreak/>
              <w:t>41</w:t>
            </w:r>
          </w:p>
        </w:tc>
        <w:tc>
          <w:tcPr>
            <w:tcW w:w="13640" w:type="dxa"/>
          </w:tcPr>
          <w:p w:rsidR="00110BD6" w:rsidRDefault="009A13C8" w:rsidP="00110BD6">
            <w:r>
              <w:rPr>
                <w:noProof/>
                <w:lang w:eastAsia="en-GB"/>
              </w:rPr>
              <w:drawing>
                <wp:inline distT="0" distB="0" distL="0" distR="0" wp14:anchorId="4D2EAD0A" wp14:editId="681EF806">
                  <wp:extent cx="3630305" cy="2762573"/>
                  <wp:effectExtent l="0" t="0" r="825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37657" cy="2768168"/>
                          </a:xfrm>
                          <a:prstGeom prst="rect">
                            <a:avLst/>
                          </a:prstGeom>
                        </pic:spPr>
                      </pic:pic>
                    </a:graphicData>
                  </a:graphic>
                </wp:inline>
              </w:drawing>
            </w:r>
          </w:p>
        </w:tc>
      </w:tr>
      <w:tr w:rsidR="00110BD6" w:rsidTr="00AF6D4D">
        <w:tc>
          <w:tcPr>
            <w:tcW w:w="534" w:type="dxa"/>
          </w:tcPr>
          <w:p w:rsidR="00110BD6" w:rsidRDefault="00110BD6" w:rsidP="00110BD6">
            <w:r>
              <w:t>42</w:t>
            </w:r>
          </w:p>
        </w:tc>
        <w:tc>
          <w:tcPr>
            <w:tcW w:w="13640" w:type="dxa"/>
          </w:tcPr>
          <w:p w:rsidR="00110BD6" w:rsidRDefault="00C748F4" w:rsidP="00110BD6">
            <w:r>
              <w:rPr>
                <w:noProof/>
                <w:lang w:eastAsia="en-GB"/>
              </w:rPr>
              <w:drawing>
                <wp:inline distT="0" distB="0" distL="0" distR="0" wp14:anchorId="3E0FBE8D" wp14:editId="7F9963F8">
                  <wp:extent cx="3057099" cy="1719618"/>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61211" cy="1721931"/>
                          </a:xfrm>
                          <a:prstGeom prst="rect">
                            <a:avLst/>
                          </a:prstGeom>
                        </pic:spPr>
                      </pic:pic>
                    </a:graphicData>
                  </a:graphic>
                </wp:inline>
              </w:drawing>
            </w:r>
          </w:p>
        </w:tc>
      </w:tr>
      <w:tr w:rsidR="009A13C8" w:rsidTr="00AF6D4D">
        <w:tc>
          <w:tcPr>
            <w:tcW w:w="534" w:type="dxa"/>
          </w:tcPr>
          <w:p w:rsidR="009A13C8" w:rsidRDefault="009A13C8" w:rsidP="009A13C8">
            <w:r>
              <w:lastRenderedPageBreak/>
              <w:t>43</w:t>
            </w:r>
          </w:p>
        </w:tc>
        <w:tc>
          <w:tcPr>
            <w:tcW w:w="13640" w:type="dxa"/>
          </w:tcPr>
          <w:p w:rsidR="009A13C8" w:rsidRDefault="009A13C8" w:rsidP="009A13C8">
            <w:r>
              <w:t>-</w:t>
            </w:r>
            <w:r>
              <w:rPr>
                <w:noProof/>
                <w:lang w:eastAsia="en-GB"/>
              </w:rPr>
              <w:drawing>
                <wp:inline distT="0" distB="0" distL="0" distR="0" wp14:anchorId="489B5A07" wp14:editId="6D7C1F88">
                  <wp:extent cx="1981200" cy="1819275"/>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81200" cy="1819275"/>
                          </a:xfrm>
                          <a:prstGeom prst="rect">
                            <a:avLst/>
                          </a:prstGeom>
                        </pic:spPr>
                      </pic:pic>
                    </a:graphicData>
                  </a:graphic>
                </wp:inline>
              </w:drawing>
            </w:r>
            <w:r w:rsidRPr="009A13C8">
              <w:rPr>
                <w:sz w:val="48"/>
              </w:rPr>
              <w:t>Once New Score is entered</w:t>
            </w:r>
            <w:r>
              <w:rPr>
                <w:noProof/>
                <w:lang w:eastAsia="en-GB"/>
              </w:rPr>
              <w:drawing>
                <wp:inline distT="0" distB="0" distL="0" distR="0" wp14:anchorId="6586DE7D" wp14:editId="580ED904">
                  <wp:extent cx="1895475" cy="1914525"/>
                  <wp:effectExtent l="0" t="0" r="9525"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95475" cy="1914525"/>
                          </a:xfrm>
                          <a:prstGeom prst="rect">
                            <a:avLst/>
                          </a:prstGeom>
                        </pic:spPr>
                      </pic:pic>
                    </a:graphicData>
                  </a:graphic>
                </wp:inline>
              </w:drawing>
            </w:r>
          </w:p>
        </w:tc>
      </w:tr>
      <w:tr w:rsidR="009A13C8" w:rsidTr="00AF6D4D">
        <w:tc>
          <w:tcPr>
            <w:tcW w:w="534" w:type="dxa"/>
          </w:tcPr>
          <w:p w:rsidR="009A13C8" w:rsidRDefault="009A13C8" w:rsidP="009A13C8">
            <w:r>
              <w:t>44</w:t>
            </w:r>
          </w:p>
        </w:tc>
        <w:tc>
          <w:tcPr>
            <w:tcW w:w="13640" w:type="dxa"/>
          </w:tcPr>
          <w:p w:rsidR="009A13C8" w:rsidRDefault="00C748F4" w:rsidP="009A13C8">
            <w:r>
              <w:rPr>
                <w:noProof/>
                <w:lang w:eastAsia="en-GB"/>
              </w:rPr>
              <w:drawing>
                <wp:inline distT="0" distB="0" distL="0" distR="0" wp14:anchorId="35F41D46" wp14:editId="55D22EDD">
                  <wp:extent cx="3343702" cy="257912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47196" cy="2581815"/>
                          </a:xfrm>
                          <a:prstGeom prst="rect">
                            <a:avLst/>
                          </a:prstGeom>
                        </pic:spPr>
                      </pic:pic>
                    </a:graphicData>
                  </a:graphic>
                </wp:inline>
              </w:drawing>
            </w:r>
          </w:p>
        </w:tc>
      </w:tr>
      <w:tr w:rsidR="009A13C8" w:rsidTr="00C748F4">
        <w:trPr>
          <w:trHeight w:val="237"/>
        </w:trPr>
        <w:tc>
          <w:tcPr>
            <w:tcW w:w="534" w:type="dxa"/>
          </w:tcPr>
          <w:p w:rsidR="009A13C8" w:rsidRDefault="009A13C8" w:rsidP="009A13C8">
            <w:r>
              <w:lastRenderedPageBreak/>
              <w:t>45</w:t>
            </w:r>
          </w:p>
        </w:tc>
        <w:tc>
          <w:tcPr>
            <w:tcW w:w="13640" w:type="dxa"/>
          </w:tcPr>
          <w:p w:rsidR="009A13C8" w:rsidRDefault="00C748F4" w:rsidP="009A13C8">
            <w:r>
              <w:rPr>
                <w:noProof/>
                <w:lang w:eastAsia="en-GB"/>
              </w:rPr>
              <w:drawing>
                <wp:inline distT="0" distB="0" distL="0" distR="0" wp14:anchorId="3DCC7C86" wp14:editId="68D20621">
                  <wp:extent cx="4380931" cy="3333782"/>
                  <wp:effectExtent l="0" t="0" r="63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90624" cy="3341158"/>
                          </a:xfrm>
                          <a:prstGeom prst="rect">
                            <a:avLst/>
                          </a:prstGeom>
                        </pic:spPr>
                      </pic:pic>
                    </a:graphicData>
                  </a:graphic>
                </wp:inline>
              </w:drawing>
            </w:r>
          </w:p>
        </w:tc>
      </w:tr>
    </w:tbl>
    <w:p w:rsidR="00A66AFC" w:rsidRDefault="00A66AFC" w:rsidP="00A66AFC">
      <w:pPr>
        <w:pStyle w:val="Heading1"/>
      </w:pPr>
      <w:r>
        <w:br w:type="page"/>
      </w:r>
    </w:p>
    <w:p w:rsidR="00585958" w:rsidRDefault="00585958" w:rsidP="00585958"/>
    <w:p w:rsidR="00ED4E53" w:rsidRDefault="00ED4E53" w:rsidP="00ED4E53">
      <w:pPr>
        <w:pStyle w:val="Heading1"/>
      </w:pPr>
      <w:bookmarkStart w:id="30" w:name="_Toc449342582"/>
      <w:r>
        <w:t>EVALUATION</w:t>
      </w:r>
      <w:bookmarkEnd w:id="30"/>
    </w:p>
    <w:p w:rsidR="00783DFF" w:rsidRDefault="00783DFF" w:rsidP="008D145F">
      <w:pPr>
        <w:spacing w:line="360" w:lineRule="auto"/>
      </w:pPr>
      <w:r>
        <w:t>The time bracket given for the creation of the game is coming to a close and I have been asked to extensively evaluate my progress both in relation to personal development and in terms of the satisfaction of user requirements; manifested most prominentl</w:t>
      </w:r>
      <w:r w:rsidR="0032277A">
        <w:t>y in my response to criticism from beta testers.</w:t>
      </w:r>
    </w:p>
    <w:p w:rsidR="0032277A" w:rsidRDefault="0032277A" w:rsidP="008D145F">
      <w:pPr>
        <w:spacing w:line="360" w:lineRule="auto"/>
        <w:rPr>
          <w:u w:val="single"/>
        </w:rPr>
      </w:pPr>
      <w:r>
        <w:rPr>
          <w:u w:val="single"/>
        </w:rPr>
        <w:t>Personal Evaluation</w:t>
      </w:r>
    </w:p>
    <w:p w:rsidR="0032277A" w:rsidRDefault="0032277A" w:rsidP="008D145F">
      <w:pPr>
        <w:spacing w:line="360" w:lineRule="auto"/>
      </w:pPr>
      <w:r>
        <w:t>When I was first commissioned with this project I had no real prior experience in programming; at least on a practical level. Whilst I had limited experience using the Visual Studio Console to make programs</w:t>
      </w:r>
      <w:r w:rsidR="004C6D75">
        <w:t xml:space="preserve"> with C#</w:t>
      </w:r>
      <w:r>
        <w:t>, this was my first time using windows form design to produce a user friendly visual interface with my program. Initially I found the new format somewhat difficult. The biggest aid in my production was my detailed designs, they helped me to visualise what the functioning quiz would look like when finished and gave me a chance to explain how exactly the quiz would work</w:t>
      </w:r>
      <w:r w:rsidR="00BA385A">
        <w:t xml:space="preserve"> and ensure that my ideas made logical sense before attempting to produce them in the unfamiliar environment of windows form design. Having these detailed designs as a blueprint, my first course of action was to recreate each of the designs with the windows forms. This meant that I had a fully functional interface under which I could begin to code. </w:t>
      </w:r>
    </w:p>
    <w:p w:rsidR="00BA385A" w:rsidRDefault="00BA385A" w:rsidP="008D145F">
      <w:pPr>
        <w:spacing w:line="360" w:lineRule="auto"/>
      </w:pPr>
      <w:r>
        <w:t xml:space="preserve">On the topic of code, I found that two main areas caused the most difficulty; the writing to and reading from of files, and the randomisation of question 1. Whilst the basic concepts of randomisation were relatively easy to grasp my original intention was to change the picture in the </w:t>
      </w:r>
      <w:proofErr w:type="spellStart"/>
      <w:r>
        <w:t>picturebox</w:t>
      </w:r>
      <w:proofErr w:type="spellEnd"/>
      <w:r>
        <w:t xml:space="preserve"> to a picture in an array, and to change the tag on said picture to reflect the name of the pictured shape. I couldn’t figure out how to make this work, so I switched instead to having 6 separate invisible picture boxes made invisible, and using a random number generator to generate a number which would make any one case take place in a switch statement.</w:t>
      </w:r>
      <w:r w:rsidR="004C6D75">
        <w:t xml:space="preserve"> I found that C# was a suitable language to use for the product at hand as elements of encapsulation and inheritance were used throughout and hence I felt an Object Oriented language was necessary; with this in mind, Visual Studio does not support the use of Java and hence C# seemed like the optimal choice.</w:t>
      </w:r>
    </w:p>
    <w:p w:rsidR="00D8445B" w:rsidRDefault="009641D6" w:rsidP="008D145F">
      <w:pPr>
        <w:spacing w:line="360" w:lineRule="auto"/>
      </w:pPr>
      <w:r>
        <w:lastRenderedPageBreak/>
        <w:t>Coding however was not the only obstacle that I encountered during the creation of this application; another new concept to me was developing within the guidelines of a client. Previously I was able to freely create what I wanted, and if I encountered difficulty I merely left it out. As I had specific user requirements to meet and a target demographic to satisfy a large standard of communication was required between developer and client.</w:t>
      </w:r>
      <w:r w:rsidR="0022501C">
        <w:t xml:space="preserve"> If there was something I was unable to do – such as the randomisation of frmQuestion1 – It was my job to learn how to do it and to implement it on time.</w:t>
      </w:r>
      <w:r w:rsidR="004C6D75">
        <w:t xml:space="preserve"> Communicating with the client was done through short meetings wherein they described what they wanted and I wrote them as a list of requirements that I had to satisfy. I also had to present the client with my ideas for initial designs as the requirements could be satisfied through coding but the actual aesthetic of the forms were subject to change</w:t>
      </w:r>
      <w:r w:rsidR="00D8445B">
        <w:t xml:space="preserve"> hence feedback on the visuals using initial designs were necessary. The client also advised me on the types of questions to be asked on the quiz, a close co-operation between client and developer on this particular project because as this is educational the client needs to ensure the final product is suited to the specifications of the pupils attending their school and they have to use their knowledge of teaching and education to advise me on the best ways to present each question; this was mainly outlined in the question type section of the requirements, nonetheless however the quiz is not perfect and help from the client as to the language form to use for the ‘help’ sections may have made the quiz more accessible to the target audience.</w:t>
      </w:r>
    </w:p>
    <w:p w:rsidR="00976051" w:rsidRDefault="00F150F5" w:rsidP="008D145F">
      <w:pPr>
        <w:spacing w:line="360" w:lineRule="auto"/>
      </w:pPr>
      <w:r>
        <w:t>Quality of design was a big area for me when it came to this; coding is quite a binary and logical process; as long as the coding works then your job has been done as far as the player is concerned. What isn’t quite as objective however is the design process which is entirely subjective and hence, never perfect</w:t>
      </w:r>
      <w:r w:rsidR="0097276A">
        <w:t xml:space="preserve">. I had the title of the quiz in a metallic stylized font and had it on every form in a constant location, the background image of each form was also a constant; a variety of engaging and mentally stimulating colours in a consistent geometric pattern to coincide with the quiz’s theme. In terms of font I used white font with times new roman for the individual titles of each form and I stylised the buttons on the splash screen form. Due to time constraints I was unable to stylize the rest of my buttons but I maintained consistent house styles outlined in my property tables. Given more time, I would like </w:t>
      </w:r>
      <w:r w:rsidR="00F133C8">
        <w:t xml:space="preserve">to further develop the stylistic themes of the quiz to encompass every question type being presented with unique, stylised response sections. Moreover, I would have liked to put some research into font stylings that are most effective with learning in youths and then </w:t>
      </w:r>
      <w:r w:rsidR="00766B81">
        <w:t xml:space="preserve">have </w:t>
      </w:r>
      <w:r w:rsidR="00F133C8">
        <w:t>implement</w:t>
      </w:r>
      <w:r w:rsidR="00766B81">
        <w:t>ed</w:t>
      </w:r>
      <w:r w:rsidR="00F133C8">
        <w:t xml:space="preserve"> them in my work.</w:t>
      </w:r>
      <w:r w:rsidR="00766B81">
        <w:t xml:space="preserve"> For the most part the non-stylised buttons had the control background and contained </w:t>
      </w:r>
      <w:r w:rsidR="00B948D1">
        <w:t>‘</w:t>
      </w:r>
      <w:proofErr w:type="spellStart"/>
      <w:r w:rsidR="00766B81">
        <w:t>controltext</w:t>
      </w:r>
      <w:proofErr w:type="spellEnd"/>
      <w:r w:rsidR="00B948D1">
        <w:t>’</w:t>
      </w:r>
      <w:r w:rsidR="00766B81">
        <w:t xml:space="preserve"> font; these are largely just defaults and I would have preferred to have made it more fit for my target audience, even if they were universally intuitive and </w:t>
      </w:r>
      <w:r w:rsidR="00B948D1">
        <w:t>self-explanatory</w:t>
      </w:r>
      <w:r w:rsidR="00766B81">
        <w:t>.</w:t>
      </w:r>
    </w:p>
    <w:p w:rsidR="00D8445B" w:rsidRDefault="00976051" w:rsidP="008D145F">
      <w:pPr>
        <w:spacing w:line="360" w:lineRule="auto"/>
      </w:pPr>
      <w:r>
        <w:lastRenderedPageBreak/>
        <w:t>Time management was another area that I developed over the course of the project; Coding, designing or otherwise, the application had to be completed by May 1</w:t>
      </w:r>
      <w:r w:rsidRPr="00976051">
        <w:rPr>
          <w:vertAlign w:val="superscript"/>
        </w:rPr>
        <w:t>st</w:t>
      </w:r>
      <w:r>
        <w:t>, and regardless of computing competence or artistic talent, if I wasn’t efficient then I wouldn’t have been able to complete the application on time. I was undoubtedly pushed for time at the end - as I will explain in my User Requirement evaluation, - however I do feel that I have improved my time management over the course of this project; the constant thought of the deadline underpinned my thoughts, and once I had the coding knowledge confirmed I created a schedule of how much I had to complete each week, and then I ensured I followed this.</w:t>
      </w:r>
    </w:p>
    <w:p w:rsidR="00B948D1" w:rsidRDefault="00B948D1" w:rsidP="008D145F">
      <w:pPr>
        <w:spacing w:line="360" w:lineRule="auto"/>
      </w:pPr>
      <w:r>
        <w:t>I also had to be accustomed to file handling; both the placement of files within the program (putting the ‘users.txt’ and ‘scores.txt’ files into the debug folder) and the process of backing up my program dur</w:t>
      </w:r>
      <w:r w:rsidR="002F262C">
        <w:t xml:space="preserve">ing development to ensure that not all data would be lost in the event that files were lost; something which I handled effectively. I had a copy locally, on the cloud, on two USB </w:t>
      </w:r>
      <w:proofErr w:type="spellStart"/>
      <w:r w:rsidR="002F262C">
        <w:t>flashdrives</w:t>
      </w:r>
      <w:proofErr w:type="spellEnd"/>
      <w:r w:rsidR="002F262C">
        <w:t xml:space="preserve"> and on my schools network. On my school network, even deleted files are still accessible by staff for up to a month after deletion, so regular backing up ensured a high degree of security.</w:t>
      </w:r>
    </w:p>
    <w:p w:rsidR="002F262C" w:rsidRDefault="002F262C" w:rsidP="008D145F">
      <w:pPr>
        <w:spacing w:line="360" w:lineRule="auto"/>
      </w:pPr>
      <w:r>
        <w:t>The final area that I have developed considerably is my ability to format word documents; this document is 94 pages long and I had to make reference to specific pages for my testing. As of typing, this document contains 15 tables, a lengt</w:t>
      </w:r>
      <w:r w:rsidR="00083729">
        <w:t>hy contents page and nearly 10,000 typed words. Over 50 images were inserted using the snipping tool and use of bullet points and indentation are also featured in this document. Page numbers, front covers and constant headings are all part of the huge development in my word processing skills that I earned from this project, however given more time I would have liked to implement a more efficient way to present testing evidence.</w:t>
      </w:r>
    </w:p>
    <w:p w:rsidR="005A5BD4" w:rsidRDefault="005A5BD4" w:rsidP="008D145F">
      <w:pPr>
        <w:pStyle w:val="Heading2"/>
        <w:spacing w:line="360" w:lineRule="auto"/>
      </w:pPr>
      <w:r>
        <w:t>Evaluation of satisfaction of User requirements:</w:t>
      </w:r>
    </w:p>
    <w:p w:rsidR="003B404D" w:rsidRPr="003B404D" w:rsidRDefault="003B404D" w:rsidP="003B404D">
      <w:r>
        <w:t>Here I will evaluate in detail each requirement I had been issued, discussing their weaknesses, strengths and potential improvements. Consulting the testing section will show evidence for points raised, specific examples with singular instances for example file handling and randomisation will have specific references to testing</w:t>
      </w:r>
    </w:p>
    <w:p w:rsidR="001606E7" w:rsidRDefault="001606E7" w:rsidP="008D145F">
      <w:pPr>
        <w:pStyle w:val="ListParagraph"/>
        <w:numPr>
          <w:ilvl w:val="0"/>
          <w:numId w:val="1"/>
        </w:numPr>
        <w:spacing w:line="360" w:lineRule="auto"/>
        <w:rPr>
          <w:sz w:val="24"/>
        </w:rPr>
      </w:pPr>
      <w:r>
        <w:rPr>
          <w:sz w:val="24"/>
        </w:rPr>
        <w:t>Create an educational quiz game</w:t>
      </w:r>
      <w:r w:rsidR="005A5BD4">
        <w:rPr>
          <w:sz w:val="24"/>
        </w:rPr>
        <w:t xml:space="preserve"> – </w:t>
      </w:r>
    </w:p>
    <w:p w:rsidR="005A5BD4" w:rsidRPr="005A5BD4" w:rsidRDefault="005A5BD4" w:rsidP="008D145F">
      <w:pPr>
        <w:spacing w:line="360" w:lineRule="auto"/>
        <w:ind w:left="360"/>
        <w:rPr>
          <w:sz w:val="24"/>
        </w:rPr>
      </w:pPr>
      <w:r>
        <w:rPr>
          <w:sz w:val="24"/>
        </w:rPr>
        <w:lastRenderedPageBreak/>
        <w:t>This application uses positive/negative feedback in the form of a ‘score’ as well as the use of message boxes between questions to ensure players know where they have succeeded and failed, hence they are able to learn from their mistakes and be rewarded for their strengths. This makes it an appropriate educational game</w:t>
      </w:r>
    </w:p>
    <w:p w:rsidR="001606E7" w:rsidRDefault="001606E7" w:rsidP="008D145F">
      <w:pPr>
        <w:pStyle w:val="ListParagraph"/>
        <w:numPr>
          <w:ilvl w:val="0"/>
          <w:numId w:val="1"/>
        </w:numPr>
        <w:spacing w:line="360" w:lineRule="auto"/>
        <w:rPr>
          <w:sz w:val="24"/>
        </w:rPr>
      </w:pPr>
      <w:r>
        <w:rPr>
          <w:sz w:val="24"/>
        </w:rPr>
        <w:t>Must be playable from a computer running windows 7</w:t>
      </w:r>
    </w:p>
    <w:p w:rsidR="005A5BD4" w:rsidRDefault="005A5BD4" w:rsidP="008D145F">
      <w:pPr>
        <w:pStyle w:val="ListParagraph"/>
        <w:spacing w:line="360" w:lineRule="auto"/>
        <w:rPr>
          <w:sz w:val="24"/>
        </w:rPr>
      </w:pPr>
      <w:r>
        <w:rPr>
          <w:sz w:val="24"/>
        </w:rPr>
        <w:t>By using Visual Studio the finished product is playable on all windows Operating Systems between XP and 10, and this includes windows 7.</w:t>
      </w:r>
    </w:p>
    <w:p w:rsidR="001606E7" w:rsidRDefault="001606E7" w:rsidP="008D145F">
      <w:pPr>
        <w:pStyle w:val="ListParagraph"/>
        <w:numPr>
          <w:ilvl w:val="0"/>
          <w:numId w:val="1"/>
        </w:numPr>
        <w:spacing w:line="360" w:lineRule="auto"/>
        <w:rPr>
          <w:sz w:val="24"/>
        </w:rPr>
      </w:pPr>
      <w:r>
        <w:rPr>
          <w:sz w:val="24"/>
        </w:rPr>
        <w:t>It must teach the topic of Geometry</w:t>
      </w:r>
    </w:p>
    <w:p w:rsidR="001606E7" w:rsidRDefault="001606E7" w:rsidP="008D145F">
      <w:pPr>
        <w:pStyle w:val="ListParagraph"/>
        <w:numPr>
          <w:ilvl w:val="1"/>
          <w:numId w:val="1"/>
        </w:numPr>
        <w:spacing w:line="360" w:lineRule="auto"/>
        <w:rPr>
          <w:sz w:val="24"/>
        </w:rPr>
      </w:pPr>
      <w:r>
        <w:rPr>
          <w:sz w:val="24"/>
        </w:rPr>
        <w:t xml:space="preserve">Focus on 2D shapes </w:t>
      </w:r>
    </w:p>
    <w:p w:rsidR="001606E7" w:rsidRDefault="001606E7" w:rsidP="008D145F">
      <w:pPr>
        <w:pStyle w:val="ListParagraph"/>
        <w:numPr>
          <w:ilvl w:val="1"/>
          <w:numId w:val="1"/>
        </w:numPr>
        <w:spacing w:line="360" w:lineRule="auto"/>
        <w:rPr>
          <w:sz w:val="24"/>
        </w:rPr>
      </w:pPr>
      <w:r>
        <w:rPr>
          <w:sz w:val="24"/>
        </w:rPr>
        <w:t>The properties of quadrilateral and triangular shapes</w:t>
      </w:r>
    </w:p>
    <w:p w:rsidR="005A5BD4" w:rsidRPr="005A5BD4" w:rsidRDefault="005A5BD4" w:rsidP="008D145F">
      <w:pPr>
        <w:spacing w:line="360" w:lineRule="auto"/>
        <w:rPr>
          <w:sz w:val="24"/>
        </w:rPr>
      </w:pPr>
      <w:r>
        <w:rPr>
          <w:sz w:val="24"/>
        </w:rPr>
        <w:t xml:space="preserve">  The game contains questions on various 2D shapes with a focus on quadrilateral and triangular shapes, however it does not include the differences between equilateral and isosceles triangles. Had I been given a larger time bracket I would have introduced a question about the differences between these shapes.</w:t>
      </w:r>
    </w:p>
    <w:p w:rsidR="001606E7" w:rsidRDefault="001606E7" w:rsidP="008D145F">
      <w:pPr>
        <w:pStyle w:val="ListParagraph"/>
        <w:numPr>
          <w:ilvl w:val="0"/>
          <w:numId w:val="1"/>
        </w:numPr>
        <w:spacing w:line="360" w:lineRule="auto"/>
        <w:rPr>
          <w:sz w:val="24"/>
        </w:rPr>
      </w:pPr>
      <w:r>
        <w:rPr>
          <w:sz w:val="24"/>
        </w:rPr>
        <w:t>It must be intuitive enough for 7-11 year olds to be able to play it unsupervised</w:t>
      </w:r>
    </w:p>
    <w:p w:rsidR="001606E7" w:rsidRDefault="001606E7" w:rsidP="008D145F">
      <w:pPr>
        <w:pStyle w:val="ListParagraph"/>
        <w:numPr>
          <w:ilvl w:val="1"/>
          <w:numId w:val="1"/>
        </w:numPr>
        <w:spacing w:line="360" w:lineRule="auto"/>
        <w:rPr>
          <w:sz w:val="24"/>
        </w:rPr>
      </w:pPr>
      <w:r>
        <w:rPr>
          <w:sz w:val="24"/>
        </w:rPr>
        <w:t>Help screen accessible from every other screen in the game</w:t>
      </w:r>
    </w:p>
    <w:p w:rsidR="005A5BD4" w:rsidRDefault="005A5BD4" w:rsidP="008D145F">
      <w:pPr>
        <w:pStyle w:val="ListParagraph"/>
        <w:spacing w:line="360" w:lineRule="auto"/>
        <w:ind w:left="1440"/>
        <w:rPr>
          <w:sz w:val="24"/>
        </w:rPr>
      </w:pPr>
      <w:r>
        <w:rPr>
          <w:sz w:val="24"/>
        </w:rPr>
        <w:t>Rather than having one single help screen, I opted to create a custom help message box for e</w:t>
      </w:r>
      <w:r w:rsidR="00E4183E">
        <w:rPr>
          <w:sz w:val="24"/>
        </w:rPr>
        <w:t>ach screen with help specific to each screen. This is accessed from the menu list at the top of each screen.</w:t>
      </w:r>
    </w:p>
    <w:p w:rsidR="001606E7" w:rsidRDefault="001606E7" w:rsidP="008D145F">
      <w:pPr>
        <w:pStyle w:val="ListParagraph"/>
        <w:numPr>
          <w:ilvl w:val="1"/>
          <w:numId w:val="1"/>
        </w:numPr>
        <w:spacing w:line="360" w:lineRule="auto"/>
        <w:rPr>
          <w:sz w:val="24"/>
        </w:rPr>
      </w:pPr>
      <w:r>
        <w:rPr>
          <w:sz w:val="24"/>
        </w:rPr>
        <w:t xml:space="preserve">Tool tips included to explain what </w:t>
      </w:r>
      <w:r w:rsidR="008A76E0">
        <w:rPr>
          <w:sz w:val="24"/>
        </w:rPr>
        <w:t>intractable</w:t>
      </w:r>
      <w:r>
        <w:rPr>
          <w:sz w:val="24"/>
        </w:rPr>
        <w:t xml:space="preserve"> properties do</w:t>
      </w:r>
    </w:p>
    <w:p w:rsidR="00E4183E" w:rsidRDefault="00E4183E" w:rsidP="008D145F">
      <w:pPr>
        <w:pStyle w:val="ListParagraph"/>
        <w:spacing w:line="360" w:lineRule="auto"/>
        <w:ind w:left="1440"/>
        <w:rPr>
          <w:sz w:val="24"/>
        </w:rPr>
      </w:pPr>
      <w:r>
        <w:rPr>
          <w:sz w:val="24"/>
        </w:rPr>
        <w:lastRenderedPageBreak/>
        <w:t>I was able to use the tool tip function however due to time constraints I was unable to include tool tips for every property (as across the 14 forms of the quiz I had a total of over 100 properties). Given more time I would ensure to include a tool tip for every property to make the software as understandable to the user as possible.</w:t>
      </w:r>
    </w:p>
    <w:p w:rsidR="001606E7" w:rsidRDefault="001606E7" w:rsidP="008D145F">
      <w:pPr>
        <w:pStyle w:val="ListParagraph"/>
        <w:numPr>
          <w:ilvl w:val="1"/>
          <w:numId w:val="1"/>
        </w:numPr>
        <w:spacing w:line="360" w:lineRule="auto"/>
        <w:rPr>
          <w:sz w:val="24"/>
        </w:rPr>
      </w:pPr>
      <w:r>
        <w:rPr>
          <w:sz w:val="24"/>
        </w:rPr>
        <w:t xml:space="preserve">Feedback after questions </w:t>
      </w:r>
    </w:p>
    <w:p w:rsidR="00E4183E" w:rsidRDefault="00E4183E" w:rsidP="008D145F">
      <w:pPr>
        <w:pStyle w:val="ListParagraph"/>
        <w:spacing w:line="360" w:lineRule="auto"/>
        <w:rPr>
          <w:sz w:val="24"/>
        </w:rPr>
      </w:pPr>
      <w:r>
        <w:rPr>
          <w:sz w:val="24"/>
        </w:rPr>
        <w:t>This application uses positive/negative feedback in the form of a ‘score’ as well as the use of message boxes between questions to ensure players know where they have succeeded and failed, hence they are able to learn from their mistakes and be rewarded for their strengths. In the message boxes, it is specified through use of a variable how many questions the player answered correctly i.e.; “N/8 answers correct” with N being equal to the amount of correct answers for that question. Despite this however, to make it more educational I would ideally want question-specific feedback wherein for each incorrect answer the player is presented with help for that specific question, so that they can learn from their mistakes. This could be easi</w:t>
      </w:r>
      <w:r w:rsidR="008A76E0">
        <w:rPr>
          <w:sz w:val="24"/>
        </w:rPr>
        <w:t>ly done by introducing a string variable to each incorrect answer that is added to the feedback Message Box when incorrect answers are selected, however it would have taken an extensive amount of time. Provided a longer time frame I’m confident that I could implement this useful function to the quiz</w:t>
      </w:r>
    </w:p>
    <w:p w:rsidR="00E4183E" w:rsidRDefault="00E4183E" w:rsidP="008D145F">
      <w:pPr>
        <w:pStyle w:val="ListParagraph"/>
        <w:spacing w:line="360" w:lineRule="auto"/>
        <w:rPr>
          <w:sz w:val="24"/>
        </w:rPr>
      </w:pPr>
    </w:p>
    <w:p w:rsidR="001606E7" w:rsidRDefault="001606E7" w:rsidP="008D145F">
      <w:pPr>
        <w:pStyle w:val="ListParagraph"/>
        <w:numPr>
          <w:ilvl w:val="0"/>
          <w:numId w:val="1"/>
        </w:numPr>
        <w:spacing w:line="360" w:lineRule="auto"/>
        <w:rPr>
          <w:sz w:val="24"/>
        </w:rPr>
      </w:pPr>
      <w:r>
        <w:rPr>
          <w:sz w:val="24"/>
        </w:rPr>
        <w:t>It must have sign up/log in functions with user credentials held in a file</w:t>
      </w:r>
    </w:p>
    <w:p w:rsidR="008A76E0" w:rsidRDefault="008A76E0" w:rsidP="008D145F">
      <w:pPr>
        <w:pStyle w:val="ListParagraph"/>
        <w:spacing w:line="360" w:lineRule="auto"/>
        <w:rPr>
          <w:sz w:val="24"/>
        </w:rPr>
      </w:pPr>
      <w:r>
        <w:rPr>
          <w:sz w:val="24"/>
        </w:rPr>
        <w:t>Usernames and passwords used in the ‘Sign Up’ form are saved to a file called ‘</w:t>
      </w:r>
      <w:proofErr w:type="spellStart"/>
      <w:r>
        <w:rPr>
          <w:sz w:val="24"/>
        </w:rPr>
        <w:t>Users.bin</w:t>
      </w:r>
      <w:proofErr w:type="spellEnd"/>
      <w:r>
        <w:rPr>
          <w:sz w:val="24"/>
        </w:rPr>
        <w:t>’,</w:t>
      </w:r>
      <w:r w:rsidR="003B404D">
        <w:rPr>
          <w:sz w:val="24"/>
        </w:rPr>
        <w:t xml:space="preserve"> (Test 9) </w:t>
      </w:r>
      <w:r>
        <w:rPr>
          <w:sz w:val="24"/>
        </w:rPr>
        <w:t xml:space="preserve"> the code also verifies that the username is unique and will present an error if said user already exists. The fields in the ‘Log In’ screen verifies</w:t>
      </w:r>
      <w:r w:rsidR="008A7BF6">
        <w:rPr>
          <w:sz w:val="24"/>
        </w:rPr>
        <w:t xml:space="preserve"> that the credentials entered exist in the file and are accompanied by a valid password, in which case the user will sign in.</w:t>
      </w:r>
    </w:p>
    <w:p w:rsidR="006F4FF1" w:rsidRDefault="006F4FF1" w:rsidP="008D145F">
      <w:pPr>
        <w:pStyle w:val="ListParagraph"/>
        <w:spacing w:line="360" w:lineRule="auto"/>
        <w:rPr>
          <w:sz w:val="24"/>
        </w:rPr>
      </w:pPr>
    </w:p>
    <w:p w:rsidR="008A7BF6" w:rsidRPr="006F4FF1" w:rsidRDefault="006F4FF1" w:rsidP="008D145F">
      <w:pPr>
        <w:pStyle w:val="ListParagraph"/>
        <w:numPr>
          <w:ilvl w:val="0"/>
          <w:numId w:val="1"/>
        </w:numPr>
        <w:spacing w:line="360" w:lineRule="auto"/>
        <w:rPr>
          <w:sz w:val="24"/>
        </w:rPr>
      </w:pPr>
      <w:r>
        <w:rPr>
          <w:sz w:val="24"/>
        </w:rPr>
        <w:t>Must feature at least 5 questions</w:t>
      </w:r>
    </w:p>
    <w:p w:rsidR="001606E7" w:rsidRPr="006F4FF1" w:rsidRDefault="001606E7" w:rsidP="008D145F">
      <w:pPr>
        <w:pStyle w:val="ListParagraph"/>
        <w:numPr>
          <w:ilvl w:val="1"/>
          <w:numId w:val="1"/>
        </w:numPr>
        <w:spacing w:line="360" w:lineRule="auto"/>
        <w:rPr>
          <w:sz w:val="24"/>
        </w:rPr>
      </w:pPr>
      <w:r w:rsidRPr="006F4FF1">
        <w:rPr>
          <w:sz w:val="24"/>
        </w:rPr>
        <w:t>Each question</w:t>
      </w:r>
      <w:r w:rsidR="008A7BF6" w:rsidRPr="006F4FF1">
        <w:rPr>
          <w:sz w:val="24"/>
        </w:rPr>
        <w:t xml:space="preserve"> screen</w:t>
      </w:r>
      <w:r w:rsidRPr="006F4FF1">
        <w:rPr>
          <w:sz w:val="24"/>
        </w:rPr>
        <w:t xml:space="preserve"> must have a unique response type</w:t>
      </w:r>
    </w:p>
    <w:p w:rsidR="008A7BF6" w:rsidRDefault="006F4FF1" w:rsidP="008D145F">
      <w:pPr>
        <w:pStyle w:val="ListParagraph"/>
        <w:spacing w:line="360" w:lineRule="auto"/>
        <w:rPr>
          <w:sz w:val="24"/>
        </w:rPr>
      </w:pPr>
      <w:r>
        <w:rPr>
          <w:sz w:val="24"/>
        </w:rPr>
        <w:lastRenderedPageBreak/>
        <w:t xml:space="preserve">             </w:t>
      </w:r>
      <w:r w:rsidR="008A7BF6">
        <w:rPr>
          <w:sz w:val="24"/>
        </w:rPr>
        <w:t xml:space="preserve">Each of my five question screens had a unique response type from the list outlined in </w:t>
      </w:r>
      <w:r w:rsidR="00BF7573">
        <w:rPr>
          <w:sz w:val="24"/>
        </w:rPr>
        <w:t>the requirements</w:t>
      </w:r>
      <w:r w:rsidR="008A7BF6">
        <w:rPr>
          <w:sz w:val="24"/>
        </w:rPr>
        <w:t>.</w:t>
      </w:r>
    </w:p>
    <w:p w:rsidR="001606E7" w:rsidRDefault="001606E7" w:rsidP="008D145F">
      <w:pPr>
        <w:pStyle w:val="ListParagraph"/>
        <w:numPr>
          <w:ilvl w:val="1"/>
          <w:numId w:val="1"/>
        </w:numPr>
        <w:spacing w:line="360" w:lineRule="auto"/>
        <w:ind w:left="1800"/>
        <w:rPr>
          <w:sz w:val="24"/>
        </w:rPr>
      </w:pPr>
      <w:r>
        <w:rPr>
          <w:sz w:val="24"/>
        </w:rPr>
        <w:t>True/False</w:t>
      </w:r>
    </w:p>
    <w:p w:rsidR="008A7BF6" w:rsidRDefault="008A7BF6" w:rsidP="008D145F">
      <w:pPr>
        <w:pStyle w:val="ListParagraph"/>
        <w:spacing w:line="360" w:lineRule="auto"/>
        <w:ind w:left="1800"/>
        <w:rPr>
          <w:sz w:val="24"/>
        </w:rPr>
      </w:pPr>
      <w:r>
        <w:rPr>
          <w:sz w:val="24"/>
        </w:rPr>
        <w:t xml:space="preserve">“frmQuestion4” contains a question on the properties of shapes with a ‘true/false’ radio button response section provided. Through the use of the ‘Group Box’ property I was able to have only true or false selected at any one time, and by using a separate Group Box for each question. To improve screen however I could have held a large selection of questions in a file and had these questions read from the file and written to the labels in order to randomise the true/false questions the </w:t>
      </w:r>
      <w:r w:rsidR="00BF7573">
        <w:rPr>
          <w:sz w:val="24"/>
        </w:rPr>
        <w:t>user is</w:t>
      </w:r>
      <w:r w:rsidR="00E60550">
        <w:rPr>
          <w:sz w:val="24"/>
        </w:rPr>
        <w:t xml:space="preserve"> asked to answer, this would improve versatility.</w:t>
      </w:r>
    </w:p>
    <w:p w:rsidR="001606E7" w:rsidRDefault="001606E7" w:rsidP="008D145F">
      <w:pPr>
        <w:pStyle w:val="ListParagraph"/>
        <w:numPr>
          <w:ilvl w:val="1"/>
          <w:numId w:val="1"/>
        </w:numPr>
        <w:spacing w:line="360" w:lineRule="auto"/>
        <w:ind w:left="1800"/>
        <w:rPr>
          <w:sz w:val="24"/>
        </w:rPr>
      </w:pPr>
      <w:r>
        <w:rPr>
          <w:sz w:val="24"/>
        </w:rPr>
        <w:t>Text Input</w:t>
      </w:r>
    </w:p>
    <w:p w:rsidR="008A7BF6" w:rsidRDefault="008A7BF6" w:rsidP="008D145F">
      <w:pPr>
        <w:pStyle w:val="ListParagraph"/>
        <w:spacing w:line="360" w:lineRule="auto"/>
        <w:ind w:left="1800"/>
        <w:rPr>
          <w:sz w:val="24"/>
        </w:rPr>
      </w:pPr>
      <w:r>
        <w:rPr>
          <w:sz w:val="24"/>
        </w:rPr>
        <w:t>“</w:t>
      </w:r>
      <w:r w:rsidR="00E60550">
        <w:rPr>
          <w:sz w:val="24"/>
        </w:rPr>
        <w:t>frmQuestion2” Asks the user to type the names of the shapes shown into their respective textboxes. I understand some users will or won’t use capital letters in their responses, so I used a “</w:t>
      </w:r>
      <w:proofErr w:type="spellStart"/>
      <w:r w:rsidR="00E60550">
        <w:rPr>
          <w:sz w:val="24"/>
        </w:rPr>
        <w:t>ToUpper</w:t>
      </w:r>
      <w:proofErr w:type="spellEnd"/>
      <w:r w:rsidR="00E60550">
        <w:rPr>
          <w:sz w:val="24"/>
        </w:rPr>
        <w:t>” method that automatically changes the text entered to all capitals, and I made the correct answer it is compared to in capitals also.</w:t>
      </w:r>
    </w:p>
    <w:p w:rsidR="001606E7" w:rsidRDefault="001606E7" w:rsidP="008D145F">
      <w:pPr>
        <w:pStyle w:val="ListParagraph"/>
        <w:numPr>
          <w:ilvl w:val="1"/>
          <w:numId w:val="1"/>
        </w:numPr>
        <w:spacing w:line="360" w:lineRule="auto"/>
        <w:ind w:left="1800"/>
        <w:rPr>
          <w:sz w:val="24"/>
        </w:rPr>
      </w:pPr>
      <w:r>
        <w:rPr>
          <w:sz w:val="24"/>
        </w:rPr>
        <w:t>Button input</w:t>
      </w:r>
    </w:p>
    <w:p w:rsidR="00E60550" w:rsidRDefault="00E60550" w:rsidP="008D145F">
      <w:pPr>
        <w:pStyle w:val="ListParagraph"/>
        <w:spacing w:line="360" w:lineRule="auto"/>
        <w:ind w:left="1800"/>
        <w:rPr>
          <w:sz w:val="24"/>
        </w:rPr>
      </w:pPr>
      <w:r>
        <w:rPr>
          <w:sz w:val="24"/>
        </w:rPr>
        <w:t xml:space="preserve">This was the most interesting question that I developed. I didn’t want to have distinct buttons with fixed text and one image on this question because the large sizes of the picture and buttons made it take up a lot of room on the screen. To increase versatility and usability, I decided to use a random number generator to create a variable that chooses which ‘case’ in a switch statement was executed; there were 5 options, and each one changed the text on the buttons and made a different image </w:t>
      </w:r>
      <w:r w:rsidR="00BF7573">
        <w:rPr>
          <w:sz w:val="24"/>
        </w:rPr>
        <w:t>visible</w:t>
      </w:r>
      <w:r>
        <w:rPr>
          <w:sz w:val="24"/>
        </w:rPr>
        <w:t>. To make the code as robust as possible, rather than setting one button as the consistent ‘right answer’ I crea</w:t>
      </w:r>
      <w:r w:rsidR="00414DF1">
        <w:rPr>
          <w:sz w:val="24"/>
        </w:rPr>
        <w:t xml:space="preserve">ted a method which compared a variable with the name of the shape shown (set within the switch statement) </w:t>
      </w:r>
      <w:r>
        <w:rPr>
          <w:sz w:val="24"/>
        </w:rPr>
        <w:t>with the text on the button</w:t>
      </w:r>
      <w:r w:rsidR="00414DF1">
        <w:rPr>
          <w:sz w:val="24"/>
        </w:rPr>
        <w:t xml:space="preserve"> selected. This allowed one screen to be a vessel for a countless number of questions in this format. </w:t>
      </w:r>
      <w:r w:rsidR="00414DF1">
        <w:rPr>
          <w:sz w:val="24"/>
        </w:rPr>
        <w:lastRenderedPageBreak/>
        <w:t>Whilst I’m very happy with how this question turned out, there are two improvements which I was unable to implement myself;</w:t>
      </w:r>
    </w:p>
    <w:p w:rsidR="00414DF1" w:rsidRDefault="00414DF1" w:rsidP="008D145F">
      <w:pPr>
        <w:pStyle w:val="ListParagraph"/>
        <w:spacing w:line="360" w:lineRule="auto"/>
        <w:ind w:left="1800"/>
        <w:rPr>
          <w:sz w:val="24"/>
        </w:rPr>
      </w:pPr>
      <w:r>
        <w:rPr>
          <w:sz w:val="24"/>
        </w:rPr>
        <w:t>Firstly I wanted to remove the string variable ‘Answer’ and instead compare the text on the button with the selected images tag, however I couldn’t figure out how to do this. I was aware of how to do this with one picture, but unsure as to how I could change the image used in the ‘if’ statements to fit the image selected during randomisation.</w:t>
      </w:r>
    </w:p>
    <w:p w:rsidR="001606E7" w:rsidRDefault="001606E7" w:rsidP="008D145F">
      <w:pPr>
        <w:pStyle w:val="ListParagraph"/>
        <w:numPr>
          <w:ilvl w:val="1"/>
          <w:numId w:val="1"/>
        </w:numPr>
        <w:spacing w:line="360" w:lineRule="auto"/>
        <w:ind w:left="1800"/>
        <w:rPr>
          <w:sz w:val="24"/>
        </w:rPr>
      </w:pPr>
      <w:r>
        <w:rPr>
          <w:sz w:val="24"/>
        </w:rPr>
        <w:t>Selecting options from a drop-down combo box</w:t>
      </w:r>
    </w:p>
    <w:p w:rsidR="000727AC" w:rsidRDefault="000727AC" w:rsidP="008D145F">
      <w:pPr>
        <w:pStyle w:val="ListParagraph"/>
        <w:spacing w:line="360" w:lineRule="auto"/>
        <w:ind w:left="1800"/>
        <w:rPr>
          <w:sz w:val="24"/>
        </w:rPr>
      </w:pPr>
      <w:r>
        <w:rPr>
          <w:sz w:val="24"/>
        </w:rPr>
        <w:t xml:space="preserve">‘frmQuestion3’ has 4 sentences each featuring two drop-down combo box response sections. The player selects the correct response from the selection provided and they are checked at the end by comparing the </w:t>
      </w:r>
      <w:proofErr w:type="spellStart"/>
      <w:r>
        <w:rPr>
          <w:sz w:val="24"/>
        </w:rPr>
        <w:t>int</w:t>
      </w:r>
      <w:proofErr w:type="spellEnd"/>
      <w:r>
        <w:rPr>
          <w:sz w:val="24"/>
        </w:rPr>
        <w:t xml:space="preserve"> data selected with the correct answer</w:t>
      </w:r>
      <w:r w:rsidR="004D219F">
        <w:rPr>
          <w:sz w:val="24"/>
        </w:rPr>
        <w:t xml:space="preserve">. </w:t>
      </w:r>
      <w:r w:rsidR="00444674">
        <w:rPr>
          <w:sz w:val="24"/>
        </w:rPr>
        <w:t>I felt that I used this function effectively and that I could apply it to other questions seamlessly.</w:t>
      </w:r>
    </w:p>
    <w:p w:rsidR="001606E7" w:rsidRDefault="001606E7" w:rsidP="008D145F">
      <w:pPr>
        <w:pStyle w:val="ListParagraph"/>
        <w:numPr>
          <w:ilvl w:val="1"/>
          <w:numId w:val="1"/>
        </w:numPr>
        <w:spacing w:line="360" w:lineRule="auto"/>
        <w:ind w:left="1800"/>
        <w:rPr>
          <w:sz w:val="24"/>
        </w:rPr>
      </w:pPr>
      <w:r>
        <w:rPr>
          <w:sz w:val="24"/>
        </w:rPr>
        <w:t xml:space="preserve">Drag/drop </w:t>
      </w:r>
    </w:p>
    <w:p w:rsidR="00444674" w:rsidRDefault="00444674" w:rsidP="008D145F">
      <w:pPr>
        <w:pStyle w:val="ListParagraph"/>
        <w:spacing w:line="360" w:lineRule="auto"/>
        <w:ind w:left="1800"/>
        <w:rPr>
          <w:sz w:val="24"/>
        </w:rPr>
      </w:pPr>
      <w:r>
        <w:rPr>
          <w:sz w:val="24"/>
        </w:rPr>
        <w:t>Undoubtedly the most difficult question type to learn how to use initially, I decided on using a drag and drop question type for ‘frmQuestion5’. I ha</w:t>
      </w:r>
      <w:r w:rsidR="00FF4AE6">
        <w:rPr>
          <w:sz w:val="24"/>
        </w:rPr>
        <w:t>d to first make the labels drag-</w:t>
      </w:r>
      <w:r>
        <w:rPr>
          <w:sz w:val="24"/>
        </w:rPr>
        <w:t>able in the events panel and then make the three images drop zone. If the label is dropped outside of a drop zone I assumed this would mean the player was reconsidering his choice, and hence I chose to have it return to its initial position should this happen. When all three drop zones have something dropped in them, the results screen is shown, points are also allotted for correct answers, causing a relative increase/decrease in score. I felt this question went relatively successfully considering the complexity of the coding behind it, however I would have liked to implement a randomisation function for the question wherein a cases from a switch statement choose pairs of labels/pictures to make the question replay</w:t>
      </w:r>
      <w:r w:rsidR="00FF4AE6">
        <w:rPr>
          <w:sz w:val="24"/>
        </w:rPr>
        <w:t>-</w:t>
      </w:r>
      <w:r>
        <w:rPr>
          <w:sz w:val="24"/>
        </w:rPr>
        <w:t>able.</w:t>
      </w:r>
    </w:p>
    <w:p w:rsidR="006F4FF1" w:rsidRDefault="006F4FF1" w:rsidP="008D145F">
      <w:pPr>
        <w:pStyle w:val="ListParagraph"/>
        <w:spacing w:line="360" w:lineRule="auto"/>
        <w:ind w:left="1800"/>
        <w:rPr>
          <w:sz w:val="24"/>
        </w:rPr>
      </w:pPr>
    </w:p>
    <w:p w:rsidR="001606E7" w:rsidRPr="00444674" w:rsidRDefault="001606E7" w:rsidP="008D145F">
      <w:pPr>
        <w:pStyle w:val="ListParagraph"/>
        <w:numPr>
          <w:ilvl w:val="0"/>
          <w:numId w:val="1"/>
        </w:numPr>
        <w:spacing w:line="360" w:lineRule="auto"/>
        <w:rPr>
          <w:sz w:val="24"/>
        </w:rPr>
      </w:pPr>
      <w:r>
        <w:rPr>
          <w:sz w:val="24"/>
        </w:rPr>
        <w:t>The application must be completed by May 1</w:t>
      </w:r>
      <w:r w:rsidRPr="009D3209">
        <w:rPr>
          <w:sz w:val="24"/>
          <w:vertAlign w:val="superscript"/>
        </w:rPr>
        <w:t>st</w:t>
      </w:r>
    </w:p>
    <w:p w:rsidR="00444674" w:rsidRDefault="00444674" w:rsidP="008D145F">
      <w:pPr>
        <w:pStyle w:val="ListParagraph"/>
        <w:spacing w:line="360" w:lineRule="auto"/>
        <w:rPr>
          <w:sz w:val="24"/>
        </w:rPr>
      </w:pPr>
      <w:r>
        <w:rPr>
          <w:sz w:val="24"/>
        </w:rPr>
        <w:lastRenderedPageBreak/>
        <w:t xml:space="preserve">The application was finished on time, </w:t>
      </w:r>
      <w:r w:rsidR="00DB52DF">
        <w:rPr>
          <w:sz w:val="24"/>
        </w:rPr>
        <w:t>however there are various aspects outlined in this evaluation that I felt could have been enhanced provided more time to complete them. Time constraints were definitely an issues and part of that was due to the extensive amount of testing and pre-production involved in the project which I underestimated, despite this however the product does fulfil the agreed user requirements and thus I am happy with the job I have done.</w:t>
      </w:r>
    </w:p>
    <w:p w:rsidR="00FF4AE6" w:rsidRDefault="00FF4AE6" w:rsidP="008D145F">
      <w:pPr>
        <w:pStyle w:val="ListParagraph"/>
        <w:numPr>
          <w:ilvl w:val="0"/>
          <w:numId w:val="1"/>
        </w:numPr>
        <w:spacing w:line="360" w:lineRule="auto"/>
        <w:rPr>
          <w:sz w:val="24"/>
        </w:rPr>
      </w:pPr>
      <w:r>
        <w:rPr>
          <w:sz w:val="24"/>
        </w:rPr>
        <w:t xml:space="preserve">Navigation should be intuitive; appropriately named buttons, exhaustive use of a menu strip. </w:t>
      </w:r>
    </w:p>
    <w:p w:rsidR="00FF4AE6" w:rsidRDefault="00FF4AE6" w:rsidP="008D145F">
      <w:pPr>
        <w:pStyle w:val="ListParagraph"/>
        <w:spacing w:line="360" w:lineRule="auto"/>
        <w:rPr>
          <w:sz w:val="24"/>
        </w:rPr>
      </w:pPr>
      <w:r>
        <w:rPr>
          <w:sz w:val="24"/>
        </w:rPr>
        <w:t>The Menu strip contains working buttons that when clicked, can take you to the high score table, the log in screen, the main menu screen and the first question.</w:t>
      </w:r>
      <w:r w:rsidR="009641D6">
        <w:rPr>
          <w:sz w:val="24"/>
        </w:rPr>
        <w:t xml:space="preserve"> The game has a constant progressive feel; the log in screen will lead the player directly to the main menu, whose buttons each take you to a new form; each of these buttons’ destinations are outlined in the text on them. Once any question is answered the next question is automatically shown, and eventually the results screen follows suit; speaking of which, the results screen can be used to exit the game, access the main menu or view the results screen. I felt I satisfied this requirement sufficiently.</w:t>
      </w:r>
    </w:p>
    <w:p w:rsidR="00FF4AE6" w:rsidRDefault="00FF4AE6" w:rsidP="008D145F">
      <w:pPr>
        <w:pStyle w:val="ListParagraph"/>
        <w:numPr>
          <w:ilvl w:val="0"/>
          <w:numId w:val="1"/>
        </w:numPr>
        <w:spacing w:line="360" w:lineRule="auto"/>
        <w:rPr>
          <w:sz w:val="24"/>
        </w:rPr>
      </w:pPr>
      <w:r>
        <w:rPr>
          <w:sz w:val="24"/>
        </w:rPr>
        <w:t>Ensure every form bar the loading screen can be accessed from any other screen without needing to reload the game.</w:t>
      </w:r>
    </w:p>
    <w:p w:rsidR="009641D6" w:rsidRPr="00FF4AE6" w:rsidRDefault="009641D6" w:rsidP="008D145F">
      <w:pPr>
        <w:pStyle w:val="ListParagraph"/>
        <w:spacing w:line="360" w:lineRule="auto"/>
        <w:rPr>
          <w:sz w:val="24"/>
        </w:rPr>
      </w:pPr>
      <w:r>
        <w:rPr>
          <w:sz w:val="24"/>
        </w:rPr>
        <w:t xml:space="preserve">Selecting the ‘Main Menu’ menu item on the Sign Up/Log In forms will bring the player to the splash screen menu. The log in screen can be accessed from any other screen in the game past the Log In screen by use of the Log Out menu button, meaning that the game is fully intuitively </w:t>
      </w:r>
      <w:proofErr w:type="spellStart"/>
      <w:r>
        <w:rPr>
          <w:sz w:val="24"/>
        </w:rPr>
        <w:t>navigatable</w:t>
      </w:r>
      <w:proofErr w:type="spellEnd"/>
      <w:r>
        <w:rPr>
          <w:sz w:val="24"/>
        </w:rPr>
        <w:t>.</w:t>
      </w:r>
    </w:p>
    <w:p w:rsidR="001606E7" w:rsidRDefault="001606E7" w:rsidP="008D145F">
      <w:pPr>
        <w:pStyle w:val="ListParagraph"/>
        <w:numPr>
          <w:ilvl w:val="0"/>
          <w:numId w:val="1"/>
        </w:numPr>
        <w:spacing w:line="360" w:lineRule="auto"/>
        <w:rPr>
          <w:sz w:val="24"/>
        </w:rPr>
      </w:pPr>
      <w:r>
        <w:rPr>
          <w:sz w:val="24"/>
        </w:rPr>
        <w:t>Randomisation used at least once to create a new user experience each time the game is played</w:t>
      </w:r>
    </w:p>
    <w:p w:rsidR="00E050AD" w:rsidRDefault="00E050AD" w:rsidP="008D145F">
      <w:pPr>
        <w:pStyle w:val="ListParagraph"/>
        <w:spacing w:line="360" w:lineRule="auto"/>
        <w:rPr>
          <w:sz w:val="24"/>
        </w:rPr>
      </w:pPr>
      <w:r>
        <w:rPr>
          <w:sz w:val="24"/>
        </w:rPr>
        <w:t>Randomisation was used in frmQuestion1</w:t>
      </w:r>
      <w:r w:rsidR="003B404D">
        <w:rPr>
          <w:sz w:val="24"/>
        </w:rPr>
        <w:t xml:space="preserve"> (Test 18 A-E)</w:t>
      </w:r>
      <w:r>
        <w:rPr>
          <w:sz w:val="24"/>
        </w:rPr>
        <w:t xml:space="preserve"> by having a random number generator choose between 5 different cases in a switch statement that would change the question accordingly, however with this method I could have randomised all of my questions for an entirely unique gameplay experience every time. Due to time constraints however I was only able to randomise one question.</w:t>
      </w:r>
    </w:p>
    <w:p w:rsidR="001606E7" w:rsidRDefault="001606E7" w:rsidP="008D145F">
      <w:pPr>
        <w:pStyle w:val="ListParagraph"/>
        <w:numPr>
          <w:ilvl w:val="0"/>
          <w:numId w:val="1"/>
        </w:numPr>
        <w:spacing w:line="360" w:lineRule="auto"/>
        <w:rPr>
          <w:sz w:val="24"/>
        </w:rPr>
      </w:pPr>
      <w:r>
        <w:rPr>
          <w:sz w:val="24"/>
        </w:rPr>
        <w:t>A scoring system to track the pupils progress</w:t>
      </w:r>
    </w:p>
    <w:p w:rsidR="00E050AD" w:rsidRDefault="00E050AD" w:rsidP="008D145F">
      <w:pPr>
        <w:pStyle w:val="ListParagraph"/>
        <w:spacing w:line="360" w:lineRule="auto"/>
        <w:rPr>
          <w:sz w:val="24"/>
        </w:rPr>
      </w:pPr>
      <w:r>
        <w:rPr>
          <w:sz w:val="24"/>
        </w:rPr>
        <w:lastRenderedPageBreak/>
        <w:t>The player class contains a score variable that is always displayed in the ‘</w:t>
      </w:r>
      <w:proofErr w:type="spellStart"/>
      <w:r>
        <w:rPr>
          <w:sz w:val="24"/>
        </w:rPr>
        <w:t>lblScore</w:t>
      </w:r>
      <w:proofErr w:type="spellEnd"/>
      <w:r>
        <w:rPr>
          <w:sz w:val="24"/>
        </w:rPr>
        <w:t xml:space="preserve">’ </w:t>
      </w:r>
      <w:proofErr w:type="gramStart"/>
      <w:r>
        <w:rPr>
          <w:sz w:val="24"/>
        </w:rPr>
        <w:t>property,</w:t>
      </w:r>
      <w:proofErr w:type="gramEnd"/>
      <w:r>
        <w:rPr>
          <w:sz w:val="24"/>
        </w:rPr>
        <w:t xml:space="preserve"> this is added to or subtracted from during gameplay based on the players performance. I decided eventually on a system that saves high scores in a separate file names ‘scores.txt’</w:t>
      </w:r>
      <w:r w:rsidR="003B404D">
        <w:rPr>
          <w:sz w:val="24"/>
        </w:rPr>
        <w:t xml:space="preserve"> (Test 43)</w:t>
      </w:r>
      <w:r>
        <w:rPr>
          <w:sz w:val="24"/>
        </w:rPr>
        <w:t xml:space="preserve"> and saving the players username with their score to be placed on a </w:t>
      </w:r>
      <w:proofErr w:type="spellStart"/>
      <w:r>
        <w:rPr>
          <w:sz w:val="24"/>
        </w:rPr>
        <w:t>highscore</w:t>
      </w:r>
      <w:proofErr w:type="spellEnd"/>
      <w:r>
        <w:rPr>
          <w:sz w:val="24"/>
        </w:rPr>
        <w:t xml:space="preserve"> table, rather than saving the score within ‘</w:t>
      </w:r>
      <w:proofErr w:type="spellStart"/>
      <w:r>
        <w:rPr>
          <w:sz w:val="24"/>
        </w:rPr>
        <w:t>users.bin</w:t>
      </w:r>
      <w:proofErr w:type="spellEnd"/>
      <w:r>
        <w:rPr>
          <w:sz w:val="24"/>
        </w:rPr>
        <w:t>’.</w:t>
      </w:r>
    </w:p>
    <w:p w:rsidR="008C7FA7" w:rsidRDefault="008C7FA7" w:rsidP="008D145F">
      <w:pPr>
        <w:pStyle w:val="ListParagraph"/>
        <w:numPr>
          <w:ilvl w:val="1"/>
          <w:numId w:val="1"/>
        </w:numPr>
        <w:spacing w:line="360" w:lineRule="auto"/>
        <w:rPr>
          <w:sz w:val="24"/>
        </w:rPr>
      </w:pPr>
      <w:r>
        <w:rPr>
          <w:sz w:val="24"/>
        </w:rPr>
        <w:t>A high score table that compares high scores and shows the names of the best players</w:t>
      </w:r>
    </w:p>
    <w:p w:rsidR="008C7FA7" w:rsidRDefault="008C7FA7" w:rsidP="008D145F">
      <w:pPr>
        <w:pStyle w:val="ListParagraph"/>
        <w:spacing w:line="360" w:lineRule="auto"/>
        <w:ind w:left="1440"/>
        <w:rPr>
          <w:sz w:val="24"/>
        </w:rPr>
      </w:pPr>
      <w:r>
        <w:rPr>
          <w:sz w:val="24"/>
        </w:rPr>
        <w:t>‘</w:t>
      </w:r>
      <w:proofErr w:type="spellStart"/>
      <w:proofErr w:type="gramStart"/>
      <w:r>
        <w:rPr>
          <w:sz w:val="24"/>
        </w:rPr>
        <w:t>frmHighScores</w:t>
      </w:r>
      <w:proofErr w:type="spellEnd"/>
      <w:proofErr w:type="gramEnd"/>
      <w:r>
        <w:rPr>
          <w:sz w:val="24"/>
        </w:rPr>
        <w:t>’ contains the top 5 highest scoring players along with their scores.</w:t>
      </w:r>
      <w:r w:rsidR="003B404D">
        <w:rPr>
          <w:sz w:val="24"/>
        </w:rPr>
        <w:t xml:space="preserve"> (Test 44)</w:t>
      </w:r>
      <w:r>
        <w:rPr>
          <w:sz w:val="24"/>
        </w:rPr>
        <w:t xml:space="preserve"> This number can be extended to include more scores as required by adding more labels, but I stuck with 5 as I felt the form accommodated that number well.</w:t>
      </w:r>
    </w:p>
    <w:p w:rsidR="008C7FA7" w:rsidRDefault="008C7FA7" w:rsidP="008D145F">
      <w:pPr>
        <w:pStyle w:val="ListParagraph"/>
        <w:numPr>
          <w:ilvl w:val="0"/>
          <w:numId w:val="1"/>
        </w:numPr>
        <w:spacing w:line="360" w:lineRule="auto"/>
        <w:rPr>
          <w:sz w:val="24"/>
        </w:rPr>
      </w:pPr>
      <w:r>
        <w:rPr>
          <w:sz w:val="24"/>
        </w:rPr>
        <w:t>Help available on every usable form</w:t>
      </w:r>
    </w:p>
    <w:p w:rsidR="008C7FA7" w:rsidRDefault="008C7FA7" w:rsidP="008D145F">
      <w:pPr>
        <w:pStyle w:val="ListParagraph"/>
        <w:spacing w:line="360" w:lineRule="auto"/>
        <w:rPr>
          <w:sz w:val="24"/>
        </w:rPr>
      </w:pPr>
      <w:r>
        <w:rPr>
          <w:sz w:val="24"/>
        </w:rPr>
        <w:t>Clicking the help option from the toolbar on any screen will present the player with a message box with help specific to that screen.</w:t>
      </w:r>
    </w:p>
    <w:p w:rsidR="008C7FA7" w:rsidRDefault="008C7FA7" w:rsidP="008D145F">
      <w:pPr>
        <w:pStyle w:val="ListParagraph"/>
        <w:numPr>
          <w:ilvl w:val="0"/>
          <w:numId w:val="1"/>
        </w:numPr>
        <w:spacing w:line="360" w:lineRule="auto"/>
        <w:rPr>
          <w:sz w:val="24"/>
        </w:rPr>
      </w:pPr>
      <w:r>
        <w:rPr>
          <w:sz w:val="24"/>
        </w:rPr>
        <w:t>Ability to restart the quiz any time</w:t>
      </w:r>
    </w:p>
    <w:p w:rsidR="008C7FA7" w:rsidRDefault="00124B5C" w:rsidP="008D145F">
      <w:pPr>
        <w:pStyle w:val="ListParagraph"/>
        <w:spacing w:line="360" w:lineRule="auto"/>
        <w:rPr>
          <w:sz w:val="24"/>
        </w:rPr>
      </w:pPr>
      <w:r>
        <w:rPr>
          <w:sz w:val="24"/>
        </w:rPr>
        <w:t xml:space="preserve">Clicking the restart button will bring the user back to frmQuestion1 and will set </w:t>
      </w:r>
      <w:proofErr w:type="spellStart"/>
      <w:r>
        <w:rPr>
          <w:sz w:val="24"/>
        </w:rPr>
        <w:t>Player.Score</w:t>
      </w:r>
      <w:proofErr w:type="spellEnd"/>
      <w:r>
        <w:rPr>
          <w:sz w:val="24"/>
        </w:rPr>
        <w:t xml:space="preserve"> to 0</w:t>
      </w:r>
    </w:p>
    <w:p w:rsidR="008C7FA7" w:rsidRPr="008E52DB" w:rsidRDefault="008C7FA7" w:rsidP="008D145F">
      <w:pPr>
        <w:pStyle w:val="ListParagraph"/>
        <w:numPr>
          <w:ilvl w:val="0"/>
          <w:numId w:val="1"/>
        </w:numPr>
        <w:spacing w:line="360" w:lineRule="auto"/>
        <w:rPr>
          <w:sz w:val="24"/>
        </w:rPr>
      </w:pPr>
      <w:r>
        <w:rPr>
          <w:sz w:val="24"/>
        </w:rPr>
        <w:t>To be able to exit the quiz at any point during gameplay</w:t>
      </w:r>
    </w:p>
    <w:p w:rsidR="008C7FA7" w:rsidRDefault="00124B5C" w:rsidP="008D145F">
      <w:pPr>
        <w:pStyle w:val="ListParagraph"/>
        <w:spacing w:line="360" w:lineRule="auto"/>
        <w:rPr>
          <w:sz w:val="24"/>
        </w:rPr>
      </w:pPr>
      <w:r>
        <w:rPr>
          <w:sz w:val="24"/>
        </w:rPr>
        <w:t>Clicking Exit System followed by exit allows the player to exit at any point. I placed this function alone underneath its own menu option to prevent accidental clicking and loss of progress.</w:t>
      </w:r>
    </w:p>
    <w:p w:rsidR="00D17513" w:rsidRDefault="00D17513" w:rsidP="008D145F">
      <w:pPr>
        <w:pStyle w:val="ListParagraph"/>
        <w:numPr>
          <w:ilvl w:val="0"/>
          <w:numId w:val="1"/>
        </w:numPr>
        <w:spacing w:line="360" w:lineRule="auto"/>
        <w:rPr>
          <w:sz w:val="24"/>
        </w:rPr>
      </w:pPr>
      <w:r>
        <w:rPr>
          <w:sz w:val="24"/>
        </w:rPr>
        <w:t>Menu Strip and toolbar items consistent to include:</w:t>
      </w:r>
    </w:p>
    <w:p w:rsidR="00D17513" w:rsidRDefault="00D17513" w:rsidP="008D145F">
      <w:pPr>
        <w:pStyle w:val="ListParagraph"/>
        <w:numPr>
          <w:ilvl w:val="1"/>
          <w:numId w:val="1"/>
        </w:numPr>
        <w:spacing w:line="360" w:lineRule="auto"/>
        <w:rPr>
          <w:sz w:val="24"/>
        </w:rPr>
      </w:pPr>
      <w:r>
        <w:rPr>
          <w:sz w:val="24"/>
        </w:rPr>
        <w:t>Logging out</w:t>
      </w:r>
    </w:p>
    <w:p w:rsidR="00D17513" w:rsidRDefault="00D17513" w:rsidP="008D145F">
      <w:pPr>
        <w:pStyle w:val="ListParagraph"/>
        <w:spacing w:line="360" w:lineRule="auto"/>
        <w:ind w:left="1440"/>
        <w:rPr>
          <w:sz w:val="24"/>
        </w:rPr>
      </w:pPr>
      <w:r>
        <w:rPr>
          <w:sz w:val="24"/>
        </w:rPr>
        <w:t>I have a log out function included in the tool bar and it is active on every form after the log in form. It resets score to 0, and brings the player to the log in screen.</w:t>
      </w:r>
    </w:p>
    <w:p w:rsidR="00D17513" w:rsidRDefault="00D17513" w:rsidP="008D145F">
      <w:pPr>
        <w:pStyle w:val="ListParagraph"/>
        <w:numPr>
          <w:ilvl w:val="1"/>
          <w:numId w:val="1"/>
        </w:numPr>
        <w:spacing w:line="360" w:lineRule="auto"/>
        <w:rPr>
          <w:sz w:val="24"/>
        </w:rPr>
      </w:pPr>
      <w:r>
        <w:rPr>
          <w:sz w:val="24"/>
        </w:rPr>
        <w:t>Restarting the quiz</w:t>
      </w:r>
    </w:p>
    <w:p w:rsidR="00D17513" w:rsidRDefault="00D17513" w:rsidP="008D145F">
      <w:pPr>
        <w:pStyle w:val="ListParagraph"/>
        <w:spacing w:line="360" w:lineRule="auto"/>
        <w:ind w:firstLine="720"/>
        <w:rPr>
          <w:sz w:val="24"/>
        </w:rPr>
      </w:pPr>
      <w:r>
        <w:rPr>
          <w:sz w:val="24"/>
        </w:rPr>
        <w:t xml:space="preserve">Clicking the restart function in the tool bar will bring the user back to frmQuestion1 and will set </w:t>
      </w:r>
      <w:proofErr w:type="spellStart"/>
      <w:r>
        <w:rPr>
          <w:sz w:val="24"/>
        </w:rPr>
        <w:t>Player.Score</w:t>
      </w:r>
      <w:proofErr w:type="spellEnd"/>
      <w:r>
        <w:rPr>
          <w:sz w:val="24"/>
        </w:rPr>
        <w:t xml:space="preserve"> to 0</w:t>
      </w:r>
    </w:p>
    <w:p w:rsidR="00D17513" w:rsidRDefault="00D17513" w:rsidP="008D145F">
      <w:pPr>
        <w:pStyle w:val="ListParagraph"/>
        <w:numPr>
          <w:ilvl w:val="1"/>
          <w:numId w:val="1"/>
        </w:numPr>
        <w:spacing w:line="360" w:lineRule="auto"/>
        <w:rPr>
          <w:sz w:val="24"/>
        </w:rPr>
      </w:pPr>
      <w:r>
        <w:rPr>
          <w:sz w:val="24"/>
        </w:rPr>
        <w:lastRenderedPageBreak/>
        <w:t>Exiting the quiz</w:t>
      </w:r>
    </w:p>
    <w:p w:rsidR="00D17513" w:rsidRDefault="00D17513" w:rsidP="008D145F">
      <w:pPr>
        <w:pStyle w:val="ListParagraph"/>
        <w:spacing w:line="360" w:lineRule="auto"/>
        <w:ind w:left="1440"/>
        <w:rPr>
          <w:sz w:val="24"/>
        </w:rPr>
      </w:pPr>
      <w:r>
        <w:rPr>
          <w:sz w:val="24"/>
        </w:rPr>
        <w:t>Clicking the Exit System menu item followed by the Exit System tool will close the application</w:t>
      </w:r>
    </w:p>
    <w:p w:rsidR="00D17513" w:rsidRDefault="00D17513" w:rsidP="008D145F">
      <w:pPr>
        <w:pStyle w:val="ListParagraph"/>
        <w:numPr>
          <w:ilvl w:val="1"/>
          <w:numId w:val="1"/>
        </w:numPr>
        <w:spacing w:line="360" w:lineRule="auto"/>
        <w:rPr>
          <w:sz w:val="24"/>
        </w:rPr>
      </w:pPr>
      <w:r>
        <w:rPr>
          <w:sz w:val="24"/>
        </w:rPr>
        <w:t>Viewing the high scores</w:t>
      </w:r>
    </w:p>
    <w:p w:rsidR="00D17513" w:rsidRDefault="00D17513" w:rsidP="008D145F">
      <w:pPr>
        <w:pStyle w:val="ListParagraph"/>
        <w:spacing w:line="360" w:lineRule="auto"/>
        <w:ind w:left="1440"/>
        <w:rPr>
          <w:sz w:val="24"/>
        </w:rPr>
      </w:pPr>
      <w:proofErr w:type="spellStart"/>
      <w:proofErr w:type="gramStart"/>
      <w:r>
        <w:rPr>
          <w:sz w:val="24"/>
        </w:rPr>
        <w:t>frmHighScores</w:t>
      </w:r>
      <w:proofErr w:type="spellEnd"/>
      <w:proofErr w:type="gramEnd"/>
      <w:r>
        <w:rPr>
          <w:sz w:val="24"/>
        </w:rPr>
        <w:t xml:space="preserve"> is accessible from every file once logging in takes place, however doing so resets score to zero and doesn’t allow the user to return to the form they came from if they did so in the middle of the game. They can choose to directly restart the quiz however. Provided more time I would ensure that a variable was included as part of the player class that counts how many questions have been answered, then I could use this to bring the player back to the question they were on </w:t>
      </w:r>
      <w:proofErr w:type="spellStart"/>
      <w:r>
        <w:rPr>
          <w:sz w:val="24"/>
        </w:rPr>
        <w:t>ie</w:t>
      </w:r>
      <w:proofErr w:type="spellEnd"/>
      <w:r>
        <w:rPr>
          <w:sz w:val="24"/>
        </w:rPr>
        <w:t>; ‘Answered = 3’ would activate a case on the switch statement that automatically opens the fourth question.</w:t>
      </w:r>
    </w:p>
    <w:p w:rsidR="00D17513" w:rsidRDefault="00D17513" w:rsidP="008D145F">
      <w:pPr>
        <w:pStyle w:val="ListParagraph"/>
        <w:numPr>
          <w:ilvl w:val="1"/>
          <w:numId w:val="1"/>
        </w:numPr>
        <w:spacing w:line="360" w:lineRule="auto"/>
        <w:rPr>
          <w:sz w:val="24"/>
        </w:rPr>
      </w:pPr>
      <w:r>
        <w:rPr>
          <w:sz w:val="24"/>
        </w:rPr>
        <w:t>Displaying help</w:t>
      </w:r>
    </w:p>
    <w:p w:rsidR="00124B5C" w:rsidRPr="0050118E" w:rsidRDefault="00D17513" w:rsidP="008D145F">
      <w:pPr>
        <w:pStyle w:val="ListParagraph"/>
        <w:spacing w:line="360" w:lineRule="auto"/>
        <w:ind w:left="1440"/>
        <w:rPr>
          <w:sz w:val="24"/>
        </w:rPr>
      </w:pPr>
      <w:r>
        <w:rPr>
          <w:sz w:val="24"/>
        </w:rPr>
        <w:t>A question-specific help facility is available in the tool bar under the game menu, it can be used on all forms bar the loading screen, wh</w:t>
      </w:r>
      <w:r w:rsidR="0050118E">
        <w:rPr>
          <w:sz w:val="24"/>
        </w:rPr>
        <w:t>ere no interaction takes place.</w:t>
      </w:r>
    </w:p>
    <w:p w:rsidR="00124B5C" w:rsidRDefault="00124B5C" w:rsidP="008D145F">
      <w:pPr>
        <w:pStyle w:val="Heading1"/>
        <w:spacing w:line="360" w:lineRule="auto"/>
      </w:pPr>
      <w:bookmarkStart w:id="31" w:name="_Toc449342583"/>
      <w:r>
        <w:t>Beta Testing and Response to Feedback</w:t>
      </w:r>
      <w:bookmarkEnd w:id="31"/>
    </w:p>
    <w:p w:rsidR="00124B5C" w:rsidRDefault="00124B5C" w:rsidP="008D145F">
      <w:pPr>
        <w:spacing w:line="360" w:lineRule="auto"/>
      </w:pPr>
    </w:p>
    <w:p w:rsidR="00124B5C" w:rsidRDefault="00174E2F" w:rsidP="008D145F">
      <w:pPr>
        <w:spacing w:line="360" w:lineRule="auto"/>
        <w:rPr>
          <w:sz w:val="24"/>
          <w:szCs w:val="24"/>
        </w:rPr>
      </w:pPr>
      <w:r>
        <w:rPr>
          <w:sz w:val="24"/>
          <w:szCs w:val="24"/>
        </w:rPr>
        <w:t>Having read the responses of the Beta testers I can now see the general opinion of the game so far.</w:t>
      </w:r>
    </w:p>
    <w:p w:rsidR="007F1A1C" w:rsidRDefault="007F1A1C" w:rsidP="008D145F">
      <w:pPr>
        <w:spacing w:line="360" w:lineRule="auto"/>
        <w:rPr>
          <w:sz w:val="24"/>
          <w:szCs w:val="24"/>
        </w:rPr>
      </w:pPr>
      <w:r>
        <w:rPr>
          <w:sz w:val="24"/>
          <w:szCs w:val="24"/>
        </w:rPr>
        <w:t xml:space="preserve">I created a survey on </w:t>
      </w:r>
      <w:proofErr w:type="spellStart"/>
      <w:r>
        <w:rPr>
          <w:sz w:val="24"/>
          <w:szCs w:val="24"/>
        </w:rPr>
        <w:t>google</w:t>
      </w:r>
      <w:proofErr w:type="spellEnd"/>
      <w:r>
        <w:rPr>
          <w:sz w:val="24"/>
          <w:szCs w:val="24"/>
        </w:rPr>
        <w:t xml:space="preserve"> docs</w:t>
      </w:r>
      <w:r w:rsidR="00191F88">
        <w:rPr>
          <w:sz w:val="24"/>
          <w:szCs w:val="24"/>
        </w:rPr>
        <w:t xml:space="preserve"> </w:t>
      </w:r>
      <w:proofErr w:type="gramStart"/>
      <w:r w:rsidR="00191F88">
        <w:rPr>
          <w:sz w:val="24"/>
          <w:szCs w:val="24"/>
        </w:rPr>
        <w:t xml:space="preserve">( </w:t>
      </w:r>
      <w:proofErr w:type="gramEnd"/>
      <w:r w:rsidR="00191F88">
        <w:rPr>
          <w:sz w:val="24"/>
          <w:szCs w:val="24"/>
        </w:rPr>
        <w:fldChar w:fldCharType="begin"/>
      </w:r>
      <w:r w:rsidR="00191F88">
        <w:rPr>
          <w:sz w:val="24"/>
          <w:szCs w:val="24"/>
        </w:rPr>
        <w:instrText xml:space="preserve"> HYPERLINK "</w:instrText>
      </w:r>
      <w:r w:rsidR="00191F88" w:rsidRPr="00191F88">
        <w:rPr>
          <w:sz w:val="24"/>
          <w:szCs w:val="24"/>
        </w:rPr>
        <w:instrText>http://goo.gl/forms/XH58gQ7kRF</w:instrText>
      </w:r>
      <w:r w:rsidR="00191F88">
        <w:rPr>
          <w:sz w:val="24"/>
          <w:szCs w:val="24"/>
        </w:rPr>
        <w:instrText xml:space="preserve">" </w:instrText>
      </w:r>
      <w:r w:rsidR="00191F88">
        <w:rPr>
          <w:sz w:val="24"/>
          <w:szCs w:val="24"/>
        </w:rPr>
        <w:fldChar w:fldCharType="separate"/>
      </w:r>
      <w:r w:rsidR="00191F88" w:rsidRPr="00C90D78">
        <w:rPr>
          <w:rStyle w:val="Hyperlink"/>
          <w:sz w:val="24"/>
          <w:szCs w:val="24"/>
        </w:rPr>
        <w:t>http://goo.gl/forms/XH58gQ7kRF</w:t>
      </w:r>
      <w:r w:rsidR="00191F88">
        <w:rPr>
          <w:sz w:val="24"/>
          <w:szCs w:val="24"/>
        </w:rPr>
        <w:fldChar w:fldCharType="end"/>
      </w:r>
      <w:r w:rsidR="00191F88">
        <w:rPr>
          <w:sz w:val="24"/>
          <w:szCs w:val="24"/>
        </w:rPr>
        <w:t xml:space="preserve"> )</w:t>
      </w:r>
      <w:r>
        <w:rPr>
          <w:sz w:val="24"/>
          <w:szCs w:val="24"/>
        </w:rPr>
        <w:t xml:space="preserve"> and issued it to several players across three age-ranges; 9 and younger, 9-16, and 17+. I requested that the client would test one of their students on it too, found in ‘Emma McNeill’ the 9 Year old player.</w:t>
      </w:r>
    </w:p>
    <w:p w:rsidR="004C6D75" w:rsidRDefault="008D145F" w:rsidP="008D145F">
      <w:pPr>
        <w:spacing w:line="360" w:lineRule="auto"/>
        <w:rPr>
          <w:sz w:val="24"/>
          <w:szCs w:val="24"/>
        </w:rPr>
      </w:pPr>
      <w:r>
        <w:rPr>
          <w:noProof/>
          <w:lang w:eastAsia="en-GB"/>
        </w:rPr>
        <w:lastRenderedPageBreak/>
        <w:drawing>
          <wp:anchor distT="0" distB="0" distL="114300" distR="114300" simplePos="0" relativeHeight="251654656" behindDoc="0" locked="0" layoutInCell="1" allowOverlap="1" wp14:anchorId="32398CF0" wp14:editId="64E095A6">
            <wp:simplePos x="0" y="0"/>
            <wp:positionH relativeFrom="margin">
              <wp:posOffset>-152400</wp:posOffset>
            </wp:positionH>
            <wp:positionV relativeFrom="paragraph">
              <wp:posOffset>44450</wp:posOffset>
            </wp:positionV>
            <wp:extent cx="3241675" cy="166243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r="2920" b="7875"/>
                    <a:stretch/>
                  </pic:blipFill>
                  <pic:spPr bwMode="auto">
                    <a:xfrm>
                      <a:off x="0" y="0"/>
                      <a:ext cx="3241675" cy="1662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4E2F">
        <w:rPr>
          <w:sz w:val="24"/>
          <w:szCs w:val="24"/>
        </w:rPr>
        <w:t>Firstly, 66% of all players en</w:t>
      </w:r>
      <w:r w:rsidR="007F1A1C">
        <w:rPr>
          <w:sz w:val="24"/>
          <w:szCs w:val="24"/>
        </w:rPr>
        <w:t>joyed the game; 100% of under 17</w:t>
      </w:r>
      <w:r w:rsidR="00174E2F">
        <w:rPr>
          <w:sz w:val="24"/>
          <w:szCs w:val="24"/>
        </w:rPr>
        <w:t xml:space="preserve"> year olds enjoyed the game too, so the game appeals </w:t>
      </w:r>
      <w:proofErr w:type="gramStart"/>
      <w:r w:rsidR="00174E2F">
        <w:rPr>
          <w:sz w:val="24"/>
          <w:szCs w:val="24"/>
        </w:rPr>
        <w:t>its</w:t>
      </w:r>
      <w:proofErr w:type="gramEnd"/>
      <w:r w:rsidR="00174E2F">
        <w:rPr>
          <w:sz w:val="24"/>
          <w:szCs w:val="24"/>
        </w:rPr>
        <w:t xml:space="preserve"> demographic effectively. Older people enjoyed the game a lot less, meaning that the game isn’t nearly as enjoyable to older people. This narrows its potential audience, and If I wasn’t being commissioned to create an application specifically for a primary school I would more than likely create a more mature and universal aesthetic for the quiz.</w:t>
      </w:r>
      <w:r w:rsidR="008969F6">
        <w:rPr>
          <w:noProof/>
          <w:lang w:eastAsia="en-GB"/>
        </w:rPr>
        <w:t xml:space="preserve"> </w:t>
      </w:r>
    </w:p>
    <w:p w:rsidR="00174E2F" w:rsidRDefault="008969F6" w:rsidP="008D145F">
      <w:pPr>
        <w:spacing w:line="360" w:lineRule="auto"/>
        <w:rPr>
          <w:sz w:val="24"/>
          <w:szCs w:val="24"/>
        </w:rPr>
      </w:pPr>
      <w:r>
        <w:rPr>
          <w:noProof/>
          <w:lang w:eastAsia="en-GB"/>
        </w:rPr>
        <w:drawing>
          <wp:anchor distT="0" distB="0" distL="114300" distR="114300" simplePos="0" relativeHeight="251664896" behindDoc="0" locked="0" layoutInCell="1" allowOverlap="1" wp14:anchorId="7CC93257" wp14:editId="4D9D3C46">
            <wp:simplePos x="0" y="0"/>
            <wp:positionH relativeFrom="column">
              <wp:posOffset>-302260</wp:posOffset>
            </wp:positionH>
            <wp:positionV relativeFrom="paragraph">
              <wp:posOffset>2130425</wp:posOffset>
            </wp:positionV>
            <wp:extent cx="3730625" cy="1923415"/>
            <wp:effectExtent l="0" t="0" r="3175" b="63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t="15845"/>
                    <a:stretch/>
                  </pic:blipFill>
                  <pic:spPr bwMode="auto">
                    <a:xfrm>
                      <a:off x="0" y="0"/>
                      <a:ext cx="3730625" cy="1923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3872" behindDoc="0" locked="0" layoutInCell="1" allowOverlap="1" wp14:anchorId="6D6AFC90" wp14:editId="3C67FFB2">
            <wp:simplePos x="0" y="0"/>
            <wp:positionH relativeFrom="column">
              <wp:posOffset>6065520</wp:posOffset>
            </wp:positionH>
            <wp:positionV relativeFrom="paragraph">
              <wp:posOffset>198755</wp:posOffset>
            </wp:positionV>
            <wp:extent cx="3206115" cy="164211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206115" cy="1642110"/>
                    </a:xfrm>
                    <a:prstGeom prst="rect">
                      <a:avLst/>
                    </a:prstGeom>
                  </pic:spPr>
                </pic:pic>
              </a:graphicData>
            </a:graphic>
            <wp14:sizeRelH relativeFrom="page">
              <wp14:pctWidth>0</wp14:pctWidth>
            </wp14:sizeRelH>
            <wp14:sizeRelV relativeFrom="page">
              <wp14:pctHeight>0</wp14:pctHeight>
            </wp14:sizeRelV>
          </wp:anchor>
        </w:drawing>
      </w:r>
      <w:r w:rsidR="007F1A1C">
        <w:rPr>
          <w:sz w:val="24"/>
          <w:szCs w:val="24"/>
        </w:rPr>
        <w:t xml:space="preserve">100% </w:t>
      </w:r>
      <w:r w:rsidR="0050118E">
        <w:rPr>
          <w:sz w:val="24"/>
          <w:szCs w:val="24"/>
        </w:rPr>
        <w:t>of those</w:t>
      </w:r>
      <w:r w:rsidR="007F1A1C">
        <w:rPr>
          <w:sz w:val="24"/>
          <w:szCs w:val="24"/>
        </w:rPr>
        <w:t xml:space="preserve"> surveyed </w:t>
      </w:r>
      <w:r w:rsidR="00174E2F">
        <w:rPr>
          <w:sz w:val="24"/>
          <w:szCs w:val="24"/>
        </w:rPr>
        <w:t>found no difficulties whatsoever in completing the quiz even without the use of the help function. Adversely however, the target demographic of &lt;12 Year olds found difficulty in answering at least one question, these difficulties were successfully addressed by the help function 100% of the time. This would indicate that the quiz is definitely useable by primary school children without the aid of teachers, however clearly there is some difficulty in interpreting the question based on the question itself without the use of a help function, so this is something that I could improve upon in future, perhaps by including lengthier subtitles.</w:t>
      </w:r>
      <w:r w:rsidR="0050118E" w:rsidRPr="0050118E">
        <w:rPr>
          <w:noProof/>
          <w:lang w:eastAsia="en-GB"/>
        </w:rPr>
        <w:t xml:space="preserve"> </w:t>
      </w:r>
    </w:p>
    <w:p w:rsidR="00B948D1" w:rsidRPr="008969F6" w:rsidRDefault="00BF7573" w:rsidP="008D145F">
      <w:pPr>
        <w:spacing w:line="360" w:lineRule="auto"/>
        <w:rPr>
          <w:noProof/>
          <w:lang w:eastAsia="en-GB"/>
        </w:rPr>
      </w:pPr>
      <w:r>
        <w:rPr>
          <w:sz w:val="24"/>
          <w:szCs w:val="24"/>
        </w:rPr>
        <w:t>Out of all beta testers, none o</w:t>
      </w:r>
      <w:r w:rsidR="0050118E">
        <w:rPr>
          <w:sz w:val="24"/>
          <w:szCs w:val="24"/>
        </w:rPr>
        <w:t xml:space="preserve">f them encountered any problems which were not solvable by the help function, </w:t>
      </w:r>
      <w:r>
        <w:rPr>
          <w:sz w:val="24"/>
          <w:szCs w:val="24"/>
        </w:rPr>
        <w:t>which was pleasing to hear. Younger audiences learned something new 100</w:t>
      </w:r>
      <w:proofErr w:type="gramStart"/>
      <w:r>
        <w:rPr>
          <w:sz w:val="24"/>
          <w:szCs w:val="24"/>
        </w:rPr>
        <w:t xml:space="preserve">% </w:t>
      </w:r>
      <w:r w:rsidR="0050118E">
        <w:rPr>
          <w:noProof/>
          <w:lang w:eastAsia="en-GB"/>
        </w:rPr>
        <w:t xml:space="preserve"> </w:t>
      </w:r>
      <w:r>
        <w:rPr>
          <w:sz w:val="24"/>
          <w:szCs w:val="24"/>
        </w:rPr>
        <w:t>of</w:t>
      </w:r>
      <w:proofErr w:type="gramEnd"/>
      <w:r>
        <w:rPr>
          <w:sz w:val="24"/>
          <w:szCs w:val="24"/>
        </w:rPr>
        <w:t xml:space="preserve"> the time, but again older audiences found the content too easy, and learned nothing. One player however, needed a </w:t>
      </w:r>
      <w:r w:rsidR="007F1A1C">
        <w:rPr>
          <w:sz w:val="24"/>
          <w:szCs w:val="24"/>
        </w:rPr>
        <w:t>teacher’s</w:t>
      </w:r>
      <w:r>
        <w:rPr>
          <w:sz w:val="24"/>
          <w:szCs w:val="24"/>
        </w:rPr>
        <w:t xml:space="preserve"> assistance with logging in but this was most likely a human error wherein they forgot their own password.</w:t>
      </w:r>
      <w:bookmarkStart w:id="32" w:name="_GoBack"/>
      <w:bookmarkEnd w:id="32"/>
    </w:p>
    <w:p w:rsidR="00B948D1" w:rsidRPr="008D145F" w:rsidRDefault="00BF7573" w:rsidP="008D145F">
      <w:pPr>
        <w:spacing w:line="360" w:lineRule="auto"/>
        <w:rPr>
          <w:sz w:val="24"/>
          <w:szCs w:val="24"/>
        </w:rPr>
      </w:pPr>
      <w:r>
        <w:rPr>
          <w:sz w:val="24"/>
          <w:szCs w:val="24"/>
        </w:rPr>
        <w:lastRenderedPageBreak/>
        <w:t>The average rating for the game remains at 3.5/5 in its beta form which I’m currently comfortable with, I am aware of ways in which the application could be improved given more time, also outlined in this evaluation, and with these changes made I am confident t</w:t>
      </w:r>
      <w:r w:rsidR="008D145F">
        <w:rPr>
          <w:sz w:val="24"/>
          <w:szCs w:val="24"/>
        </w:rPr>
        <w:t>hat this rating could increase.</w:t>
      </w:r>
    </w:p>
    <w:p w:rsidR="00124B5C" w:rsidRDefault="00124B5C" w:rsidP="007F1A1C">
      <w:pPr>
        <w:pStyle w:val="Heading2"/>
      </w:pPr>
      <w:r>
        <w:t>Player Feedback: (Template)</w:t>
      </w:r>
    </w:p>
    <w:p w:rsidR="0050118E" w:rsidRPr="0050118E" w:rsidRDefault="0050118E" w:rsidP="0050118E">
      <w:pPr>
        <w:spacing w:after="0" w:line="689" w:lineRule="atLeast"/>
        <w:rPr>
          <w:rFonts w:ascii="Times New Roman" w:eastAsia="Times New Roman" w:hAnsi="Times New Roman" w:cs="Times New Roman"/>
          <w:sz w:val="51"/>
          <w:szCs w:val="51"/>
          <w:lang w:eastAsia="en-GB"/>
        </w:rPr>
      </w:pPr>
      <w:r w:rsidRPr="0050118E">
        <w:rPr>
          <w:rFonts w:ascii="Times New Roman" w:eastAsia="Times New Roman" w:hAnsi="Times New Roman" w:cs="Times New Roman"/>
          <w:sz w:val="51"/>
          <w:szCs w:val="51"/>
          <w:lang w:eastAsia="en-GB"/>
        </w:rPr>
        <w:t>Geometry Quiz Beta Testing</w:t>
      </w:r>
    </w:p>
    <w:p w:rsidR="0050118E" w:rsidRPr="0050118E" w:rsidRDefault="0050118E" w:rsidP="0050118E">
      <w:pPr>
        <w:spacing w:after="0" w:line="263" w:lineRule="atLeast"/>
        <w:rPr>
          <w:rFonts w:ascii="Times New Roman" w:eastAsia="Times New Roman" w:hAnsi="Times New Roman" w:cs="Times New Roman"/>
          <w:sz w:val="24"/>
          <w:szCs w:val="20"/>
          <w:lang w:eastAsia="en-GB"/>
        </w:rPr>
      </w:pPr>
      <w:r w:rsidRPr="0050118E">
        <w:rPr>
          <w:rFonts w:ascii="Times New Roman" w:eastAsia="Times New Roman" w:hAnsi="Times New Roman" w:cs="Times New Roman"/>
          <w:sz w:val="24"/>
          <w:szCs w:val="20"/>
          <w:lang w:eastAsia="en-GB"/>
        </w:rPr>
        <w:t>Having Completed the Quiz, Please complete this survey on your experience with it.</w:t>
      </w:r>
    </w:p>
    <w:p w:rsidR="0050118E" w:rsidRPr="0050118E" w:rsidRDefault="0050118E" w:rsidP="0050118E">
      <w:pPr>
        <w:spacing w:line="240" w:lineRule="auto"/>
        <w:rPr>
          <w:rFonts w:ascii="Times New Roman" w:eastAsia="Times New Roman" w:hAnsi="Times New Roman" w:cs="Times New Roman"/>
          <w:color w:val="DB4437"/>
          <w:sz w:val="24"/>
          <w:szCs w:val="20"/>
          <w:lang w:eastAsia="en-GB"/>
        </w:rPr>
      </w:pPr>
      <w:r w:rsidRPr="0050118E">
        <w:rPr>
          <w:rFonts w:ascii="Times New Roman" w:eastAsia="Times New Roman" w:hAnsi="Times New Roman" w:cs="Times New Roman"/>
          <w:color w:val="DB4437"/>
          <w:sz w:val="24"/>
          <w:szCs w:val="20"/>
          <w:lang w:eastAsia="en-GB"/>
        </w:rPr>
        <w:t>* Required</w:t>
      </w:r>
    </w:p>
    <w:p w:rsidR="0050118E" w:rsidRPr="0050118E" w:rsidRDefault="0050118E" w:rsidP="0050118E">
      <w:pPr>
        <w:spacing w:after="0" w:line="405" w:lineRule="atLeast"/>
        <w:rPr>
          <w:rFonts w:ascii="Times New Roman" w:eastAsia="Times New Roman" w:hAnsi="Times New Roman" w:cs="Times New Roman"/>
          <w:color w:val="000000"/>
          <w:sz w:val="36"/>
          <w:szCs w:val="30"/>
          <w:lang w:eastAsia="en-GB"/>
        </w:rPr>
      </w:pPr>
      <w:r w:rsidRPr="0050118E">
        <w:rPr>
          <w:rFonts w:ascii="Times New Roman" w:eastAsia="Times New Roman" w:hAnsi="Times New Roman" w:cs="Times New Roman"/>
          <w:color w:val="000000"/>
          <w:sz w:val="36"/>
          <w:szCs w:val="30"/>
          <w:lang w:eastAsia="en-GB"/>
        </w:rPr>
        <w:t>What is your name? </w:t>
      </w:r>
      <w:r w:rsidRPr="0050118E">
        <w:rPr>
          <w:rFonts w:ascii="Times New Roman" w:eastAsia="Times New Roman" w:hAnsi="Times New Roman" w:cs="Times New Roman"/>
          <w:color w:val="DB4437"/>
          <w:sz w:val="36"/>
          <w:szCs w:val="30"/>
          <w:lang w:eastAsia="en-GB"/>
        </w:rPr>
        <w:t>*</w:t>
      </w:r>
    </w:p>
    <w:p w:rsidR="0050118E" w:rsidRPr="0050118E" w:rsidRDefault="0050118E" w:rsidP="0050118E">
      <w:pPr>
        <w:spacing w:after="0" w:line="240" w:lineRule="auto"/>
        <w:textAlignment w:val="top"/>
        <w:rPr>
          <w:rFonts w:ascii="Times New Roman" w:eastAsia="Times New Roman" w:hAnsi="Times New Roman" w:cs="Times New Roman"/>
          <w:sz w:val="32"/>
          <w:szCs w:val="24"/>
          <w:lang w:eastAsia="en-GB"/>
        </w:rPr>
      </w:pPr>
      <w:r w:rsidRPr="0050118E">
        <w:rPr>
          <w:rFonts w:ascii="Times New Roman" w:eastAsia="Times New Roman" w:hAnsi="Times New Roman" w:cs="Times New Roman"/>
          <w:sz w:val="32"/>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9.5pt;height:18pt" o:ole="">
            <v:imagedata r:id="rId80" o:title=""/>
          </v:shape>
          <w:control r:id="rId81" w:name="DefaultOcxName" w:shapeid="_x0000_i1031"/>
        </w:object>
      </w:r>
    </w:p>
    <w:p w:rsidR="0050118E" w:rsidRPr="0050118E" w:rsidRDefault="0050118E" w:rsidP="0050118E">
      <w:pPr>
        <w:spacing w:after="0" w:line="240" w:lineRule="auto"/>
        <w:textAlignment w:val="top"/>
        <w:rPr>
          <w:rFonts w:ascii="Helvetica" w:eastAsia="Times New Roman" w:hAnsi="Helvetica" w:cs="Helvetica"/>
          <w:sz w:val="32"/>
          <w:szCs w:val="24"/>
          <w:lang w:eastAsia="en-GB"/>
        </w:rPr>
      </w:pPr>
      <w:r w:rsidRPr="0050118E">
        <w:rPr>
          <w:rFonts w:ascii="Helvetica" w:eastAsia="Times New Roman" w:hAnsi="Helvetica" w:cs="Helvetica"/>
          <w:sz w:val="32"/>
          <w:szCs w:val="24"/>
          <w:lang w:eastAsia="en-GB"/>
        </w:rPr>
        <w:t>Your answer</w:t>
      </w:r>
    </w:p>
    <w:p w:rsidR="0050118E" w:rsidRPr="0050118E" w:rsidRDefault="0050118E" w:rsidP="0050118E">
      <w:pPr>
        <w:spacing w:after="0" w:line="405" w:lineRule="atLeast"/>
        <w:rPr>
          <w:rFonts w:ascii="Times New Roman" w:eastAsia="Times New Roman" w:hAnsi="Times New Roman" w:cs="Times New Roman"/>
          <w:color w:val="000000"/>
          <w:sz w:val="36"/>
          <w:szCs w:val="30"/>
          <w:lang w:eastAsia="en-GB"/>
        </w:rPr>
      </w:pPr>
      <w:r w:rsidRPr="0050118E">
        <w:rPr>
          <w:rFonts w:ascii="Times New Roman" w:eastAsia="Times New Roman" w:hAnsi="Times New Roman" w:cs="Times New Roman"/>
          <w:color w:val="000000"/>
          <w:sz w:val="36"/>
          <w:szCs w:val="30"/>
          <w:lang w:eastAsia="en-GB"/>
        </w:rPr>
        <w:t>What is your age? </w:t>
      </w:r>
      <w:r w:rsidRPr="0050118E">
        <w:rPr>
          <w:rFonts w:ascii="Times New Roman" w:eastAsia="Times New Roman" w:hAnsi="Times New Roman" w:cs="Times New Roman"/>
          <w:color w:val="DB4437"/>
          <w:sz w:val="36"/>
          <w:szCs w:val="30"/>
          <w:lang w:eastAsia="en-GB"/>
        </w:rPr>
        <w:t>*</w:t>
      </w:r>
    </w:p>
    <w:p w:rsidR="0050118E" w:rsidRPr="0050118E" w:rsidRDefault="0050118E" w:rsidP="0050118E">
      <w:pPr>
        <w:spacing w:after="0" w:line="240" w:lineRule="auto"/>
        <w:rPr>
          <w:rFonts w:ascii="Times New Roman" w:eastAsia="Times New Roman" w:hAnsi="Times New Roman" w:cs="Times New Roman"/>
          <w:sz w:val="32"/>
          <w:szCs w:val="24"/>
          <w:lang w:eastAsia="en-GB"/>
        </w:rPr>
      </w:pPr>
      <w:r w:rsidRPr="0050118E">
        <w:rPr>
          <w:rFonts w:ascii="Times New Roman" w:eastAsia="Times New Roman" w:hAnsi="Times New Roman" w:cs="Times New Roman"/>
          <w:sz w:val="32"/>
          <w:szCs w:val="24"/>
          <w:lang w:eastAsia="en-GB"/>
        </w:rPr>
        <w:t>&lt; 9</w:t>
      </w:r>
    </w:p>
    <w:p w:rsidR="0050118E" w:rsidRPr="0050118E" w:rsidRDefault="0050118E" w:rsidP="0050118E">
      <w:pPr>
        <w:spacing w:after="0" w:line="240" w:lineRule="auto"/>
        <w:rPr>
          <w:rFonts w:ascii="Times New Roman" w:eastAsia="Times New Roman" w:hAnsi="Times New Roman" w:cs="Times New Roman"/>
          <w:sz w:val="32"/>
          <w:szCs w:val="24"/>
          <w:lang w:eastAsia="en-GB"/>
        </w:rPr>
      </w:pPr>
      <w:r w:rsidRPr="0050118E">
        <w:rPr>
          <w:rFonts w:ascii="Times New Roman" w:eastAsia="Times New Roman" w:hAnsi="Times New Roman" w:cs="Times New Roman"/>
          <w:sz w:val="32"/>
          <w:szCs w:val="24"/>
          <w:lang w:eastAsia="en-GB"/>
        </w:rPr>
        <w:t>9 - 16</w:t>
      </w:r>
    </w:p>
    <w:p w:rsidR="0050118E" w:rsidRPr="0050118E" w:rsidRDefault="0050118E" w:rsidP="0050118E">
      <w:pPr>
        <w:spacing w:after="0" w:line="240" w:lineRule="auto"/>
        <w:rPr>
          <w:rFonts w:ascii="Times New Roman" w:eastAsia="Times New Roman" w:hAnsi="Times New Roman" w:cs="Times New Roman"/>
          <w:sz w:val="32"/>
          <w:szCs w:val="24"/>
          <w:lang w:eastAsia="en-GB"/>
        </w:rPr>
      </w:pPr>
      <w:r w:rsidRPr="0050118E">
        <w:rPr>
          <w:rFonts w:ascii="Times New Roman" w:eastAsia="Times New Roman" w:hAnsi="Times New Roman" w:cs="Times New Roman"/>
          <w:sz w:val="32"/>
          <w:szCs w:val="24"/>
          <w:lang w:eastAsia="en-GB"/>
        </w:rPr>
        <w:t>17+</w:t>
      </w:r>
    </w:p>
    <w:p w:rsidR="0050118E" w:rsidRPr="0050118E" w:rsidRDefault="0050118E" w:rsidP="0050118E">
      <w:pPr>
        <w:spacing w:after="0" w:line="405" w:lineRule="atLeast"/>
        <w:rPr>
          <w:rFonts w:ascii="Times New Roman" w:eastAsia="Times New Roman" w:hAnsi="Times New Roman" w:cs="Times New Roman"/>
          <w:color w:val="000000"/>
          <w:sz w:val="36"/>
          <w:szCs w:val="30"/>
          <w:lang w:eastAsia="en-GB"/>
        </w:rPr>
      </w:pPr>
      <w:r w:rsidRPr="0050118E">
        <w:rPr>
          <w:rFonts w:ascii="Times New Roman" w:eastAsia="Times New Roman" w:hAnsi="Times New Roman" w:cs="Times New Roman"/>
          <w:color w:val="000000"/>
          <w:sz w:val="36"/>
          <w:szCs w:val="30"/>
          <w:lang w:eastAsia="en-GB"/>
        </w:rPr>
        <w:t xml:space="preserve">Did you </w:t>
      </w:r>
      <w:proofErr w:type="gramStart"/>
      <w:r w:rsidRPr="0050118E">
        <w:rPr>
          <w:rFonts w:ascii="Times New Roman" w:eastAsia="Times New Roman" w:hAnsi="Times New Roman" w:cs="Times New Roman"/>
          <w:color w:val="000000"/>
          <w:sz w:val="36"/>
          <w:szCs w:val="30"/>
          <w:lang w:eastAsia="en-GB"/>
        </w:rPr>
        <w:t>Enjoy</w:t>
      </w:r>
      <w:proofErr w:type="gramEnd"/>
      <w:r w:rsidRPr="0050118E">
        <w:rPr>
          <w:rFonts w:ascii="Times New Roman" w:eastAsia="Times New Roman" w:hAnsi="Times New Roman" w:cs="Times New Roman"/>
          <w:color w:val="000000"/>
          <w:sz w:val="36"/>
          <w:szCs w:val="30"/>
          <w:lang w:eastAsia="en-GB"/>
        </w:rPr>
        <w:t xml:space="preserve"> the Game? </w:t>
      </w:r>
      <w:r w:rsidRPr="0050118E">
        <w:rPr>
          <w:rFonts w:ascii="Times New Roman" w:eastAsia="Times New Roman" w:hAnsi="Times New Roman" w:cs="Times New Roman"/>
          <w:color w:val="DB4437"/>
          <w:sz w:val="36"/>
          <w:szCs w:val="30"/>
          <w:lang w:eastAsia="en-GB"/>
        </w:rPr>
        <w:t>*</w:t>
      </w:r>
    </w:p>
    <w:p w:rsidR="0050118E" w:rsidRPr="0050118E" w:rsidRDefault="0050118E" w:rsidP="0050118E">
      <w:pPr>
        <w:spacing w:after="0" w:line="240" w:lineRule="auto"/>
        <w:rPr>
          <w:rFonts w:ascii="Times New Roman" w:eastAsia="Times New Roman" w:hAnsi="Times New Roman" w:cs="Times New Roman"/>
          <w:sz w:val="32"/>
          <w:szCs w:val="24"/>
          <w:lang w:eastAsia="en-GB"/>
        </w:rPr>
      </w:pPr>
      <w:r w:rsidRPr="0050118E">
        <w:rPr>
          <w:rFonts w:ascii="Times New Roman" w:eastAsia="Times New Roman" w:hAnsi="Times New Roman" w:cs="Times New Roman"/>
          <w:sz w:val="32"/>
          <w:szCs w:val="24"/>
          <w:lang w:eastAsia="en-GB"/>
        </w:rPr>
        <w:t>Yes</w:t>
      </w:r>
    </w:p>
    <w:p w:rsidR="0050118E" w:rsidRPr="0050118E" w:rsidRDefault="0050118E" w:rsidP="0050118E">
      <w:pPr>
        <w:spacing w:after="0" w:line="240" w:lineRule="auto"/>
        <w:rPr>
          <w:rFonts w:ascii="Times New Roman" w:eastAsia="Times New Roman" w:hAnsi="Times New Roman" w:cs="Times New Roman"/>
          <w:sz w:val="32"/>
          <w:szCs w:val="24"/>
          <w:lang w:eastAsia="en-GB"/>
        </w:rPr>
      </w:pPr>
      <w:r w:rsidRPr="0050118E">
        <w:rPr>
          <w:rFonts w:ascii="Times New Roman" w:eastAsia="Times New Roman" w:hAnsi="Times New Roman" w:cs="Times New Roman"/>
          <w:sz w:val="32"/>
          <w:szCs w:val="24"/>
          <w:lang w:eastAsia="en-GB"/>
        </w:rPr>
        <w:t>No</w:t>
      </w:r>
    </w:p>
    <w:p w:rsidR="0050118E" w:rsidRPr="0050118E" w:rsidRDefault="0050118E" w:rsidP="0050118E">
      <w:pPr>
        <w:spacing w:after="0" w:line="405" w:lineRule="atLeast"/>
        <w:rPr>
          <w:rFonts w:ascii="Times New Roman" w:eastAsia="Times New Roman" w:hAnsi="Times New Roman" w:cs="Times New Roman"/>
          <w:color w:val="000000"/>
          <w:sz w:val="36"/>
          <w:szCs w:val="30"/>
          <w:lang w:eastAsia="en-GB"/>
        </w:rPr>
      </w:pPr>
      <w:r w:rsidRPr="0050118E">
        <w:rPr>
          <w:rFonts w:ascii="Times New Roman" w:eastAsia="Times New Roman" w:hAnsi="Times New Roman" w:cs="Times New Roman"/>
          <w:color w:val="000000"/>
          <w:sz w:val="36"/>
          <w:szCs w:val="30"/>
          <w:lang w:eastAsia="en-GB"/>
        </w:rPr>
        <w:t>Were You Able to fully grasp the games controls without help? </w:t>
      </w:r>
      <w:r w:rsidRPr="0050118E">
        <w:rPr>
          <w:rFonts w:ascii="Times New Roman" w:eastAsia="Times New Roman" w:hAnsi="Times New Roman" w:cs="Times New Roman"/>
          <w:color w:val="DB4437"/>
          <w:sz w:val="36"/>
          <w:szCs w:val="30"/>
          <w:lang w:eastAsia="en-GB"/>
        </w:rPr>
        <w:t>*</w:t>
      </w:r>
    </w:p>
    <w:p w:rsidR="0050118E" w:rsidRPr="0050118E" w:rsidRDefault="0050118E" w:rsidP="0050118E">
      <w:pPr>
        <w:spacing w:after="0" w:line="240" w:lineRule="auto"/>
        <w:rPr>
          <w:rFonts w:ascii="Times New Roman" w:eastAsia="Times New Roman" w:hAnsi="Times New Roman" w:cs="Times New Roman"/>
          <w:sz w:val="32"/>
          <w:szCs w:val="24"/>
          <w:lang w:eastAsia="en-GB"/>
        </w:rPr>
      </w:pPr>
      <w:r w:rsidRPr="0050118E">
        <w:rPr>
          <w:rFonts w:ascii="Times New Roman" w:eastAsia="Times New Roman" w:hAnsi="Times New Roman" w:cs="Times New Roman"/>
          <w:sz w:val="32"/>
          <w:szCs w:val="24"/>
          <w:lang w:eastAsia="en-GB"/>
        </w:rPr>
        <w:t>Yes</w:t>
      </w:r>
    </w:p>
    <w:p w:rsidR="0050118E" w:rsidRPr="0050118E" w:rsidRDefault="0050118E" w:rsidP="0050118E">
      <w:pPr>
        <w:spacing w:after="0" w:line="240" w:lineRule="auto"/>
        <w:rPr>
          <w:rFonts w:ascii="Times New Roman" w:eastAsia="Times New Roman" w:hAnsi="Times New Roman" w:cs="Times New Roman"/>
          <w:sz w:val="32"/>
          <w:szCs w:val="24"/>
          <w:lang w:eastAsia="en-GB"/>
        </w:rPr>
      </w:pPr>
      <w:r w:rsidRPr="0050118E">
        <w:rPr>
          <w:rFonts w:ascii="Times New Roman" w:eastAsia="Times New Roman" w:hAnsi="Times New Roman" w:cs="Times New Roman"/>
          <w:sz w:val="32"/>
          <w:szCs w:val="24"/>
          <w:lang w:eastAsia="en-GB"/>
        </w:rPr>
        <w:t>No</w:t>
      </w:r>
    </w:p>
    <w:p w:rsidR="0050118E" w:rsidRPr="0050118E" w:rsidRDefault="0050118E" w:rsidP="0050118E">
      <w:pPr>
        <w:spacing w:after="0" w:line="405" w:lineRule="atLeast"/>
        <w:rPr>
          <w:rFonts w:ascii="Times New Roman" w:eastAsia="Times New Roman" w:hAnsi="Times New Roman" w:cs="Times New Roman"/>
          <w:color w:val="000000"/>
          <w:sz w:val="36"/>
          <w:szCs w:val="30"/>
          <w:lang w:eastAsia="en-GB"/>
        </w:rPr>
      </w:pPr>
      <w:r w:rsidRPr="0050118E">
        <w:rPr>
          <w:rFonts w:ascii="Times New Roman" w:eastAsia="Times New Roman" w:hAnsi="Times New Roman" w:cs="Times New Roman"/>
          <w:color w:val="000000"/>
          <w:sz w:val="36"/>
          <w:szCs w:val="30"/>
          <w:lang w:eastAsia="en-GB"/>
        </w:rPr>
        <w:t>If not, were you able to locate the help function?</w:t>
      </w:r>
    </w:p>
    <w:p w:rsidR="0050118E" w:rsidRPr="0050118E" w:rsidRDefault="0050118E" w:rsidP="0050118E">
      <w:pPr>
        <w:spacing w:after="0" w:line="240" w:lineRule="auto"/>
        <w:rPr>
          <w:rFonts w:ascii="Times New Roman" w:eastAsia="Times New Roman" w:hAnsi="Times New Roman" w:cs="Times New Roman"/>
          <w:sz w:val="32"/>
          <w:szCs w:val="24"/>
          <w:lang w:eastAsia="en-GB"/>
        </w:rPr>
      </w:pPr>
      <w:r w:rsidRPr="0050118E">
        <w:rPr>
          <w:rFonts w:ascii="Times New Roman" w:eastAsia="Times New Roman" w:hAnsi="Times New Roman" w:cs="Times New Roman"/>
          <w:sz w:val="32"/>
          <w:szCs w:val="24"/>
          <w:lang w:eastAsia="en-GB"/>
        </w:rPr>
        <w:lastRenderedPageBreak/>
        <w:t>Yes</w:t>
      </w:r>
    </w:p>
    <w:p w:rsidR="0050118E" w:rsidRPr="0050118E" w:rsidRDefault="0050118E" w:rsidP="0050118E">
      <w:pPr>
        <w:spacing w:after="0" w:line="240" w:lineRule="auto"/>
        <w:rPr>
          <w:rFonts w:ascii="Times New Roman" w:eastAsia="Times New Roman" w:hAnsi="Times New Roman" w:cs="Times New Roman"/>
          <w:sz w:val="32"/>
          <w:szCs w:val="24"/>
          <w:lang w:eastAsia="en-GB"/>
        </w:rPr>
      </w:pPr>
      <w:r w:rsidRPr="0050118E">
        <w:rPr>
          <w:rFonts w:ascii="Times New Roman" w:eastAsia="Times New Roman" w:hAnsi="Times New Roman" w:cs="Times New Roman"/>
          <w:sz w:val="32"/>
          <w:szCs w:val="24"/>
          <w:lang w:eastAsia="en-GB"/>
        </w:rPr>
        <w:t>No</w:t>
      </w:r>
    </w:p>
    <w:p w:rsidR="0050118E" w:rsidRPr="0050118E" w:rsidRDefault="0050118E" w:rsidP="0050118E">
      <w:pPr>
        <w:spacing w:after="0" w:line="405" w:lineRule="atLeast"/>
        <w:rPr>
          <w:rFonts w:ascii="Times New Roman" w:eastAsia="Times New Roman" w:hAnsi="Times New Roman" w:cs="Times New Roman"/>
          <w:color w:val="000000"/>
          <w:sz w:val="36"/>
          <w:szCs w:val="30"/>
          <w:lang w:eastAsia="en-GB"/>
        </w:rPr>
      </w:pPr>
      <w:r w:rsidRPr="0050118E">
        <w:rPr>
          <w:rFonts w:ascii="Times New Roman" w:eastAsia="Times New Roman" w:hAnsi="Times New Roman" w:cs="Times New Roman"/>
          <w:color w:val="000000"/>
          <w:sz w:val="36"/>
          <w:szCs w:val="30"/>
          <w:lang w:eastAsia="en-GB"/>
        </w:rPr>
        <w:t>Did the help function resolve your query?</w:t>
      </w:r>
    </w:p>
    <w:p w:rsidR="0050118E" w:rsidRPr="0050118E" w:rsidRDefault="0050118E" w:rsidP="0050118E">
      <w:pPr>
        <w:spacing w:after="0" w:line="240" w:lineRule="auto"/>
        <w:rPr>
          <w:rFonts w:ascii="Times New Roman" w:eastAsia="Times New Roman" w:hAnsi="Times New Roman" w:cs="Times New Roman"/>
          <w:sz w:val="32"/>
          <w:szCs w:val="24"/>
          <w:lang w:eastAsia="en-GB"/>
        </w:rPr>
      </w:pPr>
      <w:r w:rsidRPr="0050118E">
        <w:rPr>
          <w:rFonts w:ascii="Times New Roman" w:eastAsia="Times New Roman" w:hAnsi="Times New Roman" w:cs="Times New Roman"/>
          <w:sz w:val="32"/>
          <w:szCs w:val="24"/>
          <w:lang w:eastAsia="en-GB"/>
        </w:rPr>
        <w:t>Yes</w:t>
      </w:r>
    </w:p>
    <w:p w:rsidR="0050118E" w:rsidRPr="0050118E" w:rsidRDefault="0050118E" w:rsidP="0050118E">
      <w:pPr>
        <w:spacing w:after="0" w:line="240" w:lineRule="auto"/>
        <w:rPr>
          <w:rFonts w:ascii="Times New Roman" w:eastAsia="Times New Roman" w:hAnsi="Times New Roman" w:cs="Times New Roman"/>
          <w:sz w:val="32"/>
          <w:szCs w:val="24"/>
          <w:lang w:eastAsia="en-GB"/>
        </w:rPr>
      </w:pPr>
      <w:r w:rsidRPr="0050118E">
        <w:rPr>
          <w:rFonts w:ascii="Times New Roman" w:eastAsia="Times New Roman" w:hAnsi="Times New Roman" w:cs="Times New Roman"/>
          <w:sz w:val="32"/>
          <w:szCs w:val="24"/>
          <w:lang w:eastAsia="en-GB"/>
        </w:rPr>
        <w:t>No</w:t>
      </w:r>
    </w:p>
    <w:p w:rsidR="0050118E" w:rsidRPr="0050118E" w:rsidRDefault="0050118E" w:rsidP="0050118E">
      <w:pPr>
        <w:spacing w:after="0" w:line="405" w:lineRule="atLeast"/>
        <w:rPr>
          <w:rFonts w:ascii="Times New Roman" w:eastAsia="Times New Roman" w:hAnsi="Times New Roman" w:cs="Times New Roman"/>
          <w:color w:val="000000"/>
          <w:sz w:val="36"/>
          <w:szCs w:val="30"/>
          <w:lang w:eastAsia="en-GB"/>
        </w:rPr>
      </w:pPr>
      <w:r w:rsidRPr="0050118E">
        <w:rPr>
          <w:rFonts w:ascii="Times New Roman" w:eastAsia="Times New Roman" w:hAnsi="Times New Roman" w:cs="Times New Roman"/>
          <w:color w:val="000000"/>
          <w:sz w:val="36"/>
          <w:szCs w:val="30"/>
          <w:lang w:eastAsia="en-GB"/>
        </w:rPr>
        <w:t>Did you encounter any problems during game play that need amended? </w:t>
      </w:r>
      <w:r w:rsidRPr="0050118E">
        <w:rPr>
          <w:rFonts w:ascii="Times New Roman" w:eastAsia="Times New Roman" w:hAnsi="Times New Roman" w:cs="Times New Roman"/>
          <w:color w:val="DB4437"/>
          <w:sz w:val="36"/>
          <w:szCs w:val="30"/>
          <w:lang w:eastAsia="en-GB"/>
        </w:rPr>
        <w:t>*</w:t>
      </w:r>
    </w:p>
    <w:p w:rsidR="0050118E" w:rsidRPr="0050118E" w:rsidRDefault="0050118E" w:rsidP="0050118E">
      <w:pPr>
        <w:spacing w:after="0" w:line="240" w:lineRule="auto"/>
        <w:textAlignment w:val="top"/>
        <w:rPr>
          <w:rFonts w:ascii="Helvetica" w:eastAsia="Times New Roman" w:hAnsi="Helvetica" w:cs="Helvetica"/>
          <w:sz w:val="32"/>
          <w:szCs w:val="24"/>
          <w:lang w:eastAsia="en-GB"/>
        </w:rPr>
      </w:pPr>
      <w:r w:rsidRPr="0050118E">
        <w:rPr>
          <w:rFonts w:ascii="Helvetica" w:eastAsia="Times New Roman" w:hAnsi="Helvetica" w:cs="Helvetica"/>
          <w:sz w:val="32"/>
          <w:szCs w:val="24"/>
          <w:lang w:eastAsia="en-GB"/>
        </w:rPr>
        <w:t>Your answer</w:t>
      </w:r>
    </w:p>
    <w:p w:rsidR="0050118E" w:rsidRPr="0050118E" w:rsidRDefault="0050118E" w:rsidP="0050118E">
      <w:pPr>
        <w:spacing w:after="0" w:line="240" w:lineRule="auto"/>
        <w:textAlignment w:val="top"/>
        <w:rPr>
          <w:rFonts w:ascii="Times New Roman" w:eastAsia="Times New Roman" w:hAnsi="Times New Roman" w:cs="Times New Roman"/>
          <w:sz w:val="32"/>
          <w:szCs w:val="24"/>
          <w:lang w:eastAsia="en-GB"/>
        </w:rPr>
      </w:pPr>
      <w:r w:rsidRPr="0050118E">
        <w:rPr>
          <w:rFonts w:ascii="Times New Roman" w:eastAsia="Times New Roman" w:hAnsi="Times New Roman" w:cs="Times New Roman"/>
          <w:sz w:val="32"/>
          <w:szCs w:val="24"/>
        </w:rPr>
        <w:object w:dxaOrig="1440" w:dyaOrig="1440">
          <v:shape id="_x0000_i1035" type="#_x0000_t75" style="width:136.8pt;height:29.7pt" o:ole="">
            <v:imagedata r:id="rId82" o:title=""/>
          </v:shape>
          <w:control r:id="rId83" w:name="DefaultOcxName1" w:shapeid="_x0000_i1035"/>
        </w:object>
      </w:r>
    </w:p>
    <w:p w:rsidR="0050118E" w:rsidRPr="0050118E" w:rsidRDefault="0050118E" w:rsidP="0050118E">
      <w:pPr>
        <w:spacing w:after="0" w:line="405" w:lineRule="atLeast"/>
        <w:rPr>
          <w:rFonts w:ascii="Times New Roman" w:eastAsia="Times New Roman" w:hAnsi="Times New Roman" w:cs="Times New Roman"/>
          <w:color w:val="000000"/>
          <w:sz w:val="36"/>
          <w:szCs w:val="30"/>
          <w:lang w:eastAsia="en-GB"/>
        </w:rPr>
      </w:pPr>
      <w:r w:rsidRPr="0050118E">
        <w:rPr>
          <w:rFonts w:ascii="Times New Roman" w:eastAsia="Times New Roman" w:hAnsi="Times New Roman" w:cs="Times New Roman"/>
          <w:color w:val="000000"/>
          <w:sz w:val="36"/>
          <w:szCs w:val="30"/>
          <w:lang w:eastAsia="en-GB"/>
        </w:rPr>
        <w:t>Did you feel this game taught you anything effectively? </w:t>
      </w:r>
      <w:r w:rsidRPr="0050118E">
        <w:rPr>
          <w:rFonts w:ascii="Times New Roman" w:eastAsia="Times New Roman" w:hAnsi="Times New Roman" w:cs="Times New Roman"/>
          <w:color w:val="DB4437"/>
          <w:sz w:val="36"/>
          <w:szCs w:val="30"/>
          <w:lang w:eastAsia="en-GB"/>
        </w:rPr>
        <w:t>*</w:t>
      </w:r>
    </w:p>
    <w:p w:rsidR="0050118E" w:rsidRPr="0050118E" w:rsidRDefault="0050118E" w:rsidP="0050118E">
      <w:pPr>
        <w:spacing w:after="0" w:line="240" w:lineRule="auto"/>
        <w:rPr>
          <w:rFonts w:ascii="Times New Roman" w:eastAsia="Times New Roman" w:hAnsi="Times New Roman" w:cs="Times New Roman"/>
          <w:sz w:val="32"/>
          <w:szCs w:val="24"/>
          <w:lang w:eastAsia="en-GB"/>
        </w:rPr>
      </w:pPr>
      <w:r w:rsidRPr="0050118E">
        <w:rPr>
          <w:rFonts w:ascii="Times New Roman" w:eastAsia="Times New Roman" w:hAnsi="Times New Roman" w:cs="Times New Roman"/>
          <w:sz w:val="32"/>
          <w:szCs w:val="24"/>
          <w:lang w:eastAsia="en-GB"/>
        </w:rPr>
        <w:t>Yes</w:t>
      </w:r>
    </w:p>
    <w:p w:rsidR="0050118E" w:rsidRPr="0050118E" w:rsidRDefault="0050118E" w:rsidP="0050118E">
      <w:pPr>
        <w:spacing w:after="0" w:line="240" w:lineRule="auto"/>
        <w:rPr>
          <w:rFonts w:ascii="Times New Roman" w:eastAsia="Times New Roman" w:hAnsi="Times New Roman" w:cs="Times New Roman"/>
          <w:sz w:val="32"/>
          <w:szCs w:val="24"/>
          <w:lang w:eastAsia="en-GB"/>
        </w:rPr>
      </w:pPr>
      <w:r w:rsidRPr="0050118E">
        <w:rPr>
          <w:rFonts w:ascii="Times New Roman" w:eastAsia="Times New Roman" w:hAnsi="Times New Roman" w:cs="Times New Roman"/>
          <w:sz w:val="32"/>
          <w:szCs w:val="24"/>
          <w:lang w:eastAsia="en-GB"/>
        </w:rPr>
        <w:t>No</w:t>
      </w:r>
    </w:p>
    <w:p w:rsidR="0050118E" w:rsidRPr="0050118E" w:rsidRDefault="0050118E" w:rsidP="0050118E">
      <w:pPr>
        <w:spacing w:after="0" w:line="405" w:lineRule="atLeast"/>
        <w:rPr>
          <w:rFonts w:ascii="Times New Roman" w:eastAsia="Times New Roman" w:hAnsi="Times New Roman" w:cs="Times New Roman"/>
          <w:color w:val="000000"/>
          <w:sz w:val="36"/>
          <w:szCs w:val="30"/>
          <w:lang w:eastAsia="en-GB"/>
        </w:rPr>
      </w:pPr>
      <w:r w:rsidRPr="0050118E">
        <w:rPr>
          <w:rFonts w:ascii="Times New Roman" w:eastAsia="Times New Roman" w:hAnsi="Times New Roman" w:cs="Times New Roman"/>
          <w:color w:val="000000"/>
          <w:sz w:val="36"/>
          <w:szCs w:val="30"/>
          <w:lang w:eastAsia="en-GB"/>
        </w:rPr>
        <w:t>Overall, how would you rate this game out of five? </w:t>
      </w:r>
      <w:r w:rsidRPr="0050118E">
        <w:rPr>
          <w:rFonts w:ascii="Times New Roman" w:eastAsia="Times New Roman" w:hAnsi="Times New Roman" w:cs="Times New Roman"/>
          <w:color w:val="DB4437"/>
          <w:sz w:val="36"/>
          <w:szCs w:val="30"/>
          <w:lang w:eastAsia="en-GB"/>
        </w:rPr>
        <w:t>*</w:t>
      </w:r>
    </w:p>
    <w:p w:rsidR="0050118E" w:rsidRPr="00B948D1" w:rsidRDefault="0050118E" w:rsidP="00B948D1">
      <w:pPr>
        <w:spacing w:after="0" w:line="240" w:lineRule="auto"/>
        <w:rPr>
          <w:rFonts w:ascii="Times New Roman" w:eastAsia="Times New Roman" w:hAnsi="Times New Roman" w:cs="Times New Roman"/>
          <w:color w:val="444444"/>
          <w:sz w:val="21"/>
          <w:szCs w:val="21"/>
          <w:lang w:eastAsia="en-GB"/>
        </w:rPr>
      </w:pPr>
    </w:p>
    <w:p w:rsidR="0050118E" w:rsidRPr="0050118E" w:rsidRDefault="0050118E" w:rsidP="0050118E"/>
    <w:p w:rsidR="00124B5C" w:rsidRPr="00191F88" w:rsidRDefault="00124B5C" w:rsidP="00191F88">
      <w:pPr>
        <w:rPr>
          <w:sz w:val="24"/>
        </w:rPr>
      </w:pPr>
    </w:p>
    <w:p w:rsidR="00BF7573" w:rsidRDefault="00BF7573" w:rsidP="00E050AD">
      <w:pPr>
        <w:pStyle w:val="ListParagraph"/>
        <w:rPr>
          <w:sz w:val="24"/>
        </w:rPr>
      </w:pPr>
    </w:p>
    <w:p w:rsidR="00ED4E53" w:rsidRPr="00B948D1" w:rsidRDefault="00ED4E53" w:rsidP="00B948D1">
      <w:pPr>
        <w:rPr>
          <w:sz w:val="24"/>
        </w:rPr>
      </w:pPr>
    </w:p>
    <w:sectPr w:rsidR="00ED4E53" w:rsidRPr="00B948D1" w:rsidSect="00834C50">
      <w:headerReference w:type="default" r:id="rId84"/>
      <w:footerReference w:type="default" r:id="rId85"/>
      <w:pgSz w:w="16838" w:h="11906" w:orient="landscape"/>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48D1" w:rsidRDefault="00B948D1" w:rsidP="00880DB7">
      <w:pPr>
        <w:spacing w:after="0" w:line="240" w:lineRule="auto"/>
      </w:pPr>
      <w:r>
        <w:separator/>
      </w:r>
    </w:p>
  </w:endnote>
  <w:endnote w:type="continuationSeparator" w:id="0">
    <w:p w:rsidR="00B948D1" w:rsidRDefault="00B948D1" w:rsidP="00880D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2036893"/>
      <w:docPartObj>
        <w:docPartGallery w:val="Page Numbers (Bottom of Page)"/>
        <w:docPartUnique/>
      </w:docPartObj>
    </w:sdtPr>
    <w:sdtEndPr>
      <w:rPr>
        <w:noProof/>
      </w:rPr>
    </w:sdtEndPr>
    <w:sdtContent>
      <w:p w:rsidR="00B948D1" w:rsidRDefault="00B948D1">
        <w:pPr>
          <w:pStyle w:val="Footer"/>
          <w:jc w:val="right"/>
        </w:pPr>
        <w:r>
          <w:fldChar w:fldCharType="begin"/>
        </w:r>
        <w:r>
          <w:instrText xml:space="preserve"> PAGE   \* MERGEFORMAT </w:instrText>
        </w:r>
        <w:r>
          <w:fldChar w:fldCharType="separate"/>
        </w:r>
        <w:r w:rsidR="008969F6">
          <w:rPr>
            <w:noProof/>
          </w:rPr>
          <w:t>95</w:t>
        </w:r>
        <w:r>
          <w:rPr>
            <w:noProof/>
          </w:rPr>
          <w:fldChar w:fldCharType="end"/>
        </w:r>
      </w:p>
    </w:sdtContent>
  </w:sdt>
  <w:p w:rsidR="00B948D1" w:rsidRDefault="00B948D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48D1" w:rsidRDefault="00B948D1" w:rsidP="00880DB7">
      <w:pPr>
        <w:spacing w:after="0" w:line="240" w:lineRule="auto"/>
      </w:pPr>
      <w:r>
        <w:separator/>
      </w:r>
    </w:p>
  </w:footnote>
  <w:footnote w:type="continuationSeparator" w:id="0">
    <w:p w:rsidR="00B948D1" w:rsidRDefault="00B948D1" w:rsidP="00880D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48D1" w:rsidRPr="00880DB7" w:rsidRDefault="00B948D1" w:rsidP="00880DB7">
    <w:pPr>
      <w:pStyle w:val="Header"/>
      <w:jc w:val="center"/>
      <w:rPr>
        <w:sz w:val="56"/>
      </w:rPr>
    </w:pPr>
    <w:r>
      <w:rPr>
        <w:sz w:val="56"/>
      </w:rPr>
      <w:t xml:space="preserve">Geometry Quiz Report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5528F"/>
    <w:multiLevelType w:val="hybridMultilevel"/>
    <w:tmpl w:val="D2C0AE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2A787DE2"/>
    <w:multiLevelType w:val="hybridMultilevel"/>
    <w:tmpl w:val="750CB44E"/>
    <w:lvl w:ilvl="0" w:tplc="FD7C248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308F15B3"/>
    <w:multiLevelType w:val="hybridMultilevel"/>
    <w:tmpl w:val="6CD6CD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54DE1F63"/>
    <w:multiLevelType w:val="hybridMultilevel"/>
    <w:tmpl w:val="2CDEC3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proofState w:spelling="clean" w:grammar="clean"/>
  <w:defaultTabStop w:val="720"/>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C04"/>
    <w:rsid w:val="00001AB1"/>
    <w:rsid w:val="00016B42"/>
    <w:rsid w:val="00020194"/>
    <w:rsid w:val="0003710B"/>
    <w:rsid w:val="0004645D"/>
    <w:rsid w:val="00054619"/>
    <w:rsid w:val="000727AC"/>
    <w:rsid w:val="00083729"/>
    <w:rsid w:val="000A6532"/>
    <w:rsid w:val="000B5AF3"/>
    <w:rsid w:val="000C5324"/>
    <w:rsid w:val="001074E6"/>
    <w:rsid w:val="00110BD6"/>
    <w:rsid w:val="00124B5C"/>
    <w:rsid w:val="001278C6"/>
    <w:rsid w:val="001334AF"/>
    <w:rsid w:val="00153BC6"/>
    <w:rsid w:val="00155034"/>
    <w:rsid w:val="001606E7"/>
    <w:rsid w:val="00170379"/>
    <w:rsid w:val="00174E2F"/>
    <w:rsid w:val="00191F88"/>
    <w:rsid w:val="001B78CF"/>
    <w:rsid w:val="001E4D38"/>
    <w:rsid w:val="001E7C6B"/>
    <w:rsid w:val="00200B17"/>
    <w:rsid w:val="0022501C"/>
    <w:rsid w:val="00257A0A"/>
    <w:rsid w:val="0026288E"/>
    <w:rsid w:val="00273FA1"/>
    <w:rsid w:val="00280845"/>
    <w:rsid w:val="002B5B31"/>
    <w:rsid w:val="002E0F74"/>
    <w:rsid w:val="002F0B41"/>
    <w:rsid w:val="002F262C"/>
    <w:rsid w:val="00307402"/>
    <w:rsid w:val="00312BEA"/>
    <w:rsid w:val="003172FF"/>
    <w:rsid w:val="0032277A"/>
    <w:rsid w:val="0032654E"/>
    <w:rsid w:val="00330068"/>
    <w:rsid w:val="00335202"/>
    <w:rsid w:val="00346A9A"/>
    <w:rsid w:val="00360295"/>
    <w:rsid w:val="003B08E5"/>
    <w:rsid w:val="003B0A07"/>
    <w:rsid w:val="003B286A"/>
    <w:rsid w:val="003B404D"/>
    <w:rsid w:val="003C07A6"/>
    <w:rsid w:val="003C11B6"/>
    <w:rsid w:val="00411C04"/>
    <w:rsid w:val="00414DF1"/>
    <w:rsid w:val="004225B1"/>
    <w:rsid w:val="00444674"/>
    <w:rsid w:val="00457B71"/>
    <w:rsid w:val="00462662"/>
    <w:rsid w:val="004734E4"/>
    <w:rsid w:val="00477BD9"/>
    <w:rsid w:val="00481703"/>
    <w:rsid w:val="00487A8A"/>
    <w:rsid w:val="004C6D75"/>
    <w:rsid w:val="004D219F"/>
    <w:rsid w:val="00500D61"/>
    <w:rsid w:val="0050118E"/>
    <w:rsid w:val="00513237"/>
    <w:rsid w:val="005742E7"/>
    <w:rsid w:val="00585958"/>
    <w:rsid w:val="005A5BD4"/>
    <w:rsid w:val="005B1D88"/>
    <w:rsid w:val="005B65DD"/>
    <w:rsid w:val="005C4451"/>
    <w:rsid w:val="005C4AE5"/>
    <w:rsid w:val="005C6FAB"/>
    <w:rsid w:val="005D3494"/>
    <w:rsid w:val="00603D01"/>
    <w:rsid w:val="0063798F"/>
    <w:rsid w:val="00660E84"/>
    <w:rsid w:val="00672610"/>
    <w:rsid w:val="00675119"/>
    <w:rsid w:val="006C2D1D"/>
    <w:rsid w:val="006E2389"/>
    <w:rsid w:val="006E4503"/>
    <w:rsid w:val="006F4FF1"/>
    <w:rsid w:val="0070121A"/>
    <w:rsid w:val="00704030"/>
    <w:rsid w:val="00712F53"/>
    <w:rsid w:val="00721351"/>
    <w:rsid w:val="00756205"/>
    <w:rsid w:val="00765882"/>
    <w:rsid w:val="00766B81"/>
    <w:rsid w:val="00774872"/>
    <w:rsid w:val="00783DFF"/>
    <w:rsid w:val="00787B97"/>
    <w:rsid w:val="007932F3"/>
    <w:rsid w:val="007E6ECD"/>
    <w:rsid w:val="007F1A1C"/>
    <w:rsid w:val="00807469"/>
    <w:rsid w:val="00812A89"/>
    <w:rsid w:val="008319F7"/>
    <w:rsid w:val="00834C50"/>
    <w:rsid w:val="00841A78"/>
    <w:rsid w:val="00857377"/>
    <w:rsid w:val="00880DB7"/>
    <w:rsid w:val="008969F6"/>
    <w:rsid w:val="008A76E0"/>
    <w:rsid w:val="008A7BF6"/>
    <w:rsid w:val="008C3519"/>
    <w:rsid w:val="008C7FA7"/>
    <w:rsid w:val="008D145F"/>
    <w:rsid w:val="008E52DB"/>
    <w:rsid w:val="00923433"/>
    <w:rsid w:val="00933D59"/>
    <w:rsid w:val="009641D6"/>
    <w:rsid w:val="0097276A"/>
    <w:rsid w:val="00976051"/>
    <w:rsid w:val="00993C1C"/>
    <w:rsid w:val="009A13C8"/>
    <w:rsid w:val="00A61E01"/>
    <w:rsid w:val="00A66AFC"/>
    <w:rsid w:val="00A677F7"/>
    <w:rsid w:val="00A74A07"/>
    <w:rsid w:val="00A76B2E"/>
    <w:rsid w:val="00AE50D3"/>
    <w:rsid w:val="00AF6D4D"/>
    <w:rsid w:val="00B03CE2"/>
    <w:rsid w:val="00B50C84"/>
    <w:rsid w:val="00B775C8"/>
    <w:rsid w:val="00B80B9C"/>
    <w:rsid w:val="00B921F2"/>
    <w:rsid w:val="00B948D1"/>
    <w:rsid w:val="00B96F7D"/>
    <w:rsid w:val="00BA385A"/>
    <w:rsid w:val="00BB7023"/>
    <w:rsid w:val="00BF7573"/>
    <w:rsid w:val="00C62419"/>
    <w:rsid w:val="00C748F4"/>
    <w:rsid w:val="00C86C70"/>
    <w:rsid w:val="00CF3BD4"/>
    <w:rsid w:val="00D0204E"/>
    <w:rsid w:val="00D17513"/>
    <w:rsid w:val="00D2755A"/>
    <w:rsid w:val="00D377C3"/>
    <w:rsid w:val="00D74A28"/>
    <w:rsid w:val="00D8191E"/>
    <w:rsid w:val="00D8445B"/>
    <w:rsid w:val="00D9412D"/>
    <w:rsid w:val="00DA368C"/>
    <w:rsid w:val="00DB52DF"/>
    <w:rsid w:val="00DC1F48"/>
    <w:rsid w:val="00DF7D44"/>
    <w:rsid w:val="00E050AD"/>
    <w:rsid w:val="00E3025C"/>
    <w:rsid w:val="00E35B74"/>
    <w:rsid w:val="00E4183E"/>
    <w:rsid w:val="00E501CF"/>
    <w:rsid w:val="00E60550"/>
    <w:rsid w:val="00E71BDC"/>
    <w:rsid w:val="00E92E04"/>
    <w:rsid w:val="00EA543C"/>
    <w:rsid w:val="00EC1A62"/>
    <w:rsid w:val="00EC5AB0"/>
    <w:rsid w:val="00ED4E53"/>
    <w:rsid w:val="00EF7B3A"/>
    <w:rsid w:val="00F118DF"/>
    <w:rsid w:val="00F133C8"/>
    <w:rsid w:val="00F150F5"/>
    <w:rsid w:val="00F323CA"/>
    <w:rsid w:val="00F624A9"/>
    <w:rsid w:val="00FB0CDA"/>
    <w:rsid w:val="00FB47C1"/>
    <w:rsid w:val="00FE17A0"/>
    <w:rsid w:val="00FF4AE6"/>
    <w:rsid w:val="00FF5C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0DB7"/>
  </w:style>
  <w:style w:type="paragraph" w:styleId="Heading1">
    <w:name w:val="heading 1"/>
    <w:basedOn w:val="Normal"/>
    <w:next w:val="Normal"/>
    <w:link w:val="Heading1Char"/>
    <w:uiPriority w:val="9"/>
    <w:qFormat/>
    <w:rsid w:val="0058595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834C50"/>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0D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0DB7"/>
  </w:style>
  <w:style w:type="paragraph" w:styleId="Footer">
    <w:name w:val="footer"/>
    <w:basedOn w:val="Normal"/>
    <w:link w:val="FooterChar"/>
    <w:uiPriority w:val="99"/>
    <w:unhideWhenUsed/>
    <w:rsid w:val="00880D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0DB7"/>
  </w:style>
  <w:style w:type="table" w:styleId="TableGrid">
    <w:name w:val="Table Grid"/>
    <w:basedOn w:val="TableNormal"/>
    <w:uiPriority w:val="39"/>
    <w:rsid w:val="00E92E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80B9C"/>
    <w:pPr>
      <w:ind w:left="720"/>
      <w:contextualSpacing/>
    </w:pPr>
  </w:style>
  <w:style w:type="character" w:customStyle="1" w:styleId="Heading1Char">
    <w:name w:val="Heading 1 Char"/>
    <w:basedOn w:val="DefaultParagraphFont"/>
    <w:link w:val="Heading1"/>
    <w:uiPriority w:val="9"/>
    <w:rsid w:val="00585958"/>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unhideWhenUsed/>
    <w:qFormat/>
    <w:rsid w:val="00585958"/>
    <w:pPr>
      <w:spacing w:line="276" w:lineRule="auto"/>
      <w:outlineLvl w:val="9"/>
    </w:pPr>
    <w:rPr>
      <w:lang w:val="en-US" w:eastAsia="ja-JP"/>
    </w:rPr>
  </w:style>
  <w:style w:type="paragraph" w:styleId="BalloonText">
    <w:name w:val="Balloon Text"/>
    <w:basedOn w:val="Normal"/>
    <w:link w:val="BalloonTextChar"/>
    <w:uiPriority w:val="99"/>
    <w:semiHidden/>
    <w:unhideWhenUsed/>
    <w:rsid w:val="005859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958"/>
    <w:rPr>
      <w:rFonts w:ascii="Tahoma" w:hAnsi="Tahoma" w:cs="Tahoma"/>
      <w:sz w:val="16"/>
      <w:szCs w:val="16"/>
    </w:rPr>
  </w:style>
  <w:style w:type="paragraph" w:styleId="Title">
    <w:name w:val="Title"/>
    <w:basedOn w:val="Normal"/>
    <w:next w:val="Normal"/>
    <w:link w:val="TitleChar"/>
    <w:uiPriority w:val="10"/>
    <w:qFormat/>
    <w:rsid w:val="00585958"/>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585958"/>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585958"/>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585958"/>
    <w:rPr>
      <w:rFonts w:asciiTheme="majorHAnsi" w:eastAsiaTheme="majorEastAsia" w:hAnsiTheme="majorHAnsi" w:cstheme="majorBidi"/>
      <w:i/>
      <w:iCs/>
      <w:color w:val="5B9BD5" w:themeColor="accent1"/>
      <w:spacing w:val="15"/>
      <w:sz w:val="24"/>
      <w:szCs w:val="24"/>
    </w:rPr>
  </w:style>
  <w:style w:type="paragraph" w:styleId="NoSpacing">
    <w:name w:val="No Spacing"/>
    <w:link w:val="NoSpacingChar"/>
    <w:uiPriority w:val="1"/>
    <w:qFormat/>
    <w:rsid w:val="00585958"/>
    <w:pPr>
      <w:spacing w:after="0" w:line="240" w:lineRule="auto"/>
    </w:pPr>
  </w:style>
  <w:style w:type="character" w:customStyle="1" w:styleId="Heading2Char">
    <w:name w:val="Heading 2 Char"/>
    <w:basedOn w:val="DefaultParagraphFont"/>
    <w:link w:val="Heading2"/>
    <w:uiPriority w:val="9"/>
    <w:rsid w:val="00834C50"/>
    <w:rPr>
      <w:rFonts w:asciiTheme="majorHAnsi" w:eastAsiaTheme="majorEastAsia" w:hAnsiTheme="majorHAnsi" w:cstheme="majorBidi"/>
      <w:b/>
      <w:bCs/>
      <w:color w:val="5B9BD5" w:themeColor="accent1"/>
      <w:sz w:val="26"/>
      <w:szCs w:val="26"/>
    </w:rPr>
  </w:style>
  <w:style w:type="paragraph" w:styleId="TOC1">
    <w:name w:val="toc 1"/>
    <w:basedOn w:val="Normal"/>
    <w:next w:val="Normal"/>
    <w:autoRedefine/>
    <w:uiPriority w:val="39"/>
    <w:unhideWhenUsed/>
    <w:rsid w:val="00834C50"/>
    <w:pPr>
      <w:spacing w:after="100"/>
    </w:pPr>
  </w:style>
  <w:style w:type="paragraph" w:styleId="TOC2">
    <w:name w:val="toc 2"/>
    <w:basedOn w:val="Normal"/>
    <w:next w:val="Normal"/>
    <w:autoRedefine/>
    <w:uiPriority w:val="39"/>
    <w:unhideWhenUsed/>
    <w:rsid w:val="00834C50"/>
    <w:pPr>
      <w:spacing w:after="100"/>
      <w:ind w:left="220"/>
    </w:pPr>
  </w:style>
  <w:style w:type="character" w:styleId="Hyperlink">
    <w:name w:val="Hyperlink"/>
    <w:basedOn w:val="DefaultParagraphFont"/>
    <w:uiPriority w:val="99"/>
    <w:unhideWhenUsed/>
    <w:rsid w:val="00834C50"/>
    <w:rPr>
      <w:color w:val="0563C1" w:themeColor="hyperlink"/>
      <w:u w:val="single"/>
    </w:rPr>
  </w:style>
  <w:style w:type="character" w:customStyle="1" w:styleId="NoSpacingChar">
    <w:name w:val="No Spacing Char"/>
    <w:basedOn w:val="DefaultParagraphFont"/>
    <w:link w:val="NoSpacing"/>
    <w:uiPriority w:val="1"/>
    <w:rsid w:val="00834C50"/>
  </w:style>
  <w:style w:type="character" w:customStyle="1" w:styleId="apple-converted-space">
    <w:name w:val="apple-converted-space"/>
    <w:basedOn w:val="DefaultParagraphFont"/>
    <w:rsid w:val="0050118E"/>
  </w:style>
  <w:style w:type="character" w:customStyle="1" w:styleId="freebirdformviewerviewitemsitemrequiredasterisk">
    <w:name w:val="freebirdformviewerviewitemsitemrequiredasterisk"/>
    <w:basedOn w:val="DefaultParagraphFont"/>
    <w:rsid w:val="0050118E"/>
  </w:style>
  <w:style w:type="character" w:customStyle="1" w:styleId="docssharedwiztogglelabeledlabeltext">
    <w:name w:val="docssharedwiztogglelabeledlabeltext"/>
    <w:basedOn w:val="DefaultParagraphFont"/>
    <w:rsid w:val="0050118E"/>
  </w:style>
  <w:style w:type="character" w:customStyle="1" w:styleId="quantumwizbuttonpaperbuttonlabel">
    <w:name w:val="quantumwizbuttonpaperbuttonlabel"/>
    <w:basedOn w:val="DefaultParagraphFont"/>
    <w:rsid w:val="0050118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0DB7"/>
  </w:style>
  <w:style w:type="paragraph" w:styleId="Heading1">
    <w:name w:val="heading 1"/>
    <w:basedOn w:val="Normal"/>
    <w:next w:val="Normal"/>
    <w:link w:val="Heading1Char"/>
    <w:uiPriority w:val="9"/>
    <w:qFormat/>
    <w:rsid w:val="0058595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834C50"/>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0D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0DB7"/>
  </w:style>
  <w:style w:type="paragraph" w:styleId="Footer">
    <w:name w:val="footer"/>
    <w:basedOn w:val="Normal"/>
    <w:link w:val="FooterChar"/>
    <w:uiPriority w:val="99"/>
    <w:unhideWhenUsed/>
    <w:rsid w:val="00880D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0DB7"/>
  </w:style>
  <w:style w:type="table" w:styleId="TableGrid">
    <w:name w:val="Table Grid"/>
    <w:basedOn w:val="TableNormal"/>
    <w:uiPriority w:val="39"/>
    <w:rsid w:val="00E92E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80B9C"/>
    <w:pPr>
      <w:ind w:left="720"/>
      <w:contextualSpacing/>
    </w:pPr>
  </w:style>
  <w:style w:type="character" w:customStyle="1" w:styleId="Heading1Char">
    <w:name w:val="Heading 1 Char"/>
    <w:basedOn w:val="DefaultParagraphFont"/>
    <w:link w:val="Heading1"/>
    <w:uiPriority w:val="9"/>
    <w:rsid w:val="00585958"/>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unhideWhenUsed/>
    <w:qFormat/>
    <w:rsid w:val="00585958"/>
    <w:pPr>
      <w:spacing w:line="276" w:lineRule="auto"/>
      <w:outlineLvl w:val="9"/>
    </w:pPr>
    <w:rPr>
      <w:lang w:val="en-US" w:eastAsia="ja-JP"/>
    </w:rPr>
  </w:style>
  <w:style w:type="paragraph" w:styleId="BalloonText">
    <w:name w:val="Balloon Text"/>
    <w:basedOn w:val="Normal"/>
    <w:link w:val="BalloonTextChar"/>
    <w:uiPriority w:val="99"/>
    <w:semiHidden/>
    <w:unhideWhenUsed/>
    <w:rsid w:val="005859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958"/>
    <w:rPr>
      <w:rFonts w:ascii="Tahoma" w:hAnsi="Tahoma" w:cs="Tahoma"/>
      <w:sz w:val="16"/>
      <w:szCs w:val="16"/>
    </w:rPr>
  </w:style>
  <w:style w:type="paragraph" w:styleId="Title">
    <w:name w:val="Title"/>
    <w:basedOn w:val="Normal"/>
    <w:next w:val="Normal"/>
    <w:link w:val="TitleChar"/>
    <w:uiPriority w:val="10"/>
    <w:qFormat/>
    <w:rsid w:val="00585958"/>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585958"/>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585958"/>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585958"/>
    <w:rPr>
      <w:rFonts w:asciiTheme="majorHAnsi" w:eastAsiaTheme="majorEastAsia" w:hAnsiTheme="majorHAnsi" w:cstheme="majorBidi"/>
      <w:i/>
      <w:iCs/>
      <w:color w:val="5B9BD5" w:themeColor="accent1"/>
      <w:spacing w:val="15"/>
      <w:sz w:val="24"/>
      <w:szCs w:val="24"/>
    </w:rPr>
  </w:style>
  <w:style w:type="paragraph" w:styleId="NoSpacing">
    <w:name w:val="No Spacing"/>
    <w:link w:val="NoSpacingChar"/>
    <w:uiPriority w:val="1"/>
    <w:qFormat/>
    <w:rsid w:val="00585958"/>
    <w:pPr>
      <w:spacing w:after="0" w:line="240" w:lineRule="auto"/>
    </w:pPr>
  </w:style>
  <w:style w:type="character" w:customStyle="1" w:styleId="Heading2Char">
    <w:name w:val="Heading 2 Char"/>
    <w:basedOn w:val="DefaultParagraphFont"/>
    <w:link w:val="Heading2"/>
    <w:uiPriority w:val="9"/>
    <w:rsid w:val="00834C50"/>
    <w:rPr>
      <w:rFonts w:asciiTheme="majorHAnsi" w:eastAsiaTheme="majorEastAsia" w:hAnsiTheme="majorHAnsi" w:cstheme="majorBidi"/>
      <w:b/>
      <w:bCs/>
      <w:color w:val="5B9BD5" w:themeColor="accent1"/>
      <w:sz w:val="26"/>
      <w:szCs w:val="26"/>
    </w:rPr>
  </w:style>
  <w:style w:type="paragraph" w:styleId="TOC1">
    <w:name w:val="toc 1"/>
    <w:basedOn w:val="Normal"/>
    <w:next w:val="Normal"/>
    <w:autoRedefine/>
    <w:uiPriority w:val="39"/>
    <w:unhideWhenUsed/>
    <w:rsid w:val="00834C50"/>
    <w:pPr>
      <w:spacing w:after="100"/>
    </w:pPr>
  </w:style>
  <w:style w:type="paragraph" w:styleId="TOC2">
    <w:name w:val="toc 2"/>
    <w:basedOn w:val="Normal"/>
    <w:next w:val="Normal"/>
    <w:autoRedefine/>
    <w:uiPriority w:val="39"/>
    <w:unhideWhenUsed/>
    <w:rsid w:val="00834C50"/>
    <w:pPr>
      <w:spacing w:after="100"/>
      <w:ind w:left="220"/>
    </w:pPr>
  </w:style>
  <w:style w:type="character" w:styleId="Hyperlink">
    <w:name w:val="Hyperlink"/>
    <w:basedOn w:val="DefaultParagraphFont"/>
    <w:uiPriority w:val="99"/>
    <w:unhideWhenUsed/>
    <w:rsid w:val="00834C50"/>
    <w:rPr>
      <w:color w:val="0563C1" w:themeColor="hyperlink"/>
      <w:u w:val="single"/>
    </w:rPr>
  </w:style>
  <w:style w:type="character" w:customStyle="1" w:styleId="NoSpacingChar">
    <w:name w:val="No Spacing Char"/>
    <w:basedOn w:val="DefaultParagraphFont"/>
    <w:link w:val="NoSpacing"/>
    <w:uiPriority w:val="1"/>
    <w:rsid w:val="00834C50"/>
  </w:style>
  <w:style w:type="character" w:customStyle="1" w:styleId="apple-converted-space">
    <w:name w:val="apple-converted-space"/>
    <w:basedOn w:val="DefaultParagraphFont"/>
    <w:rsid w:val="0050118E"/>
  </w:style>
  <w:style w:type="character" w:customStyle="1" w:styleId="freebirdformviewerviewitemsitemrequiredasterisk">
    <w:name w:val="freebirdformviewerviewitemsitemrequiredasterisk"/>
    <w:basedOn w:val="DefaultParagraphFont"/>
    <w:rsid w:val="0050118E"/>
  </w:style>
  <w:style w:type="character" w:customStyle="1" w:styleId="docssharedwiztogglelabeledlabeltext">
    <w:name w:val="docssharedwiztogglelabeledlabeltext"/>
    <w:basedOn w:val="DefaultParagraphFont"/>
    <w:rsid w:val="0050118E"/>
  </w:style>
  <w:style w:type="character" w:customStyle="1" w:styleId="quantumwizbuttonpaperbuttonlabel">
    <w:name w:val="quantumwizbuttonpaperbuttonlabel"/>
    <w:basedOn w:val="DefaultParagraphFont"/>
    <w:rsid w:val="005011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1876394">
      <w:bodyDiv w:val="1"/>
      <w:marLeft w:val="0"/>
      <w:marRight w:val="0"/>
      <w:marTop w:val="0"/>
      <w:marBottom w:val="0"/>
      <w:divBdr>
        <w:top w:val="none" w:sz="0" w:space="0" w:color="auto"/>
        <w:left w:val="none" w:sz="0" w:space="0" w:color="auto"/>
        <w:bottom w:val="none" w:sz="0" w:space="0" w:color="auto"/>
        <w:right w:val="none" w:sz="0" w:space="0" w:color="auto"/>
      </w:divBdr>
      <w:divsChild>
        <w:div w:id="788620281">
          <w:marLeft w:val="0"/>
          <w:marRight w:val="0"/>
          <w:marTop w:val="0"/>
          <w:marBottom w:val="330"/>
          <w:divBdr>
            <w:top w:val="none" w:sz="0" w:space="0" w:color="auto"/>
            <w:left w:val="none" w:sz="0" w:space="0" w:color="auto"/>
            <w:bottom w:val="none" w:sz="0" w:space="0" w:color="auto"/>
            <w:right w:val="none" w:sz="0" w:space="0" w:color="auto"/>
          </w:divBdr>
          <w:divsChild>
            <w:div w:id="216015973">
              <w:marLeft w:val="0"/>
              <w:marRight w:val="0"/>
              <w:marTop w:val="0"/>
              <w:marBottom w:val="0"/>
              <w:divBdr>
                <w:top w:val="none" w:sz="0" w:space="0" w:color="auto"/>
                <w:left w:val="none" w:sz="0" w:space="0" w:color="auto"/>
                <w:bottom w:val="none" w:sz="0" w:space="0" w:color="auto"/>
                <w:right w:val="none" w:sz="0" w:space="0" w:color="auto"/>
              </w:divBdr>
              <w:divsChild>
                <w:div w:id="77673869">
                  <w:marLeft w:val="0"/>
                  <w:marRight w:val="0"/>
                  <w:marTop w:val="0"/>
                  <w:marBottom w:val="0"/>
                  <w:divBdr>
                    <w:top w:val="none" w:sz="0" w:space="0" w:color="auto"/>
                    <w:left w:val="none" w:sz="0" w:space="0" w:color="auto"/>
                    <w:bottom w:val="none" w:sz="0" w:space="0" w:color="auto"/>
                    <w:right w:val="none" w:sz="0" w:space="0" w:color="auto"/>
                  </w:divBdr>
                </w:div>
              </w:divsChild>
            </w:div>
            <w:div w:id="1358003764">
              <w:marLeft w:val="0"/>
              <w:marRight w:val="0"/>
              <w:marTop w:val="330"/>
              <w:marBottom w:val="0"/>
              <w:divBdr>
                <w:top w:val="none" w:sz="0" w:space="0" w:color="auto"/>
                <w:left w:val="none" w:sz="0" w:space="0" w:color="auto"/>
                <w:bottom w:val="none" w:sz="0" w:space="0" w:color="auto"/>
                <w:right w:val="none" w:sz="0" w:space="0" w:color="auto"/>
              </w:divBdr>
            </w:div>
            <w:div w:id="756679384">
              <w:marLeft w:val="0"/>
              <w:marRight w:val="0"/>
              <w:marTop w:val="330"/>
              <w:marBottom w:val="0"/>
              <w:divBdr>
                <w:top w:val="none" w:sz="0" w:space="0" w:color="auto"/>
                <w:left w:val="none" w:sz="0" w:space="0" w:color="auto"/>
                <w:bottom w:val="none" w:sz="0" w:space="0" w:color="auto"/>
                <w:right w:val="none" w:sz="0" w:space="0" w:color="auto"/>
              </w:divBdr>
            </w:div>
          </w:divsChild>
        </w:div>
        <w:div w:id="1064791505">
          <w:marLeft w:val="0"/>
          <w:marRight w:val="0"/>
          <w:marTop w:val="0"/>
          <w:marBottom w:val="0"/>
          <w:divBdr>
            <w:top w:val="none" w:sz="0" w:space="0" w:color="auto"/>
            <w:left w:val="none" w:sz="0" w:space="0" w:color="auto"/>
            <w:bottom w:val="none" w:sz="0" w:space="0" w:color="auto"/>
            <w:right w:val="none" w:sz="0" w:space="0" w:color="auto"/>
          </w:divBdr>
          <w:divsChild>
            <w:div w:id="1787919166">
              <w:marLeft w:val="0"/>
              <w:marRight w:val="0"/>
              <w:marTop w:val="30"/>
              <w:marBottom w:val="0"/>
              <w:divBdr>
                <w:top w:val="none" w:sz="0" w:space="0" w:color="auto"/>
                <w:left w:val="none" w:sz="0" w:space="0" w:color="auto"/>
                <w:bottom w:val="none" w:sz="0" w:space="0" w:color="auto"/>
                <w:right w:val="none" w:sz="0" w:space="0" w:color="auto"/>
              </w:divBdr>
              <w:divsChild>
                <w:div w:id="249773206">
                  <w:marLeft w:val="0"/>
                  <w:marRight w:val="0"/>
                  <w:marTop w:val="0"/>
                  <w:marBottom w:val="0"/>
                  <w:divBdr>
                    <w:top w:val="none" w:sz="0" w:space="0" w:color="auto"/>
                    <w:left w:val="none" w:sz="0" w:space="0" w:color="auto"/>
                    <w:bottom w:val="none" w:sz="0" w:space="0" w:color="auto"/>
                    <w:right w:val="none" w:sz="0" w:space="0" w:color="auto"/>
                  </w:divBdr>
                  <w:divsChild>
                    <w:div w:id="2075006721">
                      <w:marLeft w:val="0"/>
                      <w:marRight w:val="0"/>
                      <w:marTop w:val="0"/>
                      <w:marBottom w:val="0"/>
                      <w:divBdr>
                        <w:top w:val="none" w:sz="0" w:space="0" w:color="auto"/>
                        <w:left w:val="none" w:sz="0" w:space="0" w:color="auto"/>
                        <w:bottom w:val="none" w:sz="0" w:space="0" w:color="auto"/>
                        <w:right w:val="none" w:sz="0" w:space="0" w:color="auto"/>
                      </w:divBdr>
                      <w:divsChild>
                        <w:div w:id="167741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0776">
                  <w:marLeft w:val="0"/>
                  <w:marRight w:val="0"/>
                  <w:marTop w:val="0"/>
                  <w:marBottom w:val="0"/>
                  <w:divBdr>
                    <w:top w:val="none" w:sz="0" w:space="0" w:color="auto"/>
                    <w:left w:val="none" w:sz="0" w:space="0" w:color="auto"/>
                    <w:bottom w:val="none" w:sz="0" w:space="0" w:color="auto"/>
                    <w:right w:val="none" w:sz="0" w:space="0" w:color="auto"/>
                  </w:divBdr>
                  <w:divsChild>
                    <w:div w:id="585580456">
                      <w:marLeft w:val="0"/>
                      <w:marRight w:val="0"/>
                      <w:marTop w:val="0"/>
                      <w:marBottom w:val="0"/>
                      <w:divBdr>
                        <w:top w:val="none" w:sz="0" w:space="0" w:color="auto"/>
                        <w:left w:val="none" w:sz="0" w:space="0" w:color="auto"/>
                        <w:bottom w:val="none" w:sz="0" w:space="0" w:color="auto"/>
                        <w:right w:val="none" w:sz="0" w:space="0" w:color="auto"/>
                      </w:divBdr>
                      <w:divsChild>
                        <w:div w:id="1922636576">
                          <w:marLeft w:val="0"/>
                          <w:marRight w:val="0"/>
                          <w:marTop w:val="0"/>
                          <w:marBottom w:val="0"/>
                          <w:divBdr>
                            <w:top w:val="none" w:sz="0" w:space="0" w:color="auto"/>
                            <w:left w:val="none" w:sz="0" w:space="0" w:color="auto"/>
                            <w:bottom w:val="none" w:sz="0" w:space="0" w:color="auto"/>
                            <w:right w:val="none" w:sz="0" w:space="0" w:color="auto"/>
                          </w:divBdr>
                          <w:divsChild>
                            <w:div w:id="887372430">
                              <w:marLeft w:val="0"/>
                              <w:marRight w:val="0"/>
                              <w:marTop w:val="0"/>
                              <w:marBottom w:val="0"/>
                              <w:divBdr>
                                <w:top w:val="none" w:sz="0" w:space="0" w:color="auto"/>
                                <w:left w:val="none" w:sz="0" w:space="0" w:color="auto"/>
                                <w:bottom w:val="none" w:sz="0" w:space="0" w:color="auto"/>
                                <w:right w:val="none" w:sz="0" w:space="0" w:color="auto"/>
                              </w:divBdr>
                              <w:divsChild>
                                <w:div w:id="15827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2731016">
              <w:marLeft w:val="0"/>
              <w:marRight w:val="0"/>
              <w:marTop w:val="30"/>
              <w:marBottom w:val="0"/>
              <w:divBdr>
                <w:top w:val="none" w:sz="0" w:space="0" w:color="auto"/>
                <w:left w:val="none" w:sz="0" w:space="0" w:color="auto"/>
                <w:bottom w:val="none" w:sz="0" w:space="0" w:color="auto"/>
                <w:right w:val="none" w:sz="0" w:space="0" w:color="auto"/>
              </w:divBdr>
              <w:divsChild>
                <w:div w:id="1992102694">
                  <w:marLeft w:val="0"/>
                  <w:marRight w:val="0"/>
                  <w:marTop w:val="0"/>
                  <w:marBottom w:val="0"/>
                  <w:divBdr>
                    <w:top w:val="none" w:sz="0" w:space="0" w:color="auto"/>
                    <w:left w:val="none" w:sz="0" w:space="0" w:color="auto"/>
                    <w:bottom w:val="none" w:sz="0" w:space="0" w:color="auto"/>
                    <w:right w:val="none" w:sz="0" w:space="0" w:color="auto"/>
                  </w:divBdr>
                  <w:divsChild>
                    <w:div w:id="1505240904">
                      <w:marLeft w:val="0"/>
                      <w:marRight w:val="0"/>
                      <w:marTop w:val="0"/>
                      <w:marBottom w:val="0"/>
                      <w:divBdr>
                        <w:top w:val="none" w:sz="0" w:space="0" w:color="auto"/>
                        <w:left w:val="none" w:sz="0" w:space="0" w:color="auto"/>
                        <w:bottom w:val="none" w:sz="0" w:space="0" w:color="auto"/>
                        <w:right w:val="none" w:sz="0" w:space="0" w:color="auto"/>
                      </w:divBdr>
                      <w:divsChild>
                        <w:div w:id="66998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7104">
                  <w:marLeft w:val="0"/>
                  <w:marRight w:val="0"/>
                  <w:marTop w:val="0"/>
                  <w:marBottom w:val="0"/>
                  <w:divBdr>
                    <w:top w:val="none" w:sz="0" w:space="0" w:color="auto"/>
                    <w:left w:val="none" w:sz="0" w:space="0" w:color="auto"/>
                    <w:bottom w:val="none" w:sz="0" w:space="0" w:color="auto"/>
                    <w:right w:val="none" w:sz="0" w:space="0" w:color="auto"/>
                  </w:divBdr>
                  <w:divsChild>
                    <w:div w:id="426998873">
                      <w:marLeft w:val="0"/>
                      <w:marRight w:val="0"/>
                      <w:marTop w:val="0"/>
                      <w:marBottom w:val="0"/>
                      <w:divBdr>
                        <w:top w:val="none" w:sz="0" w:space="0" w:color="auto"/>
                        <w:left w:val="none" w:sz="0" w:space="0" w:color="auto"/>
                        <w:bottom w:val="none" w:sz="0" w:space="0" w:color="auto"/>
                        <w:right w:val="none" w:sz="0" w:space="0" w:color="auto"/>
                      </w:divBdr>
                      <w:divsChild>
                        <w:div w:id="985742421">
                          <w:marLeft w:val="180"/>
                          <w:marRight w:val="0"/>
                          <w:marTop w:val="0"/>
                          <w:marBottom w:val="0"/>
                          <w:divBdr>
                            <w:top w:val="none" w:sz="0" w:space="0" w:color="auto"/>
                            <w:left w:val="none" w:sz="0" w:space="0" w:color="auto"/>
                            <w:bottom w:val="none" w:sz="0" w:space="0" w:color="auto"/>
                            <w:right w:val="none" w:sz="0" w:space="0" w:color="auto"/>
                          </w:divBdr>
                          <w:divsChild>
                            <w:div w:id="395932234">
                              <w:marLeft w:val="0"/>
                              <w:marRight w:val="0"/>
                              <w:marTop w:val="0"/>
                              <w:marBottom w:val="0"/>
                              <w:divBdr>
                                <w:top w:val="none" w:sz="0" w:space="0" w:color="auto"/>
                                <w:left w:val="none" w:sz="0" w:space="0" w:color="auto"/>
                                <w:bottom w:val="none" w:sz="0" w:space="0" w:color="auto"/>
                                <w:right w:val="none" w:sz="0" w:space="0" w:color="auto"/>
                              </w:divBdr>
                            </w:div>
                          </w:divsChild>
                        </w:div>
                        <w:div w:id="1069812955">
                          <w:marLeft w:val="180"/>
                          <w:marRight w:val="0"/>
                          <w:marTop w:val="0"/>
                          <w:marBottom w:val="0"/>
                          <w:divBdr>
                            <w:top w:val="none" w:sz="0" w:space="0" w:color="auto"/>
                            <w:left w:val="none" w:sz="0" w:space="0" w:color="auto"/>
                            <w:bottom w:val="none" w:sz="0" w:space="0" w:color="auto"/>
                            <w:right w:val="none" w:sz="0" w:space="0" w:color="auto"/>
                          </w:divBdr>
                          <w:divsChild>
                            <w:div w:id="395511887">
                              <w:marLeft w:val="0"/>
                              <w:marRight w:val="0"/>
                              <w:marTop w:val="0"/>
                              <w:marBottom w:val="0"/>
                              <w:divBdr>
                                <w:top w:val="none" w:sz="0" w:space="0" w:color="auto"/>
                                <w:left w:val="none" w:sz="0" w:space="0" w:color="auto"/>
                                <w:bottom w:val="none" w:sz="0" w:space="0" w:color="auto"/>
                                <w:right w:val="none" w:sz="0" w:space="0" w:color="auto"/>
                              </w:divBdr>
                            </w:div>
                          </w:divsChild>
                        </w:div>
                        <w:div w:id="1520896645">
                          <w:marLeft w:val="180"/>
                          <w:marRight w:val="0"/>
                          <w:marTop w:val="0"/>
                          <w:marBottom w:val="0"/>
                          <w:divBdr>
                            <w:top w:val="none" w:sz="0" w:space="0" w:color="auto"/>
                            <w:left w:val="none" w:sz="0" w:space="0" w:color="auto"/>
                            <w:bottom w:val="none" w:sz="0" w:space="0" w:color="auto"/>
                            <w:right w:val="none" w:sz="0" w:space="0" w:color="auto"/>
                          </w:divBdr>
                          <w:divsChild>
                            <w:div w:id="84301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635278">
              <w:marLeft w:val="0"/>
              <w:marRight w:val="0"/>
              <w:marTop w:val="30"/>
              <w:marBottom w:val="0"/>
              <w:divBdr>
                <w:top w:val="none" w:sz="0" w:space="0" w:color="auto"/>
                <w:left w:val="none" w:sz="0" w:space="0" w:color="auto"/>
                <w:bottom w:val="none" w:sz="0" w:space="0" w:color="auto"/>
                <w:right w:val="none" w:sz="0" w:space="0" w:color="auto"/>
              </w:divBdr>
              <w:divsChild>
                <w:div w:id="284194323">
                  <w:marLeft w:val="0"/>
                  <w:marRight w:val="0"/>
                  <w:marTop w:val="0"/>
                  <w:marBottom w:val="0"/>
                  <w:divBdr>
                    <w:top w:val="none" w:sz="0" w:space="0" w:color="auto"/>
                    <w:left w:val="none" w:sz="0" w:space="0" w:color="auto"/>
                    <w:bottom w:val="none" w:sz="0" w:space="0" w:color="auto"/>
                    <w:right w:val="none" w:sz="0" w:space="0" w:color="auto"/>
                  </w:divBdr>
                  <w:divsChild>
                    <w:div w:id="758333792">
                      <w:marLeft w:val="0"/>
                      <w:marRight w:val="0"/>
                      <w:marTop w:val="0"/>
                      <w:marBottom w:val="0"/>
                      <w:divBdr>
                        <w:top w:val="none" w:sz="0" w:space="0" w:color="auto"/>
                        <w:left w:val="none" w:sz="0" w:space="0" w:color="auto"/>
                        <w:bottom w:val="none" w:sz="0" w:space="0" w:color="auto"/>
                        <w:right w:val="none" w:sz="0" w:space="0" w:color="auto"/>
                      </w:divBdr>
                      <w:divsChild>
                        <w:div w:id="4300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7133">
                  <w:marLeft w:val="0"/>
                  <w:marRight w:val="0"/>
                  <w:marTop w:val="0"/>
                  <w:marBottom w:val="0"/>
                  <w:divBdr>
                    <w:top w:val="none" w:sz="0" w:space="0" w:color="auto"/>
                    <w:left w:val="none" w:sz="0" w:space="0" w:color="auto"/>
                    <w:bottom w:val="none" w:sz="0" w:space="0" w:color="auto"/>
                    <w:right w:val="none" w:sz="0" w:space="0" w:color="auto"/>
                  </w:divBdr>
                  <w:divsChild>
                    <w:div w:id="1650136922">
                      <w:marLeft w:val="0"/>
                      <w:marRight w:val="0"/>
                      <w:marTop w:val="0"/>
                      <w:marBottom w:val="0"/>
                      <w:divBdr>
                        <w:top w:val="none" w:sz="0" w:space="0" w:color="auto"/>
                        <w:left w:val="none" w:sz="0" w:space="0" w:color="auto"/>
                        <w:bottom w:val="none" w:sz="0" w:space="0" w:color="auto"/>
                        <w:right w:val="none" w:sz="0" w:space="0" w:color="auto"/>
                      </w:divBdr>
                      <w:divsChild>
                        <w:div w:id="2041318429">
                          <w:marLeft w:val="180"/>
                          <w:marRight w:val="0"/>
                          <w:marTop w:val="0"/>
                          <w:marBottom w:val="0"/>
                          <w:divBdr>
                            <w:top w:val="none" w:sz="0" w:space="0" w:color="auto"/>
                            <w:left w:val="none" w:sz="0" w:space="0" w:color="auto"/>
                            <w:bottom w:val="none" w:sz="0" w:space="0" w:color="auto"/>
                            <w:right w:val="none" w:sz="0" w:space="0" w:color="auto"/>
                          </w:divBdr>
                          <w:divsChild>
                            <w:div w:id="1674382323">
                              <w:marLeft w:val="0"/>
                              <w:marRight w:val="0"/>
                              <w:marTop w:val="0"/>
                              <w:marBottom w:val="0"/>
                              <w:divBdr>
                                <w:top w:val="none" w:sz="0" w:space="0" w:color="auto"/>
                                <w:left w:val="none" w:sz="0" w:space="0" w:color="auto"/>
                                <w:bottom w:val="none" w:sz="0" w:space="0" w:color="auto"/>
                                <w:right w:val="none" w:sz="0" w:space="0" w:color="auto"/>
                              </w:divBdr>
                            </w:div>
                          </w:divsChild>
                        </w:div>
                        <w:div w:id="1017997415">
                          <w:marLeft w:val="180"/>
                          <w:marRight w:val="0"/>
                          <w:marTop w:val="0"/>
                          <w:marBottom w:val="0"/>
                          <w:divBdr>
                            <w:top w:val="none" w:sz="0" w:space="0" w:color="auto"/>
                            <w:left w:val="none" w:sz="0" w:space="0" w:color="auto"/>
                            <w:bottom w:val="none" w:sz="0" w:space="0" w:color="auto"/>
                            <w:right w:val="none" w:sz="0" w:space="0" w:color="auto"/>
                          </w:divBdr>
                          <w:divsChild>
                            <w:div w:id="91215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014512">
              <w:marLeft w:val="0"/>
              <w:marRight w:val="0"/>
              <w:marTop w:val="30"/>
              <w:marBottom w:val="0"/>
              <w:divBdr>
                <w:top w:val="none" w:sz="0" w:space="0" w:color="auto"/>
                <w:left w:val="none" w:sz="0" w:space="0" w:color="auto"/>
                <w:bottom w:val="none" w:sz="0" w:space="0" w:color="auto"/>
                <w:right w:val="none" w:sz="0" w:space="0" w:color="auto"/>
              </w:divBdr>
              <w:divsChild>
                <w:div w:id="166597501">
                  <w:marLeft w:val="0"/>
                  <w:marRight w:val="0"/>
                  <w:marTop w:val="0"/>
                  <w:marBottom w:val="0"/>
                  <w:divBdr>
                    <w:top w:val="none" w:sz="0" w:space="0" w:color="auto"/>
                    <w:left w:val="none" w:sz="0" w:space="0" w:color="auto"/>
                    <w:bottom w:val="none" w:sz="0" w:space="0" w:color="auto"/>
                    <w:right w:val="none" w:sz="0" w:space="0" w:color="auto"/>
                  </w:divBdr>
                  <w:divsChild>
                    <w:div w:id="2079086338">
                      <w:marLeft w:val="0"/>
                      <w:marRight w:val="0"/>
                      <w:marTop w:val="0"/>
                      <w:marBottom w:val="0"/>
                      <w:divBdr>
                        <w:top w:val="none" w:sz="0" w:space="0" w:color="auto"/>
                        <w:left w:val="none" w:sz="0" w:space="0" w:color="auto"/>
                        <w:bottom w:val="none" w:sz="0" w:space="0" w:color="auto"/>
                        <w:right w:val="none" w:sz="0" w:space="0" w:color="auto"/>
                      </w:divBdr>
                      <w:divsChild>
                        <w:div w:id="179636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72995">
                  <w:marLeft w:val="0"/>
                  <w:marRight w:val="0"/>
                  <w:marTop w:val="0"/>
                  <w:marBottom w:val="0"/>
                  <w:divBdr>
                    <w:top w:val="none" w:sz="0" w:space="0" w:color="auto"/>
                    <w:left w:val="none" w:sz="0" w:space="0" w:color="auto"/>
                    <w:bottom w:val="none" w:sz="0" w:space="0" w:color="auto"/>
                    <w:right w:val="none" w:sz="0" w:space="0" w:color="auto"/>
                  </w:divBdr>
                  <w:divsChild>
                    <w:div w:id="1879078685">
                      <w:marLeft w:val="0"/>
                      <w:marRight w:val="0"/>
                      <w:marTop w:val="0"/>
                      <w:marBottom w:val="0"/>
                      <w:divBdr>
                        <w:top w:val="none" w:sz="0" w:space="0" w:color="auto"/>
                        <w:left w:val="none" w:sz="0" w:space="0" w:color="auto"/>
                        <w:bottom w:val="none" w:sz="0" w:space="0" w:color="auto"/>
                        <w:right w:val="none" w:sz="0" w:space="0" w:color="auto"/>
                      </w:divBdr>
                      <w:divsChild>
                        <w:div w:id="154803042">
                          <w:marLeft w:val="180"/>
                          <w:marRight w:val="0"/>
                          <w:marTop w:val="0"/>
                          <w:marBottom w:val="0"/>
                          <w:divBdr>
                            <w:top w:val="none" w:sz="0" w:space="0" w:color="auto"/>
                            <w:left w:val="none" w:sz="0" w:space="0" w:color="auto"/>
                            <w:bottom w:val="none" w:sz="0" w:space="0" w:color="auto"/>
                            <w:right w:val="none" w:sz="0" w:space="0" w:color="auto"/>
                          </w:divBdr>
                          <w:divsChild>
                            <w:div w:id="974217633">
                              <w:marLeft w:val="0"/>
                              <w:marRight w:val="0"/>
                              <w:marTop w:val="0"/>
                              <w:marBottom w:val="0"/>
                              <w:divBdr>
                                <w:top w:val="none" w:sz="0" w:space="0" w:color="auto"/>
                                <w:left w:val="none" w:sz="0" w:space="0" w:color="auto"/>
                                <w:bottom w:val="none" w:sz="0" w:space="0" w:color="auto"/>
                                <w:right w:val="none" w:sz="0" w:space="0" w:color="auto"/>
                              </w:divBdr>
                            </w:div>
                          </w:divsChild>
                        </w:div>
                        <w:div w:id="881401457">
                          <w:marLeft w:val="180"/>
                          <w:marRight w:val="0"/>
                          <w:marTop w:val="0"/>
                          <w:marBottom w:val="0"/>
                          <w:divBdr>
                            <w:top w:val="none" w:sz="0" w:space="0" w:color="auto"/>
                            <w:left w:val="none" w:sz="0" w:space="0" w:color="auto"/>
                            <w:bottom w:val="none" w:sz="0" w:space="0" w:color="auto"/>
                            <w:right w:val="none" w:sz="0" w:space="0" w:color="auto"/>
                          </w:divBdr>
                          <w:divsChild>
                            <w:div w:id="5585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327535">
              <w:marLeft w:val="0"/>
              <w:marRight w:val="0"/>
              <w:marTop w:val="30"/>
              <w:marBottom w:val="0"/>
              <w:divBdr>
                <w:top w:val="none" w:sz="0" w:space="0" w:color="auto"/>
                <w:left w:val="none" w:sz="0" w:space="0" w:color="auto"/>
                <w:bottom w:val="none" w:sz="0" w:space="0" w:color="auto"/>
                <w:right w:val="none" w:sz="0" w:space="0" w:color="auto"/>
              </w:divBdr>
              <w:divsChild>
                <w:div w:id="309484613">
                  <w:marLeft w:val="0"/>
                  <w:marRight w:val="0"/>
                  <w:marTop w:val="0"/>
                  <w:marBottom w:val="0"/>
                  <w:divBdr>
                    <w:top w:val="none" w:sz="0" w:space="0" w:color="auto"/>
                    <w:left w:val="none" w:sz="0" w:space="0" w:color="auto"/>
                    <w:bottom w:val="none" w:sz="0" w:space="0" w:color="auto"/>
                    <w:right w:val="none" w:sz="0" w:space="0" w:color="auto"/>
                  </w:divBdr>
                  <w:divsChild>
                    <w:div w:id="1489437306">
                      <w:marLeft w:val="0"/>
                      <w:marRight w:val="0"/>
                      <w:marTop w:val="0"/>
                      <w:marBottom w:val="0"/>
                      <w:divBdr>
                        <w:top w:val="none" w:sz="0" w:space="0" w:color="auto"/>
                        <w:left w:val="none" w:sz="0" w:space="0" w:color="auto"/>
                        <w:bottom w:val="none" w:sz="0" w:space="0" w:color="auto"/>
                        <w:right w:val="none" w:sz="0" w:space="0" w:color="auto"/>
                      </w:divBdr>
                      <w:divsChild>
                        <w:div w:id="134697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962846">
                  <w:marLeft w:val="0"/>
                  <w:marRight w:val="0"/>
                  <w:marTop w:val="0"/>
                  <w:marBottom w:val="0"/>
                  <w:divBdr>
                    <w:top w:val="none" w:sz="0" w:space="0" w:color="auto"/>
                    <w:left w:val="none" w:sz="0" w:space="0" w:color="auto"/>
                    <w:bottom w:val="none" w:sz="0" w:space="0" w:color="auto"/>
                    <w:right w:val="none" w:sz="0" w:space="0" w:color="auto"/>
                  </w:divBdr>
                  <w:divsChild>
                    <w:div w:id="1543520216">
                      <w:marLeft w:val="0"/>
                      <w:marRight w:val="0"/>
                      <w:marTop w:val="0"/>
                      <w:marBottom w:val="0"/>
                      <w:divBdr>
                        <w:top w:val="none" w:sz="0" w:space="0" w:color="auto"/>
                        <w:left w:val="none" w:sz="0" w:space="0" w:color="auto"/>
                        <w:bottom w:val="none" w:sz="0" w:space="0" w:color="auto"/>
                        <w:right w:val="none" w:sz="0" w:space="0" w:color="auto"/>
                      </w:divBdr>
                      <w:divsChild>
                        <w:div w:id="2047832841">
                          <w:marLeft w:val="180"/>
                          <w:marRight w:val="0"/>
                          <w:marTop w:val="0"/>
                          <w:marBottom w:val="0"/>
                          <w:divBdr>
                            <w:top w:val="none" w:sz="0" w:space="0" w:color="auto"/>
                            <w:left w:val="none" w:sz="0" w:space="0" w:color="auto"/>
                            <w:bottom w:val="none" w:sz="0" w:space="0" w:color="auto"/>
                            <w:right w:val="none" w:sz="0" w:space="0" w:color="auto"/>
                          </w:divBdr>
                          <w:divsChild>
                            <w:div w:id="1949576759">
                              <w:marLeft w:val="0"/>
                              <w:marRight w:val="0"/>
                              <w:marTop w:val="0"/>
                              <w:marBottom w:val="0"/>
                              <w:divBdr>
                                <w:top w:val="none" w:sz="0" w:space="0" w:color="auto"/>
                                <w:left w:val="none" w:sz="0" w:space="0" w:color="auto"/>
                                <w:bottom w:val="none" w:sz="0" w:space="0" w:color="auto"/>
                                <w:right w:val="none" w:sz="0" w:space="0" w:color="auto"/>
                              </w:divBdr>
                            </w:div>
                          </w:divsChild>
                        </w:div>
                        <w:div w:id="2083601481">
                          <w:marLeft w:val="180"/>
                          <w:marRight w:val="0"/>
                          <w:marTop w:val="0"/>
                          <w:marBottom w:val="0"/>
                          <w:divBdr>
                            <w:top w:val="none" w:sz="0" w:space="0" w:color="auto"/>
                            <w:left w:val="none" w:sz="0" w:space="0" w:color="auto"/>
                            <w:bottom w:val="none" w:sz="0" w:space="0" w:color="auto"/>
                            <w:right w:val="none" w:sz="0" w:space="0" w:color="auto"/>
                          </w:divBdr>
                          <w:divsChild>
                            <w:div w:id="119354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156591">
              <w:marLeft w:val="0"/>
              <w:marRight w:val="0"/>
              <w:marTop w:val="30"/>
              <w:marBottom w:val="0"/>
              <w:divBdr>
                <w:top w:val="none" w:sz="0" w:space="0" w:color="auto"/>
                <w:left w:val="none" w:sz="0" w:space="0" w:color="auto"/>
                <w:bottom w:val="none" w:sz="0" w:space="0" w:color="auto"/>
                <w:right w:val="none" w:sz="0" w:space="0" w:color="auto"/>
              </w:divBdr>
              <w:divsChild>
                <w:div w:id="1183862357">
                  <w:marLeft w:val="0"/>
                  <w:marRight w:val="0"/>
                  <w:marTop w:val="0"/>
                  <w:marBottom w:val="0"/>
                  <w:divBdr>
                    <w:top w:val="none" w:sz="0" w:space="0" w:color="auto"/>
                    <w:left w:val="none" w:sz="0" w:space="0" w:color="auto"/>
                    <w:bottom w:val="none" w:sz="0" w:space="0" w:color="auto"/>
                    <w:right w:val="none" w:sz="0" w:space="0" w:color="auto"/>
                  </w:divBdr>
                  <w:divsChild>
                    <w:div w:id="2120369108">
                      <w:marLeft w:val="0"/>
                      <w:marRight w:val="0"/>
                      <w:marTop w:val="0"/>
                      <w:marBottom w:val="0"/>
                      <w:divBdr>
                        <w:top w:val="none" w:sz="0" w:space="0" w:color="auto"/>
                        <w:left w:val="none" w:sz="0" w:space="0" w:color="auto"/>
                        <w:bottom w:val="none" w:sz="0" w:space="0" w:color="auto"/>
                        <w:right w:val="none" w:sz="0" w:space="0" w:color="auto"/>
                      </w:divBdr>
                      <w:divsChild>
                        <w:div w:id="66174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4649">
                  <w:marLeft w:val="0"/>
                  <w:marRight w:val="0"/>
                  <w:marTop w:val="0"/>
                  <w:marBottom w:val="0"/>
                  <w:divBdr>
                    <w:top w:val="none" w:sz="0" w:space="0" w:color="auto"/>
                    <w:left w:val="none" w:sz="0" w:space="0" w:color="auto"/>
                    <w:bottom w:val="none" w:sz="0" w:space="0" w:color="auto"/>
                    <w:right w:val="none" w:sz="0" w:space="0" w:color="auto"/>
                  </w:divBdr>
                  <w:divsChild>
                    <w:div w:id="295718274">
                      <w:marLeft w:val="0"/>
                      <w:marRight w:val="0"/>
                      <w:marTop w:val="0"/>
                      <w:marBottom w:val="0"/>
                      <w:divBdr>
                        <w:top w:val="none" w:sz="0" w:space="0" w:color="auto"/>
                        <w:left w:val="none" w:sz="0" w:space="0" w:color="auto"/>
                        <w:bottom w:val="none" w:sz="0" w:space="0" w:color="auto"/>
                        <w:right w:val="none" w:sz="0" w:space="0" w:color="auto"/>
                      </w:divBdr>
                      <w:divsChild>
                        <w:div w:id="2106802566">
                          <w:marLeft w:val="180"/>
                          <w:marRight w:val="0"/>
                          <w:marTop w:val="0"/>
                          <w:marBottom w:val="0"/>
                          <w:divBdr>
                            <w:top w:val="none" w:sz="0" w:space="0" w:color="auto"/>
                            <w:left w:val="none" w:sz="0" w:space="0" w:color="auto"/>
                            <w:bottom w:val="none" w:sz="0" w:space="0" w:color="auto"/>
                            <w:right w:val="none" w:sz="0" w:space="0" w:color="auto"/>
                          </w:divBdr>
                          <w:divsChild>
                            <w:div w:id="697392024">
                              <w:marLeft w:val="0"/>
                              <w:marRight w:val="0"/>
                              <w:marTop w:val="0"/>
                              <w:marBottom w:val="0"/>
                              <w:divBdr>
                                <w:top w:val="none" w:sz="0" w:space="0" w:color="auto"/>
                                <w:left w:val="none" w:sz="0" w:space="0" w:color="auto"/>
                                <w:bottom w:val="none" w:sz="0" w:space="0" w:color="auto"/>
                                <w:right w:val="none" w:sz="0" w:space="0" w:color="auto"/>
                              </w:divBdr>
                            </w:div>
                          </w:divsChild>
                        </w:div>
                        <w:div w:id="1365710486">
                          <w:marLeft w:val="180"/>
                          <w:marRight w:val="0"/>
                          <w:marTop w:val="0"/>
                          <w:marBottom w:val="0"/>
                          <w:divBdr>
                            <w:top w:val="none" w:sz="0" w:space="0" w:color="auto"/>
                            <w:left w:val="none" w:sz="0" w:space="0" w:color="auto"/>
                            <w:bottom w:val="none" w:sz="0" w:space="0" w:color="auto"/>
                            <w:right w:val="none" w:sz="0" w:space="0" w:color="auto"/>
                          </w:divBdr>
                          <w:divsChild>
                            <w:div w:id="14770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053002">
              <w:marLeft w:val="0"/>
              <w:marRight w:val="0"/>
              <w:marTop w:val="30"/>
              <w:marBottom w:val="0"/>
              <w:divBdr>
                <w:top w:val="none" w:sz="0" w:space="0" w:color="auto"/>
                <w:left w:val="none" w:sz="0" w:space="0" w:color="auto"/>
                <w:bottom w:val="none" w:sz="0" w:space="0" w:color="auto"/>
                <w:right w:val="none" w:sz="0" w:space="0" w:color="auto"/>
              </w:divBdr>
              <w:divsChild>
                <w:div w:id="146942264">
                  <w:marLeft w:val="0"/>
                  <w:marRight w:val="0"/>
                  <w:marTop w:val="0"/>
                  <w:marBottom w:val="0"/>
                  <w:divBdr>
                    <w:top w:val="none" w:sz="0" w:space="0" w:color="auto"/>
                    <w:left w:val="none" w:sz="0" w:space="0" w:color="auto"/>
                    <w:bottom w:val="none" w:sz="0" w:space="0" w:color="auto"/>
                    <w:right w:val="none" w:sz="0" w:space="0" w:color="auto"/>
                  </w:divBdr>
                  <w:divsChild>
                    <w:div w:id="1543706739">
                      <w:marLeft w:val="0"/>
                      <w:marRight w:val="0"/>
                      <w:marTop w:val="0"/>
                      <w:marBottom w:val="0"/>
                      <w:divBdr>
                        <w:top w:val="none" w:sz="0" w:space="0" w:color="auto"/>
                        <w:left w:val="none" w:sz="0" w:space="0" w:color="auto"/>
                        <w:bottom w:val="none" w:sz="0" w:space="0" w:color="auto"/>
                        <w:right w:val="none" w:sz="0" w:space="0" w:color="auto"/>
                      </w:divBdr>
                      <w:divsChild>
                        <w:div w:id="93744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72184">
                  <w:marLeft w:val="0"/>
                  <w:marRight w:val="0"/>
                  <w:marTop w:val="0"/>
                  <w:marBottom w:val="0"/>
                  <w:divBdr>
                    <w:top w:val="none" w:sz="0" w:space="0" w:color="auto"/>
                    <w:left w:val="none" w:sz="0" w:space="0" w:color="auto"/>
                    <w:bottom w:val="none" w:sz="0" w:space="0" w:color="auto"/>
                    <w:right w:val="none" w:sz="0" w:space="0" w:color="auto"/>
                  </w:divBdr>
                  <w:divsChild>
                    <w:div w:id="1369143748">
                      <w:marLeft w:val="0"/>
                      <w:marRight w:val="0"/>
                      <w:marTop w:val="0"/>
                      <w:marBottom w:val="0"/>
                      <w:divBdr>
                        <w:top w:val="none" w:sz="0" w:space="0" w:color="auto"/>
                        <w:left w:val="none" w:sz="0" w:space="0" w:color="auto"/>
                        <w:bottom w:val="none" w:sz="0" w:space="0" w:color="auto"/>
                        <w:right w:val="none" w:sz="0" w:space="0" w:color="auto"/>
                      </w:divBdr>
                      <w:divsChild>
                        <w:div w:id="1474324082">
                          <w:marLeft w:val="0"/>
                          <w:marRight w:val="0"/>
                          <w:marTop w:val="0"/>
                          <w:marBottom w:val="0"/>
                          <w:divBdr>
                            <w:top w:val="none" w:sz="0" w:space="0" w:color="auto"/>
                            <w:left w:val="none" w:sz="0" w:space="0" w:color="auto"/>
                            <w:bottom w:val="none" w:sz="0" w:space="0" w:color="auto"/>
                            <w:right w:val="none" w:sz="0" w:space="0" w:color="auto"/>
                          </w:divBdr>
                        </w:div>
                        <w:div w:id="13904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454840">
              <w:marLeft w:val="0"/>
              <w:marRight w:val="0"/>
              <w:marTop w:val="30"/>
              <w:marBottom w:val="0"/>
              <w:divBdr>
                <w:top w:val="none" w:sz="0" w:space="0" w:color="auto"/>
                <w:left w:val="none" w:sz="0" w:space="0" w:color="auto"/>
                <w:bottom w:val="none" w:sz="0" w:space="0" w:color="auto"/>
                <w:right w:val="none" w:sz="0" w:space="0" w:color="auto"/>
              </w:divBdr>
              <w:divsChild>
                <w:div w:id="854272611">
                  <w:marLeft w:val="0"/>
                  <w:marRight w:val="0"/>
                  <w:marTop w:val="0"/>
                  <w:marBottom w:val="0"/>
                  <w:divBdr>
                    <w:top w:val="none" w:sz="0" w:space="0" w:color="auto"/>
                    <w:left w:val="none" w:sz="0" w:space="0" w:color="auto"/>
                    <w:bottom w:val="none" w:sz="0" w:space="0" w:color="auto"/>
                    <w:right w:val="none" w:sz="0" w:space="0" w:color="auto"/>
                  </w:divBdr>
                  <w:divsChild>
                    <w:div w:id="2038041882">
                      <w:marLeft w:val="0"/>
                      <w:marRight w:val="0"/>
                      <w:marTop w:val="0"/>
                      <w:marBottom w:val="0"/>
                      <w:divBdr>
                        <w:top w:val="none" w:sz="0" w:space="0" w:color="auto"/>
                        <w:left w:val="none" w:sz="0" w:space="0" w:color="auto"/>
                        <w:bottom w:val="none" w:sz="0" w:space="0" w:color="auto"/>
                        <w:right w:val="none" w:sz="0" w:space="0" w:color="auto"/>
                      </w:divBdr>
                      <w:divsChild>
                        <w:div w:id="79371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132577">
                  <w:marLeft w:val="0"/>
                  <w:marRight w:val="0"/>
                  <w:marTop w:val="0"/>
                  <w:marBottom w:val="0"/>
                  <w:divBdr>
                    <w:top w:val="none" w:sz="0" w:space="0" w:color="auto"/>
                    <w:left w:val="none" w:sz="0" w:space="0" w:color="auto"/>
                    <w:bottom w:val="none" w:sz="0" w:space="0" w:color="auto"/>
                    <w:right w:val="none" w:sz="0" w:space="0" w:color="auto"/>
                  </w:divBdr>
                  <w:divsChild>
                    <w:div w:id="675573474">
                      <w:marLeft w:val="0"/>
                      <w:marRight w:val="0"/>
                      <w:marTop w:val="0"/>
                      <w:marBottom w:val="0"/>
                      <w:divBdr>
                        <w:top w:val="none" w:sz="0" w:space="0" w:color="auto"/>
                        <w:left w:val="none" w:sz="0" w:space="0" w:color="auto"/>
                        <w:bottom w:val="none" w:sz="0" w:space="0" w:color="auto"/>
                        <w:right w:val="none" w:sz="0" w:space="0" w:color="auto"/>
                      </w:divBdr>
                      <w:divsChild>
                        <w:div w:id="88937388">
                          <w:marLeft w:val="180"/>
                          <w:marRight w:val="0"/>
                          <w:marTop w:val="0"/>
                          <w:marBottom w:val="0"/>
                          <w:divBdr>
                            <w:top w:val="none" w:sz="0" w:space="0" w:color="auto"/>
                            <w:left w:val="none" w:sz="0" w:space="0" w:color="auto"/>
                            <w:bottom w:val="none" w:sz="0" w:space="0" w:color="auto"/>
                            <w:right w:val="none" w:sz="0" w:space="0" w:color="auto"/>
                          </w:divBdr>
                          <w:divsChild>
                            <w:div w:id="933710943">
                              <w:marLeft w:val="0"/>
                              <w:marRight w:val="0"/>
                              <w:marTop w:val="0"/>
                              <w:marBottom w:val="0"/>
                              <w:divBdr>
                                <w:top w:val="none" w:sz="0" w:space="0" w:color="auto"/>
                                <w:left w:val="none" w:sz="0" w:space="0" w:color="auto"/>
                                <w:bottom w:val="none" w:sz="0" w:space="0" w:color="auto"/>
                                <w:right w:val="none" w:sz="0" w:space="0" w:color="auto"/>
                              </w:divBdr>
                            </w:div>
                          </w:divsChild>
                        </w:div>
                        <w:div w:id="2003268891">
                          <w:marLeft w:val="180"/>
                          <w:marRight w:val="0"/>
                          <w:marTop w:val="0"/>
                          <w:marBottom w:val="0"/>
                          <w:divBdr>
                            <w:top w:val="none" w:sz="0" w:space="0" w:color="auto"/>
                            <w:left w:val="none" w:sz="0" w:space="0" w:color="auto"/>
                            <w:bottom w:val="none" w:sz="0" w:space="0" w:color="auto"/>
                            <w:right w:val="none" w:sz="0" w:space="0" w:color="auto"/>
                          </w:divBdr>
                          <w:divsChild>
                            <w:div w:id="123890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84941">
              <w:marLeft w:val="0"/>
              <w:marRight w:val="0"/>
              <w:marTop w:val="30"/>
              <w:marBottom w:val="0"/>
              <w:divBdr>
                <w:top w:val="none" w:sz="0" w:space="0" w:color="auto"/>
                <w:left w:val="none" w:sz="0" w:space="0" w:color="auto"/>
                <w:bottom w:val="none" w:sz="0" w:space="0" w:color="auto"/>
                <w:right w:val="none" w:sz="0" w:space="0" w:color="auto"/>
              </w:divBdr>
              <w:divsChild>
                <w:div w:id="1214192870">
                  <w:marLeft w:val="0"/>
                  <w:marRight w:val="0"/>
                  <w:marTop w:val="0"/>
                  <w:marBottom w:val="0"/>
                  <w:divBdr>
                    <w:top w:val="none" w:sz="0" w:space="0" w:color="auto"/>
                    <w:left w:val="none" w:sz="0" w:space="0" w:color="auto"/>
                    <w:bottom w:val="none" w:sz="0" w:space="0" w:color="auto"/>
                    <w:right w:val="none" w:sz="0" w:space="0" w:color="auto"/>
                  </w:divBdr>
                  <w:divsChild>
                    <w:div w:id="425225312">
                      <w:marLeft w:val="0"/>
                      <w:marRight w:val="0"/>
                      <w:marTop w:val="0"/>
                      <w:marBottom w:val="0"/>
                      <w:divBdr>
                        <w:top w:val="none" w:sz="0" w:space="0" w:color="auto"/>
                        <w:left w:val="none" w:sz="0" w:space="0" w:color="auto"/>
                        <w:bottom w:val="none" w:sz="0" w:space="0" w:color="auto"/>
                        <w:right w:val="none" w:sz="0" w:space="0" w:color="auto"/>
                      </w:divBdr>
                      <w:divsChild>
                        <w:div w:id="110901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7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89532">
          <w:marLeft w:val="0"/>
          <w:marRight w:val="0"/>
          <w:marTop w:val="510"/>
          <w:marBottom w:val="0"/>
          <w:divBdr>
            <w:top w:val="none" w:sz="0" w:space="0" w:color="auto"/>
            <w:left w:val="none" w:sz="0" w:space="0" w:color="auto"/>
            <w:bottom w:val="none" w:sz="0" w:space="0" w:color="auto"/>
            <w:right w:val="none" w:sz="0" w:space="0" w:color="auto"/>
          </w:divBdr>
          <w:divsChild>
            <w:div w:id="1887179525">
              <w:marLeft w:val="0"/>
              <w:marRight w:val="0"/>
              <w:marTop w:val="0"/>
              <w:marBottom w:val="0"/>
              <w:divBdr>
                <w:top w:val="none" w:sz="0" w:space="0" w:color="auto"/>
                <w:left w:val="none" w:sz="0" w:space="0" w:color="auto"/>
                <w:bottom w:val="none" w:sz="0" w:space="0" w:color="auto"/>
                <w:right w:val="none" w:sz="0" w:space="0" w:color="auto"/>
              </w:divBdr>
              <w:divsChild>
                <w:div w:id="43564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eader" Target="header1.xml"/><Relationship Id="rId16" Type="http://schemas.openxmlformats.org/officeDocument/2006/relationships/hyperlink" Target="file:///N:\A-Level\AS\Software%20Systems\AS%20Coursework\SSD%20REPORT.docx" TargetMode="External"/><Relationship Id="rId11" Type="http://schemas.openxmlformats.org/officeDocument/2006/relationships/hyperlink" Target="file:///N:\A-Level\AS\Software%20Systems\AS%20Coursework\SSD%20REPORT.docx"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microsoft.com/office/2007/relationships/stylesWithEffects" Target="stylesWithEffects.xml"/><Relationship Id="rId19" Type="http://schemas.openxmlformats.org/officeDocument/2006/relationships/image" Target="media/image3.png"/><Relationship Id="rId14" Type="http://schemas.openxmlformats.org/officeDocument/2006/relationships/hyperlink" Target="file:///N:\A-Level\AS\Software%20Systems\AS%20Coursework\SSD%20REPORT.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wmf"/><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file:///N:\A-Level\AS\Software%20Systems\AS%20Coursework\SSD%20REPORT.docx"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control" Target="activeX/activeX2.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N:\A-Level\AS\Software%20Systems\AS%20Coursework\SSD%20REPORT.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file:///N:\A-Level\AS\Software%20Systems\AS%20Coursework\SSD%20REPORT.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control" Target="activeX/activeX1.xm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N:\A-Level\AS\Software%20Systems\AS%20Coursework\SSD%20REPORT.docx"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glossaryDocument" Target="glossary/document.xml"/><Relationship Id="rId61" Type="http://schemas.openxmlformats.org/officeDocument/2006/relationships/image" Target="media/image45.png"/><Relationship Id="rId82" Type="http://schemas.openxmlformats.org/officeDocument/2006/relationships/image" Target="media/image65.w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2A5DA436DA44F60A4C71FFEBFD8C3BD"/>
        <w:category>
          <w:name w:val="General"/>
          <w:gallery w:val="placeholder"/>
        </w:category>
        <w:types>
          <w:type w:val="bbPlcHdr"/>
        </w:types>
        <w:behaviors>
          <w:behavior w:val="content"/>
        </w:behaviors>
        <w:guid w:val="{C88636F5-9B8F-4194-A4DD-EA9E69A01939}"/>
      </w:docPartPr>
      <w:docPartBody>
        <w:p w:rsidR="008433BE" w:rsidRDefault="008433BE" w:rsidP="008433BE">
          <w:pPr>
            <w:pStyle w:val="12A5DA436DA44F60A4C71FFEBFD8C3BD"/>
          </w:pPr>
          <w:r>
            <w:rPr>
              <w:rFonts w:asciiTheme="majorHAnsi" w:eastAsiaTheme="majorEastAsia" w:hAnsiTheme="majorHAnsi" w:cstheme="majorBidi"/>
              <w:sz w:val="80"/>
              <w:szCs w:val="80"/>
            </w:rPr>
            <w:t>[Type the document title]</w:t>
          </w:r>
        </w:p>
      </w:docPartBody>
    </w:docPart>
    <w:docPart>
      <w:docPartPr>
        <w:name w:val="9229469FABA94D5092F71A3902FE903F"/>
        <w:category>
          <w:name w:val="General"/>
          <w:gallery w:val="placeholder"/>
        </w:category>
        <w:types>
          <w:type w:val="bbPlcHdr"/>
        </w:types>
        <w:behaviors>
          <w:behavior w:val="content"/>
        </w:behaviors>
        <w:guid w:val="{ED792E84-CD64-4E4C-8857-932F54D3A353}"/>
      </w:docPartPr>
      <w:docPartBody>
        <w:p w:rsidR="008433BE" w:rsidRDefault="008433BE" w:rsidP="008433BE">
          <w:pPr>
            <w:pStyle w:val="9229469FABA94D5092F71A3902FE903F"/>
          </w:pPr>
          <w:r>
            <w:rPr>
              <w:rFonts w:asciiTheme="majorHAnsi" w:eastAsiaTheme="majorEastAsia" w:hAnsiTheme="majorHAnsi" w:cstheme="majorBidi"/>
              <w:sz w:val="44"/>
              <w:szCs w:val="44"/>
            </w:rPr>
            <w:t>[Type the document subtitle]</w:t>
          </w:r>
        </w:p>
      </w:docPartBody>
    </w:docPart>
    <w:docPart>
      <w:docPartPr>
        <w:name w:val="4A3A978CEC8548C48235B9E028D98B31"/>
        <w:category>
          <w:name w:val="General"/>
          <w:gallery w:val="placeholder"/>
        </w:category>
        <w:types>
          <w:type w:val="bbPlcHdr"/>
        </w:types>
        <w:behaviors>
          <w:behavior w:val="content"/>
        </w:behaviors>
        <w:guid w:val="{3AAC8D15-946B-4182-8EDD-797F48E138A8}"/>
      </w:docPartPr>
      <w:docPartBody>
        <w:p w:rsidR="008433BE" w:rsidRDefault="008433BE" w:rsidP="008433BE">
          <w:pPr>
            <w:pStyle w:val="4A3A978CEC8548C48235B9E028D98B31"/>
          </w:pPr>
          <w:r>
            <w:rPr>
              <w:b/>
              <w:bCs/>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33BE"/>
    <w:rsid w:val="000B1258"/>
    <w:rsid w:val="001F4286"/>
    <w:rsid w:val="00225553"/>
    <w:rsid w:val="003705E8"/>
    <w:rsid w:val="003F07F8"/>
    <w:rsid w:val="005073D4"/>
    <w:rsid w:val="005E3C56"/>
    <w:rsid w:val="007771F7"/>
    <w:rsid w:val="007E4D5A"/>
    <w:rsid w:val="008433BE"/>
    <w:rsid w:val="00AC6C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A9A1A01401C4A72884A8A6AC05AFEB1">
    <w:name w:val="8A9A1A01401C4A72884A8A6AC05AFEB1"/>
    <w:rsid w:val="008433BE"/>
  </w:style>
  <w:style w:type="paragraph" w:customStyle="1" w:styleId="12A5DA436DA44F60A4C71FFEBFD8C3BD">
    <w:name w:val="12A5DA436DA44F60A4C71FFEBFD8C3BD"/>
    <w:rsid w:val="008433BE"/>
  </w:style>
  <w:style w:type="paragraph" w:customStyle="1" w:styleId="9229469FABA94D5092F71A3902FE903F">
    <w:name w:val="9229469FABA94D5092F71A3902FE903F"/>
    <w:rsid w:val="008433BE"/>
  </w:style>
  <w:style w:type="paragraph" w:customStyle="1" w:styleId="4A3A978CEC8548C48235B9E028D98B31">
    <w:name w:val="4A3A978CEC8548C48235B9E028D98B31"/>
    <w:rsid w:val="008433BE"/>
  </w:style>
  <w:style w:type="paragraph" w:customStyle="1" w:styleId="612DF935CE0F4872BB2C87CCF6F13C3F">
    <w:name w:val="612DF935CE0F4872BB2C87CCF6F13C3F"/>
    <w:rsid w:val="008433BE"/>
  </w:style>
  <w:style w:type="paragraph" w:customStyle="1" w:styleId="5F5D898DDAA2470FB283FA83BF4BB67C">
    <w:name w:val="5F5D898DDAA2470FB283FA83BF4BB67C"/>
    <w:rsid w:val="008433B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A9A1A01401C4A72884A8A6AC05AFEB1">
    <w:name w:val="8A9A1A01401C4A72884A8A6AC05AFEB1"/>
    <w:rsid w:val="008433BE"/>
  </w:style>
  <w:style w:type="paragraph" w:customStyle="1" w:styleId="12A5DA436DA44F60A4C71FFEBFD8C3BD">
    <w:name w:val="12A5DA436DA44F60A4C71FFEBFD8C3BD"/>
    <w:rsid w:val="008433BE"/>
  </w:style>
  <w:style w:type="paragraph" w:customStyle="1" w:styleId="9229469FABA94D5092F71A3902FE903F">
    <w:name w:val="9229469FABA94D5092F71A3902FE903F"/>
    <w:rsid w:val="008433BE"/>
  </w:style>
  <w:style w:type="paragraph" w:customStyle="1" w:styleId="4A3A978CEC8548C48235B9E028D98B31">
    <w:name w:val="4A3A978CEC8548C48235B9E028D98B31"/>
    <w:rsid w:val="008433BE"/>
  </w:style>
  <w:style w:type="paragraph" w:customStyle="1" w:styleId="612DF935CE0F4872BB2C87CCF6F13C3F">
    <w:name w:val="612DF935CE0F4872BB2C87CCF6F13C3F"/>
    <w:rsid w:val="008433BE"/>
  </w:style>
  <w:style w:type="paragraph" w:customStyle="1" w:styleId="5F5D898DDAA2470FB283FA83BF4BB67C">
    <w:name w:val="5F5D898DDAA2470FB283FA83BF4BB67C"/>
    <w:rsid w:val="008433B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Candidate 1099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A83D40-A3AF-4324-AAD9-6D4EC8763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D897E01E</Template>
  <TotalTime>1310</TotalTime>
  <Pages>97</Pages>
  <Words>8896</Words>
  <Characters>50709</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Geometry Quiz</vt:lpstr>
    </vt:vector>
  </TitlesOfParts>
  <Company>C2K</Company>
  <LinksUpToDate>false</LinksUpToDate>
  <CharactersWithSpaces>59487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Geometry Quiz</dc:title>
  <dc:subject>Software Systems Development AS Unit 2 Coursework</dc:subject>
  <dc:creator>Adam McNeill</dc:creator>
  <cp:lastModifiedBy>Adam McNEILL</cp:lastModifiedBy>
  <cp:revision>15</cp:revision>
  <dcterms:created xsi:type="dcterms:W3CDTF">2016-04-25T13:47:00Z</dcterms:created>
  <dcterms:modified xsi:type="dcterms:W3CDTF">2016-04-26T14:17:00Z</dcterms:modified>
</cp:coreProperties>
</file>